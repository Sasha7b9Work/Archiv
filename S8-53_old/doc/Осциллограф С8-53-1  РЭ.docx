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70" w:rsidRDefault="00492470" w:rsidP="00492470">
      <w:pPr>
        <w:pStyle w:val="a7"/>
        <w:rPr>
          <w:rFonts w:eastAsia="MS Mincho"/>
        </w:rPr>
      </w:pPr>
      <w:bookmarkStart w:id="0" w:name="_Toc107288191"/>
      <w:bookmarkStart w:id="1" w:name="_GoBack"/>
      <w:bookmarkEnd w:id="1"/>
    </w:p>
    <w:p w:rsidR="004B513D" w:rsidRPr="005215FB" w:rsidRDefault="004B513D" w:rsidP="004B513D">
      <w:pPr>
        <w:ind w:firstLine="593"/>
        <w:rPr>
          <w:rFonts w:ascii="Arial" w:hAnsi="Arial" w:cs="Arial"/>
          <w:sz w:val="26"/>
        </w:rPr>
      </w:pPr>
      <w:r w:rsidRPr="005215FB">
        <w:rPr>
          <w:rFonts w:ascii="Arial" w:hAnsi="Arial" w:cs="Arial"/>
          <w:sz w:val="26"/>
        </w:rPr>
        <w:t>ОКП 668410</w:t>
      </w:r>
    </w:p>
    <w:p w:rsidR="00492470" w:rsidRPr="005215FB" w:rsidRDefault="004B513D" w:rsidP="004B513D">
      <w:pPr>
        <w:pStyle w:val="a7"/>
        <w:ind w:firstLine="567"/>
        <w:rPr>
          <w:rFonts w:ascii="Arial" w:eastAsia="MS Mincho" w:hAnsi="Arial" w:cs="Arial"/>
        </w:rPr>
      </w:pPr>
      <w:r w:rsidRPr="005215FB">
        <w:rPr>
          <w:rFonts w:ascii="Arial" w:hAnsi="Arial" w:cs="Arial"/>
          <w:sz w:val="26"/>
        </w:rPr>
        <w:t>ОКП РБ 26.51.42.000</w:t>
      </w: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Pr="00433F12" w:rsidRDefault="00C70C27" w:rsidP="00492470">
      <w:pPr>
        <w:pStyle w:val="a7"/>
        <w:rPr>
          <w:rFonts w:eastAsia="MS Mincho"/>
        </w:rPr>
      </w:pPr>
      <w:r w:rsidRPr="00433F12">
        <w:rPr>
          <w:rFonts w:eastAsia="MS Mincho"/>
        </w:rPr>
        <w:t>+</w:t>
      </w: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2859AC" w:rsidRPr="005215FB" w:rsidRDefault="00492470" w:rsidP="00492470">
      <w:pPr>
        <w:pStyle w:val="a7"/>
        <w:jc w:val="center"/>
        <w:rPr>
          <w:rFonts w:ascii="Arial" w:eastAsia="MS Mincho" w:hAnsi="Arial" w:cs="Arial"/>
          <w:sz w:val="34"/>
          <w:szCs w:val="34"/>
        </w:rPr>
      </w:pPr>
      <w:r w:rsidRPr="005215FB">
        <w:rPr>
          <w:rFonts w:ascii="Arial" w:eastAsia="MS Mincho" w:hAnsi="Arial" w:cs="Arial"/>
          <w:sz w:val="34"/>
          <w:szCs w:val="34"/>
        </w:rPr>
        <w:t>ОСЦИЛЛОГРАФ</w:t>
      </w:r>
      <w:r w:rsidR="00192870" w:rsidRPr="005215FB">
        <w:rPr>
          <w:rFonts w:ascii="Arial" w:eastAsia="MS Mincho" w:hAnsi="Arial" w:cs="Arial"/>
          <w:sz w:val="34"/>
          <w:szCs w:val="34"/>
        </w:rPr>
        <w:t xml:space="preserve"> </w:t>
      </w:r>
      <w:r w:rsidRPr="005215FB">
        <w:rPr>
          <w:rFonts w:ascii="Arial" w:eastAsia="MS Mincho" w:hAnsi="Arial" w:cs="Arial"/>
          <w:sz w:val="34"/>
          <w:szCs w:val="34"/>
        </w:rPr>
        <w:t xml:space="preserve"> ЦИФРОВОЙ</w:t>
      </w:r>
    </w:p>
    <w:p w:rsidR="00492470" w:rsidRPr="005215FB" w:rsidRDefault="00492470" w:rsidP="002859AC">
      <w:pPr>
        <w:pStyle w:val="a7"/>
        <w:jc w:val="center"/>
        <w:rPr>
          <w:rFonts w:ascii="Arial" w:eastAsia="MS Mincho" w:hAnsi="Arial" w:cs="Arial"/>
          <w:sz w:val="34"/>
          <w:szCs w:val="34"/>
        </w:rPr>
      </w:pPr>
      <w:r w:rsidRPr="005215FB">
        <w:rPr>
          <w:rFonts w:ascii="Arial" w:eastAsia="MS Mincho" w:hAnsi="Arial" w:cs="Arial"/>
          <w:sz w:val="34"/>
          <w:szCs w:val="34"/>
        </w:rPr>
        <w:t>С8-53/1</w:t>
      </w:r>
    </w:p>
    <w:p w:rsidR="00492470" w:rsidRPr="005215FB" w:rsidRDefault="00492470" w:rsidP="00492470">
      <w:pPr>
        <w:pStyle w:val="a7"/>
        <w:jc w:val="center"/>
        <w:rPr>
          <w:rFonts w:ascii="Arial" w:eastAsia="MS Mincho" w:hAnsi="Arial" w:cs="Arial"/>
          <w:sz w:val="34"/>
          <w:szCs w:val="34"/>
        </w:rPr>
      </w:pPr>
      <w:r w:rsidRPr="005215FB">
        <w:rPr>
          <w:rFonts w:ascii="Arial" w:eastAsia="MS Mincho" w:hAnsi="Arial" w:cs="Arial"/>
          <w:sz w:val="34"/>
          <w:szCs w:val="34"/>
        </w:rPr>
        <w:t>Руководство по эксплуатации</w:t>
      </w:r>
    </w:p>
    <w:p w:rsidR="00492470" w:rsidRPr="005215FB" w:rsidRDefault="00492470" w:rsidP="00492470">
      <w:pPr>
        <w:pStyle w:val="a7"/>
        <w:jc w:val="center"/>
        <w:rPr>
          <w:rFonts w:ascii="Arial" w:eastAsia="MS Mincho" w:hAnsi="Arial" w:cs="Arial"/>
          <w:sz w:val="34"/>
          <w:szCs w:val="34"/>
        </w:rPr>
      </w:pPr>
      <w:r w:rsidRPr="005215FB">
        <w:rPr>
          <w:rFonts w:ascii="Arial" w:eastAsia="MS Mincho" w:hAnsi="Arial" w:cs="Arial"/>
          <w:sz w:val="34"/>
          <w:szCs w:val="34"/>
        </w:rPr>
        <w:t>УШЯИ.411161.061 РЭ</w:t>
      </w:r>
    </w:p>
    <w:p w:rsidR="00492470" w:rsidRDefault="00492470" w:rsidP="00492470">
      <w:pPr>
        <w:pStyle w:val="a7"/>
        <w:rPr>
          <w:rFonts w:eastAsia="MS Mincho"/>
        </w:rPr>
      </w:pPr>
    </w:p>
    <w:p w:rsidR="00E82A4B" w:rsidRDefault="00E82A4B" w:rsidP="004C41C2">
      <w:pPr>
        <w:pStyle w:val="a7"/>
        <w:spacing w:line="240" w:lineRule="auto"/>
        <w:ind w:firstLine="284"/>
        <w:jc w:val="center"/>
        <w:rPr>
          <w:rFonts w:ascii="Arial" w:eastAsia="MS Mincho" w:hAnsi="Arial" w:cs="Arial"/>
          <w:b/>
          <w:sz w:val="30"/>
          <w:szCs w:val="30"/>
        </w:rPr>
      </w:pPr>
      <w:r>
        <w:rPr>
          <w:rFonts w:eastAsia="MS Mincho"/>
        </w:rPr>
        <w:br w:type="page"/>
      </w:r>
      <w:r w:rsidR="00574450" w:rsidRPr="00412F5D">
        <w:rPr>
          <w:rFonts w:ascii="Arial" w:eastAsia="MS Mincho" w:hAnsi="Arial" w:cs="Arial"/>
          <w:b/>
          <w:sz w:val="30"/>
          <w:szCs w:val="30"/>
        </w:rPr>
        <w:lastRenderedPageBreak/>
        <w:t>С</w:t>
      </w:r>
      <w:r w:rsidR="005841B7" w:rsidRPr="00412F5D">
        <w:rPr>
          <w:rFonts w:ascii="Arial" w:eastAsia="MS Mincho" w:hAnsi="Arial" w:cs="Arial"/>
          <w:b/>
          <w:sz w:val="30"/>
          <w:szCs w:val="30"/>
        </w:rPr>
        <w:t>одержание</w:t>
      </w:r>
    </w:p>
    <w:p w:rsidR="00F82960" w:rsidRPr="00117454" w:rsidRDefault="00F82960" w:rsidP="004C41C2">
      <w:pPr>
        <w:pStyle w:val="a7"/>
        <w:spacing w:line="240" w:lineRule="auto"/>
        <w:ind w:firstLine="284"/>
        <w:jc w:val="center"/>
        <w:rPr>
          <w:rFonts w:ascii="Arial" w:eastAsia="MS Mincho" w:hAnsi="Arial" w:cs="Arial"/>
          <w:sz w:val="28"/>
          <w:szCs w:val="28"/>
        </w:rPr>
      </w:pPr>
    </w:p>
    <w:p w:rsidR="009857A0" w:rsidRPr="008666B5" w:rsidRDefault="00C07939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r w:rsidRPr="008666B5">
        <w:rPr>
          <w:rFonts w:ascii="Arial" w:hAnsi="Arial" w:cs="Arial"/>
          <w:sz w:val="28"/>
          <w:szCs w:val="28"/>
        </w:rPr>
        <w:fldChar w:fldCharType="begin"/>
      </w:r>
      <w:r w:rsidRPr="008666B5">
        <w:rPr>
          <w:rFonts w:ascii="Arial" w:hAnsi="Arial" w:cs="Arial"/>
          <w:sz w:val="28"/>
          <w:szCs w:val="28"/>
        </w:rPr>
        <w:instrText xml:space="preserve"> TOC \o "1-3" \h \z \u </w:instrText>
      </w:r>
      <w:r w:rsidRPr="008666B5">
        <w:rPr>
          <w:rFonts w:ascii="Arial" w:hAnsi="Arial" w:cs="Arial"/>
          <w:sz w:val="28"/>
          <w:szCs w:val="28"/>
        </w:rPr>
        <w:fldChar w:fldCharType="separate"/>
      </w:r>
      <w:hyperlink w:anchor="_Toc497122216" w:history="1">
        <w:r w:rsidR="009857A0" w:rsidRPr="008666B5">
          <w:rPr>
            <w:rStyle w:val="ad"/>
            <w:rFonts w:ascii="Arial" w:hAnsi="Arial" w:cs="Arial"/>
            <w:sz w:val="28"/>
            <w:szCs w:val="28"/>
            <w:u w:val="none"/>
          </w:rPr>
          <w:t>1</w:t>
        </w:r>
        <w:r w:rsidR="009857A0" w:rsidRPr="008666B5">
          <w:rPr>
            <w:rFonts w:ascii="Arial" w:eastAsia="Times New Roman" w:hAnsi="Arial" w:cs="Arial"/>
            <w:sz w:val="28"/>
            <w:szCs w:val="28"/>
          </w:rPr>
          <w:tab/>
        </w:r>
        <w:r w:rsidR="009857A0" w:rsidRPr="008666B5">
          <w:rPr>
            <w:rStyle w:val="ad"/>
            <w:rFonts w:ascii="Arial" w:hAnsi="Arial" w:cs="Arial"/>
            <w:sz w:val="28"/>
            <w:szCs w:val="28"/>
            <w:u w:val="none"/>
          </w:rPr>
          <w:t>Описание и работа</w:t>
        </w:r>
        <w:r w:rsidR="00A54BE9" w:rsidRPr="008666B5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ab/>
          <w:t>.</w:t>
        </w:r>
        <w:r w:rsidR="009857A0"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="009857A0"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_Toc497122216 \h </w:instrText>
        </w:r>
        <w:r w:rsidR="009857A0" w:rsidRPr="008666B5">
          <w:rPr>
            <w:rFonts w:ascii="Arial" w:hAnsi="Arial" w:cs="Arial"/>
            <w:webHidden/>
            <w:sz w:val="28"/>
            <w:szCs w:val="28"/>
          </w:rPr>
        </w:r>
        <w:r w:rsidR="009857A0"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5</w:t>
        </w:r>
        <w:r w:rsidR="009857A0"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17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1.1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Назначение</w:t>
        </w:r>
        <w:r w:rsidR="00A54BE9" w:rsidRPr="008666B5">
          <w:rPr>
            <w:rStyle w:val="ad"/>
            <w:rFonts w:ascii="Arial" w:hAnsi="Arial" w:cs="Arial"/>
            <w:sz w:val="28"/>
            <w:szCs w:val="28"/>
            <w:lang w:val="en-US"/>
          </w:rPr>
          <w:t>.</w:t>
        </w:r>
        <w:r w:rsidR="00A54BE9" w:rsidRPr="008666B5">
          <w:rPr>
            <w:rStyle w:val="ad"/>
            <w:rFonts w:ascii="Arial" w:hAnsi="Arial" w:cs="Arial"/>
            <w:sz w:val="28"/>
            <w:szCs w:val="28"/>
            <w:lang w:val="en-US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_Toc497122217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5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18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1.2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Технические характеристики</w:t>
        </w:r>
        <w:r w:rsidR="00F82960"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_Toc497122218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6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19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1.3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Состав осциллографа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_Toc497122219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11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0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1.4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Устройство и работа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_Toc497122220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12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1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1.5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Средства измерений, инструмент и принадлежности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_Toc497122221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13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2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1.6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Маркировка и пломбирование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_Toc497122222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14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3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1.7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Упаковка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_Toc497122223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14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24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2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Подготовка к использованию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_Toc497122224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15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5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2.1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Меры безопасности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_Toc497122225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15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6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2.2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Порядок осмотра и проверки готовности осциллографа к использованию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_Toc497122226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15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7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2.3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Органы управления, подключения и индикации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_Toc497122227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16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28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Использование по назначению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_Toc497122228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20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9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3.1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Подготовка к проведению измерений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_Toc497122229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20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0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3.2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Управление каналами вертикального отклонения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_Toc497122230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21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1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3.3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Управление разверткой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_Toc497122231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22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2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3.4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Управление режимом и источником синхронизации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_Toc497122232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23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3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3.5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Работа в режиме ″МЕНЮ″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_Toc497122233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23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4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3.6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Калибровка осциллографа, компенсация делителя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_Toc497122234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24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5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3.7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 xml:space="preserve">Проведение 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 xml:space="preserve"> 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курсорных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 xml:space="preserve"> 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 xml:space="preserve"> измерений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_Toc497122235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25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6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3.8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Управление автоматическими измерениями параметров сигнала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_Toc497122236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26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7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3.9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Установка параметров отображения сигналов на ЖКЭ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_Toc497122237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27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8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3.10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Установка режимов работы с памятью сигналов, их сохранение</w:t>
        </w:r>
        <w:r w:rsidR="00C15329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 xml:space="preserve"> 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и</w:t>
        </w:r>
        <w:r w:rsidR="00C15329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> 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воспроизведение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_Toc497122238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28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9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3.11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 xml:space="preserve"> 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Использование дополнительных возможностей осциллографа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_Toc497122239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32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40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3.12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 xml:space="preserve"> 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Подключение осциллографа через интерфейсы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_Toc497122240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33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41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3.13</w:t>
        </w:r>
        <w:r w:rsidR="00915CC2" w:rsidRPr="008666B5">
          <w:rPr>
            <w:rStyle w:val="ad"/>
            <w:rFonts w:ascii="Arial" w:hAnsi="Arial" w:cs="Arial"/>
            <w:sz w:val="28"/>
            <w:szCs w:val="28"/>
            <w:u w:val="none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Идентификация программного обеспечения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_Toc497122241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34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42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3.14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Порядок выключения осциллографа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_Toc497122242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35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11084F" w:rsidRPr="008666B5" w:rsidRDefault="0011084F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</w:p>
    <w:p w:rsidR="0011084F" w:rsidRPr="008666B5" w:rsidRDefault="0011084F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</w:p>
    <w:p w:rsidR="0011084F" w:rsidRPr="008666B5" w:rsidRDefault="0011084F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</w:p>
    <w:p w:rsidR="0011084F" w:rsidRPr="008666B5" w:rsidRDefault="0011084F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</w:p>
    <w:p w:rsidR="0011084F" w:rsidRPr="008666B5" w:rsidRDefault="0011084F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</w:p>
    <w:p w:rsidR="004F1899" w:rsidRPr="008666B5" w:rsidRDefault="004F1899" w:rsidP="004F1899">
      <w:pPr>
        <w:rPr>
          <w:noProof/>
          <w:sz w:val="28"/>
          <w:szCs w:val="28"/>
        </w:rPr>
      </w:pPr>
    </w:p>
    <w:p w:rsidR="009857A0" w:rsidRPr="008666B5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43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4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Техническое обслуживание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_Toc497122243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35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  <w:hyperlink w:anchor="_Toc497122244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5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Текущий ремонт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_Toc497122244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36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45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6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Хранение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_Toc497122245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37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46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7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Транспортирование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_Toc497122246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37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47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8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Утилизация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_Toc497122247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37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120"/>
        <w:ind w:left="993" w:right="57"/>
        <w:rPr>
          <w:rFonts w:ascii="Arial" w:eastAsia="Times New Roman" w:hAnsi="Arial" w:cs="Arial"/>
          <w:b/>
          <w:sz w:val="28"/>
          <w:szCs w:val="28"/>
        </w:rPr>
      </w:pPr>
      <w:hyperlink w:anchor="_Toc497122248" w:history="1">
        <w:r w:rsidRPr="008666B5">
          <w:rPr>
            <w:rStyle w:val="ad"/>
            <w:rFonts w:ascii="Arial" w:hAnsi="Arial" w:cs="Arial"/>
            <w:b/>
            <w:sz w:val="28"/>
            <w:szCs w:val="28"/>
            <w:u w:val="none"/>
          </w:rPr>
          <w:t>9</w:t>
        </w:r>
        <w:r w:rsidRPr="008666B5">
          <w:rPr>
            <w:rFonts w:ascii="Arial" w:eastAsia="Times New Roman" w:hAnsi="Arial" w:cs="Arial"/>
            <w:b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b/>
            <w:sz w:val="28"/>
            <w:szCs w:val="28"/>
            <w:u w:val="none"/>
          </w:rPr>
          <w:t>Гарантии изготовителя</w:t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instrText xml:space="preserve"> PAGEREF _Toc497122248 \h </w:instrText>
        </w:r>
        <w:r w:rsidRPr="008666B5">
          <w:rPr>
            <w:rFonts w:ascii="Arial" w:hAnsi="Arial" w:cs="Arial"/>
            <w:b/>
            <w:webHidden/>
            <w:sz w:val="28"/>
            <w:szCs w:val="28"/>
          </w:rPr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b/>
            <w:webHidden/>
            <w:sz w:val="28"/>
            <w:szCs w:val="28"/>
          </w:rPr>
          <w:t>38</w:t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120"/>
        <w:ind w:left="993" w:right="57"/>
        <w:rPr>
          <w:rFonts w:ascii="Arial" w:eastAsia="Times New Roman" w:hAnsi="Arial" w:cs="Arial"/>
          <w:b/>
          <w:sz w:val="28"/>
          <w:szCs w:val="28"/>
        </w:rPr>
      </w:pPr>
      <w:hyperlink w:anchor="_Toc497122249" w:history="1">
        <w:r w:rsidRPr="008666B5">
          <w:rPr>
            <w:rStyle w:val="ad"/>
            <w:rFonts w:ascii="Arial" w:hAnsi="Arial" w:cs="Arial"/>
            <w:b/>
            <w:sz w:val="28"/>
            <w:szCs w:val="28"/>
            <w:u w:val="none"/>
          </w:rPr>
          <w:t>10</w:t>
        </w:r>
        <w:r w:rsidRPr="008666B5">
          <w:rPr>
            <w:rFonts w:ascii="Arial" w:eastAsia="Times New Roman" w:hAnsi="Arial" w:cs="Arial"/>
            <w:b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b/>
            <w:sz w:val="28"/>
            <w:szCs w:val="28"/>
            <w:u w:val="none"/>
          </w:rPr>
          <w:t>Свидетельство об упаковывании</w:t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instrText xml:space="preserve"> PAGEREF _Toc497122249 \h </w:instrText>
        </w:r>
        <w:r w:rsidRPr="008666B5">
          <w:rPr>
            <w:rFonts w:ascii="Arial" w:hAnsi="Arial" w:cs="Arial"/>
            <w:b/>
            <w:webHidden/>
            <w:sz w:val="28"/>
            <w:szCs w:val="28"/>
          </w:rPr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b/>
            <w:webHidden/>
            <w:sz w:val="28"/>
            <w:szCs w:val="28"/>
          </w:rPr>
          <w:t>39</w:t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spacing w:before="120"/>
        <w:ind w:left="993" w:right="57"/>
        <w:rPr>
          <w:rFonts w:ascii="Arial" w:eastAsia="Times New Roman" w:hAnsi="Arial" w:cs="Arial"/>
          <w:b/>
          <w:sz w:val="28"/>
          <w:szCs w:val="28"/>
        </w:rPr>
      </w:pPr>
      <w:hyperlink w:anchor="_Toc497122250" w:history="1">
        <w:r w:rsidRPr="008666B5">
          <w:rPr>
            <w:rStyle w:val="ad"/>
            <w:rFonts w:ascii="Arial" w:hAnsi="Arial" w:cs="Arial"/>
            <w:b/>
            <w:sz w:val="28"/>
            <w:szCs w:val="28"/>
            <w:u w:val="none"/>
          </w:rPr>
          <w:t>11</w:t>
        </w:r>
        <w:r w:rsidRPr="008666B5">
          <w:rPr>
            <w:rFonts w:ascii="Arial" w:eastAsia="Times New Roman" w:hAnsi="Arial" w:cs="Arial"/>
            <w:b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b/>
            <w:sz w:val="28"/>
            <w:szCs w:val="28"/>
            <w:u w:val="none"/>
          </w:rPr>
          <w:t>Свидетельство о приемке</w:t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instrText xml:space="preserve"> PAGEREF _Toc497122250 \h </w:instrText>
        </w:r>
        <w:r w:rsidRPr="008666B5">
          <w:rPr>
            <w:rFonts w:ascii="Arial" w:hAnsi="Arial" w:cs="Arial"/>
            <w:b/>
            <w:webHidden/>
            <w:sz w:val="28"/>
            <w:szCs w:val="28"/>
          </w:rPr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b/>
            <w:webHidden/>
            <w:sz w:val="28"/>
            <w:szCs w:val="28"/>
          </w:rPr>
          <w:t>39</w:t>
        </w:r>
        <w:r w:rsidRPr="008666B5">
          <w:rPr>
            <w:rFonts w:ascii="Arial" w:hAnsi="Arial" w:cs="Arial"/>
            <w:b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21"/>
        <w:tabs>
          <w:tab w:val="clear" w:pos="9923"/>
          <w:tab w:val="right" w:leader="dot" w:pos="10206"/>
        </w:tabs>
        <w:ind w:right="57"/>
        <w:rPr>
          <w:rFonts w:ascii="Arial" w:eastAsia="Times New Roman" w:hAnsi="Arial" w:cs="Arial"/>
          <w:sz w:val="28"/>
          <w:szCs w:val="28"/>
        </w:rPr>
      </w:pPr>
      <w:hyperlink w:anchor="_Toc497122251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12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Поверка осциллографа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_Toc497122251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40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21"/>
        <w:tabs>
          <w:tab w:val="clear" w:pos="9923"/>
          <w:tab w:val="right" w:leader="dot" w:pos="10206"/>
        </w:tabs>
        <w:ind w:right="57"/>
        <w:rPr>
          <w:rFonts w:ascii="Arial" w:eastAsia="Times New Roman" w:hAnsi="Arial" w:cs="Arial"/>
          <w:sz w:val="28"/>
          <w:szCs w:val="28"/>
        </w:rPr>
      </w:pPr>
      <w:hyperlink w:anchor="_Toc497122252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13</w:t>
        </w:r>
        <w:r w:rsidRPr="008666B5">
          <w:rPr>
            <w:rFonts w:ascii="Arial" w:eastAsia="Times New Roman" w:hAnsi="Arial" w:cs="Arial"/>
            <w:sz w:val="28"/>
            <w:szCs w:val="28"/>
          </w:rPr>
          <w:tab/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Особые отметки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_Toc497122252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41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21"/>
        <w:tabs>
          <w:tab w:val="clear" w:pos="9923"/>
          <w:tab w:val="right" w:leader="dot" w:pos="10206"/>
        </w:tabs>
        <w:ind w:left="2268" w:right="56" w:hanging="1984"/>
        <w:rPr>
          <w:rFonts w:ascii="Arial" w:eastAsia="Times New Roman" w:hAnsi="Arial" w:cs="Arial"/>
          <w:b w:val="0"/>
          <w:sz w:val="28"/>
          <w:szCs w:val="28"/>
        </w:rPr>
      </w:pPr>
      <w:hyperlink w:anchor="_Toc497122253" w:history="1">
        <w:r w:rsidRPr="008666B5">
          <w:rPr>
            <w:rStyle w:val="ad"/>
            <w:rFonts w:ascii="Arial" w:hAnsi="Arial" w:cs="Arial"/>
            <w:b w:val="0"/>
            <w:sz w:val="28"/>
            <w:szCs w:val="28"/>
            <w:u w:val="none"/>
          </w:rPr>
          <w:t xml:space="preserve">Приложение А </w:t>
        </w:r>
      </w:hyperlink>
      <w:hyperlink w:anchor="_Toc497122254" w:history="1">
        <w:r w:rsidRPr="008666B5">
          <w:rPr>
            <w:rStyle w:val="ad"/>
            <w:rFonts w:ascii="Arial" w:hAnsi="Arial" w:cs="Arial"/>
            <w:b w:val="0"/>
            <w:sz w:val="28"/>
            <w:szCs w:val="28"/>
            <w:u w:val="none"/>
          </w:rPr>
          <w:t>Сведения о содержании драгоценных материалов и цветных металлов</w:t>
        </w:r>
        <w:r w:rsidRPr="008666B5">
          <w:rPr>
            <w:rFonts w:ascii="Arial" w:hAnsi="Arial" w:cs="Arial"/>
            <w:b w:val="0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b w:val="0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b w:val="0"/>
            <w:webHidden/>
            <w:sz w:val="28"/>
            <w:szCs w:val="28"/>
          </w:rPr>
          <w:instrText xml:space="preserve"> PAGEREF _Toc497122254 \h </w:instrText>
        </w:r>
        <w:r w:rsidRPr="008666B5">
          <w:rPr>
            <w:rFonts w:ascii="Arial" w:hAnsi="Arial" w:cs="Arial"/>
            <w:b w:val="0"/>
            <w:webHidden/>
            <w:sz w:val="28"/>
            <w:szCs w:val="28"/>
          </w:rPr>
        </w:r>
        <w:r w:rsidRPr="008666B5">
          <w:rPr>
            <w:rFonts w:ascii="Arial" w:hAnsi="Arial" w:cs="Arial"/>
            <w:b w:val="0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b w:val="0"/>
            <w:webHidden/>
            <w:sz w:val="28"/>
            <w:szCs w:val="28"/>
          </w:rPr>
          <w:t>42</w:t>
        </w:r>
        <w:r w:rsidRPr="008666B5">
          <w:rPr>
            <w:rFonts w:ascii="Arial" w:hAnsi="Arial" w:cs="Arial"/>
            <w:b w:val="0"/>
            <w:webHidden/>
            <w:sz w:val="28"/>
            <w:szCs w:val="28"/>
          </w:rPr>
          <w:fldChar w:fldCharType="end"/>
        </w:r>
      </w:hyperlink>
    </w:p>
    <w:p w:rsidR="009857A0" w:rsidRPr="008666B5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55" w:history="1">
        <w:r w:rsidRPr="008666B5">
          <w:rPr>
            <w:rStyle w:val="ad"/>
            <w:rFonts w:ascii="Arial" w:hAnsi="Arial" w:cs="Arial"/>
            <w:b w:val="0"/>
            <w:sz w:val="28"/>
            <w:szCs w:val="28"/>
            <w:u w:val="none"/>
          </w:rPr>
          <w:t>Приложение Б</w:t>
        </w:r>
      </w:hyperlink>
      <w:r w:rsidRPr="008666B5">
        <w:rPr>
          <w:rStyle w:val="ad"/>
          <w:rFonts w:ascii="Arial" w:hAnsi="Arial" w:cs="Arial"/>
          <w:b w:val="0"/>
          <w:sz w:val="28"/>
          <w:szCs w:val="28"/>
          <w:u w:val="none"/>
        </w:rPr>
        <w:t xml:space="preserve"> </w:t>
      </w:r>
      <w:hyperlink w:anchor="_Toc497122256" w:history="1">
        <w:r w:rsidRPr="008666B5">
          <w:rPr>
            <w:rStyle w:val="ad"/>
            <w:rFonts w:ascii="Arial" w:hAnsi="Arial" w:cs="Arial"/>
            <w:b w:val="0"/>
            <w:sz w:val="28"/>
            <w:szCs w:val="28"/>
            <w:u w:val="none"/>
          </w:rPr>
          <w:t>Гарантий</w:t>
        </w:r>
        <w:r w:rsidRPr="008666B5">
          <w:rPr>
            <w:rStyle w:val="ad"/>
            <w:rFonts w:ascii="Arial" w:hAnsi="Arial" w:cs="Arial"/>
            <w:b w:val="0"/>
            <w:sz w:val="28"/>
            <w:szCs w:val="28"/>
            <w:u w:val="none"/>
          </w:rPr>
          <w:t>н</w:t>
        </w:r>
        <w:r w:rsidRPr="008666B5">
          <w:rPr>
            <w:rStyle w:val="ad"/>
            <w:rFonts w:ascii="Arial" w:hAnsi="Arial" w:cs="Arial"/>
            <w:b w:val="0"/>
            <w:sz w:val="28"/>
            <w:szCs w:val="28"/>
            <w:u w:val="none"/>
          </w:rPr>
          <w:t>ые талоны</w:t>
        </w:r>
      </w:hyperlink>
      <w:r w:rsidR="000F5D51" w:rsidRPr="008666B5">
        <w:rPr>
          <w:rStyle w:val="ad"/>
          <w:rFonts w:ascii="Arial" w:hAnsi="Arial" w:cs="Arial"/>
          <w:b w:val="0"/>
          <w:color w:val="auto"/>
          <w:sz w:val="28"/>
          <w:szCs w:val="28"/>
          <w:u w:val="none"/>
        </w:rPr>
        <w:tab/>
        <w:t>4</w:t>
      </w:r>
      <w:r w:rsidR="00722AD9" w:rsidRPr="008666B5">
        <w:rPr>
          <w:rStyle w:val="ad"/>
          <w:rFonts w:ascii="Arial" w:hAnsi="Arial" w:cs="Arial"/>
          <w:b w:val="0"/>
          <w:color w:val="auto"/>
          <w:sz w:val="28"/>
          <w:szCs w:val="28"/>
          <w:u w:val="none"/>
        </w:rPr>
        <w:t>3</w:t>
      </w:r>
    </w:p>
    <w:p w:rsidR="009857A0" w:rsidRPr="008666B5" w:rsidRDefault="009857A0" w:rsidP="004F1899">
      <w:pPr>
        <w:pStyle w:val="31"/>
        <w:tabs>
          <w:tab w:val="clear" w:pos="9923"/>
          <w:tab w:val="right" w:leader="dot" w:pos="10206"/>
        </w:tabs>
        <w:ind w:left="2268" w:right="56" w:firstLine="0"/>
        <w:rPr>
          <w:rFonts w:ascii="Arial" w:eastAsia="Times New Roman" w:hAnsi="Arial" w:cs="Arial"/>
          <w:sz w:val="28"/>
          <w:szCs w:val="28"/>
        </w:rPr>
      </w:pPr>
      <w:hyperlink w:anchor="_Toc497122257" w:history="1"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Перечень предприятий, осуществляющих гарантийное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 xml:space="preserve"> и послегарантийное об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с</w:t>
        </w:r>
        <w:r w:rsidRPr="008666B5">
          <w:rPr>
            <w:rStyle w:val="ad"/>
            <w:rFonts w:ascii="Arial" w:hAnsi="Arial" w:cs="Arial"/>
            <w:sz w:val="28"/>
            <w:szCs w:val="28"/>
            <w:u w:val="none"/>
          </w:rPr>
          <w:t>луживание осциллографа</w:t>
        </w:r>
        <w:r w:rsidRPr="008666B5">
          <w:rPr>
            <w:rFonts w:ascii="Arial" w:hAnsi="Arial" w:cs="Arial"/>
            <w:webHidden/>
            <w:sz w:val="28"/>
            <w:szCs w:val="28"/>
          </w:rPr>
          <w:tab/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8666B5">
          <w:rPr>
            <w:rFonts w:ascii="Arial" w:hAnsi="Arial" w:cs="Arial"/>
            <w:webHidden/>
            <w:sz w:val="28"/>
            <w:szCs w:val="28"/>
          </w:rPr>
          <w:instrText xml:space="preserve"> PAGEREF _Toc497122257 \h </w:instrText>
        </w:r>
        <w:r w:rsidRPr="008666B5">
          <w:rPr>
            <w:rFonts w:ascii="Arial" w:hAnsi="Arial" w:cs="Arial"/>
            <w:webHidden/>
            <w:sz w:val="28"/>
            <w:szCs w:val="28"/>
          </w:rPr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2816AE">
          <w:rPr>
            <w:rFonts w:ascii="Arial" w:hAnsi="Arial" w:cs="Arial"/>
            <w:webHidden/>
            <w:sz w:val="28"/>
            <w:szCs w:val="28"/>
          </w:rPr>
          <w:t>45</w:t>
        </w:r>
        <w:r w:rsidRPr="008666B5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A33B3F" w:rsidRPr="00A064C1" w:rsidRDefault="00C07939" w:rsidP="004F1899">
      <w:pPr>
        <w:pStyle w:val="10"/>
        <w:tabs>
          <w:tab w:val="clear" w:pos="9781"/>
          <w:tab w:val="left" w:pos="9639"/>
          <w:tab w:val="right" w:leader="dot" w:pos="10206"/>
        </w:tabs>
        <w:ind w:right="56"/>
        <w:jc w:val="left"/>
        <w:rPr>
          <w:sz w:val="4"/>
          <w:szCs w:val="4"/>
        </w:rPr>
      </w:pPr>
      <w:r w:rsidRPr="008666B5">
        <w:rPr>
          <w:rFonts w:ascii="Arial" w:hAnsi="Arial" w:cs="Arial"/>
          <w:b/>
          <w:sz w:val="28"/>
          <w:szCs w:val="28"/>
        </w:rPr>
        <w:fldChar w:fldCharType="end"/>
      </w:r>
    </w:p>
    <w:p w:rsidR="00AF53BC" w:rsidRPr="00355940" w:rsidRDefault="00942B37" w:rsidP="00355940">
      <w:pPr>
        <w:pStyle w:val="a9"/>
        <w:ind w:firstLine="546"/>
        <w:rPr>
          <w:sz w:val="8"/>
          <w:szCs w:val="8"/>
        </w:rPr>
      </w:pPr>
      <w:r>
        <w:br w:type="page"/>
      </w:r>
    </w:p>
    <w:p w:rsidR="00A023CC" w:rsidRPr="002F289F" w:rsidRDefault="00A023CC" w:rsidP="00FA19FA">
      <w:pPr>
        <w:pStyle w:val="10"/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2F289F">
        <w:rPr>
          <w:rFonts w:ascii="Arial" w:hAnsi="Arial" w:cs="Arial"/>
          <w:sz w:val="26"/>
          <w:szCs w:val="26"/>
        </w:rPr>
        <w:t>H</w:t>
      </w:r>
      <w:r w:rsidRPr="002F289F">
        <w:rPr>
          <w:rFonts w:ascii="Arial" w:hAnsi="Arial" w:cs="Arial"/>
          <w:sz w:val="26"/>
          <w:szCs w:val="26"/>
          <w:lang w:val="ru-RU"/>
        </w:rPr>
        <w:t xml:space="preserve">астоящее руководство по эксплуатации (РЭ) предназначено для изучения принципа </w:t>
      </w:r>
      <w:r w:rsidR="003610BF" w:rsidRPr="002F289F">
        <w:rPr>
          <w:rFonts w:ascii="Arial" w:hAnsi="Arial" w:cs="Arial"/>
          <w:sz w:val="26"/>
          <w:szCs w:val="26"/>
          <w:lang w:val="ru-RU"/>
        </w:rPr>
        <w:t xml:space="preserve">работы </w:t>
      </w:r>
      <w:r w:rsidR="003610BF" w:rsidRPr="002F289F">
        <w:rPr>
          <w:rFonts w:ascii="Arial" w:hAnsi="Arial" w:cs="Arial"/>
          <w:b/>
          <w:sz w:val="26"/>
          <w:szCs w:val="26"/>
          <w:lang w:val="ru-RU"/>
        </w:rPr>
        <w:t>осциллографа цифрового С8-53</w:t>
      </w:r>
      <w:r w:rsidR="003610BF" w:rsidRPr="00C76F40">
        <w:rPr>
          <w:rFonts w:ascii="Arial" w:hAnsi="Arial" w:cs="Arial"/>
          <w:b/>
          <w:sz w:val="26"/>
          <w:szCs w:val="26"/>
          <w:lang w:val="ru-RU"/>
        </w:rPr>
        <w:t>/1</w:t>
      </w:r>
      <w:r w:rsidR="003610BF" w:rsidRPr="002F289F">
        <w:rPr>
          <w:rFonts w:ascii="Arial" w:hAnsi="Arial" w:cs="Arial"/>
          <w:b/>
          <w:sz w:val="26"/>
          <w:szCs w:val="26"/>
          <w:lang w:val="ru-RU"/>
        </w:rPr>
        <w:t xml:space="preserve"> </w:t>
      </w:r>
      <w:r w:rsidRPr="002F289F">
        <w:rPr>
          <w:rFonts w:ascii="Arial" w:hAnsi="Arial" w:cs="Arial"/>
          <w:sz w:val="26"/>
          <w:szCs w:val="26"/>
          <w:lang w:val="ru-RU"/>
        </w:rPr>
        <w:t>(</w:t>
      </w:r>
      <w:r w:rsidR="00BC3C4A" w:rsidRPr="002F289F">
        <w:rPr>
          <w:rFonts w:ascii="Arial" w:hAnsi="Arial" w:cs="Arial"/>
          <w:sz w:val="26"/>
          <w:szCs w:val="26"/>
          <w:lang w:val="ru-RU"/>
        </w:rPr>
        <w:t xml:space="preserve">по тексту </w:t>
      </w:r>
      <w:r w:rsidR="009945CE" w:rsidRPr="002F289F">
        <w:rPr>
          <w:rFonts w:ascii="Arial" w:hAnsi="Arial" w:cs="Arial"/>
          <w:sz w:val="26"/>
          <w:szCs w:val="26"/>
          <w:lang w:val="ru-RU"/>
        </w:rPr>
        <w:t xml:space="preserve">- </w:t>
      </w:r>
      <w:r w:rsidR="003610BF" w:rsidRPr="002F289F">
        <w:rPr>
          <w:rFonts w:ascii="Arial" w:hAnsi="Arial" w:cs="Arial"/>
          <w:sz w:val="26"/>
          <w:szCs w:val="26"/>
          <w:lang w:val="ru-RU"/>
        </w:rPr>
        <w:t>осциллограф</w:t>
      </w:r>
      <w:r w:rsidRPr="002F289F">
        <w:rPr>
          <w:rFonts w:ascii="Arial" w:hAnsi="Arial" w:cs="Arial"/>
          <w:sz w:val="26"/>
          <w:szCs w:val="26"/>
          <w:lang w:val="ru-RU"/>
        </w:rPr>
        <w:t xml:space="preserve">), его устройства и конструкции, обеспечения </w:t>
      </w:r>
      <w:r w:rsidR="003610BF" w:rsidRPr="002F289F">
        <w:rPr>
          <w:rFonts w:ascii="Arial" w:hAnsi="Arial" w:cs="Arial"/>
          <w:sz w:val="26"/>
          <w:szCs w:val="26"/>
          <w:lang w:val="ru-RU"/>
        </w:rPr>
        <w:t xml:space="preserve">правильной </w:t>
      </w:r>
      <w:r w:rsidRPr="002F289F">
        <w:rPr>
          <w:rFonts w:ascii="Arial" w:hAnsi="Arial" w:cs="Arial"/>
          <w:sz w:val="26"/>
          <w:szCs w:val="26"/>
          <w:lang w:val="ru-RU"/>
        </w:rPr>
        <w:t>и безопасной эксплуатации, технического обслуживания и р</w:t>
      </w:r>
      <w:r w:rsidRPr="002F289F">
        <w:rPr>
          <w:rFonts w:ascii="Arial" w:hAnsi="Arial" w:cs="Arial"/>
          <w:sz w:val="26"/>
          <w:szCs w:val="26"/>
          <w:lang w:val="ru-RU"/>
        </w:rPr>
        <w:t>е</w:t>
      </w:r>
      <w:r w:rsidRPr="002F289F">
        <w:rPr>
          <w:rFonts w:ascii="Arial" w:hAnsi="Arial" w:cs="Arial"/>
          <w:sz w:val="26"/>
          <w:szCs w:val="26"/>
          <w:lang w:val="ru-RU"/>
        </w:rPr>
        <w:t>монта.</w:t>
      </w:r>
    </w:p>
    <w:p w:rsidR="00503531" w:rsidRPr="002F289F" w:rsidRDefault="00503531" w:rsidP="00503531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2F289F">
        <w:rPr>
          <w:rFonts w:ascii="Arial" w:eastAsia="MS Mincho" w:hAnsi="Arial" w:cs="Arial"/>
          <w:sz w:val="26"/>
          <w:szCs w:val="26"/>
        </w:rPr>
        <w:t>Осциллограф соответствует требованиям технических условий  ″Осциллографы цифровые С8-53, С8-53/1  ТУ </w:t>
      </w:r>
      <w:r w:rsidRPr="002F289F">
        <w:rPr>
          <w:rFonts w:ascii="Arial" w:eastAsia="MS Mincho" w:hAnsi="Arial" w:cs="Arial"/>
          <w:sz w:val="26"/>
          <w:szCs w:val="26"/>
          <w:lang w:val="en-US"/>
        </w:rPr>
        <w:t>BY </w:t>
      </w:r>
      <w:r w:rsidRPr="002F289F">
        <w:rPr>
          <w:rFonts w:ascii="Arial" w:eastAsia="MS Mincho" w:hAnsi="Arial" w:cs="Arial"/>
          <w:sz w:val="26"/>
          <w:szCs w:val="26"/>
        </w:rPr>
        <w:t>100039847.132-2014″.</w:t>
      </w:r>
    </w:p>
    <w:p w:rsidR="00503531" w:rsidRPr="002F289F" w:rsidRDefault="00503531" w:rsidP="00503531">
      <w:pPr>
        <w:pStyle w:val="30"/>
        <w:spacing w:line="276" w:lineRule="auto"/>
        <w:rPr>
          <w:rFonts w:ascii="Arial" w:eastAsia="MS Mincho" w:hAnsi="Arial" w:cs="Arial"/>
          <w:sz w:val="26"/>
          <w:szCs w:val="26"/>
        </w:rPr>
      </w:pPr>
      <w:r w:rsidRPr="002F289F">
        <w:rPr>
          <w:rFonts w:ascii="Arial" w:eastAsia="MS Mincho" w:hAnsi="Arial" w:cs="Arial"/>
          <w:sz w:val="26"/>
          <w:szCs w:val="26"/>
        </w:rPr>
        <w:t xml:space="preserve">Осциллограф соответствует требованиям безопасности, пожарной безопасности, электромагнитной совместимости, установленным </w:t>
      </w:r>
      <w:r w:rsidR="00E73C63">
        <w:rPr>
          <w:rFonts w:ascii="Arial" w:eastAsia="MS Mincho" w:hAnsi="Arial" w:cs="Arial"/>
          <w:sz w:val="26"/>
          <w:szCs w:val="26"/>
        </w:rPr>
        <w:t xml:space="preserve">      </w:t>
      </w:r>
      <w:r w:rsidRPr="002F289F">
        <w:rPr>
          <w:rFonts w:ascii="Arial" w:eastAsia="MS Mincho" w:hAnsi="Arial" w:cs="Arial"/>
          <w:sz w:val="26"/>
          <w:szCs w:val="26"/>
        </w:rPr>
        <w:t>ГОСТ 12.2.091-2012, ГОСТ 12.1.004-91, СТБ ГОСТ Р 51522-2001.</w:t>
      </w:r>
    </w:p>
    <w:p w:rsidR="00E82A4B" w:rsidRPr="002F289F" w:rsidRDefault="00E82A4B" w:rsidP="00503531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2F289F">
        <w:rPr>
          <w:rFonts w:ascii="Arial" w:eastAsia="MS Mincho" w:hAnsi="Arial" w:cs="Arial"/>
          <w:sz w:val="26"/>
          <w:szCs w:val="26"/>
        </w:rPr>
        <w:t>К эксплуатации осциллографа допускаются лица, имеющие соответствующую квалификацию по работе с электронным оборудованием и приборами и изучившие настоящее РЭ.</w:t>
      </w:r>
    </w:p>
    <w:p w:rsidR="00E56574" w:rsidRPr="002F289F" w:rsidRDefault="00E56574" w:rsidP="00503531">
      <w:pPr>
        <w:pStyle w:val="30"/>
        <w:spacing w:line="276" w:lineRule="auto"/>
        <w:rPr>
          <w:rFonts w:ascii="Arial" w:hAnsi="Arial" w:cs="Arial"/>
          <w:snapToGrid w:val="0"/>
          <w:sz w:val="26"/>
          <w:szCs w:val="26"/>
        </w:rPr>
      </w:pPr>
      <w:r w:rsidRPr="002F289F">
        <w:rPr>
          <w:rFonts w:ascii="Arial" w:hAnsi="Arial" w:cs="Arial"/>
          <w:snapToGrid w:val="0"/>
          <w:sz w:val="26"/>
          <w:szCs w:val="26"/>
        </w:rPr>
        <w:t xml:space="preserve">Внешний вид </w:t>
      </w:r>
      <w:r w:rsidRPr="002F289F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2F289F">
        <w:rPr>
          <w:rFonts w:ascii="Arial" w:hAnsi="Arial" w:cs="Arial"/>
          <w:snapToGrid w:val="0"/>
          <w:sz w:val="26"/>
          <w:szCs w:val="26"/>
        </w:rPr>
        <w:t>приведен на рисунке 1.1.</w:t>
      </w:r>
    </w:p>
    <w:p w:rsidR="00355940" w:rsidRPr="002F289F" w:rsidRDefault="00355940" w:rsidP="00503531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2F289F">
        <w:rPr>
          <w:rFonts w:ascii="Arial" w:hAnsi="Arial" w:cs="Arial"/>
          <w:sz w:val="26"/>
          <w:szCs w:val="26"/>
        </w:rPr>
        <w:t xml:space="preserve">Разработчик оставляет за собой право в процессе изготовления </w:t>
      </w:r>
      <w:r w:rsidRPr="002F289F">
        <w:rPr>
          <w:rFonts w:ascii="Arial" w:eastAsia="MS Mincho" w:hAnsi="Arial" w:cs="Arial"/>
          <w:sz w:val="26"/>
          <w:szCs w:val="26"/>
        </w:rPr>
        <w:t xml:space="preserve">осциллографов </w:t>
      </w:r>
      <w:r w:rsidRPr="002F289F">
        <w:rPr>
          <w:rFonts w:ascii="Arial" w:hAnsi="Arial" w:cs="Arial"/>
          <w:sz w:val="26"/>
          <w:szCs w:val="26"/>
        </w:rPr>
        <w:t>вносить в конструкцию и программное обеспечение изменения, не влияющие на их технические характеристики.</w:t>
      </w:r>
    </w:p>
    <w:p w:rsidR="005906F0" w:rsidRPr="006B67DB" w:rsidRDefault="005906F0" w:rsidP="00CF6EA4">
      <w:pPr>
        <w:pStyle w:val="a7"/>
        <w:spacing w:line="240" w:lineRule="auto"/>
        <w:ind w:firstLine="567"/>
        <w:rPr>
          <w:rFonts w:eastAsia="MS Mincho"/>
          <w:sz w:val="20"/>
        </w:rPr>
      </w:pPr>
    </w:p>
    <w:p w:rsidR="00355940" w:rsidRDefault="00ED16C0" w:rsidP="00E56574">
      <w:pPr>
        <w:pStyle w:val="a7"/>
        <w:spacing w:line="240" w:lineRule="auto"/>
        <w:ind w:firstLine="312"/>
        <w:jc w:val="center"/>
        <w:rPr>
          <w:rFonts w:eastAsia="MS Mincho"/>
          <w:szCs w:val="24"/>
        </w:rPr>
      </w:pPr>
      <w:r w:rsidRPr="00CF4330">
        <w:rPr>
          <w:rFonts w:eastAsia="MS Mincho"/>
        </w:rPr>
        <w:drawing>
          <wp:inline distT="0" distB="0" distL="0" distR="0">
            <wp:extent cx="5769610" cy="3636010"/>
            <wp:effectExtent l="0" t="0" r="2540" b="2540"/>
            <wp:docPr id="1" name="Рисунок 1" descr="SEVER-C_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R-C_fro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3" t="9969" r="6648" b="5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940" w:rsidRPr="00930637" w:rsidRDefault="00355940" w:rsidP="00CF6EA4">
      <w:pPr>
        <w:pStyle w:val="a7"/>
        <w:spacing w:line="240" w:lineRule="auto"/>
        <w:ind w:firstLine="567"/>
        <w:rPr>
          <w:rFonts w:eastAsia="MS Mincho"/>
          <w:sz w:val="20"/>
          <w:lang w:val="en-US"/>
        </w:rPr>
      </w:pPr>
    </w:p>
    <w:p w:rsidR="00E56574" w:rsidRPr="003A6168" w:rsidRDefault="00353C2D" w:rsidP="004B3963">
      <w:pPr>
        <w:pStyle w:val="a7"/>
        <w:spacing w:line="240" w:lineRule="auto"/>
        <w:ind w:firstLine="567"/>
        <w:jc w:val="center"/>
        <w:rPr>
          <w:rFonts w:ascii="Arial" w:eastAsia="MS Mincho" w:hAnsi="Arial" w:cs="Arial"/>
          <w:sz w:val="26"/>
          <w:szCs w:val="26"/>
        </w:rPr>
      </w:pPr>
      <w:r w:rsidRPr="003A6168">
        <w:rPr>
          <w:rFonts w:ascii="Arial" w:hAnsi="Arial" w:cs="Arial"/>
          <w:snapToGrid w:val="0"/>
          <w:sz w:val="26"/>
          <w:szCs w:val="26"/>
        </w:rPr>
        <w:t xml:space="preserve">Рисунок 1.1 – </w:t>
      </w:r>
      <w:r w:rsidR="004B3963" w:rsidRPr="003A6168">
        <w:rPr>
          <w:rFonts w:ascii="Arial" w:hAnsi="Arial" w:cs="Arial"/>
          <w:sz w:val="26"/>
          <w:szCs w:val="26"/>
        </w:rPr>
        <w:t>Осциллограф цифровой С8-53/1</w:t>
      </w:r>
      <w:r w:rsidRPr="003A6168">
        <w:rPr>
          <w:rFonts w:ascii="Arial" w:hAnsi="Arial" w:cs="Arial"/>
          <w:snapToGrid w:val="0"/>
          <w:sz w:val="26"/>
          <w:szCs w:val="26"/>
        </w:rPr>
        <w:t>.  Внешний вид</w:t>
      </w:r>
    </w:p>
    <w:p w:rsidR="00833ECB" w:rsidRPr="003A6168" w:rsidRDefault="00833ECB" w:rsidP="00833ECB">
      <w:pPr>
        <w:pStyle w:val="30"/>
        <w:rPr>
          <w:rFonts w:ascii="Arial Narrow" w:hAnsi="Arial Narrow"/>
          <w:caps/>
          <w:spacing w:val="6"/>
          <w:sz w:val="16"/>
          <w:szCs w:val="16"/>
        </w:rPr>
      </w:pPr>
    </w:p>
    <w:p w:rsidR="00833ECB" w:rsidRPr="003A6168" w:rsidRDefault="00833ECB" w:rsidP="00F01417">
      <w:pPr>
        <w:pStyle w:val="30"/>
        <w:widowControl w:val="0"/>
        <w:spacing w:line="276" w:lineRule="auto"/>
        <w:rPr>
          <w:rFonts w:ascii="Arial" w:hAnsi="Arial" w:cs="Arial"/>
          <w:snapToGrid w:val="0"/>
          <w:sz w:val="26"/>
          <w:szCs w:val="26"/>
        </w:rPr>
      </w:pPr>
      <w:r w:rsidRPr="003A6168">
        <w:rPr>
          <w:rFonts w:ascii="Arial" w:hAnsi="Arial" w:cs="Arial"/>
          <w:snapToGrid w:val="0"/>
          <w:sz w:val="26"/>
          <w:szCs w:val="26"/>
        </w:rPr>
        <w:t xml:space="preserve">При  покупке  </w:t>
      </w:r>
      <w:r w:rsidRPr="003A6168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3A6168">
        <w:rPr>
          <w:rFonts w:ascii="Arial" w:hAnsi="Arial" w:cs="Arial"/>
          <w:snapToGrid w:val="0"/>
          <w:sz w:val="26"/>
          <w:szCs w:val="26"/>
        </w:rPr>
        <w:t>через  торговую сеть:</w:t>
      </w:r>
    </w:p>
    <w:p w:rsidR="00833ECB" w:rsidRPr="003A6168" w:rsidRDefault="00833ECB" w:rsidP="00F01417">
      <w:pPr>
        <w:widowControl w:val="0"/>
        <w:numPr>
          <w:ilvl w:val="0"/>
          <w:numId w:val="20"/>
        </w:numPr>
        <w:tabs>
          <w:tab w:val="clear" w:pos="1080"/>
          <w:tab w:val="num" w:pos="780"/>
          <w:tab w:val="num" w:leader="none" w:pos="1134"/>
        </w:tabs>
        <w:spacing w:line="276" w:lineRule="auto"/>
        <w:ind w:left="0"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3A6168">
        <w:rPr>
          <w:rFonts w:ascii="Arial" w:hAnsi="Arial" w:cs="Arial"/>
          <w:snapToGrid w:val="0"/>
          <w:sz w:val="26"/>
          <w:szCs w:val="26"/>
        </w:rPr>
        <w:t>проверить его работоспособность;</w:t>
      </w:r>
    </w:p>
    <w:p w:rsidR="00833ECB" w:rsidRPr="003A6168" w:rsidRDefault="00833ECB" w:rsidP="00F01417">
      <w:pPr>
        <w:widowControl w:val="0"/>
        <w:numPr>
          <w:ilvl w:val="0"/>
          <w:numId w:val="20"/>
        </w:numPr>
        <w:tabs>
          <w:tab w:val="clear" w:pos="1080"/>
          <w:tab w:val="num" w:pos="780"/>
        </w:tabs>
        <w:spacing w:line="276" w:lineRule="auto"/>
        <w:ind w:left="0"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3A6168">
        <w:rPr>
          <w:rFonts w:ascii="Arial" w:hAnsi="Arial" w:cs="Arial"/>
          <w:snapToGrid w:val="0"/>
          <w:sz w:val="26"/>
          <w:szCs w:val="26"/>
        </w:rPr>
        <w:t>убедиться в наличии талонов на гарантийный ремонт, заверенных штампом и подписью продавца с указанием даты продажи;</w:t>
      </w:r>
    </w:p>
    <w:p w:rsidR="00833ECB" w:rsidRPr="003A6168" w:rsidRDefault="00833ECB" w:rsidP="00F01417">
      <w:pPr>
        <w:widowControl w:val="0"/>
        <w:numPr>
          <w:ilvl w:val="0"/>
          <w:numId w:val="20"/>
        </w:numPr>
        <w:tabs>
          <w:tab w:val="clear" w:pos="1080"/>
          <w:tab w:val="num" w:pos="780"/>
        </w:tabs>
        <w:spacing w:line="276" w:lineRule="auto"/>
        <w:ind w:left="0"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3A6168">
        <w:rPr>
          <w:rFonts w:ascii="Arial" w:hAnsi="Arial" w:cs="Arial"/>
          <w:snapToGrid w:val="0"/>
          <w:sz w:val="26"/>
          <w:szCs w:val="26"/>
        </w:rPr>
        <w:t xml:space="preserve">проверить сохранность пломб и комплект поставки </w:t>
      </w:r>
      <w:r w:rsidRPr="003A6168">
        <w:rPr>
          <w:rFonts w:ascii="Arial" w:eastAsia="MS Mincho" w:hAnsi="Arial" w:cs="Arial"/>
          <w:sz w:val="26"/>
          <w:szCs w:val="26"/>
        </w:rPr>
        <w:t>осциллографа</w:t>
      </w:r>
      <w:r w:rsidRPr="003A6168">
        <w:rPr>
          <w:rFonts w:ascii="Arial" w:hAnsi="Arial" w:cs="Arial"/>
          <w:snapToGrid w:val="0"/>
          <w:sz w:val="26"/>
          <w:szCs w:val="26"/>
        </w:rPr>
        <w:t>.</w:t>
      </w:r>
    </w:p>
    <w:p w:rsidR="00F01417" w:rsidRPr="00E24C65" w:rsidRDefault="00F01417" w:rsidP="00F01417">
      <w:pPr>
        <w:widowControl w:val="0"/>
        <w:ind w:left="567" w:firstLine="0"/>
        <w:jc w:val="both"/>
        <w:rPr>
          <w:rFonts w:ascii="Arial" w:hAnsi="Arial" w:cs="Arial"/>
          <w:snapToGrid w:val="0"/>
          <w:sz w:val="12"/>
          <w:szCs w:val="12"/>
        </w:rPr>
      </w:pPr>
    </w:p>
    <w:p w:rsidR="003A6168" w:rsidRPr="00E4236D" w:rsidRDefault="00E24C65" w:rsidP="00E76BDA">
      <w:pPr>
        <w:widowControl w:val="0"/>
        <w:spacing w:before="40"/>
        <w:ind w:firstLine="567"/>
        <w:rPr>
          <w:rFonts w:ascii="Arial" w:hAnsi="Arial" w:cs="Arial"/>
          <w:snapToGrid w:val="0"/>
          <w:sz w:val="26"/>
          <w:szCs w:val="26"/>
        </w:rPr>
      </w:pPr>
      <w:r w:rsidRPr="00E4236D">
        <w:rPr>
          <w:rFonts w:ascii="Arial" w:hAnsi="Arial" w:cs="Arial"/>
          <w:snapToGrid w:val="0"/>
          <w:sz w:val="26"/>
          <w:szCs w:val="26"/>
        </w:rPr>
        <w:t>Изготовитель:</w:t>
      </w:r>
    </w:p>
    <w:p w:rsidR="00833ECB" w:rsidRPr="00E4236D" w:rsidRDefault="00833ECB" w:rsidP="004B5417">
      <w:pPr>
        <w:widowControl w:val="0"/>
        <w:spacing w:before="40"/>
        <w:ind w:left="567" w:firstLine="0"/>
        <w:rPr>
          <w:rFonts w:ascii="Arial" w:hAnsi="Arial" w:cs="Arial"/>
          <w:snapToGrid w:val="0"/>
          <w:sz w:val="26"/>
          <w:szCs w:val="26"/>
        </w:rPr>
      </w:pPr>
      <w:r w:rsidRPr="00E4236D">
        <w:rPr>
          <w:rFonts w:ascii="Arial" w:hAnsi="Arial" w:cs="Arial"/>
          <w:snapToGrid w:val="0"/>
          <w:sz w:val="26"/>
          <w:szCs w:val="26"/>
        </w:rPr>
        <w:t>ОАО "МНИПИ", 220113, г. Минск, ул. Я. Коласа, 73, Республика</w:t>
      </w:r>
      <w:r w:rsidR="00644F44" w:rsidRPr="00E4236D">
        <w:rPr>
          <w:rFonts w:ascii="Arial" w:hAnsi="Arial" w:cs="Arial"/>
          <w:snapToGrid w:val="0"/>
          <w:sz w:val="26"/>
          <w:szCs w:val="26"/>
          <w:lang w:val="en-US"/>
        </w:rPr>
        <w:t> </w:t>
      </w:r>
      <w:r w:rsidRPr="00E4236D">
        <w:rPr>
          <w:rFonts w:ascii="Arial" w:hAnsi="Arial" w:cs="Arial"/>
          <w:snapToGrid w:val="0"/>
          <w:sz w:val="26"/>
          <w:szCs w:val="26"/>
        </w:rPr>
        <w:t>Беларусь</w:t>
      </w:r>
      <w:r w:rsidR="004B5417" w:rsidRPr="00E4236D">
        <w:rPr>
          <w:rFonts w:ascii="Arial" w:hAnsi="Arial" w:cs="Arial"/>
          <w:snapToGrid w:val="0"/>
          <w:sz w:val="26"/>
          <w:szCs w:val="26"/>
        </w:rPr>
        <w:t>.</w:t>
      </w:r>
    </w:p>
    <w:p w:rsidR="00F01417" w:rsidRPr="00E24C65" w:rsidRDefault="00F01417" w:rsidP="00F01417">
      <w:pPr>
        <w:widowControl w:val="0"/>
        <w:spacing w:after="20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>
        <w:rPr>
          <w:rFonts w:ascii="Arial Narrow" w:hAnsi="Arial Narrow" w:cs="Arial"/>
          <w:snapToGrid w:val="0"/>
        </w:rPr>
        <w:br w:type="page"/>
      </w:r>
      <w:r w:rsidRPr="00E24C65">
        <w:rPr>
          <w:rFonts w:ascii="Arial" w:hAnsi="Arial" w:cs="Arial"/>
          <w:snapToGrid w:val="0"/>
          <w:sz w:val="26"/>
          <w:szCs w:val="26"/>
        </w:rPr>
        <w:lastRenderedPageBreak/>
        <w:t>Применяемые сокращения:</w:t>
      </w:r>
    </w:p>
    <w:p w:rsidR="00F01417" w:rsidRPr="00E24C65" w:rsidRDefault="00F01417" w:rsidP="008560C6">
      <w:pPr>
        <w:widowControl w:val="0"/>
        <w:tabs>
          <w:tab w:val="left" w:pos="1716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АЦП</w:t>
      </w:r>
      <w:r w:rsidRPr="00E24C65">
        <w:rPr>
          <w:rFonts w:ascii="Arial" w:hAnsi="Arial" w:cs="Arial"/>
          <w:sz w:val="26"/>
          <w:szCs w:val="26"/>
        </w:rPr>
        <w:tab/>
        <w:t>– аналого-цифровой преобразователь;</w:t>
      </w:r>
    </w:p>
    <w:p w:rsidR="00A13BEF" w:rsidRPr="00E24C65" w:rsidRDefault="00A13BEF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napToGrid w:val="0"/>
          <w:sz w:val="26"/>
          <w:szCs w:val="26"/>
        </w:rPr>
        <w:t>- ЦАП</w:t>
      </w:r>
      <w:r w:rsidRPr="00E24C65">
        <w:rPr>
          <w:rFonts w:ascii="Arial" w:hAnsi="Arial" w:cs="Arial"/>
          <w:snapToGrid w:val="0"/>
          <w:sz w:val="26"/>
          <w:szCs w:val="26"/>
        </w:rPr>
        <w:tab/>
      </w:r>
      <w:r w:rsidR="00F24C72" w:rsidRPr="00E24C65">
        <w:rPr>
          <w:rFonts w:ascii="Arial" w:hAnsi="Arial" w:cs="Arial"/>
          <w:sz w:val="26"/>
          <w:szCs w:val="26"/>
        </w:rPr>
        <w:t>– цифро-аналоговый преобразователь;</w:t>
      </w:r>
    </w:p>
    <w:p w:rsidR="002634D0" w:rsidRPr="00E24C65" w:rsidRDefault="002634D0" w:rsidP="00E05173">
      <w:pPr>
        <w:widowControl w:val="0"/>
        <w:tabs>
          <w:tab w:val="left" w:pos="1701"/>
        </w:tabs>
        <w:spacing w:line="264" w:lineRule="auto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БПФ</w:t>
      </w:r>
      <w:r w:rsidRPr="00E24C65">
        <w:rPr>
          <w:rFonts w:ascii="Arial" w:hAnsi="Arial" w:cs="Arial"/>
          <w:sz w:val="26"/>
          <w:szCs w:val="26"/>
        </w:rPr>
        <w:tab/>
        <w:t xml:space="preserve">– </w:t>
      </w:r>
      <w:r w:rsidRPr="00E24C65">
        <w:rPr>
          <w:rFonts w:ascii="Arial" w:eastAsia="MS Mincho" w:hAnsi="Arial" w:cs="Arial"/>
          <w:sz w:val="26"/>
          <w:szCs w:val="26"/>
        </w:rPr>
        <w:t>быстрое преобразование Фурье;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napToGrid w:val="0"/>
          <w:sz w:val="26"/>
          <w:szCs w:val="26"/>
        </w:rPr>
        <w:t>- ЖКЭ</w:t>
      </w:r>
      <w:r w:rsidRPr="00E24C65">
        <w:rPr>
          <w:rFonts w:ascii="Arial" w:hAnsi="Arial" w:cs="Arial"/>
          <w:snapToGrid w:val="0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>– жидкокристаллический экран;</w:t>
      </w:r>
    </w:p>
    <w:p w:rsidR="00C21DEA" w:rsidRPr="00E24C65" w:rsidRDefault="00C21DEA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E24C65">
        <w:rPr>
          <w:rFonts w:ascii="Arial" w:eastAsia="MS Mincho" w:hAnsi="Arial" w:cs="Arial"/>
          <w:sz w:val="26"/>
          <w:szCs w:val="26"/>
        </w:rPr>
        <w:t>- ИМС</w:t>
      </w:r>
      <w:r w:rsidRPr="00E24C65">
        <w:rPr>
          <w:rFonts w:ascii="Arial" w:eastAsia="MS Mincho" w:hAnsi="Arial" w:cs="Arial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 xml:space="preserve">– </w:t>
      </w:r>
      <w:r w:rsidRPr="00E24C65">
        <w:rPr>
          <w:rFonts w:ascii="Arial" w:eastAsia="MS Mincho" w:hAnsi="Arial" w:cs="Arial"/>
          <w:sz w:val="26"/>
          <w:szCs w:val="26"/>
        </w:rPr>
        <w:t>интегральная микросхема;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ОС</w:t>
      </w:r>
      <w:r w:rsidRPr="00E24C65">
        <w:rPr>
          <w:rFonts w:ascii="Arial" w:hAnsi="Arial" w:cs="Arial"/>
          <w:sz w:val="26"/>
          <w:szCs w:val="26"/>
        </w:rPr>
        <w:tab/>
        <w:t>– операционная система;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ОЗУ</w:t>
      </w:r>
      <w:r w:rsidRPr="00E24C65">
        <w:rPr>
          <w:rFonts w:ascii="Arial" w:hAnsi="Arial" w:cs="Arial"/>
          <w:sz w:val="26"/>
          <w:szCs w:val="26"/>
        </w:rPr>
        <w:tab/>
        <w:t>– оперативное запоминающее устройство;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ПО</w:t>
      </w:r>
      <w:r w:rsidRPr="00E24C65">
        <w:rPr>
          <w:rFonts w:ascii="Arial" w:hAnsi="Arial" w:cs="Arial"/>
          <w:sz w:val="26"/>
          <w:szCs w:val="26"/>
        </w:rPr>
        <w:tab/>
        <w:t>– программное обеспечение;</w:t>
      </w:r>
    </w:p>
    <w:p w:rsidR="002700B5" w:rsidRPr="00E24C65" w:rsidRDefault="002700B5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E24C65">
        <w:rPr>
          <w:rFonts w:ascii="Arial" w:hAnsi="Arial" w:cs="Arial"/>
          <w:snapToGrid w:val="0"/>
          <w:sz w:val="26"/>
          <w:szCs w:val="26"/>
        </w:rPr>
        <w:t xml:space="preserve">- </w:t>
      </w:r>
      <w:r w:rsidR="00861214" w:rsidRPr="00E24C65">
        <w:rPr>
          <w:rFonts w:ascii="Arial" w:hAnsi="Arial" w:cs="Arial"/>
          <w:snapToGrid w:val="0"/>
          <w:sz w:val="26"/>
          <w:szCs w:val="26"/>
        </w:rPr>
        <w:t>ПЛИС</w:t>
      </w:r>
      <w:r w:rsidRPr="00E24C65">
        <w:rPr>
          <w:rFonts w:ascii="Arial" w:hAnsi="Arial" w:cs="Arial"/>
          <w:snapToGrid w:val="0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>–</w:t>
      </w:r>
      <w:r w:rsidR="00861214" w:rsidRPr="00E24C65">
        <w:rPr>
          <w:rFonts w:ascii="Arial" w:hAnsi="Arial" w:cs="Arial"/>
          <w:sz w:val="26"/>
          <w:szCs w:val="26"/>
        </w:rPr>
        <w:t xml:space="preserve"> программируемая логическая интегральная схема;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napToGrid w:val="0"/>
          <w:sz w:val="26"/>
          <w:szCs w:val="26"/>
        </w:rPr>
        <w:t>- ПК</w:t>
      </w:r>
      <w:r w:rsidRPr="00E24C65">
        <w:rPr>
          <w:rFonts w:ascii="Arial" w:hAnsi="Arial" w:cs="Arial"/>
          <w:snapToGrid w:val="0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 xml:space="preserve">– </w:t>
      </w:r>
      <w:r w:rsidRPr="00E24C65">
        <w:rPr>
          <w:rFonts w:ascii="Arial" w:hAnsi="Arial" w:cs="Arial"/>
          <w:snapToGrid w:val="0"/>
          <w:sz w:val="26"/>
          <w:szCs w:val="26"/>
        </w:rPr>
        <w:t xml:space="preserve">персональный компьютер с установленной </w:t>
      </w:r>
      <w:r w:rsidRPr="00E24C65">
        <w:rPr>
          <w:rFonts w:ascii="Arial" w:hAnsi="Arial" w:cs="Arial"/>
          <w:sz w:val="26"/>
          <w:szCs w:val="26"/>
        </w:rPr>
        <w:t xml:space="preserve">ОС  </w:t>
      </w:r>
      <w:r w:rsidRPr="00E24C65">
        <w:rPr>
          <w:rFonts w:ascii="Arial" w:hAnsi="Arial" w:cs="Arial"/>
          <w:sz w:val="26"/>
          <w:szCs w:val="26"/>
          <w:lang w:val="en-US"/>
        </w:rPr>
        <w:t>Windows</w:t>
      </w:r>
      <w:r w:rsidRPr="00E24C65">
        <w:rPr>
          <w:rFonts w:ascii="Arial" w:hAnsi="Arial" w:cs="Arial"/>
          <w:sz w:val="26"/>
          <w:szCs w:val="26"/>
        </w:rPr>
        <w:t xml:space="preserve"> </w:t>
      </w:r>
      <w:r w:rsidRPr="00E24C65">
        <w:rPr>
          <w:rFonts w:ascii="Arial" w:hAnsi="Arial" w:cs="Arial"/>
          <w:sz w:val="26"/>
          <w:szCs w:val="26"/>
          <w:lang w:val="en-US"/>
        </w:rPr>
        <w:t>XP</w:t>
      </w:r>
      <w:r w:rsidR="00503531" w:rsidRPr="00E24C65">
        <w:rPr>
          <w:rFonts w:ascii="Arial" w:hAnsi="Arial" w:cs="Arial"/>
          <w:sz w:val="26"/>
          <w:szCs w:val="26"/>
        </w:rPr>
        <w:t xml:space="preserve"> или </w:t>
      </w:r>
      <w:r w:rsidR="00503531" w:rsidRPr="00E24C65">
        <w:rPr>
          <w:rFonts w:ascii="Arial" w:hAnsi="Arial" w:cs="Arial"/>
          <w:sz w:val="26"/>
          <w:szCs w:val="26"/>
          <w:lang w:val="en-US"/>
        </w:rPr>
        <w:t>Windows</w:t>
      </w:r>
      <w:r w:rsidR="00503531" w:rsidRPr="00E24C65">
        <w:rPr>
          <w:rFonts w:ascii="Arial" w:hAnsi="Arial" w:cs="Arial"/>
          <w:sz w:val="26"/>
          <w:szCs w:val="26"/>
        </w:rPr>
        <w:t> 7 (8.1)</w:t>
      </w:r>
      <w:r w:rsidRPr="00E24C65">
        <w:rPr>
          <w:rFonts w:ascii="Arial" w:hAnsi="Arial" w:cs="Arial"/>
          <w:sz w:val="26"/>
          <w:szCs w:val="26"/>
        </w:rPr>
        <w:t>;</w:t>
      </w:r>
    </w:p>
    <w:p w:rsidR="00C21DEA" w:rsidRPr="00E24C65" w:rsidRDefault="00C21DEA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eastAsia="MS Mincho" w:hAnsi="Arial" w:cs="Arial"/>
          <w:sz w:val="26"/>
          <w:szCs w:val="26"/>
        </w:rPr>
        <w:t>- ПП</w:t>
      </w:r>
      <w:r w:rsidRPr="00E24C65">
        <w:rPr>
          <w:rFonts w:ascii="Arial" w:eastAsia="MS Mincho" w:hAnsi="Arial" w:cs="Arial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 xml:space="preserve">– </w:t>
      </w:r>
      <w:r w:rsidRPr="00E24C65">
        <w:rPr>
          <w:rFonts w:ascii="Arial" w:eastAsia="MS Mincho" w:hAnsi="Arial" w:cs="Arial"/>
          <w:sz w:val="26"/>
          <w:szCs w:val="26"/>
        </w:rPr>
        <w:t>полупроводниковый прибор;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napToGrid w:val="0"/>
          <w:sz w:val="26"/>
          <w:szCs w:val="26"/>
        </w:rPr>
        <w:t>- ПХ</w:t>
      </w:r>
      <w:r w:rsidRPr="00E24C65">
        <w:rPr>
          <w:rFonts w:ascii="Arial" w:hAnsi="Arial" w:cs="Arial"/>
          <w:snapToGrid w:val="0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>– переходная характеристика;</w:t>
      </w:r>
    </w:p>
    <w:p w:rsidR="00F54872" w:rsidRPr="00E24C65" w:rsidRDefault="00F54872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СИ</w:t>
      </w:r>
      <w:r w:rsidRPr="00E24C65">
        <w:rPr>
          <w:rFonts w:ascii="Arial" w:hAnsi="Arial" w:cs="Arial"/>
          <w:sz w:val="26"/>
          <w:szCs w:val="26"/>
        </w:rPr>
        <w:tab/>
        <w:t>– средства измерений;</w:t>
      </w:r>
    </w:p>
    <w:p w:rsidR="0000363D" w:rsidRPr="00E24C65" w:rsidRDefault="0000363D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СКЗ</w:t>
      </w:r>
      <w:r w:rsidRPr="00E24C65">
        <w:rPr>
          <w:rFonts w:ascii="Arial" w:hAnsi="Arial" w:cs="Arial"/>
          <w:sz w:val="26"/>
          <w:szCs w:val="26"/>
        </w:rPr>
        <w:tab/>
        <w:t>– среднеквадратичное значение;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4C65">
        <w:rPr>
          <w:rFonts w:ascii="Arial" w:eastAsia="MS Mincho" w:hAnsi="Arial" w:cs="Arial"/>
          <w:sz w:val="26"/>
          <w:szCs w:val="26"/>
        </w:rPr>
        <w:t>- ФНЧ</w:t>
      </w:r>
      <w:r w:rsidRPr="00E24C65">
        <w:rPr>
          <w:rFonts w:ascii="Arial" w:eastAsia="MS Mincho" w:hAnsi="Arial" w:cs="Arial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>–</w:t>
      </w:r>
      <w:r w:rsidRPr="00E24C65">
        <w:rPr>
          <w:rFonts w:ascii="Arial" w:eastAsia="MS Mincho" w:hAnsi="Arial" w:cs="Arial"/>
          <w:sz w:val="26"/>
          <w:szCs w:val="26"/>
        </w:rPr>
        <w:t xml:space="preserve"> фильтр низких частот;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4C65">
        <w:rPr>
          <w:rFonts w:ascii="Arial" w:eastAsia="MS Mincho" w:hAnsi="Arial" w:cs="Arial"/>
          <w:sz w:val="26"/>
          <w:szCs w:val="26"/>
        </w:rPr>
        <w:t>- ФВЧ</w:t>
      </w:r>
      <w:r w:rsidRPr="00E24C65">
        <w:rPr>
          <w:rFonts w:ascii="Arial" w:eastAsia="MS Mincho" w:hAnsi="Arial" w:cs="Arial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>–</w:t>
      </w:r>
      <w:r w:rsidRPr="00E24C65">
        <w:rPr>
          <w:rFonts w:ascii="Arial" w:eastAsia="MS Mincho" w:hAnsi="Arial" w:cs="Arial"/>
          <w:sz w:val="26"/>
          <w:szCs w:val="26"/>
        </w:rPr>
        <w:t xml:space="preserve"> фильтр высоких частот</w:t>
      </w:r>
      <w:r w:rsidR="00B33171" w:rsidRPr="00E24C65">
        <w:rPr>
          <w:rFonts w:ascii="Arial" w:eastAsia="MS Mincho" w:hAnsi="Arial" w:cs="Arial"/>
          <w:sz w:val="26"/>
          <w:szCs w:val="26"/>
        </w:rPr>
        <w:t>.</w:t>
      </w:r>
    </w:p>
    <w:p w:rsidR="002F69E0" w:rsidRPr="00DB406C" w:rsidRDefault="002F69E0" w:rsidP="00D52740">
      <w:pPr>
        <w:widowControl w:val="0"/>
        <w:spacing w:before="40"/>
        <w:ind w:firstLine="567"/>
        <w:jc w:val="both"/>
        <w:rPr>
          <w:snapToGrid w:val="0"/>
          <w:sz w:val="12"/>
          <w:szCs w:val="12"/>
        </w:rPr>
      </w:pPr>
    </w:p>
    <w:p w:rsidR="00E82A4B" w:rsidRPr="00DA535E" w:rsidRDefault="007C316F" w:rsidP="00004F76">
      <w:pPr>
        <w:pStyle w:val="20"/>
        <w:tabs>
          <w:tab w:val="left" w:pos="1170"/>
        </w:tabs>
        <w:spacing w:before="120" w:after="120"/>
        <w:ind w:firstLine="567"/>
        <w:rPr>
          <w:sz w:val="30"/>
          <w:szCs w:val="30"/>
        </w:rPr>
      </w:pPr>
      <w:bookmarkStart w:id="2" w:name="_Toc224455342"/>
      <w:bookmarkStart w:id="3" w:name="_Toc497122216"/>
      <w:r w:rsidRPr="00DA535E">
        <w:rPr>
          <w:sz w:val="30"/>
          <w:szCs w:val="30"/>
        </w:rPr>
        <w:t>1</w:t>
      </w:r>
      <w:r w:rsidRPr="00DA535E">
        <w:rPr>
          <w:sz w:val="30"/>
          <w:szCs w:val="30"/>
        </w:rPr>
        <w:tab/>
      </w:r>
      <w:r w:rsidR="00E82A4B" w:rsidRPr="00DA535E">
        <w:rPr>
          <w:sz w:val="30"/>
          <w:szCs w:val="30"/>
        </w:rPr>
        <w:t>Описание и работа</w:t>
      </w:r>
      <w:bookmarkEnd w:id="2"/>
      <w:bookmarkEnd w:id="3"/>
    </w:p>
    <w:p w:rsidR="00E82A4B" w:rsidRPr="00004F76" w:rsidRDefault="007C316F" w:rsidP="00441ADE">
      <w:pPr>
        <w:pStyle w:val="3"/>
      </w:pPr>
      <w:bookmarkStart w:id="4" w:name="_Toc224455343"/>
      <w:bookmarkStart w:id="5" w:name="_Toc497122217"/>
      <w:r w:rsidRPr="00004F76">
        <w:t>1.1</w:t>
      </w:r>
      <w:r w:rsidRPr="00004F76">
        <w:tab/>
      </w:r>
      <w:r w:rsidR="0051534D" w:rsidRPr="00004F76">
        <w:t>Назначение</w:t>
      </w:r>
      <w:bookmarkEnd w:id="5"/>
      <w:r w:rsidR="0051534D" w:rsidRPr="00004F76">
        <w:t xml:space="preserve"> </w:t>
      </w:r>
      <w:bookmarkEnd w:id="4"/>
    </w:p>
    <w:p w:rsidR="00E87BAD" w:rsidRPr="00E16695" w:rsidRDefault="00D42937" w:rsidP="0045511D">
      <w:pPr>
        <w:pStyle w:val="a7"/>
        <w:tabs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b/>
          <w:sz w:val="26"/>
          <w:szCs w:val="26"/>
        </w:rPr>
        <w:t>1.1.1</w:t>
      </w:r>
      <w:r w:rsidR="000C2A3E"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 xml:space="preserve">Осциллограф предназначен </w:t>
      </w:r>
      <w:r w:rsidR="00E87BAD" w:rsidRPr="00004F76">
        <w:rPr>
          <w:rFonts w:ascii="Arial" w:eastAsia="MS Mincho" w:hAnsi="Arial" w:cs="Arial"/>
          <w:sz w:val="26"/>
          <w:szCs w:val="26"/>
        </w:rPr>
        <w:t>для исследования, регистрации и измерения параметров электрических сигналов в</w:t>
      </w:r>
      <w:r w:rsidR="00E16695">
        <w:rPr>
          <w:rFonts w:ascii="Arial" w:eastAsia="MS Mincho" w:hAnsi="Arial" w:cs="Arial"/>
          <w:sz w:val="26"/>
          <w:szCs w:val="26"/>
        </w:rPr>
        <w:t xml:space="preserve"> полосе частот от 0 до 100 МГц.</w:t>
      </w:r>
    </w:p>
    <w:p w:rsidR="00E87BAD" w:rsidRPr="00004F76" w:rsidRDefault="00E87BAD" w:rsidP="0045511D">
      <w:pPr>
        <w:pStyle w:val="a7"/>
        <w:tabs>
          <w:tab w:val="left" w:pos="1248"/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 xml:space="preserve">Осциллограф обеспечивает </w:t>
      </w:r>
      <w:r w:rsidR="00C651E1" w:rsidRPr="00004F76">
        <w:rPr>
          <w:rFonts w:ascii="Arial" w:eastAsia="MS Mincho" w:hAnsi="Arial" w:cs="Arial"/>
          <w:sz w:val="26"/>
          <w:szCs w:val="26"/>
        </w:rPr>
        <w:t>регистрацию, запоминание, цифровое изм</w:t>
      </w:r>
      <w:r w:rsidR="00AB1AD5" w:rsidRPr="00004F76">
        <w:rPr>
          <w:rFonts w:ascii="Arial" w:eastAsia="MS Mincho" w:hAnsi="Arial" w:cs="Arial"/>
          <w:sz w:val="26"/>
          <w:szCs w:val="26"/>
        </w:rPr>
        <w:t>ерение в диапазоне амплитуд от 2</w:t>
      </w:r>
      <w:r w:rsidR="00C651E1" w:rsidRPr="00004F76">
        <w:rPr>
          <w:rFonts w:ascii="Arial" w:eastAsia="MS Mincho" w:hAnsi="Arial" w:cs="Arial"/>
          <w:sz w:val="26"/>
          <w:szCs w:val="26"/>
        </w:rPr>
        <w:t xml:space="preserve"> мВ до 300 В и временных интервалов от </w:t>
      </w:r>
      <w:r w:rsidR="00AB1AD5" w:rsidRPr="00004F76">
        <w:rPr>
          <w:rFonts w:ascii="Arial" w:eastAsia="MS Mincho" w:hAnsi="Arial" w:cs="Arial"/>
          <w:sz w:val="26"/>
          <w:szCs w:val="26"/>
        </w:rPr>
        <w:t>2</w:t>
      </w:r>
      <w:r w:rsidR="00C651E1" w:rsidRPr="00004F76">
        <w:rPr>
          <w:rFonts w:ascii="Arial" w:eastAsia="MS Mincho" w:hAnsi="Arial" w:cs="Arial"/>
          <w:sz w:val="26"/>
          <w:szCs w:val="26"/>
        </w:rPr>
        <w:t xml:space="preserve"> нс до </w:t>
      </w:r>
      <w:r w:rsidR="007B23C0" w:rsidRPr="00004F76">
        <w:rPr>
          <w:rFonts w:ascii="Arial" w:eastAsia="MS Mincho" w:hAnsi="Arial" w:cs="Arial"/>
          <w:sz w:val="26"/>
          <w:szCs w:val="26"/>
        </w:rPr>
        <w:t>1</w:t>
      </w:r>
      <w:r w:rsidR="001973C2" w:rsidRPr="00004F76">
        <w:rPr>
          <w:rFonts w:ascii="Arial" w:eastAsia="MS Mincho" w:hAnsi="Arial" w:cs="Arial"/>
          <w:sz w:val="26"/>
          <w:szCs w:val="26"/>
        </w:rPr>
        <w:t>00 с, измерение</w:t>
      </w:r>
      <w:r w:rsidR="001973C2" w:rsidRPr="00004F76">
        <w:rPr>
          <w:rFonts w:ascii="Arial" w:eastAsia="MS Mincho" w:hAnsi="Arial" w:cs="Arial"/>
          <w:sz w:val="26"/>
          <w:szCs w:val="26"/>
          <w:lang w:val="en-US"/>
        </w:rPr>
        <w:t> </w:t>
      </w:r>
      <w:r w:rsidR="00C651E1" w:rsidRPr="00004F76">
        <w:rPr>
          <w:rFonts w:ascii="Arial" w:eastAsia="MS Mincho" w:hAnsi="Arial" w:cs="Arial"/>
          <w:sz w:val="26"/>
          <w:szCs w:val="26"/>
        </w:rPr>
        <w:t xml:space="preserve">амплитудно-временных параметров входного сигнала с выводом результата измерения </w:t>
      </w:r>
      <w:r w:rsidRPr="00004F76">
        <w:rPr>
          <w:rFonts w:ascii="Arial" w:eastAsia="MS Mincho" w:hAnsi="Arial" w:cs="Arial"/>
          <w:sz w:val="26"/>
          <w:szCs w:val="26"/>
        </w:rPr>
        <w:t xml:space="preserve">на </w:t>
      </w:r>
      <w:r w:rsidR="007B2B31" w:rsidRPr="00004F76">
        <w:rPr>
          <w:rFonts w:ascii="Arial" w:eastAsia="MS Mincho" w:hAnsi="Arial" w:cs="Arial"/>
          <w:sz w:val="26"/>
          <w:szCs w:val="26"/>
        </w:rPr>
        <w:t>цветной</w:t>
      </w:r>
      <w:r w:rsidRPr="00004F76">
        <w:rPr>
          <w:rFonts w:ascii="Arial" w:eastAsia="MS Mincho" w:hAnsi="Arial" w:cs="Arial"/>
          <w:sz w:val="26"/>
          <w:szCs w:val="26"/>
        </w:rPr>
        <w:t xml:space="preserve"> </w:t>
      </w:r>
      <w:r w:rsidR="00C651E1" w:rsidRPr="00004F76">
        <w:rPr>
          <w:rFonts w:ascii="Arial" w:eastAsia="MS Mincho" w:hAnsi="Arial" w:cs="Arial"/>
          <w:sz w:val="26"/>
          <w:szCs w:val="26"/>
          <w:lang w:val="en-US"/>
        </w:rPr>
        <w:t>TFT</w:t>
      </w:r>
      <w:r w:rsidR="00C651E1" w:rsidRPr="00004F76">
        <w:rPr>
          <w:rFonts w:ascii="Arial" w:eastAsia="MS Mincho" w:hAnsi="Arial" w:cs="Arial"/>
          <w:sz w:val="26"/>
          <w:szCs w:val="26"/>
        </w:rPr>
        <w:t xml:space="preserve"> </w:t>
      </w:r>
      <w:r w:rsidRPr="00004F76">
        <w:rPr>
          <w:rFonts w:ascii="Arial" w:eastAsia="MS Mincho" w:hAnsi="Arial" w:cs="Arial"/>
          <w:sz w:val="26"/>
          <w:szCs w:val="26"/>
        </w:rPr>
        <w:t>жидкокристаллический экран.</w:t>
      </w:r>
    </w:p>
    <w:p w:rsidR="00A47333" w:rsidRPr="00004F76" w:rsidRDefault="00A47333" w:rsidP="0045511D">
      <w:pPr>
        <w:pStyle w:val="a7"/>
        <w:tabs>
          <w:tab w:val="left" w:pos="1248"/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Осциллограф имеет два канала вертикального отклонения.</w:t>
      </w:r>
    </w:p>
    <w:p w:rsidR="00E82A4B" w:rsidRPr="00004F76" w:rsidRDefault="00A4348C" w:rsidP="0045511D">
      <w:pPr>
        <w:pStyle w:val="a7"/>
        <w:tabs>
          <w:tab w:val="left" w:pos="1276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b/>
          <w:sz w:val="26"/>
          <w:szCs w:val="26"/>
        </w:rPr>
        <w:t>1.1.2</w:t>
      </w:r>
      <w:r w:rsidR="0039299A"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 xml:space="preserve">Область применения осциллографа: </w:t>
      </w:r>
      <w:r w:rsidR="00C651E1" w:rsidRPr="00004F76">
        <w:rPr>
          <w:rFonts w:ascii="Arial" w:eastAsia="MS Mincho" w:hAnsi="Arial" w:cs="Arial"/>
          <w:sz w:val="26"/>
          <w:szCs w:val="26"/>
        </w:rPr>
        <w:t xml:space="preserve">наладка, </w:t>
      </w:r>
      <w:r w:rsidR="00C651E1" w:rsidRPr="00004F76">
        <w:rPr>
          <w:rFonts w:ascii="Arial" w:hAnsi="Arial" w:cs="Arial"/>
          <w:sz w:val="26"/>
          <w:szCs w:val="26"/>
        </w:rPr>
        <w:t>контроль, ремонт радиотехнической аппаратуры, электронных систем и устройств различного назначения</w:t>
      </w:r>
      <w:r w:rsidR="00E82A4B" w:rsidRPr="00004F76">
        <w:rPr>
          <w:rFonts w:ascii="Arial" w:eastAsia="MS Mincho" w:hAnsi="Arial" w:cs="Arial"/>
          <w:sz w:val="26"/>
          <w:szCs w:val="26"/>
        </w:rPr>
        <w:t>.</w:t>
      </w:r>
    </w:p>
    <w:p w:rsidR="00E82A4B" w:rsidRPr="00004F76" w:rsidRDefault="00A4348C" w:rsidP="0045511D">
      <w:pPr>
        <w:pStyle w:val="125"/>
        <w:tabs>
          <w:tab w:val="left" w:pos="1276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b/>
          <w:sz w:val="26"/>
          <w:szCs w:val="26"/>
        </w:rPr>
        <w:t>1.1.3</w:t>
      </w:r>
      <w:r w:rsidR="000C2A3E"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 xml:space="preserve">Осциллограф </w:t>
      </w:r>
      <w:r w:rsidR="00A24D59" w:rsidRPr="00A24D59">
        <w:rPr>
          <w:rFonts w:ascii="Arial" w:hAnsi="Arial" w:cs="Arial"/>
          <w:sz w:val="26"/>
          <w:szCs w:val="26"/>
        </w:rPr>
        <w:t>удовлетворяет</w:t>
      </w:r>
      <w:r w:rsidR="00A24D59" w:rsidRPr="00B05ADD">
        <w:rPr>
          <w:sz w:val="28"/>
          <w:szCs w:val="26"/>
        </w:rPr>
        <w:t xml:space="preserve"> </w:t>
      </w:r>
      <w:r w:rsidR="00E82A4B" w:rsidRPr="00004F76">
        <w:rPr>
          <w:rFonts w:ascii="Arial" w:eastAsia="MS Mincho" w:hAnsi="Arial" w:cs="Arial"/>
          <w:sz w:val="26"/>
          <w:szCs w:val="26"/>
        </w:rPr>
        <w:t>требованиям ГОСТ</w:t>
      </w:r>
      <w:r w:rsidR="00DF6940" w:rsidRPr="00004F76">
        <w:rPr>
          <w:rFonts w:ascii="Arial" w:eastAsia="MS Mincho" w:hAnsi="Arial" w:cs="Arial"/>
          <w:sz w:val="26"/>
          <w:szCs w:val="26"/>
        </w:rPr>
        <w:t> </w:t>
      </w:r>
      <w:r w:rsidR="00E82A4B" w:rsidRPr="00004F76">
        <w:rPr>
          <w:rFonts w:ascii="Arial" w:eastAsia="MS Mincho" w:hAnsi="Arial" w:cs="Arial"/>
          <w:sz w:val="26"/>
          <w:szCs w:val="26"/>
        </w:rPr>
        <w:t>22261-94, а по условиям эксплуатации от</w:t>
      </w:r>
      <w:r w:rsidR="00D52E84" w:rsidRPr="00004F76">
        <w:rPr>
          <w:rFonts w:ascii="Arial" w:eastAsia="MS Mincho" w:hAnsi="Arial" w:cs="Arial"/>
          <w:sz w:val="26"/>
          <w:szCs w:val="26"/>
        </w:rPr>
        <w:t xml:space="preserve">носится к группе </w:t>
      </w:r>
      <w:r w:rsidR="00BC18D9" w:rsidRPr="00004F76">
        <w:rPr>
          <w:rFonts w:ascii="Arial" w:eastAsia="MS Mincho" w:hAnsi="Arial" w:cs="Arial"/>
          <w:sz w:val="26"/>
          <w:szCs w:val="26"/>
        </w:rPr>
        <w:t>2 ГОСТ 22261-94</w:t>
      </w:r>
      <w:r w:rsidR="00E82A4B" w:rsidRPr="00004F76">
        <w:rPr>
          <w:rFonts w:ascii="Arial" w:eastAsia="MS Mincho" w:hAnsi="Arial" w:cs="Arial"/>
          <w:sz w:val="26"/>
          <w:szCs w:val="26"/>
        </w:rPr>
        <w:t>.</w:t>
      </w:r>
    </w:p>
    <w:p w:rsidR="00E82A4B" w:rsidRPr="00004F76" w:rsidRDefault="00A4348C" w:rsidP="0045511D">
      <w:pPr>
        <w:pStyle w:val="125"/>
        <w:tabs>
          <w:tab w:val="left" w:pos="1276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b/>
          <w:sz w:val="26"/>
          <w:szCs w:val="26"/>
        </w:rPr>
        <w:t>1.1.4</w:t>
      </w:r>
      <w:r w:rsidR="000C2A3E"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>Нормальные условия эксплуатации:</w:t>
      </w:r>
    </w:p>
    <w:p w:rsidR="00E82A4B" w:rsidRPr="00004F76" w:rsidRDefault="00E82A4B" w:rsidP="0045511D">
      <w:pPr>
        <w:pStyle w:val="125"/>
        <w:tabs>
          <w:tab w:val="left" w:pos="1248"/>
          <w:tab w:val="left" w:pos="1276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температура окружающего воздуха</w:t>
      </w:r>
      <w:r w:rsidRPr="00004F76">
        <w:rPr>
          <w:rFonts w:ascii="Arial" w:eastAsia="MS Mincho" w:hAnsi="Arial" w:cs="Arial"/>
          <w:sz w:val="26"/>
          <w:szCs w:val="26"/>
        </w:rPr>
        <w:tab/>
        <w:t>плюс (20±5)</w:t>
      </w:r>
      <w:r w:rsidRPr="00004F76">
        <w:rPr>
          <w:rFonts w:ascii="Arial" w:eastAsia="MS Mincho" w:hAnsi="Arial" w:cs="Arial"/>
          <w:sz w:val="26"/>
          <w:szCs w:val="26"/>
          <w:vertAlign w:val="superscript"/>
        </w:rPr>
        <w:t xml:space="preserve"> о</w:t>
      </w:r>
      <w:r w:rsidRPr="00004F76">
        <w:rPr>
          <w:rFonts w:ascii="Arial" w:eastAsia="MS Mincho" w:hAnsi="Arial" w:cs="Arial"/>
          <w:sz w:val="26"/>
          <w:szCs w:val="26"/>
        </w:rPr>
        <w:t>С;</w:t>
      </w:r>
    </w:p>
    <w:p w:rsidR="00E82A4B" w:rsidRPr="00004F76" w:rsidRDefault="00E82A4B" w:rsidP="0045511D">
      <w:pPr>
        <w:pStyle w:val="125"/>
        <w:tabs>
          <w:tab w:val="left" w:pos="1248"/>
          <w:tab w:val="left" w:pos="1276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относительная влажность воздуха</w:t>
      </w:r>
      <w:r w:rsidRPr="00004F76">
        <w:rPr>
          <w:rFonts w:ascii="Arial" w:eastAsia="MS Mincho" w:hAnsi="Arial" w:cs="Arial"/>
          <w:sz w:val="26"/>
          <w:szCs w:val="26"/>
        </w:rPr>
        <w:tab/>
        <w:t>от</w:t>
      </w:r>
      <w:r w:rsidR="00141873" w:rsidRPr="00004F76">
        <w:rPr>
          <w:rFonts w:ascii="Arial" w:eastAsia="MS Mincho" w:hAnsi="Arial" w:cs="Arial"/>
          <w:sz w:val="26"/>
          <w:szCs w:val="26"/>
        </w:rPr>
        <w:t xml:space="preserve"> </w:t>
      </w:r>
      <w:r w:rsidRPr="00004F76">
        <w:rPr>
          <w:rFonts w:ascii="Arial" w:eastAsia="MS Mincho" w:hAnsi="Arial" w:cs="Arial"/>
          <w:sz w:val="26"/>
          <w:szCs w:val="26"/>
        </w:rPr>
        <w:t xml:space="preserve">30 </w:t>
      </w:r>
      <w:r w:rsidR="00991194" w:rsidRPr="00004F76">
        <w:rPr>
          <w:rFonts w:ascii="Arial" w:eastAsia="MS Mincho" w:hAnsi="Arial" w:cs="Arial"/>
          <w:sz w:val="26"/>
          <w:szCs w:val="26"/>
        </w:rPr>
        <w:t>%</w:t>
      </w:r>
      <w:r w:rsidR="00BC18D9" w:rsidRPr="00004F76">
        <w:rPr>
          <w:rFonts w:ascii="Arial" w:eastAsia="MS Mincho" w:hAnsi="Arial" w:cs="Arial"/>
          <w:sz w:val="26"/>
          <w:szCs w:val="26"/>
        </w:rPr>
        <w:t xml:space="preserve"> </w:t>
      </w:r>
      <w:r w:rsidRPr="00004F76">
        <w:rPr>
          <w:rFonts w:ascii="Arial" w:eastAsia="MS Mincho" w:hAnsi="Arial" w:cs="Arial"/>
          <w:sz w:val="26"/>
          <w:szCs w:val="26"/>
        </w:rPr>
        <w:t>до 80 %;</w:t>
      </w:r>
    </w:p>
    <w:p w:rsidR="00E82A4B" w:rsidRPr="00004F76" w:rsidRDefault="00141873" w:rsidP="0045511D">
      <w:pPr>
        <w:pStyle w:val="125"/>
        <w:tabs>
          <w:tab w:val="left" w:pos="1248"/>
          <w:tab w:val="left" w:pos="1276"/>
          <w:tab w:val="left" w:pos="5070"/>
          <w:tab w:val="left" w:pos="5616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атмосферное давление</w:t>
      </w:r>
      <w:r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>от 84 до 106 кПа (от 630 до 795 мм рт.ст.)</w:t>
      </w:r>
      <w:r w:rsidR="004952C9" w:rsidRPr="00004F76">
        <w:rPr>
          <w:rFonts w:ascii="Arial" w:eastAsia="MS Mincho" w:hAnsi="Arial" w:cs="Arial"/>
          <w:sz w:val="26"/>
          <w:szCs w:val="26"/>
        </w:rPr>
        <w:t>.</w:t>
      </w:r>
    </w:p>
    <w:p w:rsidR="00E82A4B" w:rsidRPr="00004F76" w:rsidRDefault="00A4348C" w:rsidP="0018187F">
      <w:pPr>
        <w:pStyle w:val="a7"/>
        <w:tabs>
          <w:tab w:val="left" w:pos="1276"/>
          <w:tab w:val="left" w:pos="5812"/>
        </w:tabs>
        <w:spacing w:before="40" w:line="276" w:lineRule="auto"/>
        <w:ind w:left="567" w:firstLine="0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b/>
          <w:sz w:val="26"/>
          <w:szCs w:val="26"/>
        </w:rPr>
        <w:t>1.1.5</w:t>
      </w:r>
      <w:r w:rsidR="000C2A3E"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>Рабочие условия эксплуатации:</w:t>
      </w:r>
    </w:p>
    <w:p w:rsidR="00E82A4B" w:rsidRPr="00004F76" w:rsidRDefault="00141873" w:rsidP="0045511D">
      <w:pPr>
        <w:pStyle w:val="125"/>
        <w:tabs>
          <w:tab w:val="left" w:pos="1248"/>
          <w:tab w:val="left" w:pos="1276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 xml:space="preserve">- температура </w:t>
      </w:r>
      <w:r w:rsidR="008823AD" w:rsidRPr="00004F76">
        <w:rPr>
          <w:rFonts w:ascii="Arial" w:eastAsia="MS Mincho" w:hAnsi="Arial" w:cs="Arial"/>
          <w:sz w:val="26"/>
          <w:szCs w:val="26"/>
        </w:rPr>
        <w:t>окружающего воздуха</w:t>
      </w:r>
      <w:r w:rsidR="00E82A4B" w:rsidRPr="00004F76">
        <w:rPr>
          <w:rFonts w:ascii="Arial" w:eastAsia="MS Mincho" w:hAnsi="Arial" w:cs="Arial"/>
          <w:sz w:val="26"/>
          <w:szCs w:val="26"/>
        </w:rPr>
        <w:tab/>
        <w:t xml:space="preserve">от </w:t>
      </w:r>
      <w:r w:rsidR="001E0771" w:rsidRPr="00004F76">
        <w:rPr>
          <w:rFonts w:ascii="Arial" w:eastAsia="MS Mincho" w:hAnsi="Arial" w:cs="Arial"/>
          <w:sz w:val="26"/>
          <w:szCs w:val="26"/>
        </w:rPr>
        <w:t>мину</w:t>
      </w:r>
      <w:r w:rsidR="00BC18D9" w:rsidRPr="00004F76">
        <w:rPr>
          <w:rFonts w:ascii="Arial" w:eastAsia="MS Mincho" w:hAnsi="Arial" w:cs="Arial"/>
          <w:sz w:val="26"/>
          <w:szCs w:val="26"/>
        </w:rPr>
        <w:t>с</w:t>
      </w:r>
      <w:r w:rsidR="00CC4BA7" w:rsidRPr="00004F76">
        <w:rPr>
          <w:rFonts w:ascii="Arial" w:eastAsia="MS Mincho" w:hAnsi="Arial" w:cs="Arial"/>
          <w:sz w:val="26"/>
          <w:szCs w:val="26"/>
        </w:rPr>
        <w:t xml:space="preserve"> </w:t>
      </w:r>
      <w:r w:rsidR="001E0771" w:rsidRPr="00004F76">
        <w:rPr>
          <w:rFonts w:ascii="Arial" w:eastAsia="MS Mincho" w:hAnsi="Arial" w:cs="Arial"/>
          <w:sz w:val="26"/>
          <w:szCs w:val="26"/>
        </w:rPr>
        <w:t>10</w:t>
      </w:r>
      <w:r w:rsidR="00BC18D9" w:rsidRPr="00004F76">
        <w:rPr>
          <w:rFonts w:ascii="Arial" w:eastAsia="MS Mincho" w:hAnsi="Arial" w:cs="Arial"/>
          <w:sz w:val="26"/>
          <w:szCs w:val="26"/>
        </w:rPr>
        <w:t> </w:t>
      </w:r>
      <w:r w:rsidR="00991194" w:rsidRPr="00004F76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991194" w:rsidRPr="00004F76">
        <w:rPr>
          <w:rFonts w:ascii="Arial" w:eastAsia="MS Mincho" w:hAnsi="Arial" w:cs="Arial"/>
          <w:sz w:val="26"/>
          <w:szCs w:val="26"/>
        </w:rPr>
        <w:t xml:space="preserve">С </w:t>
      </w:r>
      <w:r w:rsidR="00E82A4B" w:rsidRPr="00004F76">
        <w:rPr>
          <w:rFonts w:ascii="Arial" w:eastAsia="MS Mincho" w:hAnsi="Arial" w:cs="Arial"/>
          <w:sz w:val="26"/>
          <w:szCs w:val="26"/>
        </w:rPr>
        <w:t>до плюс 40</w:t>
      </w:r>
      <w:r w:rsidR="00BC18D9" w:rsidRPr="00004F76">
        <w:rPr>
          <w:rFonts w:ascii="Arial" w:eastAsia="MS Mincho" w:hAnsi="Arial" w:cs="Arial"/>
          <w:sz w:val="26"/>
          <w:szCs w:val="26"/>
          <w:vertAlign w:val="superscript"/>
        </w:rPr>
        <w:t> </w:t>
      </w:r>
      <w:r w:rsidR="00E82A4B" w:rsidRPr="00004F76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E82A4B" w:rsidRPr="00004F76">
        <w:rPr>
          <w:rFonts w:ascii="Arial" w:eastAsia="MS Mincho" w:hAnsi="Arial" w:cs="Arial"/>
          <w:sz w:val="26"/>
          <w:szCs w:val="26"/>
        </w:rPr>
        <w:t>С;</w:t>
      </w:r>
    </w:p>
    <w:p w:rsidR="00E82A4B" w:rsidRPr="00004F76" w:rsidRDefault="00E82A4B" w:rsidP="0045511D">
      <w:pPr>
        <w:pStyle w:val="125"/>
        <w:tabs>
          <w:tab w:val="left" w:pos="1248"/>
          <w:tab w:val="left" w:pos="1276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относительная влажность воздуха</w:t>
      </w:r>
      <w:r w:rsidRPr="00004F76">
        <w:rPr>
          <w:rFonts w:ascii="Arial" w:eastAsia="MS Mincho" w:hAnsi="Arial" w:cs="Arial"/>
          <w:sz w:val="26"/>
          <w:szCs w:val="26"/>
        </w:rPr>
        <w:tab/>
      </w:r>
      <w:r w:rsidR="00DF6940" w:rsidRPr="00004F76">
        <w:rPr>
          <w:rFonts w:ascii="Arial" w:eastAsia="MS Mincho" w:hAnsi="Arial" w:cs="Arial"/>
          <w:sz w:val="26"/>
          <w:szCs w:val="26"/>
        </w:rPr>
        <w:t xml:space="preserve">до </w:t>
      </w:r>
      <w:r w:rsidR="00712D11" w:rsidRPr="00004F76">
        <w:rPr>
          <w:rFonts w:ascii="Arial" w:eastAsia="MS Mincho" w:hAnsi="Arial" w:cs="Arial"/>
          <w:sz w:val="26"/>
          <w:szCs w:val="26"/>
        </w:rPr>
        <w:t>8</w:t>
      </w:r>
      <w:r w:rsidRPr="00004F76">
        <w:rPr>
          <w:rFonts w:ascii="Arial" w:eastAsia="MS Mincho" w:hAnsi="Arial" w:cs="Arial"/>
          <w:sz w:val="26"/>
          <w:szCs w:val="26"/>
        </w:rPr>
        <w:t>0 %</w:t>
      </w:r>
      <w:r w:rsidR="00DF6940" w:rsidRPr="00004F76">
        <w:rPr>
          <w:rFonts w:ascii="Arial" w:eastAsia="MS Mincho" w:hAnsi="Arial" w:cs="Arial"/>
          <w:sz w:val="26"/>
          <w:szCs w:val="26"/>
        </w:rPr>
        <w:t xml:space="preserve"> при температуре 25 </w:t>
      </w:r>
      <w:r w:rsidR="00DF6940" w:rsidRPr="00004F76">
        <w:rPr>
          <w:rFonts w:ascii="Arial" w:eastAsia="MS Mincho" w:hAnsi="Arial" w:cs="Arial"/>
          <w:sz w:val="26"/>
          <w:szCs w:val="26"/>
          <w:vertAlign w:val="superscript"/>
        </w:rPr>
        <w:t>o</w:t>
      </w:r>
      <w:r w:rsidR="00DF6940" w:rsidRPr="00004F76">
        <w:rPr>
          <w:rFonts w:ascii="Arial" w:eastAsia="MS Mincho" w:hAnsi="Arial" w:cs="Arial"/>
          <w:sz w:val="26"/>
          <w:szCs w:val="26"/>
        </w:rPr>
        <w:t>С;</w:t>
      </w:r>
    </w:p>
    <w:p w:rsidR="00E82A4B" w:rsidRPr="00004F76" w:rsidRDefault="00141873" w:rsidP="00004F76">
      <w:pPr>
        <w:pStyle w:val="a7"/>
        <w:tabs>
          <w:tab w:val="left" w:pos="1248"/>
          <w:tab w:val="left" w:pos="1276"/>
          <w:tab w:val="left" w:pos="4820"/>
        </w:tabs>
        <w:spacing w:line="276" w:lineRule="auto"/>
        <w:ind w:left="731" w:hanging="164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атмосферное давление</w:t>
      </w:r>
      <w:r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>от 84 до 106,7 кПа (от 630 до 800 мм рт.ст.);</w:t>
      </w:r>
    </w:p>
    <w:p w:rsidR="00E82A4B" w:rsidRPr="00004F76" w:rsidRDefault="00E82A4B" w:rsidP="001B6636">
      <w:pPr>
        <w:pStyle w:val="125"/>
        <w:tabs>
          <w:tab w:val="left" w:pos="1248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напря</w:t>
      </w:r>
      <w:r w:rsidR="00141873" w:rsidRPr="00004F76">
        <w:rPr>
          <w:rFonts w:ascii="Arial" w:eastAsia="MS Mincho" w:hAnsi="Arial" w:cs="Arial"/>
          <w:sz w:val="26"/>
          <w:szCs w:val="26"/>
        </w:rPr>
        <w:t>жение питающей сети</w:t>
      </w:r>
      <w:r w:rsidR="00141873" w:rsidRPr="00004F76">
        <w:rPr>
          <w:rFonts w:ascii="Arial" w:eastAsia="MS Mincho" w:hAnsi="Arial" w:cs="Arial"/>
          <w:sz w:val="26"/>
          <w:szCs w:val="26"/>
        </w:rPr>
        <w:tab/>
      </w:r>
      <w:r w:rsidR="00C423A7" w:rsidRPr="00004F76">
        <w:rPr>
          <w:rFonts w:ascii="Arial" w:eastAsia="MS Mincho" w:hAnsi="Arial" w:cs="Arial"/>
          <w:sz w:val="26"/>
          <w:szCs w:val="26"/>
        </w:rPr>
        <w:t>(230±23) В</w:t>
      </w:r>
      <w:r w:rsidR="00E233E4" w:rsidRPr="00004F76">
        <w:rPr>
          <w:rFonts w:ascii="Arial" w:eastAsia="MS Mincho" w:hAnsi="Arial" w:cs="Arial"/>
          <w:sz w:val="26"/>
          <w:szCs w:val="26"/>
        </w:rPr>
        <w:t>,</w:t>
      </w:r>
      <w:r w:rsidR="004952C9" w:rsidRPr="00004F76">
        <w:rPr>
          <w:rFonts w:ascii="Arial" w:eastAsia="MS Mincho" w:hAnsi="Arial" w:cs="Arial"/>
          <w:sz w:val="26"/>
          <w:szCs w:val="26"/>
        </w:rPr>
        <w:t xml:space="preserve"> частотой (50±0,5) Гц</w:t>
      </w:r>
      <w:r w:rsidR="00C423A7" w:rsidRPr="00004F76">
        <w:rPr>
          <w:rFonts w:ascii="Arial" w:eastAsia="MS Mincho" w:hAnsi="Arial" w:cs="Arial"/>
          <w:sz w:val="26"/>
          <w:szCs w:val="26"/>
        </w:rPr>
        <w:t>;</w:t>
      </w:r>
    </w:p>
    <w:p w:rsidR="001507E5" w:rsidRPr="00004F76" w:rsidRDefault="00627D86" w:rsidP="00460431">
      <w:pPr>
        <w:pStyle w:val="125"/>
        <w:tabs>
          <w:tab w:val="left" w:pos="1248"/>
          <w:tab w:val="left" w:pos="6804"/>
        </w:tabs>
        <w:spacing w:line="276" w:lineRule="auto"/>
        <w:ind w:firstLine="709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или</w:t>
      </w:r>
      <w:r w:rsidR="00EC210B" w:rsidRPr="00004F76">
        <w:rPr>
          <w:rFonts w:ascii="Arial" w:eastAsia="MS Mincho" w:hAnsi="Arial" w:cs="Arial"/>
          <w:sz w:val="26"/>
          <w:szCs w:val="26"/>
        </w:rPr>
        <w:t xml:space="preserve"> </w:t>
      </w:r>
      <w:r w:rsidR="001507E5" w:rsidRPr="00004F76">
        <w:rPr>
          <w:rFonts w:ascii="Arial" w:eastAsia="MS Mincho" w:hAnsi="Arial" w:cs="Arial"/>
          <w:sz w:val="26"/>
          <w:szCs w:val="26"/>
        </w:rPr>
        <w:t xml:space="preserve">напряжение питания </w:t>
      </w:r>
      <w:r w:rsidR="00141873" w:rsidRPr="00004F76">
        <w:rPr>
          <w:rFonts w:ascii="Arial" w:eastAsia="MS Mincho" w:hAnsi="Arial" w:cs="Arial"/>
          <w:sz w:val="26"/>
          <w:szCs w:val="26"/>
        </w:rPr>
        <w:t>от внешнего источника</w:t>
      </w:r>
      <w:r w:rsidR="00141873" w:rsidRPr="00004F76">
        <w:rPr>
          <w:rFonts w:ascii="Arial" w:eastAsia="MS Mincho" w:hAnsi="Arial" w:cs="Arial"/>
          <w:sz w:val="26"/>
          <w:szCs w:val="26"/>
        </w:rPr>
        <w:tab/>
      </w:r>
      <w:r w:rsidR="00BC18D9" w:rsidRPr="00004F76">
        <w:rPr>
          <w:rFonts w:ascii="Arial" w:eastAsia="MS Mincho" w:hAnsi="Arial" w:cs="Arial"/>
          <w:sz w:val="26"/>
          <w:szCs w:val="26"/>
        </w:rPr>
        <w:t>(</w:t>
      </w:r>
      <w:r w:rsidR="00C423A7" w:rsidRPr="00004F76">
        <w:rPr>
          <w:rFonts w:ascii="Arial" w:eastAsia="MS Mincho" w:hAnsi="Arial" w:cs="Arial"/>
          <w:sz w:val="26"/>
          <w:szCs w:val="26"/>
        </w:rPr>
        <w:t>12</w:t>
      </w:r>
      <w:r w:rsidR="00BC18D9" w:rsidRPr="00004F76">
        <w:rPr>
          <w:rFonts w:ascii="Arial" w:eastAsia="MS Mincho" w:hAnsi="Arial" w:cs="Arial"/>
          <w:sz w:val="26"/>
          <w:szCs w:val="26"/>
        </w:rPr>
        <w:t>±3)</w:t>
      </w:r>
      <w:r w:rsidR="00C423A7" w:rsidRPr="00004F76">
        <w:rPr>
          <w:rFonts w:ascii="Arial" w:eastAsia="MS Mincho" w:hAnsi="Arial" w:cs="Arial"/>
          <w:sz w:val="26"/>
          <w:szCs w:val="26"/>
        </w:rPr>
        <w:t> В.</w:t>
      </w:r>
    </w:p>
    <w:p w:rsidR="00E82A4B" w:rsidRPr="00C573AF" w:rsidRDefault="00E82A4B" w:rsidP="00441ADE">
      <w:pPr>
        <w:pStyle w:val="3"/>
      </w:pPr>
      <w:bookmarkStart w:id="6" w:name="_Toc107288193"/>
      <w:bookmarkEnd w:id="0"/>
      <w:r>
        <w:br w:type="page"/>
      </w:r>
      <w:bookmarkStart w:id="7" w:name="_Toc224455345"/>
      <w:bookmarkStart w:id="8" w:name="_Toc497122218"/>
      <w:r w:rsidR="007C316F" w:rsidRPr="00C573AF">
        <w:lastRenderedPageBreak/>
        <w:t>1.2</w:t>
      </w:r>
      <w:r w:rsidR="007C316F" w:rsidRPr="00C573AF">
        <w:tab/>
      </w:r>
      <w:r w:rsidRPr="00C573AF">
        <w:t>Технические характеристики</w:t>
      </w:r>
      <w:bookmarkEnd w:id="6"/>
      <w:bookmarkEnd w:id="7"/>
      <w:bookmarkEnd w:id="8"/>
    </w:p>
    <w:p w:rsidR="0096443B" w:rsidRPr="0096443B" w:rsidRDefault="0096443B" w:rsidP="009F1A51">
      <w:pPr>
        <w:pStyle w:val="a7"/>
        <w:tabs>
          <w:tab w:val="left" w:pos="1276"/>
        </w:tabs>
        <w:spacing w:line="276" w:lineRule="auto"/>
        <w:ind w:left="566" w:firstLine="0"/>
        <w:rPr>
          <w:rFonts w:ascii="Arial" w:eastAsia="MS Mincho" w:hAnsi="Arial" w:cs="Arial"/>
          <w:sz w:val="6"/>
          <w:szCs w:val="6"/>
        </w:rPr>
      </w:pPr>
    </w:p>
    <w:p w:rsidR="0029405C" w:rsidRPr="00DA535E" w:rsidRDefault="007474DE" w:rsidP="009F1A51">
      <w:pPr>
        <w:pStyle w:val="a7"/>
        <w:tabs>
          <w:tab w:val="left" w:pos="1276"/>
        </w:tabs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1.2.1</w:t>
      </w:r>
      <w:r w:rsidR="00010865" w:rsidRPr="00DA535E">
        <w:rPr>
          <w:rFonts w:ascii="Arial" w:eastAsia="MS Mincho" w:hAnsi="Arial" w:cs="Arial"/>
          <w:sz w:val="26"/>
          <w:szCs w:val="26"/>
        </w:rPr>
        <w:tab/>
      </w:r>
      <w:r w:rsidR="0034023D" w:rsidRPr="00DA535E">
        <w:rPr>
          <w:rFonts w:ascii="Arial" w:eastAsia="MS Mincho" w:hAnsi="Arial" w:cs="Arial"/>
          <w:sz w:val="26"/>
          <w:szCs w:val="26"/>
        </w:rPr>
        <w:t>Размер рабочей части ЖКЭ</w:t>
      </w:r>
      <w:r w:rsidR="0029405C" w:rsidRPr="00DA535E">
        <w:rPr>
          <w:rFonts w:ascii="Arial" w:eastAsia="MS Mincho" w:hAnsi="Arial" w:cs="Arial"/>
          <w:sz w:val="26"/>
          <w:szCs w:val="26"/>
        </w:rPr>
        <w:t>:</w:t>
      </w:r>
    </w:p>
    <w:p w:rsidR="0029405C" w:rsidRPr="00DA535E" w:rsidRDefault="0029405C" w:rsidP="00DA535E">
      <w:pPr>
        <w:pStyle w:val="a7"/>
        <w:tabs>
          <w:tab w:val="left" w:pos="3261"/>
          <w:tab w:val="left" w:pos="3402"/>
          <w:tab w:val="left" w:pos="4758"/>
          <w:tab w:val="left" w:pos="674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 xml:space="preserve">- по диагонали </w:t>
      </w:r>
      <w:r w:rsidRPr="00DA535E">
        <w:rPr>
          <w:rFonts w:ascii="Arial" w:eastAsia="MS Mincho" w:hAnsi="Arial" w:cs="Arial"/>
          <w:sz w:val="26"/>
          <w:szCs w:val="26"/>
        </w:rPr>
        <w:tab/>
        <w:t>5,7</w:t>
      </w:r>
      <w:r w:rsidR="0039299A" w:rsidRPr="00DA535E">
        <w:rPr>
          <w:rFonts w:ascii="Arial" w:eastAsia="MS Mincho" w:hAnsi="Arial" w:cs="Arial"/>
          <w:sz w:val="26"/>
          <w:szCs w:val="26"/>
        </w:rPr>
        <w:t>´</w:t>
      </w:r>
      <w:r w:rsidRPr="00DA535E">
        <w:rPr>
          <w:rFonts w:ascii="Arial" w:eastAsia="MS Mincho" w:hAnsi="Arial" w:cs="Arial"/>
          <w:sz w:val="26"/>
          <w:szCs w:val="26"/>
        </w:rPr>
        <w:t>;</w:t>
      </w:r>
    </w:p>
    <w:p w:rsidR="0029405C" w:rsidRPr="00DA535E" w:rsidRDefault="0029405C" w:rsidP="00DA535E">
      <w:pPr>
        <w:pStyle w:val="a7"/>
        <w:tabs>
          <w:tab w:val="left" w:pos="3261"/>
          <w:tab w:val="left" w:pos="3402"/>
          <w:tab w:val="left" w:pos="4758"/>
          <w:tab w:val="left" w:pos="673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разреш</w:t>
      </w:r>
      <w:r w:rsidR="00D1610F" w:rsidRPr="00DA535E">
        <w:rPr>
          <w:rFonts w:ascii="Arial" w:eastAsia="MS Mincho" w:hAnsi="Arial" w:cs="Arial"/>
          <w:sz w:val="26"/>
          <w:szCs w:val="26"/>
        </w:rPr>
        <w:t>ение</w:t>
      </w:r>
      <w:r w:rsidRPr="00DA535E">
        <w:rPr>
          <w:rFonts w:ascii="Arial" w:eastAsia="MS Mincho" w:hAnsi="Arial" w:cs="Arial"/>
          <w:sz w:val="26"/>
          <w:szCs w:val="26"/>
        </w:rPr>
        <w:tab/>
        <w:t>320</w:t>
      </w:r>
      <w:r w:rsidRPr="00DA535E">
        <w:rPr>
          <w:rFonts w:ascii="Arial" w:hAnsi="Arial" w:cs="Arial"/>
          <w:sz w:val="26"/>
          <w:szCs w:val="26"/>
        </w:rPr>
        <w:sym w:font="Symbol" w:char="F0B4"/>
      </w:r>
      <w:r w:rsidRPr="00DA535E">
        <w:rPr>
          <w:rFonts w:ascii="Arial" w:eastAsia="MS Mincho" w:hAnsi="Arial" w:cs="Arial"/>
          <w:sz w:val="26"/>
          <w:szCs w:val="26"/>
        </w:rPr>
        <w:t>240 пиксел.</w:t>
      </w:r>
    </w:p>
    <w:p w:rsidR="00E82A4B" w:rsidRPr="00DA535E" w:rsidRDefault="007474DE" w:rsidP="00BE26E9">
      <w:pPr>
        <w:pStyle w:val="a7"/>
        <w:tabs>
          <w:tab w:val="left" w:pos="127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1.2.2</w:t>
      </w:r>
      <w:r w:rsidR="00010865"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Коэффициенты отклонения осциллографа по </w:t>
      </w:r>
      <w:r w:rsidR="00647D83" w:rsidRPr="00DA535E">
        <w:rPr>
          <w:rFonts w:ascii="Arial" w:eastAsia="MS Mincho" w:hAnsi="Arial" w:cs="Arial"/>
          <w:sz w:val="26"/>
          <w:szCs w:val="26"/>
        </w:rPr>
        <w:t xml:space="preserve">каналам 1 и 2 устанавливаются </w:t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 калиброванными ступенями в диапазоне от 0,002 до </w:t>
      </w:r>
      <w:r w:rsidR="00BA6F34" w:rsidRPr="00DA535E">
        <w:rPr>
          <w:rFonts w:ascii="Arial" w:eastAsia="MS Mincho" w:hAnsi="Arial" w:cs="Arial"/>
          <w:sz w:val="26"/>
          <w:szCs w:val="26"/>
        </w:rPr>
        <w:t>20</w:t>
      </w:r>
      <w:r w:rsidR="00E82A4B" w:rsidRPr="00DA535E">
        <w:rPr>
          <w:rFonts w:ascii="Arial" w:eastAsia="MS Mincho" w:hAnsi="Arial" w:cs="Arial"/>
          <w:sz w:val="26"/>
          <w:szCs w:val="26"/>
        </w:rPr>
        <w:t> В/дел соответственно ряду ч</w:t>
      </w:r>
      <w:r w:rsidR="00E82A4B" w:rsidRPr="00DA535E">
        <w:rPr>
          <w:rFonts w:ascii="Arial" w:eastAsia="MS Mincho" w:hAnsi="Arial" w:cs="Arial"/>
          <w:sz w:val="26"/>
          <w:szCs w:val="26"/>
        </w:rPr>
        <w:t>и</w:t>
      </w:r>
      <w:r w:rsidR="00E82A4B" w:rsidRPr="00DA535E">
        <w:rPr>
          <w:rFonts w:ascii="Arial" w:eastAsia="MS Mincho" w:hAnsi="Arial" w:cs="Arial"/>
          <w:sz w:val="26"/>
          <w:szCs w:val="26"/>
        </w:rPr>
        <w:t>сел 1</w:t>
      </w:r>
      <w:r w:rsidR="00210CA6" w:rsidRPr="00DA535E">
        <w:rPr>
          <w:rFonts w:ascii="Arial" w:eastAsia="MS Mincho" w:hAnsi="Arial" w:cs="Arial"/>
          <w:sz w:val="26"/>
          <w:szCs w:val="26"/>
        </w:rPr>
        <w:t>,</w:t>
      </w:r>
      <w:r w:rsidR="006F5B5C" w:rsidRPr="00DA535E">
        <w:rPr>
          <w:rFonts w:ascii="Arial" w:eastAsia="MS Mincho" w:hAnsi="Arial" w:cs="Arial"/>
          <w:sz w:val="26"/>
          <w:szCs w:val="26"/>
        </w:rPr>
        <w:t> </w:t>
      </w:r>
      <w:r w:rsidR="00E82A4B" w:rsidRPr="00DA535E">
        <w:rPr>
          <w:rFonts w:ascii="Arial" w:eastAsia="MS Mincho" w:hAnsi="Arial" w:cs="Arial"/>
          <w:sz w:val="26"/>
          <w:szCs w:val="26"/>
        </w:rPr>
        <w:t>2</w:t>
      </w:r>
      <w:r w:rsidR="00210CA6" w:rsidRPr="00DA535E">
        <w:rPr>
          <w:rFonts w:ascii="Arial" w:eastAsia="MS Mincho" w:hAnsi="Arial" w:cs="Arial"/>
          <w:sz w:val="26"/>
          <w:szCs w:val="26"/>
        </w:rPr>
        <w:t>,</w:t>
      </w:r>
      <w:r w:rsidR="006F5B5C" w:rsidRPr="00DA535E">
        <w:rPr>
          <w:rFonts w:ascii="Arial" w:eastAsia="MS Mincho" w:hAnsi="Arial" w:cs="Arial"/>
          <w:sz w:val="26"/>
          <w:szCs w:val="26"/>
        </w:rPr>
        <w:t> </w:t>
      </w:r>
      <w:r w:rsidR="00E82A4B" w:rsidRPr="00DA535E">
        <w:rPr>
          <w:rFonts w:ascii="Arial" w:eastAsia="MS Mincho" w:hAnsi="Arial" w:cs="Arial"/>
          <w:sz w:val="26"/>
          <w:szCs w:val="26"/>
        </w:rPr>
        <w:t>5.</w:t>
      </w:r>
    </w:p>
    <w:p w:rsidR="00E82A4B" w:rsidRPr="00DA535E" w:rsidRDefault="00010865" w:rsidP="00BE26E9">
      <w:pPr>
        <w:pStyle w:val="a7"/>
        <w:tabs>
          <w:tab w:val="left" w:pos="127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1.2.3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Диапазон компенсации постоянной составляющей на открытом входе для каждого канала вертикального отклонения не менее ±</w:t>
      </w:r>
      <w:r w:rsidR="0034023D" w:rsidRPr="00DA535E">
        <w:rPr>
          <w:rFonts w:ascii="Arial" w:eastAsia="MS Mincho" w:hAnsi="Arial" w:cs="Arial"/>
          <w:sz w:val="26"/>
          <w:szCs w:val="26"/>
        </w:rPr>
        <w:t>10</w:t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 дел.</w:t>
      </w:r>
    </w:p>
    <w:p w:rsidR="0034023D" w:rsidRPr="00DA535E" w:rsidRDefault="00BA3D14" w:rsidP="00BE26E9">
      <w:pPr>
        <w:pStyle w:val="a7"/>
        <w:tabs>
          <w:tab w:val="left" w:pos="127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1.2.4</w:t>
      </w:r>
      <w:r w:rsidR="00010865" w:rsidRPr="00DA535E">
        <w:rPr>
          <w:rFonts w:ascii="Arial" w:eastAsia="MS Mincho" w:hAnsi="Arial" w:cs="Arial"/>
          <w:sz w:val="26"/>
          <w:szCs w:val="26"/>
        </w:rPr>
        <w:tab/>
      </w:r>
      <w:r w:rsidR="0034023D" w:rsidRPr="00DA535E">
        <w:rPr>
          <w:rFonts w:ascii="Arial" w:eastAsia="MS Mincho" w:hAnsi="Arial" w:cs="Arial"/>
          <w:sz w:val="26"/>
          <w:szCs w:val="26"/>
        </w:rPr>
        <w:t xml:space="preserve">Параметры </w:t>
      </w:r>
      <w:r w:rsidR="00B41655" w:rsidRPr="00DA535E">
        <w:rPr>
          <w:rFonts w:ascii="Arial" w:eastAsia="MS Mincho" w:hAnsi="Arial" w:cs="Arial"/>
          <w:sz w:val="26"/>
          <w:szCs w:val="26"/>
        </w:rPr>
        <w:t xml:space="preserve">ПХ </w:t>
      </w:r>
      <w:r w:rsidR="0034023D" w:rsidRPr="00DA535E">
        <w:rPr>
          <w:rFonts w:ascii="Arial" w:eastAsia="MS Mincho" w:hAnsi="Arial" w:cs="Arial"/>
          <w:sz w:val="26"/>
          <w:szCs w:val="26"/>
        </w:rPr>
        <w:t>каждого из каналов вертикального отклонения п</w:t>
      </w:r>
      <w:r w:rsidR="00E77D4C" w:rsidRPr="00DA535E">
        <w:rPr>
          <w:rFonts w:ascii="Arial" w:eastAsia="MS Mincho" w:hAnsi="Arial" w:cs="Arial"/>
          <w:sz w:val="26"/>
          <w:szCs w:val="26"/>
        </w:rPr>
        <w:t>ри коэф</w:t>
      </w:r>
      <w:r w:rsidR="00C573AF" w:rsidRPr="00DA535E">
        <w:rPr>
          <w:rFonts w:ascii="Arial" w:eastAsia="MS Mincho" w:hAnsi="Arial" w:cs="Arial"/>
          <w:sz w:val="26"/>
          <w:szCs w:val="26"/>
        </w:rPr>
        <w:t>-</w:t>
      </w:r>
      <w:r w:rsidR="00E77D4C" w:rsidRPr="00DA535E">
        <w:rPr>
          <w:rFonts w:ascii="Arial" w:eastAsia="MS Mincho" w:hAnsi="Arial" w:cs="Arial"/>
          <w:sz w:val="26"/>
          <w:szCs w:val="26"/>
        </w:rPr>
        <w:t>фициентах отклонения от 5 </w:t>
      </w:r>
      <w:r w:rsidR="0034023D" w:rsidRPr="00DA535E">
        <w:rPr>
          <w:rFonts w:ascii="Arial" w:eastAsia="MS Mincho" w:hAnsi="Arial" w:cs="Arial"/>
          <w:sz w:val="26"/>
          <w:szCs w:val="26"/>
        </w:rPr>
        <w:t>мВ/дел до 2</w:t>
      </w:r>
      <w:r w:rsidR="00E77D4C" w:rsidRPr="00DA535E">
        <w:rPr>
          <w:rFonts w:ascii="Arial" w:eastAsia="MS Mincho" w:hAnsi="Arial" w:cs="Arial"/>
          <w:sz w:val="26"/>
          <w:szCs w:val="26"/>
        </w:rPr>
        <w:t> </w:t>
      </w:r>
      <w:r w:rsidR="0034023D" w:rsidRPr="00DA535E">
        <w:rPr>
          <w:rFonts w:ascii="Arial" w:eastAsia="MS Mincho" w:hAnsi="Arial" w:cs="Arial"/>
          <w:sz w:val="26"/>
          <w:szCs w:val="26"/>
        </w:rPr>
        <w:t>В/дел не более значений, указанных в таблице</w:t>
      </w:r>
      <w:r w:rsidR="00C573AF" w:rsidRPr="00DA535E">
        <w:rPr>
          <w:rFonts w:ascii="Arial" w:eastAsia="MS Mincho" w:hAnsi="Arial" w:cs="Arial"/>
          <w:sz w:val="26"/>
          <w:szCs w:val="26"/>
          <w:lang w:val="en-US"/>
        </w:rPr>
        <w:t> </w:t>
      </w:r>
      <w:r w:rsidR="0034023D" w:rsidRPr="00DA535E">
        <w:rPr>
          <w:rFonts w:ascii="Arial" w:eastAsia="MS Mincho" w:hAnsi="Arial" w:cs="Arial"/>
          <w:sz w:val="26"/>
          <w:szCs w:val="26"/>
        </w:rPr>
        <w:t>1.</w:t>
      </w:r>
      <w:r w:rsidR="002203D2" w:rsidRPr="00DA535E">
        <w:rPr>
          <w:rFonts w:ascii="Arial" w:eastAsia="MS Mincho" w:hAnsi="Arial" w:cs="Arial"/>
          <w:sz w:val="26"/>
          <w:szCs w:val="26"/>
        </w:rPr>
        <w:t>1</w:t>
      </w:r>
    </w:p>
    <w:p w:rsidR="0034023D" w:rsidRPr="00DA535E" w:rsidRDefault="0034023D" w:rsidP="00E30D94">
      <w:pPr>
        <w:pStyle w:val="a7"/>
        <w:spacing w:line="276" w:lineRule="auto"/>
        <w:ind w:left="8505" w:hanging="7938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Таблица 1</w:t>
      </w:r>
      <w:r w:rsidR="002203D2" w:rsidRPr="00DA535E">
        <w:rPr>
          <w:rFonts w:ascii="Arial" w:eastAsia="MS Mincho" w:hAnsi="Arial" w:cs="Arial"/>
          <w:sz w:val="26"/>
          <w:szCs w:val="26"/>
        </w:rPr>
        <w:t>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9"/>
        <w:gridCol w:w="2268"/>
        <w:gridCol w:w="2390"/>
      </w:tblGrid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7630B1">
            <w:pPr>
              <w:pStyle w:val="a7"/>
              <w:spacing w:before="120" w:line="276" w:lineRule="auto"/>
              <w:ind w:firstLine="0"/>
              <w:jc w:val="center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Параметры ПХ</w:t>
            </w:r>
          </w:p>
        </w:tc>
        <w:tc>
          <w:tcPr>
            <w:tcW w:w="2268" w:type="dxa"/>
          </w:tcPr>
          <w:p w:rsidR="00434D2C" w:rsidRPr="00BE26E9" w:rsidRDefault="00434D2C" w:rsidP="00BE26E9">
            <w:pPr>
              <w:pStyle w:val="a7"/>
              <w:spacing w:line="240" w:lineRule="auto"/>
              <w:ind w:firstLine="0"/>
              <w:jc w:val="left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При непосред-ственном входе</w:t>
            </w:r>
          </w:p>
        </w:tc>
        <w:tc>
          <w:tcPr>
            <w:tcW w:w="2390" w:type="dxa"/>
          </w:tcPr>
          <w:p w:rsidR="00434D2C" w:rsidRPr="00BE26E9" w:rsidRDefault="00434D2C" w:rsidP="007630B1">
            <w:pPr>
              <w:pStyle w:val="a7"/>
              <w:spacing w:before="120" w:line="276" w:lineRule="auto"/>
              <w:ind w:firstLine="0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С делителем 1:10</w:t>
            </w:r>
          </w:p>
        </w:tc>
      </w:tr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96443B">
            <w:pPr>
              <w:pStyle w:val="a7"/>
              <w:spacing w:before="20" w:line="276" w:lineRule="auto"/>
              <w:ind w:firstLine="0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Время нарастания, нс</w:t>
            </w:r>
          </w:p>
        </w:tc>
        <w:tc>
          <w:tcPr>
            <w:tcW w:w="2268" w:type="dxa"/>
          </w:tcPr>
          <w:p w:rsidR="00434D2C" w:rsidRPr="00BE26E9" w:rsidRDefault="00434D2C" w:rsidP="0096443B">
            <w:pPr>
              <w:pStyle w:val="a7"/>
              <w:spacing w:before="20" w:line="276" w:lineRule="auto"/>
              <w:ind w:firstLine="346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3,5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:rsidR="00434D2C" w:rsidRPr="00BE26E9" w:rsidRDefault="00434D2C" w:rsidP="0096443B">
            <w:pPr>
              <w:pStyle w:val="a7"/>
              <w:spacing w:before="20" w:line="276" w:lineRule="auto"/>
              <w:ind w:firstLine="85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3,5</w:t>
            </w:r>
          </w:p>
        </w:tc>
      </w:tr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BE26E9">
            <w:pPr>
              <w:pStyle w:val="a7"/>
              <w:spacing w:line="276" w:lineRule="auto"/>
              <w:ind w:firstLine="0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Выброс, %</w:t>
            </w:r>
          </w:p>
        </w:tc>
        <w:tc>
          <w:tcPr>
            <w:tcW w:w="2268" w:type="dxa"/>
          </w:tcPr>
          <w:p w:rsidR="00434D2C" w:rsidRPr="00BE26E9" w:rsidRDefault="00434D2C" w:rsidP="00BE26E9">
            <w:pPr>
              <w:pStyle w:val="a7"/>
              <w:spacing w:line="276" w:lineRule="auto"/>
              <w:ind w:firstLine="346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9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:rsidR="00434D2C" w:rsidRPr="00BE26E9" w:rsidRDefault="00146575" w:rsidP="00BE26E9">
            <w:pPr>
              <w:pStyle w:val="a7"/>
              <w:spacing w:line="276" w:lineRule="auto"/>
              <w:ind w:firstLine="85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9</w:t>
            </w:r>
          </w:p>
        </w:tc>
      </w:tr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BE26E9">
            <w:pPr>
              <w:pStyle w:val="a7"/>
              <w:spacing w:line="276" w:lineRule="auto"/>
              <w:ind w:firstLine="0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Время установления, нс</w:t>
            </w:r>
          </w:p>
        </w:tc>
        <w:tc>
          <w:tcPr>
            <w:tcW w:w="2268" w:type="dxa"/>
          </w:tcPr>
          <w:p w:rsidR="00434D2C" w:rsidRPr="00BE26E9" w:rsidRDefault="00434D2C" w:rsidP="00BE26E9">
            <w:pPr>
              <w:pStyle w:val="a7"/>
              <w:spacing w:line="276" w:lineRule="auto"/>
              <w:ind w:firstLine="346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18</w:t>
            </w:r>
          </w:p>
        </w:tc>
        <w:tc>
          <w:tcPr>
            <w:tcW w:w="2390" w:type="dxa"/>
            <w:tcBorders>
              <w:top w:val="single" w:sz="4" w:space="0" w:color="auto"/>
              <w:bottom w:val="nil"/>
            </w:tcBorders>
          </w:tcPr>
          <w:p w:rsidR="00434D2C" w:rsidRPr="00BE26E9" w:rsidRDefault="00146575" w:rsidP="00BE26E9">
            <w:pPr>
              <w:pStyle w:val="a7"/>
              <w:spacing w:line="276" w:lineRule="auto"/>
              <w:ind w:right="-57" w:firstLine="0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 xml:space="preserve">Не </w:t>
            </w:r>
            <w:r w:rsidR="00BE26E9" w:rsidRPr="00BE26E9">
              <w:rPr>
                <w:rFonts w:ascii="Arial" w:eastAsia="MS Mincho" w:hAnsi="Arial" w:cs="Arial"/>
                <w:szCs w:val="24"/>
              </w:rPr>
              <w:t>нормируется</w:t>
            </w:r>
          </w:p>
        </w:tc>
      </w:tr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96443B">
            <w:pPr>
              <w:pStyle w:val="a7"/>
              <w:spacing w:line="264" w:lineRule="auto"/>
              <w:ind w:firstLine="0"/>
              <w:jc w:val="left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Неравномерность после времени установления, %</w:t>
            </w:r>
          </w:p>
        </w:tc>
        <w:tc>
          <w:tcPr>
            <w:tcW w:w="2268" w:type="dxa"/>
          </w:tcPr>
          <w:p w:rsidR="00434D2C" w:rsidRPr="00BE26E9" w:rsidRDefault="00434D2C" w:rsidP="0096443B">
            <w:pPr>
              <w:pStyle w:val="a7"/>
              <w:spacing w:line="264" w:lineRule="auto"/>
              <w:ind w:firstLine="346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3</w:t>
            </w:r>
          </w:p>
        </w:tc>
        <w:tc>
          <w:tcPr>
            <w:tcW w:w="2390" w:type="dxa"/>
            <w:tcBorders>
              <w:top w:val="nil"/>
              <w:bottom w:val="nil"/>
            </w:tcBorders>
          </w:tcPr>
          <w:p w:rsidR="00434D2C" w:rsidRPr="00BE26E9" w:rsidRDefault="00434D2C" w:rsidP="0096443B">
            <w:pPr>
              <w:pStyle w:val="a7"/>
              <w:spacing w:line="264" w:lineRule="auto"/>
              <w:ind w:firstLine="0"/>
              <w:rPr>
                <w:rFonts w:ascii="Arial" w:eastAsia="MS Mincho" w:hAnsi="Arial" w:cs="Arial"/>
                <w:szCs w:val="24"/>
              </w:rPr>
            </w:pPr>
          </w:p>
        </w:tc>
      </w:tr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BE26E9">
            <w:pPr>
              <w:pStyle w:val="a7"/>
              <w:spacing w:line="276" w:lineRule="auto"/>
              <w:ind w:right="-57" w:firstLine="0"/>
              <w:jc w:val="left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Неравномерность на участке установления, %</w:t>
            </w:r>
          </w:p>
        </w:tc>
        <w:tc>
          <w:tcPr>
            <w:tcW w:w="2268" w:type="dxa"/>
          </w:tcPr>
          <w:p w:rsidR="00434D2C" w:rsidRPr="00BE26E9" w:rsidRDefault="00434D2C" w:rsidP="00BE26E9">
            <w:pPr>
              <w:pStyle w:val="a7"/>
              <w:spacing w:line="276" w:lineRule="auto"/>
              <w:ind w:firstLine="346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9</w:t>
            </w:r>
          </w:p>
        </w:tc>
        <w:tc>
          <w:tcPr>
            <w:tcW w:w="2390" w:type="dxa"/>
            <w:tcBorders>
              <w:top w:val="nil"/>
            </w:tcBorders>
          </w:tcPr>
          <w:p w:rsidR="00434D2C" w:rsidRPr="00BE26E9" w:rsidRDefault="00434D2C" w:rsidP="00BE26E9">
            <w:pPr>
              <w:pStyle w:val="a7"/>
              <w:spacing w:line="276" w:lineRule="auto"/>
              <w:ind w:firstLine="0"/>
              <w:rPr>
                <w:rFonts w:ascii="Arial" w:eastAsia="MS Mincho" w:hAnsi="Arial" w:cs="Arial"/>
                <w:szCs w:val="24"/>
              </w:rPr>
            </w:pPr>
          </w:p>
        </w:tc>
      </w:tr>
    </w:tbl>
    <w:p w:rsidR="004D53B3" w:rsidRPr="00DA535E" w:rsidRDefault="004D53B3" w:rsidP="0034023D">
      <w:pPr>
        <w:pStyle w:val="a7"/>
        <w:spacing w:line="276" w:lineRule="auto"/>
        <w:ind w:firstLine="567"/>
        <w:rPr>
          <w:rFonts w:ascii="Arial" w:eastAsia="MS Mincho" w:hAnsi="Arial" w:cs="Arial"/>
          <w:sz w:val="10"/>
          <w:szCs w:val="10"/>
        </w:rPr>
      </w:pPr>
    </w:p>
    <w:p w:rsidR="00E82A4B" w:rsidRPr="00DA535E" w:rsidRDefault="00010865" w:rsidP="00377CC9">
      <w:pPr>
        <w:pStyle w:val="a7"/>
        <w:tabs>
          <w:tab w:val="left" w:pos="1276"/>
        </w:tabs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1.2.5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Параметры входов каналов вертикального отклонения:</w:t>
      </w:r>
    </w:p>
    <w:p w:rsidR="00E82A4B" w:rsidRPr="00DA535E" w:rsidRDefault="00E82A4B" w:rsidP="0018595D">
      <w:pPr>
        <w:pStyle w:val="a7"/>
        <w:tabs>
          <w:tab w:val="left" w:pos="670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при непосредственном входе</w:t>
      </w:r>
      <w:r w:rsidR="00D81230" w:rsidRPr="00DA535E">
        <w:rPr>
          <w:rFonts w:ascii="Arial" w:eastAsia="MS Mincho" w:hAnsi="Arial" w:cs="Arial"/>
          <w:sz w:val="26"/>
          <w:szCs w:val="26"/>
        </w:rPr>
        <w:t>:</w:t>
      </w:r>
    </w:p>
    <w:p w:rsidR="00E82A4B" w:rsidRPr="00DA535E" w:rsidRDefault="009258D7" w:rsidP="00424594">
      <w:pPr>
        <w:pStyle w:val="a7"/>
        <w:tabs>
          <w:tab w:val="left" w:pos="6474"/>
        </w:tabs>
        <w:spacing w:line="276" w:lineRule="auto"/>
        <w:ind w:left="567" w:firstLine="142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1</w:t>
      </w:r>
      <w:r w:rsidR="00E82A4B" w:rsidRPr="00DA535E">
        <w:rPr>
          <w:rFonts w:ascii="Arial" w:eastAsia="MS Mincho" w:hAnsi="Arial" w:cs="Arial"/>
          <w:sz w:val="26"/>
          <w:szCs w:val="26"/>
        </w:rPr>
        <w:t>)</w:t>
      </w:r>
      <w:r w:rsidR="00901ED6" w:rsidRPr="00DA535E">
        <w:rPr>
          <w:rFonts w:ascii="Arial" w:eastAsia="MS Mincho" w:hAnsi="Arial" w:cs="Arial"/>
          <w:sz w:val="26"/>
          <w:szCs w:val="26"/>
        </w:rPr>
        <w:t xml:space="preserve"> входное активное сопротивление</w:t>
      </w:r>
      <w:r w:rsidR="00E82A4B" w:rsidRPr="00DA535E">
        <w:rPr>
          <w:rFonts w:ascii="Arial" w:eastAsia="MS Mincho" w:hAnsi="Arial" w:cs="Arial"/>
          <w:sz w:val="26"/>
          <w:szCs w:val="26"/>
        </w:rPr>
        <w:tab/>
        <w:t>(1</w:t>
      </w:r>
      <w:r w:rsidR="00EB6A69" w:rsidRPr="00DA535E">
        <w:rPr>
          <w:rFonts w:ascii="Arial" w:eastAsia="MS Mincho" w:hAnsi="Arial" w:cs="Arial"/>
          <w:sz w:val="26"/>
          <w:szCs w:val="26"/>
        </w:rPr>
        <w:t>,0</w:t>
      </w:r>
      <w:r w:rsidR="00E82A4B" w:rsidRPr="00DA535E">
        <w:rPr>
          <w:rFonts w:ascii="Arial" w:eastAsia="MS Mincho" w:hAnsi="Arial" w:cs="Arial"/>
          <w:sz w:val="26"/>
          <w:szCs w:val="26"/>
        </w:rPr>
        <w:sym w:font="Symbol" w:char="F0B1"/>
      </w:r>
      <w:r w:rsidR="00E169A5" w:rsidRPr="00DA535E">
        <w:rPr>
          <w:rFonts w:ascii="Arial" w:eastAsia="MS Mincho" w:hAnsi="Arial" w:cs="Arial"/>
          <w:sz w:val="26"/>
          <w:szCs w:val="26"/>
        </w:rPr>
        <w:t>0,02</w:t>
      </w:r>
      <w:r w:rsidR="00E82A4B" w:rsidRPr="00DA535E">
        <w:rPr>
          <w:rFonts w:ascii="Arial" w:eastAsia="MS Mincho" w:hAnsi="Arial" w:cs="Arial"/>
          <w:sz w:val="26"/>
          <w:szCs w:val="26"/>
        </w:rPr>
        <w:t>) МОм;</w:t>
      </w:r>
    </w:p>
    <w:p w:rsidR="00E82A4B" w:rsidRPr="00DA535E" w:rsidRDefault="009258D7" w:rsidP="00424594">
      <w:pPr>
        <w:pStyle w:val="a7"/>
        <w:tabs>
          <w:tab w:val="left" w:pos="6474"/>
          <w:tab w:val="left" w:pos="6708"/>
        </w:tabs>
        <w:spacing w:line="276" w:lineRule="auto"/>
        <w:ind w:left="360" w:firstLine="349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2</w:t>
      </w:r>
      <w:r w:rsidR="00E82A4B" w:rsidRPr="00DA535E">
        <w:rPr>
          <w:rFonts w:ascii="Arial" w:eastAsia="MS Mincho" w:hAnsi="Arial" w:cs="Arial"/>
          <w:sz w:val="26"/>
          <w:szCs w:val="26"/>
        </w:rPr>
        <w:t>) входная емкость, не более</w:t>
      </w:r>
      <w:r w:rsidR="00E82A4B" w:rsidRPr="00DA535E">
        <w:rPr>
          <w:rFonts w:ascii="Arial" w:eastAsia="MS Mincho" w:hAnsi="Arial" w:cs="Arial"/>
          <w:sz w:val="26"/>
          <w:szCs w:val="26"/>
        </w:rPr>
        <w:tab/>
        <w:t>25 пФ;</w:t>
      </w:r>
    </w:p>
    <w:p w:rsidR="00E82A4B" w:rsidRPr="00DA535E" w:rsidRDefault="00E82A4B" w:rsidP="0018595D">
      <w:pPr>
        <w:pStyle w:val="a7"/>
        <w:tabs>
          <w:tab w:val="left" w:pos="670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с делителем 1:10</w:t>
      </w:r>
      <w:r w:rsidR="00D81230" w:rsidRPr="00DA535E">
        <w:rPr>
          <w:rFonts w:ascii="Arial" w:eastAsia="MS Mincho" w:hAnsi="Arial" w:cs="Arial"/>
          <w:sz w:val="26"/>
          <w:szCs w:val="26"/>
        </w:rPr>
        <w:t>:</w:t>
      </w:r>
    </w:p>
    <w:p w:rsidR="00E82A4B" w:rsidRPr="00DA535E" w:rsidRDefault="009258D7" w:rsidP="00424594">
      <w:pPr>
        <w:pStyle w:val="a7"/>
        <w:tabs>
          <w:tab w:val="left" w:pos="6474"/>
          <w:tab w:val="left" w:pos="6708"/>
        </w:tabs>
        <w:spacing w:line="276" w:lineRule="auto"/>
        <w:ind w:left="567" w:firstLine="142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1</w:t>
      </w:r>
      <w:r w:rsidR="00E82A4B" w:rsidRPr="00DA535E">
        <w:rPr>
          <w:rFonts w:ascii="Arial" w:eastAsia="MS Mincho" w:hAnsi="Arial" w:cs="Arial"/>
          <w:sz w:val="26"/>
          <w:szCs w:val="26"/>
        </w:rPr>
        <w:t>)</w:t>
      </w:r>
      <w:r w:rsidR="00901ED6" w:rsidRPr="00DA535E">
        <w:rPr>
          <w:rFonts w:ascii="Arial" w:eastAsia="MS Mincho" w:hAnsi="Arial" w:cs="Arial"/>
          <w:sz w:val="26"/>
          <w:szCs w:val="26"/>
        </w:rPr>
        <w:t xml:space="preserve"> входное активное сопротивление</w:t>
      </w:r>
      <w:r w:rsidR="00E82A4B" w:rsidRPr="00DA535E">
        <w:rPr>
          <w:rFonts w:ascii="Arial" w:eastAsia="MS Mincho" w:hAnsi="Arial" w:cs="Arial"/>
          <w:sz w:val="26"/>
          <w:szCs w:val="26"/>
        </w:rPr>
        <w:tab/>
        <w:t>(10</w:t>
      </w:r>
      <w:r w:rsidR="00EB6A69" w:rsidRPr="00DA535E">
        <w:rPr>
          <w:rFonts w:ascii="Arial" w:eastAsia="MS Mincho" w:hAnsi="Arial" w:cs="Arial"/>
          <w:sz w:val="26"/>
          <w:szCs w:val="26"/>
        </w:rPr>
        <w:t>,0</w:t>
      </w:r>
      <w:r w:rsidR="00E82A4B" w:rsidRPr="00DA535E">
        <w:rPr>
          <w:rFonts w:ascii="Arial" w:eastAsia="MS Mincho" w:hAnsi="Arial" w:cs="Arial"/>
          <w:sz w:val="26"/>
          <w:szCs w:val="26"/>
        </w:rPr>
        <w:sym w:font="Symbol" w:char="F0B1"/>
      </w:r>
      <w:r w:rsidR="006D4B3B" w:rsidRPr="00DA535E">
        <w:rPr>
          <w:rFonts w:ascii="Arial" w:eastAsia="MS Mincho" w:hAnsi="Arial" w:cs="Arial"/>
          <w:sz w:val="26"/>
          <w:szCs w:val="26"/>
        </w:rPr>
        <w:t>0,</w:t>
      </w:r>
      <w:r w:rsidR="00E169A5" w:rsidRPr="00DA535E">
        <w:rPr>
          <w:rFonts w:ascii="Arial" w:eastAsia="MS Mincho" w:hAnsi="Arial" w:cs="Arial"/>
          <w:sz w:val="26"/>
          <w:szCs w:val="26"/>
        </w:rPr>
        <w:t>2</w:t>
      </w:r>
      <w:r w:rsidR="00E82A4B" w:rsidRPr="00DA535E">
        <w:rPr>
          <w:rFonts w:ascii="Arial" w:eastAsia="MS Mincho" w:hAnsi="Arial" w:cs="Arial"/>
          <w:sz w:val="26"/>
          <w:szCs w:val="26"/>
        </w:rPr>
        <w:t>) МОм;</w:t>
      </w:r>
    </w:p>
    <w:p w:rsidR="00E82A4B" w:rsidRPr="00DA535E" w:rsidRDefault="009258D7" w:rsidP="00424594">
      <w:pPr>
        <w:pStyle w:val="a7"/>
        <w:tabs>
          <w:tab w:val="left" w:pos="6474"/>
          <w:tab w:val="left" w:pos="6708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2</w:t>
      </w:r>
      <w:r w:rsidR="00E82A4B" w:rsidRPr="00DA535E">
        <w:rPr>
          <w:rFonts w:ascii="Arial" w:eastAsia="MS Mincho" w:hAnsi="Arial" w:cs="Arial"/>
          <w:sz w:val="26"/>
          <w:szCs w:val="26"/>
        </w:rPr>
        <w:t>) входная емкость, не более</w:t>
      </w:r>
      <w:r w:rsidR="00E82A4B" w:rsidRPr="00DA535E">
        <w:rPr>
          <w:rFonts w:ascii="Arial" w:eastAsia="MS Mincho" w:hAnsi="Arial" w:cs="Arial"/>
          <w:sz w:val="26"/>
          <w:szCs w:val="26"/>
        </w:rPr>
        <w:tab/>
        <w:t>19 пФ.</w:t>
      </w:r>
    </w:p>
    <w:p w:rsidR="00E82A4B" w:rsidRPr="00DA535E" w:rsidRDefault="003D17A6" w:rsidP="00377CC9">
      <w:pPr>
        <w:pStyle w:val="a7"/>
        <w:tabs>
          <w:tab w:val="left" w:pos="127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1.2.6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7F7C54" w:rsidRPr="00DA535E">
        <w:rPr>
          <w:rFonts w:ascii="Arial" w:eastAsia="MS Mincho" w:hAnsi="Arial" w:cs="Arial"/>
          <w:sz w:val="26"/>
          <w:szCs w:val="26"/>
        </w:rPr>
        <w:t>Р</w:t>
      </w:r>
      <w:r w:rsidR="00E82A4B" w:rsidRPr="00DA535E">
        <w:rPr>
          <w:rFonts w:ascii="Arial" w:eastAsia="MS Mincho" w:hAnsi="Arial" w:cs="Arial"/>
          <w:sz w:val="26"/>
          <w:szCs w:val="26"/>
        </w:rPr>
        <w:t>азмах суммарного значения постоянного и переменного напряжения при открытом и закрытом вход</w:t>
      </w:r>
      <w:r w:rsidR="00E169A5" w:rsidRPr="00DA535E">
        <w:rPr>
          <w:rFonts w:ascii="Arial" w:eastAsia="MS Mincho" w:hAnsi="Arial" w:cs="Arial"/>
          <w:sz w:val="26"/>
          <w:szCs w:val="26"/>
        </w:rPr>
        <w:t>ах</w:t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 каждого канала вертикального отклонения не</w:t>
      </w:r>
      <w:r w:rsidR="007A5E70" w:rsidRPr="00DA535E">
        <w:rPr>
          <w:rFonts w:ascii="Arial" w:eastAsia="MS Mincho" w:hAnsi="Arial" w:cs="Arial"/>
          <w:sz w:val="26"/>
          <w:szCs w:val="26"/>
        </w:rPr>
        <w:t> </w:t>
      </w:r>
      <w:r w:rsidR="00E82A4B" w:rsidRPr="00DA535E">
        <w:rPr>
          <w:rFonts w:ascii="Arial" w:eastAsia="MS Mincho" w:hAnsi="Arial" w:cs="Arial"/>
          <w:sz w:val="26"/>
          <w:szCs w:val="26"/>
        </w:rPr>
        <w:t>более 250 В.</w:t>
      </w:r>
    </w:p>
    <w:p w:rsidR="00E82A4B" w:rsidRPr="00DA535E" w:rsidRDefault="003D17A6" w:rsidP="00354E69">
      <w:pPr>
        <w:pStyle w:val="a7"/>
        <w:tabs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1.2.7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Тракт вертикального отклонения обеспечивает следующие режимы работы:</w:t>
      </w:r>
    </w:p>
    <w:p w:rsidR="00E82A4B" w:rsidRPr="00DA535E" w:rsidRDefault="00E82A4B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 xml:space="preserve">- наблюдение сигнала </w:t>
      </w:r>
      <w:r w:rsidR="00E77D4C" w:rsidRPr="00DA535E">
        <w:rPr>
          <w:rFonts w:ascii="Arial" w:eastAsia="MS Mincho" w:hAnsi="Arial" w:cs="Arial"/>
          <w:sz w:val="26"/>
          <w:szCs w:val="26"/>
        </w:rPr>
        <w:t>по</w:t>
      </w:r>
      <w:r w:rsidRPr="00DA535E">
        <w:rPr>
          <w:rFonts w:ascii="Arial" w:eastAsia="MS Mincho" w:hAnsi="Arial" w:cs="Arial"/>
          <w:sz w:val="26"/>
          <w:szCs w:val="26"/>
        </w:rPr>
        <w:t xml:space="preserve"> канал</w:t>
      </w:r>
      <w:r w:rsidR="00E77D4C" w:rsidRPr="00DA535E">
        <w:rPr>
          <w:rFonts w:ascii="Arial" w:eastAsia="MS Mincho" w:hAnsi="Arial" w:cs="Arial"/>
          <w:sz w:val="26"/>
          <w:szCs w:val="26"/>
        </w:rPr>
        <w:t>у</w:t>
      </w:r>
      <w:r w:rsidRPr="00DA535E">
        <w:rPr>
          <w:rFonts w:ascii="Arial" w:eastAsia="MS Mincho" w:hAnsi="Arial" w:cs="Arial"/>
          <w:sz w:val="26"/>
          <w:szCs w:val="26"/>
        </w:rPr>
        <w:t xml:space="preserve"> 1;</w:t>
      </w:r>
    </w:p>
    <w:p w:rsidR="00E77D4C" w:rsidRPr="00DA535E" w:rsidRDefault="00E77D4C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наблюдение сигнала по каналу 2;</w:t>
      </w:r>
    </w:p>
    <w:p w:rsidR="00E77D4C" w:rsidRPr="00DA535E" w:rsidRDefault="00E77D4C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наблюдение сигнала по каналам 1 и 2;</w:t>
      </w:r>
    </w:p>
    <w:p w:rsidR="00DB5430" w:rsidRPr="00DA535E" w:rsidRDefault="00AA3327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инвертирование сигнала канал</w:t>
      </w:r>
      <w:r w:rsidR="003C221E" w:rsidRPr="00DA535E">
        <w:rPr>
          <w:rFonts w:ascii="Arial" w:eastAsia="MS Mincho" w:hAnsi="Arial" w:cs="Arial"/>
          <w:sz w:val="26"/>
          <w:szCs w:val="26"/>
        </w:rPr>
        <w:t>ов</w:t>
      </w:r>
      <w:r w:rsidRPr="00DA535E">
        <w:rPr>
          <w:rFonts w:ascii="Arial" w:eastAsia="MS Mincho" w:hAnsi="Arial" w:cs="Arial"/>
          <w:sz w:val="26"/>
          <w:szCs w:val="26"/>
        </w:rPr>
        <w:t xml:space="preserve"> 1</w:t>
      </w:r>
      <w:r w:rsidR="003C221E" w:rsidRPr="00DA535E">
        <w:rPr>
          <w:rFonts w:ascii="Arial" w:eastAsia="MS Mincho" w:hAnsi="Arial" w:cs="Arial"/>
          <w:sz w:val="26"/>
          <w:szCs w:val="26"/>
        </w:rPr>
        <w:t xml:space="preserve"> и 2</w:t>
      </w:r>
      <w:r w:rsidR="00441C80" w:rsidRPr="00DA535E">
        <w:rPr>
          <w:rFonts w:ascii="Arial" w:eastAsia="MS Mincho" w:hAnsi="Arial" w:cs="Arial"/>
          <w:sz w:val="26"/>
          <w:szCs w:val="26"/>
        </w:rPr>
        <w:t>.</w:t>
      </w:r>
    </w:p>
    <w:p w:rsidR="00E82A4B" w:rsidRPr="00DA535E" w:rsidRDefault="00D03065" w:rsidP="002576BE">
      <w:pPr>
        <w:pStyle w:val="a7"/>
        <w:tabs>
          <w:tab w:val="left" w:pos="1276"/>
        </w:tabs>
        <w:spacing w:before="60" w:line="276" w:lineRule="auto"/>
        <w:ind w:firstLine="584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1.2.8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Коэффициенты развертки осциллографа устанавливаются</w:t>
      </w:r>
      <w:r w:rsidR="00E169A5" w:rsidRPr="00DA535E">
        <w:rPr>
          <w:rFonts w:ascii="Arial" w:eastAsia="MS Mincho" w:hAnsi="Arial" w:cs="Arial"/>
          <w:sz w:val="26"/>
          <w:szCs w:val="26"/>
        </w:rPr>
        <w:t xml:space="preserve"> в диапазоне от</w:t>
      </w:r>
      <w:r w:rsidR="00585D04" w:rsidRPr="00DA535E">
        <w:rPr>
          <w:rFonts w:ascii="Arial" w:eastAsia="MS Mincho" w:hAnsi="Arial" w:cs="Arial"/>
          <w:sz w:val="26"/>
          <w:szCs w:val="26"/>
        </w:rPr>
        <w:t> </w:t>
      </w:r>
      <w:r w:rsidR="00E169A5" w:rsidRPr="00DA535E">
        <w:rPr>
          <w:rFonts w:ascii="Arial" w:eastAsia="MS Mincho" w:hAnsi="Arial" w:cs="Arial"/>
          <w:sz w:val="26"/>
          <w:szCs w:val="26"/>
        </w:rPr>
        <w:t>2</w:t>
      </w:r>
      <w:r w:rsidR="00BA6F34" w:rsidRPr="00DA535E">
        <w:rPr>
          <w:rFonts w:ascii="Arial" w:eastAsia="MS Mincho" w:hAnsi="Arial" w:cs="Arial"/>
          <w:sz w:val="26"/>
          <w:szCs w:val="26"/>
        </w:rPr>
        <w:t> нс/дел</w:t>
      </w:r>
      <w:r w:rsidR="00585D04" w:rsidRPr="00DA535E">
        <w:rPr>
          <w:rFonts w:ascii="Arial" w:eastAsia="MS Mincho" w:hAnsi="Arial" w:cs="Arial"/>
          <w:sz w:val="26"/>
          <w:szCs w:val="26"/>
        </w:rPr>
        <w:t> </w:t>
      </w:r>
      <w:r w:rsidR="00BA6F34" w:rsidRPr="00DA535E">
        <w:rPr>
          <w:rFonts w:ascii="Arial" w:eastAsia="MS Mincho" w:hAnsi="Arial" w:cs="Arial"/>
          <w:sz w:val="26"/>
          <w:szCs w:val="26"/>
        </w:rPr>
        <w:t xml:space="preserve">до </w:t>
      </w:r>
      <w:r w:rsidR="00E169A5" w:rsidRPr="00DA535E">
        <w:rPr>
          <w:rFonts w:ascii="Arial" w:eastAsia="MS Mincho" w:hAnsi="Arial" w:cs="Arial"/>
          <w:sz w:val="26"/>
          <w:szCs w:val="26"/>
        </w:rPr>
        <w:t>1</w:t>
      </w:r>
      <w:r w:rsidR="00E82A4B" w:rsidRPr="00DA535E">
        <w:rPr>
          <w:rFonts w:ascii="Arial" w:eastAsia="MS Mincho" w:hAnsi="Arial" w:cs="Arial"/>
          <w:sz w:val="26"/>
          <w:szCs w:val="26"/>
        </w:rPr>
        <w:t>0 с/дел соответственно ряду</w:t>
      </w:r>
      <w:r w:rsidR="00D81230" w:rsidRPr="00DA535E">
        <w:rPr>
          <w:rFonts w:ascii="Arial" w:eastAsia="MS Mincho" w:hAnsi="Arial" w:cs="Arial"/>
          <w:sz w:val="26"/>
          <w:szCs w:val="26"/>
        </w:rPr>
        <w:t xml:space="preserve"> чисел 1, 2,</w:t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 5.</w:t>
      </w:r>
    </w:p>
    <w:p w:rsidR="00E82A4B" w:rsidRPr="00DA535E" w:rsidRDefault="00B30FFF" w:rsidP="0088516A">
      <w:pPr>
        <w:pStyle w:val="a7"/>
        <w:tabs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1.2.9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Тракт развертки обеспечивает следующие режимы запуска развертки:</w:t>
      </w:r>
    </w:p>
    <w:p w:rsidR="00E82A4B" w:rsidRPr="00DA535E" w:rsidRDefault="00E82A4B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автоматический;</w:t>
      </w:r>
    </w:p>
    <w:p w:rsidR="00E82A4B" w:rsidRPr="00DA535E" w:rsidRDefault="00E82A4B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ждущий;</w:t>
      </w:r>
    </w:p>
    <w:p w:rsidR="00E82A4B" w:rsidRPr="00DA535E" w:rsidRDefault="00E82A4B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</w:t>
      </w:r>
      <w:r w:rsidR="00354E69">
        <w:rPr>
          <w:rFonts w:ascii="Arial" w:eastAsia="MS Mincho" w:hAnsi="Arial" w:cs="Arial"/>
          <w:sz w:val="26"/>
          <w:szCs w:val="26"/>
        </w:rPr>
        <w:t> </w:t>
      </w:r>
      <w:r w:rsidRPr="00DA535E">
        <w:rPr>
          <w:rFonts w:ascii="Arial" w:eastAsia="MS Mincho" w:hAnsi="Arial" w:cs="Arial"/>
          <w:sz w:val="26"/>
          <w:szCs w:val="26"/>
        </w:rPr>
        <w:t>однократный (</w:t>
      </w:r>
      <w:r w:rsidRPr="00354E69">
        <w:rPr>
          <w:rFonts w:ascii="Arial" w:eastAsia="MS Mincho" w:hAnsi="Arial" w:cs="Arial"/>
          <w:spacing w:val="-4"/>
          <w:sz w:val="26"/>
          <w:szCs w:val="26"/>
        </w:rPr>
        <w:t>в диапазон</w:t>
      </w:r>
      <w:r w:rsidR="00E113A2" w:rsidRPr="00354E69">
        <w:rPr>
          <w:rFonts w:ascii="Arial" w:eastAsia="MS Mincho" w:hAnsi="Arial" w:cs="Arial"/>
          <w:spacing w:val="-4"/>
          <w:sz w:val="26"/>
          <w:szCs w:val="26"/>
        </w:rPr>
        <w:t xml:space="preserve">е коэффициентов развертки от </w:t>
      </w:r>
      <w:r w:rsidR="00A05598" w:rsidRPr="00354E69">
        <w:rPr>
          <w:rFonts w:ascii="Arial" w:eastAsia="MS Mincho" w:hAnsi="Arial" w:cs="Arial"/>
          <w:spacing w:val="-4"/>
          <w:sz w:val="26"/>
          <w:szCs w:val="26"/>
        </w:rPr>
        <w:t>20</w:t>
      </w:r>
      <w:r w:rsidR="00E113A2" w:rsidRPr="00354E69">
        <w:rPr>
          <w:rFonts w:ascii="Arial" w:eastAsia="MS Mincho" w:hAnsi="Arial" w:cs="Arial"/>
          <w:spacing w:val="-4"/>
          <w:sz w:val="26"/>
          <w:szCs w:val="26"/>
        </w:rPr>
        <w:t> </w:t>
      </w:r>
      <w:r w:rsidR="00A05598" w:rsidRPr="00354E69">
        <w:rPr>
          <w:rFonts w:ascii="Arial" w:eastAsia="MS Mincho" w:hAnsi="Arial" w:cs="Arial"/>
          <w:spacing w:val="-4"/>
          <w:sz w:val="26"/>
          <w:szCs w:val="26"/>
        </w:rPr>
        <w:t>нс/дел до 1</w:t>
      </w:r>
      <w:r w:rsidRPr="00354E69">
        <w:rPr>
          <w:rFonts w:ascii="Arial" w:eastAsia="MS Mincho" w:hAnsi="Arial" w:cs="Arial"/>
          <w:spacing w:val="-4"/>
          <w:sz w:val="26"/>
          <w:szCs w:val="26"/>
        </w:rPr>
        <w:t>0 с/дел</w:t>
      </w:r>
      <w:r w:rsidRPr="00DA535E">
        <w:rPr>
          <w:rFonts w:ascii="Arial" w:eastAsia="MS Mincho" w:hAnsi="Arial" w:cs="Arial"/>
          <w:sz w:val="26"/>
          <w:szCs w:val="26"/>
        </w:rPr>
        <w:t>).</w:t>
      </w:r>
    </w:p>
    <w:p w:rsidR="00E82A4B" w:rsidRPr="00DA535E" w:rsidRDefault="007256EB" w:rsidP="005D016A">
      <w:pPr>
        <w:pStyle w:val="a7"/>
        <w:tabs>
          <w:tab w:val="left" w:pos="141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lastRenderedPageBreak/>
        <w:t>1.2.10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Осциллограф обеспечивает внутреннюю синхронизацию по каналу 1 или 2</w:t>
      </w:r>
      <w:r w:rsidR="007B23C0" w:rsidRPr="00DA535E">
        <w:rPr>
          <w:rFonts w:ascii="Arial" w:eastAsia="MS Mincho" w:hAnsi="Arial" w:cs="Arial"/>
          <w:sz w:val="26"/>
          <w:szCs w:val="26"/>
        </w:rPr>
        <w:t>,</w:t>
      </w:r>
      <w:r w:rsidR="00EF2C66" w:rsidRPr="00DA535E">
        <w:rPr>
          <w:rFonts w:ascii="Arial" w:eastAsia="MS Mincho" w:hAnsi="Arial" w:cs="Arial"/>
          <w:sz w:val="26"/>
          <w:szCs w:val="26"/>
        </w:rPr>
        <w:t xml:space="preserve"> по</w:t>
      </w:r>
      <w:r w:rsidR="00AD4F90" w:rsidRPr="00DA535E">
        <w:rPr>
          <w:rFonts w:ascii="Arial" w:eastAsia="MS Mincho" w:hAnsi="Arial" w:cs="Arial"/>
          <w:sz w:val="26"/>
          <w:szCs w:val="26"/>
          <w:lang w:val="en-US"/>
        </w:rPr>
        <w:t> </w:t>
      </w:r>
      <w:r w:rsidR="00EF2C66" w:rsidRPr="00DA535E">
        <w:rPr>
          <w:rFonts w:ascii="Arial" w:eastAsia="MS Mincho" w:hAnsi="Arial" w:cs="Arial"/>
          <w:sz w:val="26"/>
          <w:szCs w:val="26"/>
        </w:rPr>
        <w:t>фронту или спаду си</w:t>
      </w:r>
      <w:r w:rsidR="007B23C0" w:rsidRPr="00DA535E">
        <w:rPr>
          <w:rFonts w:ascii="Arial" w:eastAsia="MS Mincho" w:hAnsi="Arial" w:cs="Arial"/>
          <w:sz w:val="26"/>
          <w:szCs w:val="26"/>
        </w:rPr>
        <w:t>гна</w:t>
      </w:r>
      <w:r w:rsidR="00EF2C66" w:rsidRPr="00DA535E">
        <w:rPr>
          <w:rFonts w:ascii="Arial" w:eastAsia="MS Mincho" w:hAnsi="Arial" w:cs="Arial"/>
          <w:sz w:val="26"/>
          <w:szCs w:val="26"/>
        </w:rPr>
        <w:t>ла</w:t>
      </w:r>
      <w:r w:rsidR="00DF7FDE" w:rsidRPr="00DA535E">
        <w:rPr>
          <w:rFonts w:ascii="Arial" w:eastAsia="MS Mincho" w:hAnsi="Arial" w:cs="Arial"/>
          <w:sz w:val="26"/>
          <w:szCs w:val="26"/>
        </w:rPr>
        <w:t xml:space="preserve"> и</w:t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 внешнюю синхронизацию.</w:t>
      </w:r>
    </w:p>
    <w:p w:rsidR="00E82A4B" w:rsidRPr="00DA535E" w:rsidRDefault="007256EB" w:rsidP="00BE26E9">
      <w:pPr>
        <w:pStyle w:val="a7"/>
        <w:tabs>
          <w:tab w:val="left" w:pos="141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1.2.11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Диапазон частот внешней и внутренней синхронизаци</w:t>
      </w:r>
      <w:r w:rsidR="00CD6127" w:rsidRPr="00DA535E">
        <w:rPr>
          <w:rFonts w:ascii="Arial" w:eastAsia="MS Mincho" w:hAnsi="Arial" w:cs="Arial"/>
          <w:sz w:val="26"/>
          <w:szCs w:val="26"/>
        </w:rPr>
        <w:t>и от 0</w:t>
      </w:r>
      <w:r w:rsidR="00BA6F34" w:rsidRPr="00DA535E">
        <w:rPr>
          <w:rFonts w:ascii="Arial" w:eastAsia="MS Mincho" w:hAnsi="Arial" w:cs="Arial"/>
          <w:sz w:val="26"/>
          <w:szCs w:val="26"/>
        </w:rPr>
        <w:t>,6</w:t>
      </w:r>
      <w:r w:rsidR="003C221E" w:rsidRPr="00DA535E">
        <w:rPr>
          <w:rFonts w:ascii="Arial" w:eastAsia="MS Mincho" w:hAnsi="Arial" w:cs="Arial"/>
          <w:sz w:val="26"/>
          <w:szCs w:val="26"/>
        </w:rPr>
        <w:t> Гц до</w:t>
      </w:r>
      <w:r w:rsidR="00B1794C">
        <w:rPr>
          <w:rFonts w:ascii="Arial" w:eastAsia="MS Mincho" w:hAnsi="Arial" w:cs="Arial"/>
          <w:sz w:val="26"/>
          <w:szCs w:val="26"/>
        </w:rPr>
        <w:t> </w:t>
      </w:r>
      <w:r w:rsidR="003C221E" w:rsidRPr="00DA535E">
        <w:rPr>
          <w:rFonts w:ascii="Arial" w:eastAsia="MS Mincho" w:hAnsi="Arial" w:cs="Arial"/>
          <w:sz w:val="26"/>
          <w:szCs w:val="26"/>
        </w:rPr>
        <w:t>10</w:t>
      </w:r>
      <w:r w:rsidR="00E82A4B" w:rsidRPr="00DA535E">
        <w:rPr>
          <w:rFonts w:ascii="Arial" w:eastAsia="MS Mincho" w:hAnsi="Arial" w:cs="Arial"/>
          <w:sz w:val="26"/>
          <w:szCs w:val="26"/>
        </w:rPr>
        <w:t>0 МГц.</w:t>
      </w:r>
    </w:p>
    <w:p w:rsidR="00E82A4B" w:rsidRPr="00BE26E9" w:rsidRDefault="007256EB" w:rsidP="005D016A">
      <w:pPr>
        <w:pStyle w:val="a7"/>
        <w:tabs>
          <w:tab w:val="left" w:pos="1418"/>
        </w:tabs>
        <w:spacing w:line="276" w:lineRule="auto"/>
        <w:ind w:left="567" w:firstLine="0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b/>
          <w:sz w:val="26"/>
          <w:szCs w:val="26"/>
        </w:rPr>
        <w:t>1.2.12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E82A4B" w:rsidRPr="00BE26E9">
        <w:rPr>
          <w:rFonts w:ascii="Arial" w:eastAsia="MS Mincho" w:hAnsi="Arial" w:cs="Arial"/>
          <w:sz w:val="26"/>
          <w:szCs w:val="26"/>
        </w:rPr>
        <w:t>Предельные уровни внутренней синхронизации:</w:t>
      </w:r>
    </w:p>
    <w:p w:rsidR="00E82A4B" w:rsidRPr="00BE26E9" w:rsidRDefault="00E82A4B" w:rsidP="009A68E9">
      <w:pPr>
        <w:pStyle w:val="a7"/>
        <w:tabs>
          <w:tab w:val="left" w:pos="708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максимальный, не менее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C4110C" w:rsidRPr="00BE26E9">
        <w:rPr>
          <w:rFonts w:ascii="Arial" w:eastAsia="MS Mincho" w:hAnsi="Arial" w:cs="Arial"/>
          <w:sz w:val="26"/>
          <w:szCs w:val="26"/>
        </w:rPr>
        <w:t>10</w:t>
      </w:r>
      <w:r w:rsidRPr="00BE26E9">
        <w:rPr>
          <w:rFonts w:ascii="Arial" w:eastAsia="MS Mincho" w:hAnsi="Arial" w:cs="Arial"/>
          <w:sz w:val="26"/>
          <w:szCs w:val="26"/>
        </w:rPr>
        <w:t xml:space="preserve"> дел;</w:t>
      </w:r>
    </w:p>
    <w:p w:rsidR="00E82A4B" w:rsidRPr="00BE26E9" w:rsidRDefault="00E82A4B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минимальный, не более</w:t>
      </w:r>
      <w:r w:rsidR="00901ED6" w:rsidRPr="00BE26E9">
        <w:rPr>
          <w:rFonts w:ascii="Arial" w:eastAsia="MS Mincho" w:hAnsi="Arial" w:cs="Arial"/>
          <w:sz w:val="26"/>
          <w:szCs w:val="26"/>
        </w:rPr>
        <w:t>:</w:t>
      </w:r>
    </w:p>
    <w:p w:rsidR="00E82A4B" w:rsidRPr="00BE26E9" w:rsidRDefault="00156DFA" w:rsidP="009A68E9">
      <w:pPr>
        <w:pStyle w:val="a7"/>
        <w:tabs>
          <w:tab w:val="left" w:pos="7088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1</w:t>
      </w:r>
      <w:r w:rsidR="00BA6F34" w:rsidRPr="00BE26E9">
        <w:rPr>
          <w:rFonts w:ascii="Arial" w:eastAsia="MS Mincho" w:hAnsi="Arial" w:cs="Arial"/>
          <w:sz w:val="26"/>
          <w:szCs w:val="26"/>
        </w:rPr>
        <w:t xml:space="preserve">) в диапазоне частот от </w:t>
      </w:r>
      <w:r w:rsidR="00CD6127" w:rsidRPr="00BE26E9">
        <w:rPr>
          <w:rFonts w:ascii="Arial" w:eastAsia="MS Mincho" w:hAnsi="Arial" w:cs="Arial"/>
          <w:sz w:val="26"/>
          <w:szCs w:val="26"/>
        </w:rPr>
        <w:t>0</w:t>
      </w:r>
      <w:r w:rsidR="00BA6F34" w:rsidRPr="00BE26E9">
        <w:rPr>
          <w:rFonts w:ascii="Arial" w:eastAsia="MS Mincho" w:hAnsi="Arial" w:cs="Arial"/>
          <w:sz w:val="26"/>
          <w:szCs w:val="26"/>
        </w:rPr>
        <w:t>,6</w:t>
      </w:r>
      <w:r w:rsidR="00CD6127" w:rsidRPr="00BE26E9">
        <w:rPr>
          <w:rFonts w:ascii="Arial" w:eastAsia="MS Mincho" w:hAnsi="Arial" w:cs="Arial"/>
          <w:sz w:val="26"/>
          <w:szCs w:val="26"/>
        </w:rPr>
        <w:t> Гц до 1</w:t>
      </w:r>
      <w:r w:rsidR="00C4110C" w:rsidRPr="00BE26E9">
        <w:rPr>
          <w:rFonts w:ascii="Arial" w:eastAsia="MS Mincho" w:hAnsi="Arial" w:cs="Arial"/>
          <w:sz w:val="26"/>
          <w:szCs w:val="26"/>
        </w:rPr>
        <w:t>0</w:t>
      </w:r>
      <w:r w:rsidR="00E82A4B" w:rsidRPr="00BE26E9">
        <w:rPr>
          <w:rFonts w:ascii="Arial" w:eastAsia="MS Mincho" w:hAnsi="Arial" w:cs="Arial"/>
          <w:sz w:val="26"/>
          <w:szCs w:val="26"/>
        </w:rPr>
        <w:t> МГц включ.</w:t>
      </w:r>
      <w:r w:rsidR="00E82A4B" w:rsidRPr="00BE26E9">
        <w:rPr>
          <w:rFonts w:ascii="Arial" w:eastAsia="MS Mincho" w:hAnsi="Arial" w:cs="Arial"/>
          <w:sz w:val="26"/>
          <w:szCs w:val="26"/>
        </w:rPr>
        <w:tab/>
      </w:r>
      <w:r w:rsidR="00C4110C" w:rsidRPr="00BE26E9">
        <w:rPr>
          <w:rFonts w:ascii="Arial" w:eastAsia="MS Mincho" w:hAnsi="Arial" w:cs="Arial"/>
          <w:sz w:val="26"/>
          <w:szCs w:val="26"/>
        </w:rPr>
        <w:t>1</w:t>
      </w:r>
      <w:r w:rsidR="00E82A4B" w:rsidRPr="00BE26E9">
        <w:rPr>
          <w:rFonts w:ascii="Arial" w:eastAsia="MS Mincho" w:hAnsi="Arial" w:cs="Arial"/>
          <w:sz w:val="26"/>
          <w:szCs w:val="26"/>
        </w:rPr>
        <w:t xml:space="preserve"> дел;</w:t>
      </w:r>
    </w:p>
    <w:p w:rsidR="00E82A4B" w:rsidRPr="00BE26E9" w:rsidRDefault="00156DFA" w:rsidP="009A68E9">
      <w:pPr>
        <w:pStyle w:val="a7"/>
        <w:tabs>
          <w:tab w:val="left" w:pos="7088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2</w:t>
      </w:r>
      <w:r w:rsidR="00C4110C" w:rsidRPr="00BE26E9">
        <w:rPr>
          <w:rFonts w:ascii="Arial" w:eastAsia="MS Mincho" w:hAnsi="Arial" w:cs="Arial"/>
          <w:sz w:val="26"/>
          <w:szCs w:val="26"/>
        </w:rPr>
        <w:t>) в диапазоне частот от 10 до 10</w:t>
      </w:r>
      <w:r w:rsidR="00E82A4B" w:rsidRPr="00BE26E9">
        <w:rPr>
          <w:rFonts w:ascii="Arial" w:eastAsia="MS Mincho" w:hAnsi="Arial" w:cs="Arial"/>
          <w:sz w:val="26"/>
          <w:szCs w:val="26"/>
        </w:rPr>
        <w:t>0 МГц</w:t>
      </w:r>
      <w:r w:rsidR="00E82A4B" w:rsidRPr="00BE26E9">
        <w:rPr>
          <w:rFonts w:ascii="Arial" w:eastAsia="MS Mincho" w:hAnsi="Arial" w:cs="Arial"/>
          <w:sz w:val="26"/>
          <w:szCs w:val="26"/>
        </w:rPr>
        <w:tab/>
        <w:t>1,5 дел.</w:t>
      </w:r>
    </w:p>
    <w:p w:rsidR="00E82A4B" w:rsidRPr="00BE26E9" w:rsidRDefault="00E82A4B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Предельные уровни внешней синхронизации:</w:t>
      </w:r>
    </w:p>
    <w:p w:rsidR="00E82A4B" w:rsidRPr="00BE26E9" w:rsidRDefault="00E82A4B" w:rsidP="009A68E9">
      <w:pPr>
        <w:pStyle w:val="a7"/>
        <w:tabs>
          <w:tab w:val="left" w:pos="708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максимальная амплитуда сигнала, не менее</w:t>
      </w:r>
      <w:r w:rsidRPr="00BE26E9">
        <w:rPr>
          <w:rFonts w:ascii="Arial" w:eastAsia="MS Mincho" w:hAnsi="Arial" w:cs="Arial"/>
          <w:sz w:val="26"/>
          <w:szCs w:val="26"/>
        </w:rPr>
        <w:tab/>
        <w:t>5 В;</w:t>
      </w:r>
    </w:p>
    <w:p w:rsidR="00E82A4B" w:rsidRPr="00BE26E9" w:rsidRDefault="00E82A4B" w:rsidP="009A68E9">
      <w:pPr>
        <w:pStyle w:val="a7"/>
        <w:tabs>
          <w:tab w:val="left" w:pos="708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минимальная амплитуда сигнала, не более</w:t>
      </w:r>
      <w:r w:rsidRPr="00BE26E9">
        <w:rPr>
          <w:rFonts w:ascii="Arial" w:eastAsia="MS Mincho" w:hAnsi="Arial" w:cs="Arial"/>
          <w:sz w:val="26"/>
          <w:szCs w:val="26"/>
        </w:rPr>
        <w:tab/>
        <w:t>0,2 В.</w:t>
      </w:r>
    </w:p>
    <w:p w:rsidR="00E82A4B" w:rsidRPr="00BE26E9" w:rsidRDefault="00865B77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Д</w:t>
      </w:r>
      <w:r w:rsidR="00E82A4B" w:rsidRPr="00BE26E9">
        <w:rPr>
          <w:rFonts w:ascii="Arial" w:eastAsia="MS Mincho" w:hAnsi="Arial" w:cs="Arial"/>
          <w:sz w:val="26"/>
          <w:szCs w:val="26"/>
        </w:rPr>
        <w:t>опускается нестабильно</w:t>
      </w:r>
      <w:r w:rsidR="009F5769" w:rsidRPr="00BE26E9">
        <w:rPr>
          <w:rFonts w:ascii="Arial" w:eastAsia="MS Mincho" w:hAnsi="Arial" w:cs="Arial"/>
          <w:sz w:val="26"/>
          <w:szCs w:val="26"/>
        </w:rPr>
        <w:t>сть синхронизации в пределах 0,2</w:t>
      </w:r>
      <w:r w:rsidR="00E82A4B" w:rsidRPr="00BE26E9">
        <w:rPr>
          <w:rFonts w:ascii="Arial" w:eastAsia="MS Mincho" w:hAnsi="Arial" w:cs="Arial"/>
          <w:sz w:val="26"/>
          <w:szCs w:val="26"/>
        </w:rPr>
        <w:t> дел шкалы.</w:t>
      </w:r>
    </w:p>
    <w:p w:rsidR="00E82A4B" w:rsidRPr="00BE26E9" w:rsidRDefault="007256EB" w:rsidP="005D016A">
      <w:pPr>
        <w:pStyle w:val="a7"/>
        <w:tabs>
          <w:tab w:val="left" w:pos="141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b/>
          <w:sz w:val="26"/>
          <w:szCs w:val="26"/>
        </w:rPr>
        <w:t>1.2.13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E82A4B" w:rsidRPr="00BE26E9">
        <w:rPr>
          <w:rFonts w:ascii="Arial" w:eastAsia="MS Mincho" w:hAnsi="Arial" w:cs="Arial"/>
          <w:sz w:val="26"/>
          <w:szCs w:val="26"/>
        </w:rPr>
        <w:t>Параметры входа внешней синхронизации:</w:t>
      </w:r>
    </w:p>
    <w:p w:rsidR="00E82A4B" w:rsidRPr="00BE26E9" w:rsidRDefault="00E82A4B" w:rsidP="005D016A">
      <w:pPr>
        <w:pStyle w:val="a7"/>
        <w:tabs>
          <w:tab w:val="left" w:pos="1418"/>
          <w:tab w:val="num" w:pos="2139"/>
          <w:tab w:val="left" w:pos="709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входное активное сопротивление</w:t>
      </w:r>
      <w:r w:rsidRPr="00BE26E9">
        <w:rPr>
          <w:rFonts w:ascii="Arial" w:eastAsia="MS Mincho" w:hAnsi="Arial" w:cs="Arial"/>
          <w:sz w:val="26"/>
          <w:szCs w:val="26"/>
        </w:rPr>
        <w:tab/>
        <w:t>(1</w:t>
      </w:r>
      <w:r w:rsidR="0041608F" w:rsidRPr="00BE26E9">
        <w:rPr>
          <w:rFonts w:ascii="Arial" w:eastAsia="MS Mincho" w:hAnsi="Arial" w:cs="Arial"/>
          <w:sz w:val="26"/>
          <w:szCs w:val="26"/>
        </w:rPr>
        <w:t>,0</w:t>
      </w:r>
      <w:r w:rsidRPr="00BE26E9">
        <w:rPr>
          <w:rFonts w:ascii="Arial" w:eastAsia="MS Mincho" w:hAnsi="Arial" w:cs="Arial"/>
          <w:sz w:val="26"/>
          <w:szCs w:val="26"/>
        </w:rPr>
        <w:sym w:font="Symbol" w:char="F0B1"/>
      </w:r>
      <w:r w:rsidR="005F1C65" w:rsidRPr="00BE26E9">
        <w:rPr>
          <w:rFonts w:ascii="Arial" w:eastAsia="MS Mincho" w:hAnsi="Arial" w:cs="Arial"/>
          <w:sz w:val="26"/>
          <w:szCs w:val="26"/>
        </w:rPr>
        <w:t>0,0</w:t>
      </w:r>
      <w:r w:rsidR="005552D2" w:rsidRPr="00BE26E9">
        <w:rPr>
          <w:rFonts w:ascii="Arial" w:eastAsia="MS Mincho" w:hAnsi="Arial" w:cs="Arial"/>
          <w:sz w:val="26"/>
          <w:szCs w:val="26"/>
        </w:rPr>
        <w:t>5</w:t>
      </w:r>
      <w:r w:rsidRPr="00BE26E9">
        <w:rPr>
          <w:rFonts w:ascii="Arial" w:eastAsia="MS Mincho" w:hAnsi="Arial" w:cs="Arial"/>
          <w:sz w:val="26"/>
          <w:szCs w:val="26"/>
        </w:rPr>
        <w:t>) МОм;</w:t>
      </w:r>
    </w:p>
    <w:p w:rsidR="00E82A4B" w:rsidRPr="00BE26E9" w:rsidRDefault="005552D2" w:rsidP="005D016A">
      <w:pPr>
        <w:pStyle w:val="a7"/>
        <w:tabs>
          <w:tab w:val="left" w:pos="1418"/>
          <w:tab w:val="num" w:pos="2139"/>
          <w:tab w:val="left" w:pos="709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входная емкость, не более</w:t>
      </w:r>
      <w:r w:rsidRPr="00BE26E9">
        <w:rPr>
          <w:rFonts w:ascii="Arial" w:eastAsia="MS Mincho" w:hAnsi="Arial" w:cs="Arial"/>
          <w:sz w:val="26"/>
          <w:szCs w:val="26"/>
        </w:rPr>
        <w:tab/>
        <w:t>1</w:t>
      </w:r>
      <w:r w:rsidR="00E82A4B" w:rsidRPr="00BE26E9">
        <w:rPr>
          <w:rFonts w:ascii="Arial" w:eastAsia="MS Mincho" w:hAnsi="Arial" w:cs="Arial"/>
          <w:sz w:val="26"/>
          <w:szCs w:val="26"/>
        </w:rPr>
        <w:t>5 пФ.</w:t>
      </w:r>
    </w:p>
    <w:p w:rsidR="009D3907" w:rsidRPr="00BE26E9" w:rsidRDefault="007256EB" w:rsidP="00193C79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b/>
          <w:sz w:val="26"/>
          <w:szCs w:val="26"/>
        </w:rPr>
        <w:t>1.2.14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A66824" w:rsidRPr="00BE26E9">
        <w:rPr>
          <w:rFonts w:ascii="Arial" w:eastAsia="MS Mincho" w:hAnsi="Arial" w:cs="Arial"/>
          <w:sz w:val="26"/>
          <w:szCs w:val="26"/>
        </w:rPr>
        <w:t>О</w:t>
      </w:r>
      <w:r w:rsidR="00E82A4B" w:rsidRPr="00BE26E9">
        <w:rPr>
          <w:rFonts w:ascii="Arial" w:eastAsia="MS Mincho" w:hAnsi="Arial" w:cs="Arial"/>
          <w:sz w:val="26"/>
          <w:szCs w:val="26"/>
        </w:rPr>
        <w:t xml:space="preserve">сциллограф обеспечивает </w:t>
      </w:r>
      <w:r w:rsidR="009D3907" w:rsidRPr="00BE26E9">
        <w:rPr>
          <w:rFonts w:ascii="Arial" w:eastAsia="MS Mincho" w:hAnsi="Arial" w:cs="Arial"/>
          <w:sz w:val="26"/>
          <w:szCs w:val="26"/>
        </w:rPr>
        <w:t>возможность установки пред</w:t>
      </w:r>
      <w:r w:rsidR="0068466C" w:rsidRPr="00BE26E9">
        <w:rPr>
          <w:rFonts w:ascii="Arial" w:eastAsia="MS Mincho" w:hAnsi="Arial" w:cs="Arial"/>
          <w:sz w:val="26"/>
          <w:szCs w:val="26"/>
        </w:rPr>
        <w:t>-</w:t>
      </w:r>
      <w:r w:rsidR="009D3907" w:rsidRPr="00BE26E9">
        <w:rPr>
          <w:rFonts w:ascii="Arial" w:eastAsia="MS Mincho" w:hAnsi="Arial" w:cs="Arial"/>
          <w:sz w:val="26"/>
          <w:szCs w:val="26"/>
        </w:rPr>
        <w:t xml:space="preserve"> и послезапуска развертки по отношению к импульсу синхронизации.</w:t>
      </w:r>
    </w:p>
    <w:p w:rsidR="00042B88" w:rsidRPr="00BE26E9" w:rsidRDefault="009A68E9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Величина предзапуск</w:t>
      </w:r>
      <w:r w:rsidR="009D3907" w:rsidRPr="00BE26E9">
        <w:rPr>
          <w:rFonts w:ascii="Arial" w:eastAsia="MS Mincho" w:hAnsi="Arial" w:cs="Arial"/>
          <w:sz w:val="26"/>
          <w:szCs w:val="26"/>
        </w:rPr>
        <w:t>а (отрицательной задержки)</w:t>
      </w:r>
      <w:r w:rsidR="00042B88" w:rsidRPr="00BE26E9">
        <w:rPr>
          <w:rFonts w:ascii="Arial" w:eastAsia="MS Mincho" w:hAnsi="Arial" w:cs="Arial"/>
          <w:sz w:val="26"/>
          <w:szCs w:val="26"/>
        </w:rPr>
        <w:t xml:space="preserve"> </w:t>
      </w:r>
    </w:p>
    <w:p w:rsidR="009D3907" w:rsidRPr="00BE26E9" w:rsidRDefault="00BC4BF4" w:rsidP="006B469D">
      <w:pPr>
        <w:pStyle w:val="a7"/>
        <w:tabs>
          <w:tab w:val="left" w:pos="7938"/>
        </w:tabs>
        <w:spacing w:line="276" w:lineRule="auto"/>
        <w:ind w:firstLine="0"/>
        <w:jc w:val="left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(</w:t>
      </w:r>
      <w:r w:rsidRPr="008D5517">
        <w:rPr>
          <w:rFonts w:ascii="Arial" w:eastAsia="MS Mincho" w:hAnsi="Arial" w:cs="Arial"/>
          <w:spacing w:val="-4"/>
          <w:sz w:val="26"/>
          <w:szCs w:val="26"/>
        </w:rPr>
        <w:t xml:space="preserve">при установке </w:t>
      </w:r>
      <w:r w:rsidR="009D3907" w:rsidRPr="008D5517">
        <w:rPr>
          <w:rFonts w:ascii="Arial" w:eastAsia="MS Mincho" w:hAnsi="Arial" w:cs="Arial"/>
          <w:spacing w:val="-4"/>
          <w:sz w:val="26"/>
          <w:szCs w:val="26"/>
        </w:rPr>
        <w:t>привязки синхронизации к правому краю экрана</w:t>
      </w:r>
      <w:r w:rsidR="009D3907" w:rsidRPr="00BE26E9">
        <w:rPr>
          <w:rFonts w:ascii="Arial" w:eastAsia="MS Mincho" w:hAnsi="Arial" w:cs="Arial"/>
          <w:sz w:val="26"/>
          <w:szCs w:val="26"/>
        </w:rPr>
        <w:t>), с</w:t>
      </w:r>
      <w:r w:rsidR="006B469D" w:rsidRPr="00BE26E9">
        <w:rPr>
          <w:rFonts w:ascii="Arial" w:eastAsia="MS Mincho" w:hAnsi="Arial" w:cs="Arial"/>
          <w:sz w:val="26"/>
          <w:szCs w:val="26"/>
        </w:rPr>
        <w:t xml:space="preserve"> </w:t>
      </w:r>
      <w:r w:rsidR="008D5517">
        <w:rPr>
          <w:rFonts w:ascii="Arial" w:eastAsia="MS Mincho" w:hAnsi="Arial" w:cs="Arial"/>
          <w:sz w:val="26"/>
          <w:szCs w:val="26"/>
        </w:rPr>
        <w:t xml:space="preserve">  </w:t>
      </w:r>
      <w:r w:rsidR="00FE3B91" w:rsidRPr="00BE26E9">
        <w:rPr>
          <w:rFonts w:ascii="Arial" w:eastAsia="MS Mincho" w:hAnsi="Arial" w:cs="Arial"/>
          <w:sz w:val="26"/>
          <w:szCs w:val="26"/>
          <w:lang w:val="en-US"/>
        </w:rPr>
        <w:t>t</w:t>
      </w:r>
      <w:r w:rsidR="009D3907" w:rsidRPr="00BE26E9">
        <w:rPr>
          <w:rFonts w:ascii="Arial" w:eastAsia="MS Mincho" w:hAnsi="Arial" w:cs="Arial"/>
          <w:sz w:val="26"/>
          <w:szCs w:val="26"/>
        </w:rPr>
        <w:t>з- ≥</w:t>
      </w:r>
      <w:r w:rsidR="00FE3B91" w:rsidRPr="00BE26E9">
        <w:rPr>
          <w:rFonts w:ascii="Arial" w:eastAsia="MS Mincho" w:hAnsi="Arial" w:cs="Arial"/>
          <w:sz w:val="26"/>
          <w:szCs w:val="26"/>
        </w:rPr>
        <w:t xml:space="preserve"> </w:t>
      </w:r>
      <w:r w:rsidR="009D3907" w:rsidRPr="00BE26E9">
        <w:rPr>
          <w:rFonts w:ascii="Arial" w:eastAsia="MS Mincho" w:hAnsi="Arial" w:cs="Arial"/>
          <w:sz w:val="26"/>
          <w:szCs w:val="26"/>
        </w:rPr>
        <w:t>Кразв 50дел,</w:t>
      </w:r>
    </w:p>
    <w:p w:rsidR="009D3907" w:rsidRPr="00BE26E9" w:rsidRDefault="009D3907" w:rsidP="009A68E9">
      <w:pPr>
        <w:pStyle w:val="a7"/>
        <w:tabs>
          <w:tab w:val="left" w:pos="70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 xml:space="preserve">где Кразв – </w:t>
      </w:r>
      <w:r w:rsidR="005E7B9F" w:rsidRPr="00BE26E9">
        <w:rPr>
          <w:rFonts w:ascii="Arial" w:eastAsia="MS Mincho" w:hAnsi="Arial" w:cs="Arial"/>
          <w:sz w:val="26"/>
          <w:szCs w:val="26"/>
        </w:rPr>
        <w:t>установленны</w:t>
      </w:r>
      <w:r w:rsidR="002B353B" w:rsidRPr="00BE26E9">
        <w:rPr>
          <w:rFonts w:ascii="Arial" w:eastAsia="MS Mincho" w:hAnsi="Arial" w:cs="Arial"/>
          <w:sz w:val="26"/>
          <w:szCs w:val="26"/>
        </w:rPr>
        <w:t xml:space="preserve">й </w:t>
      </w:r>
      <w:r w:rsidRPr="00BE26E9">
        <w:rPr>
          <w:rFonts w:ascii="Arial" w:eastAsia="MS Mincho" w:hAnsi="Arial" w:cs="Arial"/>
          <w:sz w:val="26"/>
          <w:szCs w:val="26"/>
        </w:rPr>
        <w:t>коэффициент развертки, с/дел.</w:t>
      </w:r>
    </w:p>
    <w:p w:rsidR="009D3907" w:rsidRPr="00BE26E9" w:rsidRDefault="009D3907" w:rsidP="00BE26E9">
      <w:pPr>
        <w:pStyle w:val="a7"/>
        <w:tabs>
          <w:tab w:val="left" w:pos="7655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Величина послезапуска (положительной задержки), с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Pr="00BE26E9">
        <w:rPr>
          <w:rFonts w:ascii="Arial" w:eastAsia="MS Mincho" w:hAnsi="Arial" w:cs="Arial"/>
          <w:sz w:val="26"/>
          <w:szCs w:val="26"/>
          <w:lang w:val="en-US"/>
        </w:rPr>
        <w:t>t</w:t>
      </w:r>
      <w:r w:rsidRPr="00BE26E9">
        <w:rPr>
          <w:rFonts w:ascii="Arial" w:eastAsia="MS Mincho" w:hAnsi="Arial" w:cs="Arial"/>
          <w:sz w:val="26"/>
          <w:szCs w:val="26"/>
        </w:rPr>
        <w:t>з+ ≥ Кразв · 500дел.</w:t>
      </w:r>
    </w:p>
    <w:p w:rsidR="00E82A4B" w:rsidRPr="00BE26E9" w:rsidRDefault="00631E43" w:rsidP="00EB38C0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b/>
          <w:sz w:val="26"/>
          <w:szCs w:val="26"/>
        </w:rPr>
        <w:t>1.2.15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E82A4B" w:rsidRPr="00BE26E9">
        <w:rPr>
          <w:rFonts w:ascii="Arial" w:eastAsia="MS Mincho" w:hAnsi="Arial" w:cs="Arial"/>
          <w:sz w:val="26"/>
          <w:szCs w:val="26"/>
        </w:rPr>
        <w:t xml:space="preserve">Калибратор обеспечивает импульсный сигнал типа "меандр" положительной полярности амплитудой </w:t>
      </w:r>
      <w:r w:rsidR="00D30A1F" w:rsidRPr="00BE26E9">
        <w:rPr>
          <w:rFonts w:ascii="Arial" w:eastAsia="MS Mincho" w:hAnsi="Arial" w:cs="Arial"/>
          <w:sz w:val="26"/>
          <w:szCs w:val="26"/>
        </w:rPr>
        <w:t>4</w:t>
      </w:r>
      <w:r w:rsidR="00E82A4B" w:rsidRPr="00BE26E9">
        <w:rPr>
          <w:rFonts w:ascii="Arial" w:eastAsia="MS Mincho" w:hAnsi="Arial" w:cs="Arial"/>
          <w:sz w:val="26"/>
          <w:szCs w:val="26"/>
        </w:rPr>
        <w:t> В.</w:t>
      </w:r>
    </w:p>
    <w:p w:rsidR="00E82A4B" w:rsidRPr="00BE26E9" w:rsidRDefault="00E82A4B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 xml:space="preserve">Пределы допускаемой основной погрешности установки амплитуды импульсов калибратора равны </w:t>
      </w:r>
      <w:r w:rsidRPr="00BE26E9">
        <w:rPr>
          <w:rFonts w:ascii="Arial" w:eastAsia="MS Mincho" w:hAnsi="Arial" w:cs="Arial"/>
          <w:sz w:val="26"/>
          <w:szCs w:val="26"/>
        </w:rPr>
        <w:sym w:font="Symbol" w:char="F0B1"/>
      </w:r>
      <w:r w:rsidR="00BA6F34" w:rsidRPr="00BE26E9">
        <w:rPr>
          <w:rFonts w:ascii="Arial" w:eastAsia="MS Mincho" w:hAnsi="Arial" w:cs="Arial"/>
          <w:sz w:val="26"/>
          <w:szCs w:val="26"/>
        </w:rPr>
        <w:t>0,</w:t>
      </w:r>
      <w:r w:rsidR="00D30A1F" w:rsidRPr="00BE26E9">
        <w:rPr>
          <w:rFonts w:ascii="Arial" w:eastAsia="MS Mincho" w:hAnsi="Arial" w:cs="Arial"/>
          <w:sz w:val="26"/>
          <w:szCs w:val="26"/>
        </w:rPr>
        <w:t>6</w:t>
      </w:r>
      <w:r w:rsidRPr="00BE26E9">
        <w:rPr>
          <w:rFonts w:ascii="Arial" w:eastAsia="MS Mincho" w:hAnsi="Arial" w:cs="Arial"/>
          <w:sz w:val="26"/>
          <w:szCs w:val="26"/>
        </w:rPr>
        <w:t> %.</w:t>
      </w:r>
    </w:p>
    <w:p w:rsidR="00E82A4B" w:rsidRPr="00BE26E9" w:rsidRDefault="00E82A4B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 xml:space="preserve">Пределы допускаемой погрешности установки амплитуды импульсов калибратора в рабочем диапазоне температур равны </w:t>
      </w:r>
      <w:r w:rsidRPr="00BE26E9">
        <w:rPr>
          <w:rFonts w:ascii="Arial" w:eastAsia="MS Mincho" w:hAnsi="Arial" w:cs="Arial"/>
          <w:sz w:val="26"/>
          <w:szCs w:val="26"/>
        </w:rPr>
        <w:sym w:font="Symbol" w:char="F0B1"/>
      </w:r>
      <w:r w:rsidR="00D30A1F" w:rsidRPr="00BE26E9">
        <w:rPr>
          <w:rFonts w:ascii="Arial" w:eastAsia="MS Mincho" w:hAnsi="Arial" w:cs="Arial"/>
          <w:sz w:val="26"/>
          <w:szCs w:val="26"/>
        </w:rPr>
        <w:t>0</w:t>
      </w:r>
      <w:r w:rsidRPr="00BE26E9">
        <w:rPr>
          <w:rFonts w:ascii="Arial" w:eastAsia="MS Mincho" w:hAnsi="Arial" w:cs="Arial"/>
          <w:sz w:val="26"/>
          <w:szCs w:val="26"/>
        </w:rPr>
        <w:t>,</w:t>
      </w:r>
      <w:r w:rsidR="00D30A1F" w:rsidRPr="00BE26E9">
        <w:rPr>
          <w:rFonts w:ascii="Arial" w:eastAsia="MS Mincho" w:hAnsi="Arial" w:cs="Arial"/>
          <w:sz w:val="26"/>
          <w:szCs w:val="26"/>
        </w:rPr>
        <w:t>9</w:t>
      </w:r>
      <w:r w:rsidRPr="00BE26E9">
        <w:rPr>
          <w:rFonts w:ascii="Arial" w:eastAsia="MS Mincho" w:hAnsi="Arial" w:cs="Arial"/>
          <w:sz w:val="26"/>
          <w:szCs w:val="26"/>
        </w:rPr>
        <w:t> %.</w:t>
      </w:r>
    </w:p>
    <w:p w:rsidR="00E82A4B" w:rsidRPr="00BE26E9" w:rsidRDefault="00454F87" w:rsidP="008257EE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b/>
          <w:sz w:val="26"/>
          <w:szCs w:val="26"/>
        </w:rPr>
        <w:t>1.2.16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631E43" w:rsidRPr="00BE26E9">
        <w:rPr>
          <w:rFonts w:ascii="Arial" w:eastAsia="MS Mincho" w:hAnsi="Arial" w:cs="Arial"/>
          <w:sz w:val="26"/>
          <w:szCs w:val="26"/>
        </w:rPr>
        <w:t>О</w:t>
      </w:r>
      <w:r w:rsidR="00E82A4B" w:rsidRPr="00BE26E9">
        <w:rPr>
          <w:rFonts w:ascii="Arial" w:eastAsia="MS Mincho" w:hAnsi="Arial" w:cs="Arial"/>
          <w:sz w:val="26"/>
          <w:szCs w:val="26"/>
        </w:rPr>
        <w:t>сциллограф обеспечивает</w:t>
      </w:r>
      <w:r w:rsidR="008719B9" w:rsidRPr="008719B9">
        <w:rPr>
          <w:rFonts w:eastAsia="MS Mincho"/>
          <w:sz w:val="28"/>
          <w:szCs w:val="26"/>
        </w:rPr>
        <w:t xml:space="preserve"> </w:t>
      </w:r>
      <w:r w:rsidR="008719B9" w:rsidRPr="008719B9">
        <w:rPr>
          <w:rFonts w:ascii="Arial" w:eastAsia="MS Mincho" w:hAnsi="Arial" w:cs="Arial"/>
          <w:sz w:val="26"/>
          <w:szCs w:val="26"/>
        </w:rPr>
        <w:t>следующие</w:t>
      </w:r>
      <w:r w:rsidR="00EE00F5" w:rsidRPr="00BE26E9">
        <w:rPr>
          <w:rFonts w:ascii="Arial" w:eastAsia="MS Mincho" w:hAnsi="Arial" w:cs="Arial"/>
          <w:sz w:val="26"/>
          <w:szCs w:val="26"/>
        </w:rPr>
        <w:t xml:space="preserve"> в</w:t>
      </w:r>
      <w:r w:rsidR="00E82A4B" w:rsidRPr="00BE26E9">
        <w:rPr>
          <w:rFonts w:ascii="Arial" w:eastAsia="MS Mincho" w:hAnsi="Arial" w:cs="Arial"/>
          <w:sz w:val="26"/>
          <w:szCs w:val="26"/>
        </w:rPr>
        <w:t>иды цифровых измерений по одному из каналов:</w:t>
      </w:r>
    </w:p>
    <w:p w:rsidR="00E82A4B" w:rsidRPr="00BE26E9" w:rsidRDefault="00E82A4B" w:rsidP="009A68E9">
      <w:pPr>
        <w:pStyle w:val="a7"/>
        <w:numPr>
          <w:ilvl w:val="0"/>
          <w:numId w:val="4"/>
        </w:numPr>
        <w:tabs>
          <w:tab w:val="clear" w:pos="927"/>
          <w:tab w:val="num" w:pos="780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измерение напряжения между двумя курсорами;</w:t>
      </w:r>
    </w:p>
    <w:p w:rsidR="00E82A4B" w:rsidRPr="00BE26E9" w:rsidRDefault="00E82A4B" w:rsidP="009A68E9">
      <w:pPr>
        <w:pStyle w:val="a7"/>
        <w:numPr>
          <w:ilvl w:val="0"/>
          <w:numId w:val="4"/>
        </w:numPr>
        <w:tabs>
          <w:tab w:val="clear" w:pos="927"/>
          <w:tab w:val="num" w:pos="780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измерение временных интервалов между двумя курсорами;</w:t>
      </w:r>
    </w:p>
    <w:p w:rsidR="00E82A4B" w:rsidRPr="00BE26E9" w:rsidRDefault="00E82A4B" w:rsidP="009A68E9">
      <w:pPr>
        <w:pStyle w:val="a7"/>
        <w:numPr>
          <w:ilvl w:val="0"/>
          <w:numId w:val="4"/>
        </w:numPr>
        <w:tabs>
          <w:tab w:val="clear" w:pos="927"/>
          <w:tab w:val="num" w:pos="780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автоматический режим измерений:</w:t>
      </w:r>
    </w:p>
    <w:p w:rsidR="00D11CEC" w:rsidRPr="009A68E9" w:rsidRDefault="00D11CEC" w:rsidP="0045642B">
      <w:pPr>
        <w:pStyle w:val="a7"/>
        <w:tabs>
          <w:tab w:val="left" w:pos="2127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1)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макс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максимального значения сигнала;</w:t>
      </w:r>
    </w:p>
    <w:p w:rsidR="00D11CEC" w:rsidRPr="009A68E9" w:rsidRDefault="00D11CEC" w:rsidP="0045642B">
      <w:pPr>
        <w:pStyle w:val="a7"/>
        <w:tabs>
          <w:tab w:val="left" w:pos="2127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2)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мин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минимального значения сигнала;</w:t>
      </w:r>
    </w:p>
    <w:p w:rsidR="00D11CEC" w:rsidRPr="009A68E9" w:rsidRDefault="00D11CEC" w:rsidP="0045642B">
      <w:pPr>
        <w:pStyle w:val="a7"/>
        <w:tabs>
          <w:tab w:val="left" w:pos="2127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3)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пик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размаха сигнала от пика до пика;</w:t>
      </w:r>
    </w:p>
    <w:p w:rsidR="00D11CEC" w:rsidRPr="009A68E9" w:rsidRDefault="00D11CEC" w:rsidP="0045642B">
      <w:pPr>
        <w:pStyle w:val="a7"/>
        <w:tabs>
          <w:tab w:val="left" w:pos="2127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>4</w:t>
      </w:r>
      <w:r w:rsidR="001F3F23" w:rsidRPr="0017222E">
        <w:rPr>
          <w:rFonts w:ascii="Arial" w:eastAsia="MS Mincho" w:hAnsi="Arial" w:cs="Arial"/>
          <w:sz w:val="26"/>
          <w:szCs w:val="26"/>
        </w:rPr>
        <w:t xml:space="preserve">) </w:t>
      </w:r>
      <w:r w:rsidR="001F3F23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макс уст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наибольшего установившегося значения сигнала;</w:t>
      </w:r>
    </w:p>
    <w:p w:rsidR="00D11CEC" w:rsidRPr="009A68E9" w:rsidRDefault="00D11CEC" w:rsidP="0045642B">
      <w:pPr>
        <w:pStyle w:val="a7"/>
        <w:tabs>
          <w:tab w:val="left" w:pos="2127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5)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мин уст</w:t>
      </w:r>
      <w:r w:rsidR="00C456CC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наименьшего установившегося значения сигнала;</w:t>
      </w:r>
    </w:p>
    <w:p w:rsidR="00D11CEC" w:rsidRPr="009A68E9" w:rsidRDefault="00D11CEC" w:rsidP="0045642B">
      <w:pPr>
        <w:pStyle w:val="a7"/>
        <w:tabs>
          <w:tab w:val="left" w:pos="2127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6)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амп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амплитудного значения сигнала сигнала;</w:t>
      </w:r>
    </w:p>
    <w:p w:rsidR="00D11CEC" w:rsidRPr="009A68E9" w:rsidRDefault="00D11CEC" w:rsidP="0045642B">
      <w:pPr>
        <w:pStyle w:val="a7"/>
        <w:tabs>
          <w:tab w:val="left" w:pos="2127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7)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ср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среднего значения за период сигнала;</w:t>
      </w:r>
    </w:p>
    <w:p w:rsidR="00D11CEC" w:rsidRPr="009A68E9" w:rsidRDefault="00D11CEC" w:rsidP="007832A2">
      <w:pPr>
        <w:pStyle w:val="a7"/>
        <w:tabs>
          <w:tab w:val="left" w:pos="2127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 xml:space="preserve">8) </w:t>
      </w:r>
      <w:r w:rsidR="002F0001" w:rsidRPr="007B2DF7">
        <w:rPr>
          <w:rFonts w:ascii="Arial" w:eastAsia="MS Mincho" w:hAnsi="Arial" w:cs="Arial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скз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 xml:space="preserve">– измерение среднеквадратичного </w:t>
      </w:r>
      <w:r w:rsidR="00A253BF" w:rsidRPr="0017222E">
        <w:rPr>
          <w:rFonts w:ascii="Arial" w:eastAsia="MS Mincho" w:hAnsi="Arial" w:cs="Arial"/>
          <w:sz w:val="26"/>
          <w:szCs w:val="26"/>
        </w:rPr>
        <w:t xml:space="preserve">значения </w:t>
      </w:r>
      <w:r w:rsidRPr="0017222E">
        <w:rPr>
          <w:rFonts w:ascii="Arial" w:eastAsia="MS Mincho" w:hAnsi="Arial" w:cs="Arial"/>
          <w:sz w:val="26"/>
          <w:szCs w:val="26"/>
        </w:rPr>
        <w:t>напряжения сигна</w:t>
      </w:r>
      <w:r w:rsidRPr="007B2DF7">
        <w:rPr>
          <w:rFonts w:ascii="Arial" w:eastAsia="MS Mincho" w:hAnsi="Arial" w:cs="Arial"/>
          <w:sz w:val="26"/>
          <w:szCs w:val="26"/>
        </w:rPr>
        <w:t>ла;</w:t>
      </w:r>
    </w:p>
    <w:p w:rsidR="004171D5" w:rsidRPr="009A68E9" w:rsidRDefault="004171D5" w:rsidP="00832404">
      <w:pPr>
        <w:pStyle w:val="a7"/>
        <w:tabs>
          <w:tab w:val="left" w:pos="2552"/>
        </w:tabs>
        <w:spacing w:line="264" w:lineRule="auto"/>
        <w:ind w:firstLine="624"/>
        <w:rPr>
          <w:rFonts w:eastAsia="MS Mincho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 xml:space="preserve">9) </w:t>
      </w:r>
      <w:r w:rsidR="00250EF9" w:rsidRPr="007B2DF7">
        <w:rPr>
          <w:rFonts w:ascii="Arial" w:eastAsia="MS Mincho" w:hAnsi="Arial" w:cs="Arial"/>
          <w:sz w:val="26"/>
          <w:szCs w:val="26"/>
        </w:rPr>
        <w:t xml:space="preserve">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В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ыброс</w:t>
      </w:r>
      <w:r w:rsidRPr="009A68E9">
        <w:rPr>
          <w:rFonts w:eastAsia="MS Mincho"/>
          <w:b/>
          <w:sz w:val="26"/>
          <w:szCs w:val="26"/>
        </w:rPr>
        <w:t>+</w:t>
      </w:r>
      <w:r w:rsidR="002F0001" w:rsidRPr="009A68E9">
        <w:rPr>
          <w:rFonts w:eastAsia="MS Mincho"/>
          <w:sz w:val="26"/>
          <w:szCs w:val="26"/>
        </w:rPr>
        <w:t>″</w:t>
      </w:r>
      <w:r w:rsidRPr="007832A2">
        <w:rPr>
          <w:rFonts w:ascii="Arial" w:eastAsia="MS Mincho" w:hAnsi="Arial" w:cs="Arial"/>
          <w:sz w:val="26"/>
          <w:szCs w:val="26"/>
        </w:rPr>
        <w:tab/>
        <w:t>– измерение</w:t>
      </w:r>
      <w:r w:rsidR="00710546" w:rsidRPr="007832A2">
        <w:rPr>
          <w:rFonts w:ascii="Arial" w:eastAsia="MS Mincho" w:hAnsi="Arial" w:cs="Arial"/>
          <w:sz w:val="26"/>
          <w:szCs w:val="26"/>
        </w:rPr>
        <w:t xml:space="preserve"> </w:t>
      </w:r>
      <w:r w:rsidR="007B118F" w:rsidRPr="007832A2">
        <w:rPr>
          <w:rFonts w:ascii="Arial" w:eastAsia="MS Mincho" w:hAnsi="Arial" w:cs="Arial"/>
          <w:sz w:val="26"/>
          <w:szCs w:val="26"/>
        </w:rPr>
        <w:t>выброса на фронте сигнала</w:t>
      </w:r>
      <w:r w:rsidRPr="007832A2">
        <w:rPr>
          <w:rFonts w:ascii="Arial" w:eastAsia="MS Mincho" w:hAnsi="Arial" w:cs="Arial"/>
          <w:sz w:val="26"/>
          <w:szCs w:val="26"/>
        </w:rPr>
        <w:t>;</w:t>
      </w:r>
    </w:p>
    <w:p w:rsidR="004171D5" w:rsidRPr="009A68E9" w:rsidRDefault="004171D5" w:rsidP="00832404">
      <w:pPr>
        <w:pStyle w:val="a7"/>
        <w:tabs>
          <w:tab w:val="left" w:pos="2552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0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В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ыброс</w:t>
      </w:r>
      <w:r w:rsidRPr="009A68E9">
        <w:rPr>
          <w:rFonts w:eastAsia="MS Mincho"/>
          <w:b/>
          <w:sz w:val="26"/>
          <w:szCs w:val="26"/>
        </w:rPr>
        <w:t>-</w:t>
      </w:r>
      <w:r w:rsidR="002F0001" w:rsidRPr="009A68E9">
        <w:rPr>
          <w:rFonts w:eastAsia="MS Mincho"/>
          <w:sz w:val="26"/>
          <w:szCs w:val="26"/>
        </w:rPr>
        <w:t>″</w:t>
      </w:r>
      <w:r w:rsidRPr="007832A2">
        <w:rPr>
          <w:rFonts w:ascii="Arial" w:eastAsia="MS Mincho" w:hAnsi="Arial" w:cs="Arial"/>
          <w:sz w:val="26"/>
          <w:szCs w:val="26"/>
        </w:rPr>
        <w:tab/>
        <w:t>– измерение</w:t>
      </w:r>
      <w:r w:rsidR="00710546" w:rsidRPr="007832A2">
        <w:rPr>
          <w:rFonts w:ascii="Arial" w:eastAsia="MS Mincho" w:hAnsi="Arial" w:cs="Arial"/>
          <w:sz w:val="26"/>
          <w:szCs w:val="26"/>
        </w:rPr>
        <w:t xml:space="preserve"> </w:t>
      </w:r>
      <w:r w:rsidR="007B118F" w:rsidRPr="007832A2">
        <w:rPr>
          <w:rFonts w:ascii="Arial" w:eastAsia="MS Mincho" w:hAnsi="Arial" w:cs="Arial"/>
          <w:sz w:val="26"/>
          <w:szCs w:val="26"/>
        </w:rPr>
        <w:t>выброса на спаде сигнала</w:t>
      </w:r>
      <w:r w:rsidRPr="007832A2">
        <w:rPr>
          <w:rFonts w:ascii="Arial" w:eastAsia="MS Mincho" w:hAnsi="Arial" w:cs="Arial"/>
          <w:sz w:val="26"/>
          <w:szCs w:val="26"/>
        </w:rPr>
        <w:t>;</w:t>
      </w:r>
    </w:p>
    <w:p w:rsidR="00D11CEC" w:rsidRPr="009A68E9" w:rsidRDefault="005E437B" w:rsidP="00832404">
      <w:pPr>
        <w:pStyle w:val="a7"/>
        <w:tabs>
          <w:tab w:val="left" w:pos="2552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lastRenderedPageBreak/>
        <w:t>11</w:t>
      </w:r>
      <w:r w:rsidR="00D11CEC"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="00D11CEC" w:rsidRPr="009A68E9">
        <w:rPr>
          <w:rFonts w:ascii="Arial Narrow" w:eastAsia="MS Mincho" w:hAnsi="Arial Narrow"/>
          <w:b/>
          <w:caps/>
          <w:sz w:val="26"/>
          <w:szCs w:val="26"/>
        </w:rPr>
        <w:t>П</w:t>
      </w:r>
      <w:r w:rsidR="00D11CEC" w:rsidRPr="009A68E9">
        <w:rPr>
          <w:rFonts w:ascii="Arial Narrow" w:eastAsia="MS Mincho" w:hAnsi="Arial Narrow"/>
          <w:b/>
          <w:smallCaps/>
          <w:sz w:val="26"/>
          <w:szCs w:val="26"/>
        </w:rPr>
        <w:t>ериод</w:t>
      </w:r>
      <w:r w:rsidR="002F0001" w:rsidRPr="009A68E9">
        <w:rPr>
          <w:rFonts w:eastAsia="MS Mincho"/>
          <w:sz w:val="26"/>
          <w:szCs w:val="26"/>
        </w:rPr>
        <w:t>″</w:t>
      </w:r>
      <w:r w:rsidR="0042436C" w:rsidRPr="009A68E9">
        <w:rPr>
          <w:rFonts w:eastAsia="MS Mincho"/>
          <w:sz w:val="26"/>
          <w:szCs w:val="26"/>
        </w:rPr>
        <w:tab/>
      </w:r>
      <w:r w:rsidR="00D11CEC" w:rsidRPr="007832A2">
        <w:rPr>
          <w:rFonts w:ascii="Arial" w:eastAsia="MS Mincho" w:hAnsi="Arial" w:cs="Arial"/>
          <w:sz w:val="26"/>
          <w:szCs w:val="26"/>
        </w:rPr>
        <w:t>– измерение первого полного периода входного сигнала;</w:t>
      </w:r>
    </w:p>
    <w:p w:rsidR="00D11CEC" w:rsidRPr="009A68E9" w:rsidRDefault="00D11CEC" w:rsidP="00832404">
      <w:pPr>
        <w:pStyle w:val="a7"/>
        <w:tabs>
          <w:tab w:val="left" w:pos="2552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2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Ч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астота</w:t>
      </w:r>
      <w:r w:rsidR="002F0001" w:rsidRPr="009A68E9">
        <w:rPr>
          <w:rFonts w:eastAsia="MS Mincho"/>
          <w:sz w:val="26"/>
          <w:szCs w:val="26"/>
        </w:rPr>
        <w:t>″</w:t>
      </w:r>
      <w:r w:rsidR="00D37F5B" w:rsidRPr="007832A2">
        <w:rPr>
          <w:rFonts w:ascii="Arial" w:eastAsia="MS Mincho" w:hAnsi="Arial" w:cs="Arial"/>
          <w:sz w:val="26"/>
          <w:szCs w:val="26"/>
        </w:rPr>
        <w:tab/>
      </w:r>
      <w:r w:rsidRPr="007832A2">
        <w:rPr>
          <w:rFonts w:ascii="Arial" w:eastAsia="MS Mincho" w:hAnsi="Arial" w:cs="Arial"/>
          <w:sz w:val="26"/>
          <w:szCs w:val="26"/>
        </w:rPr>
        <w:t>– измерение частоты входного сигнала;</w:t>
      </w:r>
    </w:p>
    <w:p w:rsidR="004171D5" w:rsidRPr="007832A2" w:rsidRDefault="005E437B" w:rsidP="00DA39D7">
      <w:pPr>
        <w:pStyle w:val="a7"/>
        <w:tabs>
          <w:tab w:val="left" w:pos="2552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13</w:t>
      </w:r>
      <w:r w:rsidR="004171D5" w:rsidRPr="007B2DF7">
        <w:rPr>
          <w:rFonts w:ascii="Arial" w:eastAsia="MS Mincho" w:hAnsi="Arial" w:cs="Arial"/>
          <w:sz w:val="26"/>
          <w:szCs w:val="26"/>
        </w:rPr>
        <w:t>)</w:t>
      </w:r>
      <w:r w:rsidR="00D37F5B" w:rsidRPr="007B2DF7">
        <w:rPr>
          <w:rFonts w:ascii="Arial" w:eastAsia="MS Mincho" w:hAnsi="Arial" w:cs="Arial"/>
          <w:sz w:val="26"/>
          <w:szCs w:val="26"/>
        </w:rPr>
        <w:t> </w:t>
      </w:r>
      <w:r w:rsidR="002F0001" w:rsidRPr="009A68E9">
        <w:rPr>
          <w:rFonts w:eastAsia="MS Mincho"/>
          <w:sz w:val="26"/>
          <w:szCs w:val="26"/>
        </w:rPr>
        <w:t>″</w:t>
      </w:r>
      <w:r w:rsidR="004171D5" w:rsidRPr="009A68E9">
        <w:rPr>
          <w:rFonts w:ascii="Arial Narrow" w:eastAsia="MS Mincho" w:hAnsi="Arial Narrow"/>
          <w:b/>
          <w:caps/>
          <w:sz w:val="26"/>
          <w:szCs w:val="26"/>
        </w:rPr>
        <w:t>В</w:t>
      </w:r>
      <w:r w:rsidR="004171D5" w:rsidRPr="009A68E9">
        <w:rPr>
          <w:rFonts w:ascii="Arial Narrow" w:eastAsia="MS Mincho" w:hAnsi="Arial Narrow"/>
          <w:b/>
          <w:smallCaps/>
          <w:sz w:val="26"/>
          <w:szCs w:val="26"/>
        </w:rPr>
        <w:t>р</w:t>
      </w:r>
      <w:r w:rsidR="004171D5" w:rsidRPr="009A68E9">
        <w:rPr>
          <w:rFonts w:ascii="Arial Narrow" w:eastAsia="MS Mincho" w:hAnsi="Arial Narrow"/>
          <w:b/>
          <w:caps/>
          <w:sz w:val="26"/>
          <w:szCs w:val="26"/>
        </w:rPr>
        <w:t>. </w:t>
      </w:r>
      <w:r w:rsidR="008C138D" w:rsidRPr="009A68E9">
        <w:rPr>
          <w:rFonts w:ascii="Arial Narrow" w:eastAsia="MS Mincho" w:hAnsi="Arial Narrow"/>
          <w:b/>
          <w:caps/>
          <w:sz w:val="26"/>
          <w:szCs w:val="26"/>
        </w:rPr>
        <w:t>Н</w:t>
      </w:r>
      <w:r w:rsidR="004171D5" w:rsidRPr="009A68E9">
        <w:rPr>
          <w:rFonts w:ascii="Arial Narrow" w:eastAsia="MS Mincho" w:hAnsi="Arial Narrow"/>
          <w:b/>
          <w:smallCaps/>
          <w:sz w:val="26"/>
          <w:szCs w:val="26"/>
        </w:rPr>
        <w:t>араст</w:t>
      </w:r>
      <w:r w:rsidR="002F0001" w:rsidRPr="009A68E9">
        <w:rPr>
          <w:rFonts w:eastAsia="MS Mincho"/>
          <w:sz w:val="26"/>
          <w:szCs w:val="26"/>
        </w:rPr>
        <w:t>″</w:t>
      </w:r>
      <w:r w:rsidR="00D37F5B" w:rsidRPr="009A68E9">
        <w:rPr>
          <w:rFonts w:eastAsia="MS Mincho"/>
          <w:bCs/>
          <w:sz w:val="26"/>
          <w:szCs w:val="26"/>
        </w:rPr>
        <w:tab/>
      </w:r>
      <w:r w:rsidR="00D37F5B" w:rsidRPr="007832A2">
        <w:rPr>
          <w:rFonts w:ascii="Arial" w:eastAsia="MS Mincho" w:hAnsi="Arial" w:cs="Arial"/>
          <w:sz w:val="26"/>
          <w:szCs w:val="26"/>
        </w:rPr>
        <w:t>–</w:t>
      </w:r>
      <w:r w:rsidR="00832404">
        <w:rPr>
          <w:rFonts w:ascii="Arial" w:eastAsia="MS Mincho" w:hAnsi="Arial" w:cs="Arial"/>
          <w:sz w:val="26"/>
          <w:szCs w:val="26"/>
        </w:rPr>
        <w:t> </w:t>
      </w:r>
      <w:r w:rsidR="004171D5" w:rsidRPr="007832A2">
        <w:rPr>
          <w:rFonts w:ascii="Arial" w:eastAsia="MS Mincho" w:hAnsi="Arial" w:cs="Arial"/>
          <w:sz w:val="26"/>
          <w:szCs w:val="26"/>
        </w:rPr>
        <w:t xml:space="preserve">измерение </w:t>
      </w:r>
      <w:r w:rsidR="00186924" w:rsidRPr="007832A2">
        <w:rPr>
          <w:rFonts w:ascii="Arial" w:eastAsia="MS Mincho" w:hAnsi="Arial" w:cs="Arial"/>
          <w:sz w:val="26"/>
          <w:szCs w:val="26"/>
        </w:rPr>
        <w:t xml:space="preserve">длительности фронта </w:t>
      </w:r>
      <w:r w:rsidR="004171D5" w:rsidRPr="007832A2">
        <w:rPr>
          <w:rFonts w:ascii="Arial" w:eastAsia="MS Mincho" w:hAnsi="Arial" w:cs="Arial"/>
          <w:sz w:val="26"/>
          <w:szCs w:val="26"/>
        </w:rPr>
        <w:t>первого после синхронизации импульса входного сигнала;</w:t>
      </w:r>
    </w:p>
    <w:p w:rsidR="004171D5" w:rsidRPr="007832A2" w:rsidRDefault="004171D5" w:rsidP="00832404">
      <w:pPr>
        <w:pStyle w:val="a7"/>
        <w:tabs>
          <w:tab w:val="left" w:pos="2410"/>
          <w:tab w:val="left" w:pos="2552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4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В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р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. </w:t>
      </w:r>
      <w:r w:rsidR="008C138D" w:rsidRPr="009A68E9">
        <w:rPr>
          <w:rFonts w:ascii="Arial Narrow" w:eastAsia="MS Mincho" w:hAnsi="Arial Narrow"/>
          <w:b/>
          <w:caps/>
          <w:sz w:val="26"/>
          <w:szCs w:val="26"/>
        </w:rPr>
        <w:t>С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пада</w:t>
      </w:r>
      <w:r w:rsidR="002F0001" w:rsidRPr="009A68E9">
        <w:rPr>
          <w:rFonts w:eastAsia="MS Mincho"/>
          <w:sz w:val="26"/>
          <w:szCs w:val="26"/>
        </w:rPr>
        <w:t>″</w:t>
      </w:r>
      <w:r w:rsidR="00832404">
        <w:rPr>
          <w:rFonts w:eastAsia="MS Mincho"/>
          <w:sz w:val="26"/>
          <w:szCs w:val="26"/>
        </w:rPr>
        <w:t xml:space="preserve"> </w:t>
      </w:r>
      <w:r w:rsidR="00575A51" w:rsidRPr="009A68E9">
        <w:rPr>
          <w:rFonts w:eastAsia="MS Mincho"/>
          <w:sz w:val="26"/>
          <w:szCs w:val="26"/>
        </w:rPr>
        <w:tab/>
      </w:r>
      <w:r w:rsidRPr="007832A2">
        <w:rPr>
          <w:rFonts w:ascii="Arial" w:eastAsia="MS Mincho" w:hAnsi="Arial" w:cs="Arial"/>
          <w:sz w:val="26"/>
          <w:szCs w:val="26"/>
        </w:rPr>
        <w:t xml:space="preserve">– измерение </w:t>
      </w:r>
      <w:r w:rsidR="00254BB4" w:rsidRPr="007832A2">
        <w:rPr>
          <w:rFonts w:ascii="Arial" w:eastAsia="MS Mincho" w:hAnsi="Arial" w:cs="Arial"/>
          <w:sz w:val="26"/>
          <w:szCs w:val="26"/>
        </w:rPr>
        <w:t xml:space="preserve">длительности </w:t>
      </w:r>
      <w:r w:rsidR="00186924" w:rsidRPr="007832A2">
        <w:rPr>
          <w:rFonts w:ascii="Arial" w:eastAsia="MS Mincho" w:hAnsi="Arial" w:cs="Arial"/>
          <w:sz w:val="26"/>
          <w:szCs w:val="26"/>
        </w:rPr>
        <w:t>спада</w:t>
      </w:r>
      <w:r w:rsidR="00254BB4" w:rsidRPr="007832A2">
        <w:rPr>
          <w:rFonts w:ascii="Arial" w:eastAsia="MS Mincho" w:hAnsi="Arial" w:cs="Arial"/>
          <w:sz w:val="26"/>
          <w:szCs w:val="26"/>
        </w:rPr>
        <w:t xml:space="preserve"> </w:t>
      </w:r>
      <w:r w:rsidRPr="007832A2">
        <w:rPr>
          <w:rFonts w:ascii="Arial" w:eastAsia="MS Mincho" w:hAnsi="Arial" w:cs="Arial"/>
          <w:sz w:val="26"/>
          <w:szCs w:val="26"/>
        </w:rPr>
        <w:t>первого после синхронизации импульса входного сигнала;</w:t>
      </w:r>
      <w:r w:rsidR="00186924" w:rsidRPr="007832A2">
        <w:rPr>
          <w:rFonts w:ascii="Arial" w:eastAsia="MS Mincho" w:hAnsi="Arial" w:cs="Arial"/>
          <w:sz w:val="26"/>
          <w:szCs w:val="26"/>
        </w:rPr>
        <w:t xml:space="preserve"> </w:t>
      </w:r>
    </w:p>
    <w:p w:rsidR="00D11CEC" w:rsidRPr="007832A2" w:rsidRDefault="00D11CEC" w:rsidP="009A68E9">
      <w:pPr>
        <w:pStyle w:val="a7"/>
        <w:tabs>
          <w:tab w:val="left" w:pos="241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5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Д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лит</w:t>
      </w:r>
      <w:r w:rsidRPr="009A68E9">
        <w:rPr>
          <w:rFonts w:eastAsia="MS Mincho"/>
          <w:b/>
          <w:caps/>
          <w:sz w:val="26"/>
          <w:szCs w:val="26"/>
        </w:rPr>
        <w:t>+</w:t>
      </w:r>
      <w:r w:rsidR="002F0001" w:rsidRPr="009A68E9">
        <w:rPr>
          <w:rFonts w:eastAsia="MS Mincho"/>
          <w:caps/>
          <w:sz w:val="26"/>
          <w:szCs w:val="26"/>
        </w:rPr>
        <w:t>″</w:t>
      </w:r>
      <w:r w:rsidR="005E0F19" w:rsidRPr="007832A2">
        <w:rPr>
          <w:rFonts w:ascii="Arial" w:eastAsia="MS Mincho" w:hAnsi="Arial" w:cs="Arial"/>
          <w:sz w:val="26"/>
          <w:szCs w:val="26"/>
        </w:rPr>
        <w:tab/>
      </w:r>
      <w:r w:rsidRPr="007832A2">
        <w:rPr>
          <w:rFonts w:ascii="Arial" w:eastAsia="MS Mincho" w:hAnsi="Arial" w:cs="Arial"/>
          <w:sz w:val="26"/>
          <w:szCs w:val="26"/>
        </w:rPr>
        <w:t>– измерение длительности положительного импульса входного сигнала. Измеряется на уровне 0,5 от амплитудного значения сигнала;</w:t>
      </w:r>
    </w:p>
    <w:p w:rsidR="00D11CEC" w:rsidRPr="007832A2" w:rsidRDefault="00D11CEC" w:rsidP="009A68E9">
      <w:pPr>
        <w:pStyle w:val="a7"/>
        <w:tabs>
          <w:tab w:val="left" w:pos="241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6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Д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лит</w:t>
      </w:r>
      <w:r w:rsidRPr="009A68E9">
        <w:rPr>
          <w:rFonts w:eastAsia="MS Mincho"/>
          <w:b/>
          <w:caps/>
          <w:sz w:val="26"/>
          <w:szCs w:val="26"/>
        </w:rPr>
        <w:t>-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7832A2">
        <w:rPr>
          <w:rFonts w:ascii="Arial" w:eastAsia="MS Mincho" w:hAnsi="Arial" w:cs="Arial"/>
          <w:sz w:val="26"/>
          <w:szCs w:val="26"/>
        </w:rPr>
        <w:tab/>
      </w:r>
      <w:r w:rsidRPr="007832A2">
        <w:rPr>
          <w:rFonts w:ascii="Arial" w:eastAsia="MS Mincho" w:hAnsi="Arial" w:cs="Arial"/>
          <w:sz w:val="26"/>
          <w:szCs w:val="26"/>
        </w:rPr>
        <w:t>– измерение длительности отрицательного импульса входного сигнала. Измеряется на уровне 0,5 от амплитудного значения сигнала;</w:t>
      </w:r>
    </w:p>
    <w:p w:rsidR="00D11CEC" w:rsidRPr="009E22C3" w:rsidRDefault="00D11CEC" w:rsidP="009A68E9">
      <w:pPr>
        <w:pStyle w:val="a7"/>
        <w:tabs>
          <w:tab w:val="left" w:pos="241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7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С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кважн</w:t>
      </w:r>
      <w:r w:rsidRPr="009A68E9">
        <w:rPr>
          <w:rFonts w:eastAsia="MS Mincho"/>
          <w:b/>
          <w:caps/>
          <w:sz w:val="26"/>
          <w:szCs w:val="26"/>
        </w:rPr>
        <w:t>+</w:t>
      </w:r>
      <w:r w:rsidR="002F0001" w:rsidRPr="009A68E9">
        <w:rPr>
          <w:rFonts w:eastAsia="MS Mincho"/>
          <w:sz w:val="26"/>
          <w:szCs w:val="26"/>
        </w:rPr>
        <w:t>″</w:t>
      </w:r>
      <w:r w:rsidR="00F74FF5" w:rsidRPr="009A68E9">
        <w:rPr>
          <w:rFonts w:eastAsia="MS Mincho"/>
          <w:sz w:val="26"/>
          <w:szCs w:val="26"/>
        </w:rPr>
        <w:tab/>
      </w:r>
      <w:r w:rsidRPr="009E22C3">
        <w:rPr>
          <w:rFonts w:ascii="Arial" w:eastAsia="MS Mincho" w:hAnsi="Arial" w:cs="Arial"/>
          <w:sz w:val="26"/>
          <w:szCs w:val="26"/>
        </w:rPr>
        <w:t>–</w:t>
      </w:r>
      <w:r w:rsidR="00832404">
        <w:rPr>
          <w:rFonts w:ascii="Arial" w:eastAsia="MS Mincho" w:hAnsi="Arial" w:cs="Arial"/>
          <w:sz w:val="26"/>
          <w:szCs w:val="26"/>
        </w:rPr>
        <w:t> </w:t>
      </w:r>
      <w:r w:rsidRPr="009E22C3">
        <w:rPr>
          <w:rFonts w:ascii="Arial" w:eastAsia="MS Mincho" w:hAnsi="Arial" w:cs="Arial"/>
          <w:sz w:val="26"/>
          <w:szCs w:val="26"/>
        </w:rPr>
        <w:t>измерение скважности положительного импульса периодического сигнала;</w:t>
      </w:r>
    </w:p>
    <w:p w:rsidR="00D11CEC" w:rsidRPr="000F1695" w:rsidRDefault="00D11CEC" w:rsidP="009A68E9">
      <w:pPr>
        <w:pStyle w:val="a7"/>
        <w:tabs>
          <w:tab w:val="left" w:pos="241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8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С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кважн</w:t>
      </w:r>
      <w:r w:rsidRPr="009A68E9">
        <w:rPr>
          <w:rFonts w:eastAsia="MS Mincho"/>
          <w:b/>
          <w:caps/>
          <w:sz w:val="26"/>
          <w:szCs w:val="26"/>
        </w:rPr>
        <w:t>-</w:t>
      </w:r>
      <w:r w:rsidR="002F0001" w:rsidRPr="009A68E9">
        <w:rPr>
          <w:rFonts w:eastAsia="MS Mincho"/>
          <w:sz w:val="26"/>
          <w:szCs w:val="26"/>
        </w:rPr>
        <w:t>″</w:t>
      </w:r>
      <w:r w:rsidR="00F74FF5" w:rsidRPr="000F1695">
        <w:rPr>
          <w:rFonts w:ascii="Arial" w:eastAsia="MS Mincho" w:hAnsi="Arial" w:cs="Arial"/>
          <w:sz w:val="26"/>
          <w:szCs w:val="26"/>
        </w:rPr>
        <w:tab/>
      </w:r>
      <w:r w:rsidRPr="000F1695">
        <w:rPr>
          <w:rFonts w:ascii="Arial" w:eastAsia="MS Mincho" w:hAnsi="Arial" w:cs="Arial"/>
          <w:sz w:val="26"/>
          <w:szCs w:val="26"/>
        </w:rPr>
        <w:t>–</w:t>
      </w:r>
      <w:r w:rsidR="00832404">
        <w:rPr>
          <w:rFonts w:ascii="Arial" w:eastAsia="MS Mincho" w:hAnsi="Arial" w:cs="Arial"/>
          <w:sz w:val="26"/>
          <w:szCs w:val="26"/>
        </w:rPr>
        <w:t> </w:t>
      </w:r>
      <w:r w:rsidRPr="000F1695">
        <w:rPr>
          <w:rFonts w:ascii="Arial" w:eastAsia="MS Mincho" w:hAnsi="Arial" w:cs="Arial"/>
          <w:sz w:val="26"/>
          <w:szCs w:val="26"/>
        </w:rPr>
        <w:t>измерение скважности отрицательного импульса периодического сигнала;</w:t>
      </w:r>
    </w:p>
    <w:p w:rsidR="00D11CEC" w:rsidRPr="000F1695" w:rsidRDefault="00ED16C0" w:rsidP="009A68E9">
      <w:pPr>
        <w:pStyle w:val="a7"/>
        <w:tabs>
          <w:tab w:val="left" w:pos="2552"/>
          <w:tab w:val="left" w:pos="273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3810</wp:posOffset>
                </wp:positionV>
                <wp:extent cx="151130" cy="130810"/>
                <wp:effectExtent l="13335" t="10160" r="16510" b="11430"/>
                <wp:wrapNone/>
                <wp:docPr id="191" name="Auto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51130" cy="13081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BBFE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613" o:spid="_x0000_s1026" type="#_x0000_t34" style="position:absolute;margin-left:116.2pt;margin-top:.3pt;width:11.9pt;height:10.3pt;rotation:180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" adj="10768" strokeweight="1.25pt"/>
            </w:pict>
          </mc:Fallback>
        </mc:AlternateContent>
      </w:r>
      <w:r w:rsidR="00D11CEC"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9</w:t>
      </w:r>
      <w:r w:rsidR="00D11CEC"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32124E" w:rsidRPr="009A68E9">
        <w:rPr>
          <w:rFonts w:eastAsia="MS Mincho"/>
          <w:sz w:val="26"/>
          <w:szCs w:val="26"/>
        </w:rPr>
        <w:t>″</w:t>
      </w:r>
      <w:r w:rsidR="00D11CEC" w:rsidRPr="009A68E9">
        <w:rPr>
          <w:rFonts w:ascii="Arial Narrow" w:eastAsia="MS Mincho" w:hAnsi="Arial Narrow"/>
          <w:b/>
          <w:caps/>
          <w:sz w:val="26"/>
          <w:szCs w:val="26"/>
        </w:rPr>
        <w:t>З</w:t>
      </w:r>
      <w:r w:rsidR="00D11CEC" w:rsidRPr="009A68E9">
        <w:rPr>
          <w:rFonts w:ascii="Arial Narrow" w:eastAsia="MS Mincho" w:hAnsi="Arial Narrow"/>
          <w:b/>
          <w:smallCaps/>
          <w:sz w:val="26"/>
          <w:szCs w:val="26"/>
        </w:rPr>
        <w:t>адержка</w:t>
      </w:r>
      <w:r w:rsidR="00B122C0" w:rsidRPr="009A68E9">
        <w:rPr>
          <w:rFonts w:eastAsia="MS Mincho"/>
          <w:b/>
          <w:caps/>
          <w:sz w:val="26"/>
          <w:szCs w:val="26"/>
        </w:rPr>
        <w:t> </w:t>
      </w:r>
      <w:r w:rsidR="00B122C0" w:rsidRPr="009A68E9">
        <w:rPr>
          <w:rFonts w:eastAsia="MS Mincho"/>
          <w:b/>
          <w:sz w:val="26"/>
          <w:szCs w:val="26"/>
        </w:rPr>
        <w:t>   </w:t>
      </w:r>
      <w:r w:rsidR="00DA39D7">
        <w:rPr>
          <w:rFonts w:eastAsia="MS Mincho"/>
          <w:b/>
          <w:sz w:val="26"/>
          <w:szCs w:val="26"/>
        </w:rPr>
        <w:t> </w:t>
      </w:r>
      <w:r w:rsidR="0032124E" w:rsidRPr="009A68E9">
        <w:rPr>
          <w:rFonts w:eastAsia="MS Mincho"/>
          <w:sz w:val="26"/>
          <w:szCs w:val="26"/>
        </w:rPr>
        <w:t>″</w:t>
      </w:r>
      <w:r w:rsidR="000F1695">
        <w:rPr>
          <w:rFonts w:eastAsia="MS Mincho"/>
          <w:sz w:val="26"/>
          <w:szCs w:val="26"/>
        </w:rPr>
        <w:t xml:space="preserve"> </w:t>
      </w:r>
      <w:r w:rsidR="00F74FF5" w:rsidRPr="009A68E9">
        <w:rPr>
          <w:rFonts w:eastAsia="MS Mincho"/>
          <w:sz w:val="26"/>
          <w:szCs w:val="26"/>
        </w:rPr>
        <w:tab/>
      </w:r>
      <w:r w:rsidR="00D11CEC" w:rsidRPr="000F1695">
        <w:rPr>
          <w:rFonts w:ascii="Arial" w:eastAsia="MS Mincho" w:hAnsi="Arial" w:cs="Arial"/>
          <w:sz w:val="26"/>
          <w:szCs w:val="26"/>
        </w:rPr>
        <w:t xml:space="preserve">– измерение времени между фронтами импульсов первого и второго каналов; </w:t>
      </w:r>
    </w:p>
    <w:p w:rsidR="00D11CEC" w:rsidRPr="000F1695" w:rsidRDefault="00ED16C0" w:rsidP="009A68E9">
      <w:pPr>
        <w:pStyle w:val="a7"/>
        <w:tabs>
          <w:tab w:val="left" w:pos="2552"/>
          <w:tab w:val="left" w:pos="273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5080</wp:posOffset>
                </wp:positionV>
                <wp:extent cx="151130" cy="142240"/>
                <wp:effectExtent l="13335" t="10160" r="16510" b="9525"/>
                <wp:wrapNone/>
                <wp:docPr id="190" name="Auto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14224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3E7DB" id="AutoShape 614" o:spid="_x0000_s1026" type="#_x0000_t34" style="position:absolute;margin-left:108.7pt;margin-top:.4pt;width:11.9pt;height:1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" adj="10768" strokeweight="1.25pt"/>
            </w:pict>
          </mc:Fallback>
        </mc:AlternateContent>
      </w:r>
      <w:r w:rsidR="005E437B" w:rsidRPr="007B2DF7">
        <w:rPr>
          <w:rFonts w:ascii="Arial" w:eastAsia="MS Mincho" w:hAnsi="Arial" w:cs="Arial"/>
          <w:sz w:val="26"/>
          <w:szCs w:val="26"/>
        </w:rPr>
        <w:t>20</w:t>
      </w:r>
      <w:r w:rsidR="00D11CEC"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32124E" w:rsidRPr="009A68E9">
        <w:rPr>
          <w:rFonts w:eastAsia="MS Mincho"/>
          <w:sz w:val="26"/>
          <w:szCs w:val="26"/>
        </w:rPr>
        <w:t>″</w:t>
      </w:r>
      <w:r w:rsidR="00D11CEC" w:rsidRPr="009A68E9">
        <w:rPr>
          <w:rFonts w:ascii="Arial Narrow" w:eastAsia="MS Mincho" w:hAnsi="Arial Narrow"/>
          <w:b/>
          <w:caps/>
          <w:sz w:val="26"/>
          <w:szCs w:val="26"/>
        </w:rPr>
        <w:t>З</w:t>
      </w:r>
      <w:r w:rsidR="00D11CEC" w:rsidRPr="009A68E9">
        <w:rPr>
          <w:rFonts w:ascii="Arial Narrow" w:eastAsia="MS Mincho" w:hAnsi="Arial Narrow"/>
          <w:b/>
          <w:smallCaps/>
          <w:sz w:val="26"/>
          <w:szCs w:val="26"/>
        </w:rPr>
        <w:t>адержк</w:t>
      </w:r>
      <w:r w:rsidR="00D11CEC" w:rsidRPr="005B73B1">
        <w:rPr>
          <w:rFonts w:ascii="Arial Narrow" w:eastAsia="MS Mincho" w:hAnsi="Arial Narrow"/>
          <w:b/>
          <w:smallCaps/>
          <w:sz w:val="26"/>
          <w:szCs w:val="26"/>
        </w:rPr>
        <w:t>а</w:t>
      </w:r>
      <w:r w:rsidR="00BF14F7" w:rsidRPr="009A68E9">
        <w:rPr>
          <w:rFonts w:eastAsia="MS Mincho"/>
          <w:b/>
          <w:sz w:val="26"/>
          <w:szCs w:val="26"/>
        </w:rPr>
        <w:t>    </w:t>
      </w:r>
      <w:r w:rsidR="00DA39D7">
        <w:rPr>
          <w:rFonts w:eastAsia="MS Mincho"/>
          <w:b/>
          <w:sz w:val="26"/>
          <w:szCs w:val="26"/>
        </w:rPr>
        <w:t> </w:t>
      </w:r>
      <w:r w:rsidR="0032124E" w:rsidRPr="009A68E9">
        <w:rPr>
          <w:rFonts w:eastAsia="MS Mincho"/>
          <w:sz w:val="26"/>
          <w:szCs w:val="26"/>
        </w:rPr>
        <w:t>″</w:t>
      </w:r>
      <w:r w:rsidR="00F74FF5" w:rsidRPr="009A68E9">
        <w:rPr>
          <w:rFonts w:eastAsia="MS Mincho"/>
          <w:sz w:val="26"/>
          <w:szCs w:val="26"/>
        </w:rPr>
        <w:tab/>
      </w:r>
      <w:r w:rsidR="0074529B" w:rsidRPr="009A68E9">
        <w:rPr>
          <w:rFonts w:eastAsia="MS Mincho"/>
          <w:sz w:val="26"/>
          <w:szCs w:val="26"/>
        </w:rPr>
        <w:t xml:space="preserve"> </w:t>
      </w:r>
      <w:r w:rsidR="00D11CEC" w:rsidRPr="000F1695">
        <w:rPr>
          <w:rFonts w:ascii="Arial" w:eastAsia="MS Mincho" w:hAnsi="Arial" w:cs="Arial"/>
          <w:sz w:val="26"/>
          <w:szCs w:val="26"/>
        </w:rPr>
        <w:t>– измерение времени между спадами импульсов первого и второго каналов;</w:t>
      </w:r>
    </w:p>
    <w:p w:rsidR="00D11CEC" w:rsidRPr="000F1695" w:rsidRDefault="00ED16C0" w:rsidP="009A68E9">
      <w:pPr>
        <w:pStyle w:val="a7"/>
        <w:tabs>
          <w:tab w:val="left" w:pos="2552"/>
          <w:tab w:val="left" w:pos="273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5715</wp:posOffset>
                </wp:positionV>
                <wp:extent cx="151130" cy="130810"/>
                <wp:effectExtent l="10160" t="10160" r="10160" b="11430"/>
                <wp:wrapNone/>
                <wp:docPr id="189" name="Auto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51130" cy="13081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4405B" id="AutoShape 615" o:spid="_x0000_s1026" type="#_x0000_t34" style="position:absolute;margin-left:89.7pt;margin-top:.45pt;width:11.9pt;height:10.3pt;rotation:180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" adj="10768" strokeweight="1.25pt"/>
            </w:pict>
          </mc:Fallback>
        </mc:AlternateContent>
      </w:r>
      <w:r w:rsidR="005E437B" w:rsidRPr="007B2DF7">
        <w:rPr>
          <w:rFonts w:ascii="Arial" w:eastAsia="MS Mincho" w:hAnsi="Arial" w:cs="Arial"/>
          <w:sz w:val="26"/>
          <w:szCs w:val="26"/>
        </w:rPr>
        <w:t>21</w:t>
      </w:r>
      <w:r w:rsidR="00D11CEC"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32124E" w:rsidRPr="009A68E9">
        <w:rPr>
          <w:rFonts w:eastAsia="MS Mincho"/>
          <w:sz w:val="26"/>
          <w:szCs w:val="26"/>
        </w:rPr>
        <w:t>″</w:t>
      </w:r>
      <w:r w:rsidR="00D11CEC" w:rsidRPr="009A68E9">
        <w:rPr>
          <w:rFonts w:ascii="Arial Narrow" w:eastAsia="MS Mincho" w:hAnsi="Arial Narrow"/>
          <w:b/>
          <w:caps/>
          <w:sz w:val="26"/>
          <w:szCs w:val="26"/>
        </w:rPr>
        <w:t>Ф</w:t>
      </w:r>
      <w:r w:rsidR="00D11CEC" w:rsidRPr="009A68E9">
        <w:rPr>
          <w:rFonts w:ascii="Arial Narrow" w:eastAsia="MS Mincho" w:hAnsi="Arial Narrow"/>
          <w:b/>
          <w:smallCaps/>
          <w:sz w:val="26"/>
          <w:szCs w:val="26"/>
        </w:rPr>
        <w:t>аза</w:t>
      </w:r>
      <w:r w:rsidR="000D0125" w:rsidRPr="009A68E9">
        <w:rPr>
          <w:rFonts w:eastAsia="MS Mincho"/>
          <w:b/>
          <w:sz w:val="26"/>
          <w:szCs w:val="26"/>
        </w:rPr>
        <w:t>     </w:t>
      </w:r>
      <w:r w:rsidR="00BF14F7" w:rsidRPr="009A68E9">
        <w:rPr>
          <w:rFonts w:eastAsia="MS Mincho"/>
          <w:b/>
          <w:sz w:val="26"/>
          <w:szCs w:val="26"/>
        </w:rPr>
        <w:t> </w:t>
      </w:r>
      <w:r w:rsidR="0032124E" w:rsidRPr="000F1695">
        <w:rPr>
          <w:rFonts w:ascii="Arial" w:eastAsia="MS Mincho" w:hAnsi="Arial" w:cs="Arial"/>
          <w:sz w:val="26"/>
          <w:szCs w:val="26"/>
        </w:rPr>
        <w:t>″</w:t>
      </w:r>
      <w:r w:rsidR="000F1695" w:rsidRPr="000F1695">
        <w:rPr>
          <w:rFonts w:ascii="Arial" w:eastAsia="MS Mincho" w:hAnsi="Arial" w:cs="Arial"/>
          <w:sz w:val="26"/>
          <w:szCs w:val="26"/>
        </w:rPr>
        <w:t xml:space="preserve"> </w:t>
      </w:r>
      <w:r w:rsidR="00F74FF5" w:rsidRPr="000F1695">
        <w:rPr>
          <w:rFonts w:ascii="Arial" w:eastAsia="MS Mincho" w:hAnsi="Arial" w:cs="Arial"/>
          <w:sz w:val="26"/>
          <w:szCs w:val="26"/>
        </w:rPr>
        <w:tab/>
      </w:r>
      <w:r w:rsidR="00D11CEC" w:rsidRPr="000F1695">
        <w:rPr>
          <w:rFonts w:ascii="Arial" w:eastAsia="MS Mincho" w:hAnsi="Arial" w:cs="Arial"/>
          <w:sz w:val="26"/>
          <w:szCs w:val="26"/>
        </w:rPr>
        <w:t xml:space="preserve">– измерение </w:t>
      </w:r>
      <w:r w:rsidR="001560F4" w:rsidRPr="000F1695">
        <w:rPr>
          <w:rFonts w:ascii="Arial" w:eastAsia="MS Mincho" w:hAnsi="Arial" w:cs="Arial"/>
          <w:sz w:val="26"/>
          <w:szCs w:val="26"/>
        </w:rPr>
        <w:t>разности фаз между фронтами импульсов первого и второго каналов от 0° до 360°</w:t>
      </w:r>
      <w:r w:rsidR="00D11CEC" w:rsidRPr="000F1695">
        <w:rPr>
          <w:rFonts w:ascii="Arial" w:eastAsia="MS Mincho" w:hAnsi="Arial" w:cs="Arial"/>
          <w:sz w:val="26"/>
          <w:szCs w:val="26"/>
        </w:rPr>
        <w:t>;</w:t>
      </w:r>
    </w:p>
    <w:p w:rsidR="00D11CEC" w:rsidRPr="003D2949" w:rsidRDefault="00ED16C0" w:rsidP="009A68E9">
      <w:pPr>
        <w:pStyle w:val="a7"/>
        <w:tabs>
          <w:tab w:val="left" w:pos="2552"/>
          <w:tab w:val="left" w:pos="273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6350</wp:posOffset>
                </wp:positionV>
                <wp:extent cx="151130" cy="142240"/>
                <wp:effectExtent l="10160" t="10160" r="10160" b="9525"/>
                <wp:wrapNone/>
                <wp:docPr id="188" name="Auto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14224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83C1B" id="AutoShape 616" o:spid="_x0000_s1026" type="#_x0000_t34" style="position:absolute;margin-left:89.7pt;margin-top:.5pt;width:11.9pt;height: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" adj="10768" strokeweight="1.25pt"/>
            </w:pict>
          </mc:Fallback>
        </mc:AlternateContent>
      </w:r>
      <w:r w:rsidR="005E437B" w:rsidRPr="007B2DF7">
        <w:rPr>
          <w:rFonts w:ascii="Arial" w:eastAsia="MS Mincho" w:hAnsi="Arial" w:cs="Arial"/>
          <w:sz w:val="26"/>
          <w:szCs w:val="26"/>
        </w:rPr>
        <w:t>22</w:t>
      </w:r>
      <w:r w:rsidR="00D11CEC"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32124E" w:rsidRPr="009A68E9">
        <w:rPr>
          <w:rFonts w:eastAsia="MS Mincho"/>
          <w:sz w:val="26"/>
          <w:szCs w:val="26"/>
        </w:rPr>
        <w:t>″</w:t>
      </w:r>
      <w:r w:rsidR="00D11CEC" w:rsidRPr="009A68E9">
        <w:rPr>
          <w:rFonts w:ascii="Arial Narrow" w:eastAsia="MS Mincho" w:hAnsi="Arial Narrow"/>
          <w:b/>
          <w:caps/>
          <w:sz w:val="26"/>
          <w:szCs w:val="26"/>
        </w:rPr>
        <w:t>Ф</w:t>
      </w:r>
      <w:r w:rsidR="00D11CEC" w:rsidRPr="009A68E9">
        <w:rPr>
          <w:rFonts w:ascii="Arial Narrow" w:eastAsia="MS Mincho" w:hAnsi="Arial Narrow"/>
          <w:b/>
          <w:smallCaps/>
          <w:sz w:val="26"/>
          <w:szCs w:val="26"/>
        </w:rPr>
        <w:t>аза</w:t>
      </w:r>
      <w:r w:rsidR="000D0125" w:rsidRPr="009A68E9">
        <w:rPr>
          <w:rFonts w:eastAsia="MS Mincho"/>
          <w:b/>
          <w:sz w:val="26"/>
          <w:szCs w:val="26"/>
        </w:rPr>
        <w:t>    </w:t>
      </w:r>
      <w:r w:rsidR="00BF14F7" w:rsidRPr="009A68E9">
        <w:rPr>
          <w:rFonts w:eastAsia="MS Mincho"/>
          <w:b/>
          <w:sz w:val="26"/>
          <w:szCs w:val="26"/>
        </w:rPr>
        <w:t>  </w:t>
      </w:r>
      <w:r w:rsidR="0032124E" w:rsidRPr="009A68E9">
        <w:rPr>
          <w:rFonts w:eastAsia="MS Mincho"/>
          <w:sz w:val="26"/>
          <w:szCs w:val="26"/>
        </w:rPr>
        <w:t>″</w:t>
      </w:r>
      <w:r w:rsidR="000F1695">
        <w:rPr>
          <w:rFonts w:eastAsia="MS Mincho"/>
          <w:sz w:val="26"/>
          <w:szCs w:val="26"/>
        </w:rPr>
        <w:t xml:space="preserve"> </w:t>
      </w:r>
      <w:r w:rsidR="00F74FF5" w:rsidRPr="009A68E9">
        <w:rPr>
          <w:rFonts w:eastAsia="MS Mincho"/>
          <w:sz w:val="26"/>
          <w:szCs w:val="26"/>
        </w:rPr>
        <w:tab/>
      </w:r>
      <w:r w:rsidR="00D11CEC" w:rsidRPr="003D2949">
        <w:rPr>
          <w:rFonts w:ascii="Arial" w:eastAsia="MS Mincho" w:hAnsi="Arial" w:cs="Arial"/>
          <w:sz w:val="26"/>
          <w:szCs w:val="26"/>
        </w:rPr>
        <w:t xml:space="preserve">– </w:t>
      </w:r>
      <w:r w:rsidR="005E7EC7" w:rsidRPr="003D2949">
        <w:rPr>
          <w:rFonts w:ascii="Arial" w:eastAsia="MS Mincho" w:hAnsi="Arial" w:cs="Arial"/>
          <w:sz w:val="26"/>
          <w:szCs w:val="26"/>
        </w:rPr>
        <w:t>измерение разности фаз между спадами импульсов первого и второго каналов от 0° до 360°</w:t>
      </w:r>
      <w:r w:rsidR="00D11CEC" w:rsidRPr="003D2949">
        <w:rPr>
          <w:rFonts w:ascii="Arial" w:eastAsia="MS Mincho" w:hAnsi="Arial" w:cs="Arial"/>
          <w:sz w:val="26"/>
          <w:szCs w:val="26"/>
        </w:rPr>
        <w:t>.</w:t>
      </w:r>
    </w:p>
    <w:p w:rsidR="00916D82" w:rsidRPr="003D2949" w:rsidRDefault="008C138D" w:rsidP="009956A5">
      <w:pPr>
        <w:pStyle w:val="a7"/>
        <w:tabs>
          <w:tab w:val="left" w:pos="1418"/>
        </w:tabs>
        <w:spacing w:before="12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1.2.17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Пределы допускаемой основной погрешности измерения напряжения между курсорами и погрешности автоматических измерений </w:t>
      </w:r>
      <w:r w:rsidR="00CE0FE3" w:rsidRPr="003D2949">
        <w:rPr>
          <w:rFonts w:ascii="Arial" w:eastAsia="MS Mincho" w:hAnsi="Arial" w:cs="Arial"/>
          <w:sz w:val="26"/>
          <w:szCs w:val="26"/>
        </w:rPr>
        <w:t xml:space="preserve">амплитуды сигнала и его среднеквадратичного значения 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="00916D82" w:rsidRPr="003D2949">
        <w:rPr>
          <w:rFonts w:ascii="Arial" w:eastAsia="MS Mincho" w:hAnsi="Arial" w:cs="Arial"/>
          <w:sz w:val="26"/>
          <w:szCs w:val="26"/>
          <w:lang w:val="en-US"/>
        </w:rPr>
        <w:t>U</w:t>
      </w:r>
      <w:r w:rsidR="00916D82" w:rsidRPr="003D2949">
        <w:rPr>
          <w:rFonts w:ascii="Arial" w:eastAsia="MS Mincho" w:hAnsi="Arial" w:cs="Arial"/>
          <w:sz w:val="26"/>
          <w:szCs w:val="26"/>
          <w:vertAlign w:val="subscript"/>
        </w:rPr>
        <w:t>амп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="00916D82" w:rsidRPr="003D2949">
        <w:rPr>
          <w:rFonts w:ascii="Arial" w:eastAsia="MS Mincho" w:hAnsi="Arial" w:cs="Arial"/>
          <w:b/>
          <w:sz w:val="26"/>
          <w:szCs w:val="26"/>
          <w:vertAlign w:val="subscript"/>
        </w:rPr>
        <w:t>,</w:t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="00916D82" w:rsidRPr="003D2949">
        <w:rPr>
          <w:rFonts w:ascii="Arial" w:eastAsia="MS Mincho" w:hAnsi="Arial" w:cs="Arial"/>
          <w:sz w:val="26"/>
          <w:szCs w:val="26"/>
          <w:lang w:val="en-US"/>
        </w:rPr>
        <w:t>U</w:t>
      </w:r>
      <w:r w:rsidR="00916D82" w:rsidRPr="003D2949">
        <w:rPr>
          <w:rFonts w:ascii="Arial" w:eastAsia="MS Mincho" w:hAnsi="Arial" w:cs="Arial"/>
          <w:sz w:val="26"/>
          <w:szCs w:val="26"/>
          <w:vertAlign w:val="subscript"/>
        </w:rPr>
        <w:t>скз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597CE0" w:rsidRPr="003D2949">
        <w:rPr>
          <w:rFonts w:ascii="Arial" w:eastAsia="MS Mincho" w:hAnsi="Arial" w:cs="Arial"/>
          <w:sz w:val="26"/>
          <w:szCs w:val="26"/>
        </w:rPr>
        <w:t>(</w:t>
      </w:r>
      <w:r w:rsidR="00916D82" w:rsidRPr="003D2949">
        <w:rPr>
          <w:rFonts w:ascii="Arial" w:eastAsia="MS Mincho" w:hAnsi="Arial" w:cs="Arial"/>
          <w:i/>
          <w:sz w:val="26"/>
          <w:szCs w:val="26"/>
        </w:rPr>
        <w:sym w:font="Symbol" w:char="F064"/>
      </w:r>
      <w:r w:rsidR="00916D82" w:rsidRPr="003D2949">
        <w:rPr>
          <w:rFonts w:ascii="Arial" w:eastAsia="MS Mincho" w:hAnsi="Arial" w:cs="Arial"/>
          <w:i/>
          <w:sz w:val="26"/>
          <w:szCs w:val="26"/>
          <w:vertAlign w:val="subscript"/>
          <w:lang w:val="en-US"/>
        </w:rPr>
        <w:t>U</w:t>
      </w:r>
      <w:r w:rsidR="00534264" w:rsidRPr="003D2949">
        <w:rPr>
          <w:rFonts w:ascii="Arial" w:eastAsia="MS Mincho" w:hAnsi="Arial" w:cs="Arial"/>
          <w:sz w:val="26"/>
          <w:szCs w:val="26"/>
        </w:rPr>
        <w:t>,</w:t>
      </w:r>
      <w:r w:rsidR="00D43643" w:rsidRPr="003D2949">
        <w:rPr>
          <w:rFonts w:ascii="Arial" w:eastAsia="MS Mincho" w:hAnsi="Arial" w:cs="Arial"/>
          <w:sz w:val="26"/>
          <w:szCs w:val="26"/>
        </w:rPr>
        <w:t> </w:t>
      </w:r>
      <w:r w:rsidR="00597CE0" w:rsidRPr="003D2949">
        <w:rPr>
          <w:rFonts w:ascii="Arial" w:eastAsia="MS Mincho" w:hAnsi="Arial" w:cs="Arial"/>
          <w:sz w:val="26"/>
          <w:szCs w:val="26"/>
        </w:rPr>
        <w:t>%</w:t>
      </w:r>
      <w:r w:rsidR="00B9740F" w:rsidRPr="003D2949">
        <w:rPr>
          <w:rFonts w:ascii="Arial" w:eastAsia="MS Mincho" w:hAnsi="Arial" w:cs="Arial"/>
          <w:sz w:val="26"/>
          <w:szCs w:val="26"/>
        </w:rPr>
        <w:t xml:space="preserve"> и </w:t>
      </w:r>
      <w:r w:rsidR="00B9740F" w:rsidRPr="003D2949">
        <w:rPr>
          <w:rFonts w:ascii="Arial" w:eastAsia="MS Mincho" w:hAnsi="Arial" w:cs="Arial"/>
          <w:i/>
          <w:sz w:val="26"/>
          <w:szCs w:val="26"/>
        </w:rPr>
        <w:sym w:font="Symbol" w:char="F064"/>
      </w:r>
      <w:r w:rsidR="00B9740F" w:rsidRPr="003D2949">
        <w:rPr>
          <w:rFonts w:ascii="Arial" w:eastAsia="MS Mincho" w:hAnsi="Arial" w:cs="Arial"/>
          <w:i/>
          <w:sz w:val="26"/>
          <w:szCs w:val="26"/>
          <w:vertAlign w:val="subscript"/>
          <w:lang w:val="en-US"/>
        </w:rPr>
        <w:t>U</w:t>
      </w:r>
      <w:r w:rsidR="00B9740F" w:rsidRPr="003D2949">
        <w:rPr>
          <w:rFonts w:ascii="Arial" w:eastAsia="MS Mincho" w:hAnsi="Arial" w:cs="Arial"/>
          <w:i/>
          <w:sz w:val="26"/>
          <w:szCs w:val="26"/>
          <w:vertAlign w:val="subscript"/>
        </w:rPr>
        <w:t>д</w:t>
      </w:r>
      <w:r w:rsidR="00ED31C0" w:rsidRPr="003D2949">
        <w:rPr>
          <w:rFonts w:ascii="Arial" w:eastAsia="MS Mincho" w:hAnsi="Arial" w:cs="Arial"/>
          <w:sz w:val="26"/>
          <w:szCs w:val="26"/>
        </w:rPr>
        <w:t>, %</w:t>
      </w:r>
      <w:r w:rsidR="00692A8F" w:rsidRPr="003D2949">
        <w:rPr>
          <w:rFonts w:ascii="Arial" w:eastAsia="MS Mincho" w:hAnsi="Arial" w:cs="Arial"/>
          <w:sz w:val="26"/>
          <w:szCs w:val="26"/>
        </w:rPr>
        <w:t>)</w:t>
      </w:r>
      <w:r w:rsidR="00534264" w:rsidRPr="003D2949">
        <w:rPr>
          <w:rFonts w:ascii="Arial" w:eastAsia="MS Mincho" w:hAnsi="Arial" w:cs="Arial"/>
          <w:sz w:val="26"/>
          <w:szCs w:val="26"/>
        </w:rPr>
        <w:t>,</w:t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 при</w:t>
      </w:r>
      <w:r w:rsidR="003C0C6E" w:rsidRPr="003D2949">
        <w:rPr>
          <w:rFonts w:ascii="Arial" w:eastAsia="MS Mincho" w:hAnsi="Arial" w:cs="Arial"/>
          <w:sz w:val="26"/>
          <w:szCs w:val="26"/>
        </w:rPr>
        <w:t> </w:t>
      </w:r>
      <w:r w:rsidR="00916D82" w:rsidRPr="003D2949">
        <w:rPr>
          <w:rFonts w:ascii="Arial" w:eastAsia="MS Mincho" w:hAnsi="Arial" w:cs="Arial"/>
          <w:sz w:val="26"/>
          <w:szCs w:val="26"/>
        </w:rPr>
        <w:t>значении измеряемого напряжения не менее 25 %</w:t>
      </w:r>
      <w:r w:rsidR="006C552B" w:rsidRPr="003D2949">
        <w:rPr>
          <w:rFonts w:ascii="Arial" w:eastAsia="MS Mincho" w:hAnsi="Arial" w:cs="Arial"/>
          <w:sz w:val="26"/>
          <w:szCs w:val="26"/>
        </w:rPr>
        <w:t xml:space="preserve">  </w:t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от </w:t>
      </w:r>
      <w:r w:rsidR="00D21793" w:rsidRPr="003D2949">
        <w:rPr>
          <w:rFonts w:ascii="Arial" w:eastAsia="MS Mincho" w:hAnsi="Arial" w:cs="Arial"/>
          <w:i/>
          <w:sz w:val="26"/>
          <w:szCs w:val="26"/>
        </w:rPr>
        <w:t>U</w:t>
      </w:r>
      <w:r w:rsidR="00D21793" w:rsidRPr="003D2949">
        <w:rPr>
          <w:rFonts w:ascii="Arial" w:eastAsia="MS Mincho" w:hAnsi="Arial" w:cs="Arial"/>
          <w:i/>
          <w:sz w:val="26"/>
          <w:szCs w:val="26"/>
          <w:vertAlign w:val="subscript"/>
        </w:rPr>
        <w:t>к</w:t>
      </w:r>
      <w:r w:rsidR="00D21793" w:rsidRPr="003D2949">
        <w:rPr>
          <w:rFonts w:ascii="Arial" w:hAnsi="Arial" w:cs="Arial"/>
          <w:sz w:val="26"/>
          <w:szCs w:val="26"/>
        </w:rPr>
        <w:t>,</w:t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 о</w:t>
      </w:r>
      <w:r w:rsidR="00916D82" w:rsidRPr="003D2949">
        <w:rPr>
          <w:rFonts w:ascii="Arial" w:eastAsia="MS Mincho" w:hAnsi="Arial" w:cs="Arial"/>
          <w:sz w:val="26"/>
          <w:szCs w:val="26"/>
        </w:rPr>
        <w:t>п</w:t>
      </w:r>
      <w:r w:rsidR="00916D82" w:rsidRPr="003D2949">
        <w:rPr>
          <w:rFonts w:ascii="Arial" w:eastAsia="MS Mincho" w:hAnsi="Arial" w:cs="Arial"/>
          <w:sz w:val="26"/>
          <w:szCs w:val="26"/>
        </w:rPr>
        <w:t>ределяются по формул</w:t>
      </w:r>
      <w:r w:rsidR="00692A8F" w:rsidRPr="003D2949">
        <w:rPr>
          <w:rFonts w:ascii="Arial" w:eastAsia="MS Mincho" w:hAnsi="Arial" w:cs="Arial"/>
          <w:sz w:val="26"/>
          <w:szCs w:val="26"/>
        </w:rPr>
        <w:t>ам:</w:t>
      </w:r>
    </w:p>
    <w:p w:rsidR="00916D82" w:rsidRPr="003D2949" w:rsidRDefault="00692A8F" w:rsidP="00374F7B">
      <w:pPr>
        <w:pStyle w:val="a7"/>
        <w:tabs>
          <w:tab w:val="left" w:pos="5529"/>
          <w:tab w:val="left" w:pos="9498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</w:t>
      </w:r>
      <w:r w:rsidR="00381029" w:rsidRPr="003D2949">
        <w:rPr>
          <w:rFonts w:ascii="Arial" w:eastAsia="MS Mincho" w:hAnsi="Arial" w:cs="Arial"/>
          <w:sz w:val="26"/>
          <w:szCs w:val="26"/>
        </w:rPr>
        <w:t> </w:t>
      </w:r>
      <w:r w:rsidRPr="003D2949">
        <w:rPr>
          <w:rFonts w:ascii="Arial" w:eastAsia="MS Mincho" w:hAnsi="Arial" w:cs="Arial"/>
          <w:sz w:val="26"/>
          <w:szCs w:val="26"/>
        </w:rPr>
        <w:t>при непосредственном входе</w:t>
      </w:r>
      <w:r w:rsidR="00381029" w:rsidRPr="003D2949">
        <w:rPr>
          <w:rFonts w:ascii="Arial" w:eastAsia="MS Mincho" w:hAnsi="Arial" w:cs="Arial"/>
          <w:sz w:val="26"/>
          <w:szCs w:val="26"/>
        </w:rPr>
        <w:tab/>
      </w:r>
      <w:r w:rsidR="000671F0" w:rsidRPr="003D2949">
        <w:rPr>
          <w:rFonts w:ascii="Arial" w:hAnsi="Arial" w:cs="Arial"/>
          <w:snapToGrid w:val="0"/>
          <w:position w:val="-24"/>
          <w:sz w:val="26"/>
          <w:szCs w:val="26"/>
        </w:rPr>
        <w:object w:dxaOrig="2120" w:dyaOrig="660">
          <v:shape id="_x0000_i1025" type="#_x0000_t75" style="width:99.45pt;height:36.55pt" o:ole="">
            <v:imagedata r:id="rId9" o:title=""/>
          </v:shape>
          <o:OLEObject Type="Embed" ProgID="Equation.3" ShapeID="_x0000_i1025" DrawAspect="Content" ObjectID="_1583327811" r:id="rId10"/>
        </w:object>
      </w:r>
      <w:r w:rsidR="00916D82" w:rsidRPr="003D2949">
        <w:rPr>
          <w:rFonts w:ascii="Arial" w:eastAsia="MS Mincho" w:hAnsi="Arial" w:cs="Arial"/>
          <w:sz w:val="26"/>
          <w:szCs w:val="26"/>
        </w:rPr>
        <w:tab/>
        <w:t>(1</w:t>
      </w:r>
      <w:r w:rsidR="00BD3481" w:rsidRPr="003D2949">
        <w:rPr>
          <w:rFonts w:ascii="Arial" w:eastAsia="MS Mincho" w:hAnsi="Arial" w:cs="Arial"/>
          <w:sz w:val="26"/>
          <w:szCs w:val="26"/>
        </w:rPr>
        <w:t>.1</w:t>
      </w:r>
      <w:r w:rsidR="00916D82" w:rsidRPr="003D2949">
        <w:rPr>
          <w:rFonts w:ascii="Arial" w:eastAsia="MS Mincho" w:hAnsi="Arial" w:cs="Arial"/>
          <w:sz w:val="26"/>
          <w:szCs w:val="26"/>
        </w:rPr>
        <w:t>)</w:t>
      </w:r>
    </w:p>
    <w:p w:rsidR="00916D82" w:rsidRPr="003D2949" w:rsidRDefault="00692A8F" w:rsidP="00D4061A">
      <w:pPr>
        <w:pStyle w:val="a7"/>
        <w:tabs>
          <w:tab w:val="left" w:pos="5529"/>
          <w:tab w:val="left" w:pos="9498"/>
        </w:tabs>
        <w:spacing w:line="264" w:lineRule="auto"/>
        <w:ind w:firstLine="567"/>
        <w:jc w:val="left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A81B05" w:rsidRPr="003D2949">
        <w:rPr>
          <w:rFonts w:ascii="Arial" w:eastAsia="MS Mincho" w:hAnsi="Arial" w:cs="Arial"/>
          <w:sz w:val="26"/>
          <w:szCs w:val="26"/>
        </w:rPr>
        <w:t>с делителем 1:10</w:t>
      </w:r>
      <w:r w:rsidR="00A81B05" w:rsidRPr="003D2949">
        <w:rPr>
          <w:rFonts w:ascii="Arial" w:eastAsia="MS Mincho" w:hAnsi="Arial" w:cs="Arial"/>
          <w:sz w:val="26"/>
          <w:szCs w:val="26"/>
        </w:rPr>
        <w:tab/>
      </w:r>
      <w:r w:rsidR="000671F0" w:rsidRPr="003D2949">
        <w:rPr>
          <w:rFonts w:ascii="Arial" w:hAnsi="Arial" w:cs="Arial"/>
          <w:snapToGrid w:val="0"/>
          <w:position w:val="-24"/>
          <w:sz w:val="26"/>
          <w:szCs w:val="26"/>
        </w:rPr>
        <w:object w:dxaOrig="2340" w:dyaOrig="639">
          <v:shape id="_x0000_i1026" type="#_x0000_t75" style="width:102.85pt;height:33.7pt" o:ole="">
            <v:imagedata r:id="rId11" o:title=""/>
          </v:shape>
          <o:OLEObject Type="Embed" ProgID="Equation.3" ShapeID="_x0000_i1026" DrawAspect="Content" ObjectID="_1583327812" r:id="rId12"/>
        </w:object>
      </w:r>
      <w:r w:rsidR="00916D82" w:rsidRPr="003D2949">
        <w:rPr>
          <w:rFonts w:ascii="Arial" w:eastAsia="MS Mincho" w:hAnsi="Arial" w:cs="Arial"/>
          <w:sz w:val="26"/>
          <w:szCs w:val="26"/>
        </w:rPr>
        <w:tab/>
        <w:t>(</w:t>
      </w:r>
      <w:r w:rsidR="006E6E03" w:rsidRPr="003D2949">
        <w:rPr>
          <w:rFonts w:ascii="Arial" w:eastAsia="MS Mincho" w:hAnsi="Arial" w:cs="Arial"/>
          <w:sz w:val="26"/>
          <w:szCs w:val="26"/>
        </w:rPr>
        <w:t>1.</w:t>
      </w:r>
      <w:r w:rsidR="00916D82" w:rsidRPr="003D2949">
        <w:rPr>
          <w:rFonts w:ascii="Arial" w:eastAsia="MS Mincho" w:hAnsi="Arial" w:cs="Arial"/>
          <w:sz w:val="26"/>
          <w:szCs w:val="26"/>
        </w:rPr>
        <w:t>2)</w:t>
      </w:r>
    </w:p>
    <w:p w:rsidR="0046574C" w:rsidRPr="003D2949" w:rsidRDefault="0046574C" w:rsidP="009956A5">
      <w:pPr>
        <w:pStyle w:val="a7"/>
        <w:tabs>
          <w:tab w:val="left" w:pos="2552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где </w:t>
      </w:r>
      <w:r w:rsidRPr="003D2949">
        <w:rPr>
          <w:rFonts w:ascii="Arial" w:eastAsia="MS Mincho" w:hAnsi="Arial" w:cs="Arial"/>
          <w:i/>
          <w:sz w:val="26"/>
          <w:szCs w:val="26"/>
        </w:rPr>
        <w:t>U</w:t>
      </w:r>
      <w:r w:rsidRPr="003D2949">
        <w:rPr>
          <w:rFonts w:ascii="Arial" w:eastAsia="MS Mincho" w:hAnsi="Arial" w:cs="Arial"/>
          <w:i/>
          <w:sz w:val="26"/>
          <w:szCs w:val="26"/>
          <w:vertAlign w:val="subscript"/>
        </w:rPr>
        <w:t>к</w:t>
      </w:r>
      <w:r w:rsidRPr="003D2949">
        <w:rPr>
          <w:rFonts w:ascii="Arial" w:eastAsia="MS Mincho" w:hAnsi="Arial" w:cs="Arial"/>
          <w:sz w:val="26"/>
          <w:szCs w:val="26"/>
        </w:rPr>
        <w:t xml:space="preserve"> = 10∙К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отк</w:t>
      </w:r>
      <w:r w:rsidRPr="003D2949">
        <w:rPr>
          <w:rFonts w:ascii="Arial" w:eastAsia="MS Mincho" w:hAnsi="Arial" w:cs="Arial"/>
          <w:sz w:val="26"/>
          <w:szCs w:val="26"/>
        </w:rPr>
        <w:tab/>
        <w:t>- конечное значение установленного диапазона, В;</w:t>
      </w:r>
    </w:p>
    <w:p w:rsidR="00CE0FE3" w:rsidRPr="003D2949" w:rsidRDefault="0046574C" w:rsidP="009956A5">
      <w:pPr>
        <w:pStyle w:val="a7"/>
        <w:tabs>
          <w:tab w:val="left" w:pos="1843"/>
        </w:tabs>
        <w:spacing w:line="264" w:lineRule="auto"/>
        <w:ind w:firstLine="993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i/>
          <w:sz w:val="26"/>
          <w:szCs w:val="26"/>
        </w:rPr>
        <w:t>U</w:t>
      </w:r>
      <w:r w:rsidR="00A159AA" w:rsidRPr="003D2949">
        <w:rPr>
          <w:rFonts w:ascii="Arial" w:eastAsia="MS Mincho" w:hAnsi="Arial" w:cs="Arial"/>
          <w:sz w:val="26"/>
          <w:szCs w:val="26"/>
        </w:rPr>
        <w:tab/>
      </w:r>
      <w:r w:rsidRPr="003D2949">
        <w:rPr>
          <w:rFonts w:ascii="Arial" w:eastAsia="MS Mincho" w:hAnsi="Arial" w:cs="Arial"/>
          <w:sz w:val="26"/>
          <w:szCs w:val="26"/>
        </w:rPr>
        <w:t>- амплитудное значение измеряемого напряжения, В;</w:t>
      </w:r>
    </w:p>
    <w:p w:rsidR="0046574C" w:rsidRPr="003D2949" w:rsidRDefault="0046574C" w:rsidP="009956A5">
      <w:pPr>
        <w:pStyle w:val="a7"/>
        <w:tabs>
          <w:tab w:val="left" w:pos="1843"/>
        </w:tabs>
        <w:spacing w:line="264" w:lineRule="auto"/>
        <w:ind w:firstLine="993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К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отк</w:t>
      </w:r>
      <w:r w:rsidR="00A159AA" w:rsidRPr="003D2949">
        <w:rPr>
          <w:rFonts w:ascii="Arial" w:eastAsia="MS Mincho" w:hAnsi="Arial" w:cs="Arial"/>
          <w:sz w:val="26"/>
          <w:szCs w:val="26"/>
        </w:rPr>
        <w:tab/>
      </w:r>
      <w:r w:rsidRPr="003D2949">
        <w:rPr>
          <w:rFonts w:ascii="Arial" w:eastAsia="MS Mincho" w:hAnsi="Arial" w:cs="Arial"/>
          <w:sz w:val="26"/>
          <w:szCs w:val="26"/>
        </w:rPr>
        <w:t>- коэффициент отклонения, В/дел.</w:t>
      </w:r>
    </w:p>
    <w:p w:rsidR="00916D82" w:rsidRPr="003D2949" w:rsidRDefault="00916D82" w:rsidP="00B1794C">
      <w:pPr>
        <w:pStyle w:val="a7"/>
        <w:spacing w:before="16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Пределы допускаемой погрешности измерения напряжения между курсорами и автоматических измерений 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Pr="003D2949">
        <w:rPr>
          <w:rFonts w:ascii="Arial" w:eastAsia="MS Mincho" w:hAnsi="Arial" w:cs="Arial"/>
          <w:sz w:val="26"/>
          <w:szCs w:val="26"/>
          <w:lang w:val="en-US"/>
        </w:rPr>
        <w:t>U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амп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Pr="003D2949">
        <w:rPr>
          <w:rFonts w:ascii="Arial" w:eastAsia="MS Mincho" w:hAnsi="Arial" w:cs="Arial"/>
          <w:b/>
          <w:sz w:val="26"/>
          <w:szCs w:val="26"/>
          <w:vertAlign w:val="subscript"/>
        </w:rPr>
        <w:t>,</w:t>
      </w:r>
      <w:r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Pr="003D2949">
        <w:rPr>
          <w:rFonts w:ascii="Arial" w:eastAsia="MS Mincho" w:hAnsi="Arial" w:cs="Arial"/>
          <w:sz w:val="26"/>
          <w:szCs w:val="26"/>
          <w:lang w:val="en-US"/>
        </w:rPr>
        <w:t>U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скз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Pr="003D2949">
        <w:rPr>
          <w:rFonts w:ascii="Arial" w:eastAsia="MS Mincho" w:hAnsi="Arial" w:cs="Arial"/>
          <w:sz w:val="26"/>
          <w:szCs w:val="26"/>
        </w:rPr>
        <w:t xml:space="preserve"> в рабочем диапазоне температур </w:t>
      </w:r>
      <w:r w:rsidR="00597CE0" w:rsidRPr="003D2949">
        <w:rPr>
          <w:rFonts w:ascii="Arial" w:eastAsia="MS Mincho" w:hAnsi="Arial" w:cs="Arial"/>
          <w:sz w:val="26"/>
          <w:szCs w:val="26"/>
        </w:rPr>
        <w:t>(</w:t>
      </w:r>
      <w:r w:rsidRPr="003D2949">
        <w:rPr>
          <w:rFonts w:ascii="Arial" w:eastAsia="MS Mincho" w:hAnsi="Arial" w:cs="Arial"/>
          <w:i/>
          <w:sz w:val="26"/>
          <w:szCs w:val="26"/>
        </w:rPr>
        <w:sym w:font="Symbol" w:char="F064"/>
      </w:r>
      <w:r w:rsidRPr="003D2949">
        <w:rPr>
          <w:rFonts w:ascii="Arial" w:eastAsia="MS Mincho" w:hAnsi="Arial" w:cs="Arial"/>
          <w:i/>
          <w:sz w:val="26"/>
          <w:szCs w:val="26"/>
          <w:vertAlign w:val="subscript"/>
          <w:lang w:val="en-US"/>
        </w:rPr>
        <w:t>U</w:t>
      </w:r>
      <w:r w:rsidRPr="003D2949">
        <w:rPr>
          <w:rFonts w:ascii="Arial" w:eastAsia="MS Mincho" w:hAnsi="Arial" w:cs="Arial"/>
          <w:i/>
          <w:sz w:val="26"/>
          <w:szCs w:val="26"/>
          <w:vertAlign w:val="subscript"/>
        </w:rPr>
        <w:t>р</w:t>
      </w:r>
      <w:r w:rsidR="00534264" w:rsidRPr="003D2949">
        <w:rPr>
          <w:rFonts w:ascii="Arial" w:eastAsia="MS Mincho" w:hAnsi="Arial" w:cs="Arial"/>
          <w:sz w:val="26"/>
          <w:szCs w:val="26"/>
        </w:rPr>
        <w:t>,</w:t>
      </w:r>
      <w:r w:rsidR="00D01CA8" w:rsidRPr="003D2949">
        <w:rPr>
          <w:rFonts w:ascii="Arial" w:eastAsia="MS Mincho" w:hAnsi="Arial" w:cs="Arial"/>
          <w:sz w:val="26"/>
          <w:szCs w:val="26"/>
        </w:rPr>
        <w:t> </w:t>
      </w:r>
      <w:r w:rsidR="00597CE0" w:rsidRPr="003D2949">
        <w:rPr>
          <w:rFonts w:ascii="Arial" w:eastAsia="MS Mincho" w:hAnsi="Arial" w:cs="Arial"/>
          <w:sz w:val="26"/>
          <w:szCs w:val="26"/>
        </w:rPr>
        <w:t>%)</w:t>
      </w:r>
      <w:r w:rsidRPr="003D2949">
        <w:rPr>
          <w:rFonts w:ascii="Arial" w:eastAsia="MS Mincho" w:hAnsi="Arial" w:cs="Arial"/>
          <w:sz w:val="26"/>
          <w:szCs w:val="26"/>
        </w:rPr>
        <w:t xml:space="preserve"> определяю</w:t>
      </w:r>
      <w:r w:rsidRPr="003D2949">
        <w:rPr>
          <w:rFonts w:ascii="Arial" w:eastAsia="MS Mincho" w:hAnsi="Arial" w:cs="Arial"/>
          <w:sz w:val="26"/>
          <w:szCs w:val="26"/>
        </w:rPr>
        <w:t>т</w:t>
      </w:r>
      <w:r w:rsidRPr="003D2949">
        <w:rPr>
          <w:rFonts w:ascii="Arial" w:eastAsia="MS Mincho" w:hAnsi="Arial" w:cs="Arial"/>
          <w:sz w:val="26"/>
          <w:szCs w:val="26"/>
        </w:rPr>
        <w:t>ся по формуле</w:t>
      </w:r>
    </w:p>
    <w:p w:rsidR="00916D82" w:rsidRPr="003D2949" w:rsidRDefault="00D61FEA" w:rsidP="00D4061A">
      <w:pPr>
        <w:pStyle w:val="a7"/>
        <w:tabs>
          <w:tab w:val="left" w:pos="9498"/>
        </w:tabs>
        <w:spacing w:line="264" w:lineRule="auto"/>
        <w:ind w:left="2268" w:firstLine="1134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hAnsi="Arial" w:cs="Arial"/>
          <w:position w:val="-14"/>
          <w:sz w:val="26"/>
          <w:szCs w:val="26"/>
        </w:rPr>
        <w:object w:dxaOrig="1460" w:dyaOrig="380">
          <v:shape id="_x0000_i1027" type="#_x0000_t75" style="width:105.7pt;height:22.3pt" o:ole="">
            <v:imagedata r:id="rId13" o:title=""/>
          </v:shape>
          <o:OLEObject Type="Embed" ProgID="Equation.3" ShapeID="_x0000_i1027" DrawAspect="Content" ObjectID="_1583327813" r:id="rId14"/>
        </w:object>
      </w:r>
      <w:r w:rsidR="00916D82" w:rsidRPr="003D2949">
        <w:rPr>
          <w:rFonts w:ascii="Arial" w:eastAsia="MS Mincho" w:hAnsi="Arial" w:cs="Arial"/>
          <w:sz w:val="26"/>
          <w:szCs w:val="26"/>
        </w:rPr>
        <w:tab/>
        <w:t>(</w:t>
      </w:r>
      <w:r w:rsidR="006E6E03" w:rsidRPr="003D2949">
        <w:rPr>
          <w:rFonts w:ascii="Arial" w:eastAsia="MS Mincho" w:hAnsi="Arial" w:cs="Arial"/>
          <w:sz w:val="26"/>
          <w:szCs w:val="26"/>
        </w:rPr>
        <w:t>1.</w:t>
      </w:r>
      <w:r w:rsidR="00916D82" w:rsidRPr="003D2949">
        <w:rPr>
          <w:rFonts w:ascii="Arial" w:eastAsia="MS Mincho" w:hAnsi="Arial" w:cs="Arial"/>
          <w:sz w:val="26"/>
          <w:szCs w:val="26"/>
        </w:rPr>
        <w:t>3)</w:t>
      </w:r>
    </w:p>
    <w:p w:rsidR="00C23400" w:rsidRPr="003D2949" w:rsidRDefault="00F4570D" w:rsidP="009E22C3">
      <w:pPr>
        <w:pStyle w:val="a7"/>
        <w:tabs>
          <w:tab w:val="left" w:pos="141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b/>
          <w:sz w:val="26"/>
          <w:szCs w:val="26"/>
        </w:rPr>
        <w:br w:type="page"/>
      </w:r>
      <w:r w:rsidR="002F508F" w:rsidRPr="003D2949">
        <w:rPr>
          <w:rFonts w:ascii="Arial" w:eastAsia="MS Mincho" w:hAnsi="Arial" w:cs="Arial"/>
          <w:b/>
          <w:sz w:val="26"/>
          <w:szCs w:val="26"/>
        </w:rPr>
        <w:lastRenderedPageBreak/>
        <w:t>1.2.18</w:t>
      </w:r>
      <w:r w:rsidR="002F508F" w:rsidRPr="003D2949">
        <w:rPr>
          <w:rFonts w:ascii="Arial" w:eastAsia="MS Mincho" w:hAnsi="Arial" w:cs="Arial"/>
          <w:sz w:val="26"/>
          <w:szCs w:val="26"/>
        </w:rPr>
        <w:tab/>
      </w:r>
      <w:r w:rsidR="00DB1CCB" w:rsidRPr="003D2949">
        <w:rPr>
          <w:rFonts w:ascii="Arial" w:eastAsia="MS Mincho" w:hAnsi="Arial" w:cs="Arial"/>
          <w:sz w:val="26"/>
          <w:szCs w:val="26"/>
        </w:rPr>
        <w:t xml:space="preserve">Пределы допускаемой основной погрешности измерения временных интервалов между курсорами, а также погрешности автоматических измерений частоты и периода </w:t>
      </w:r>
      <w:r w:rsidR="00C23400" w:rsidRPr="003D2949">
        <w:rPr>
          <w:rFonts w:ascii="Arial" w:eastAsia="MS Mincho" w:hAnsi="Arial" w:cs="Arial"/>
          <w:sz w:val="26"/>
          <w:szCs w:val="26"/>
        </w:rPr>
        <w:t>(</w:t>
      </w:r>
      <w:r w:rsidR="00DB1CCB" w:rsidRPr="003D2949">
        <w:rPr>
          <w:rFonts w:ascii="Arial" w:eastAsia="MS Mincho" w:hAnsi="Arial" w:cs="Arial"/>
          <w:sz w:val="26"/>
          <w:szCs w:val="26"/>
        </w:rPr>
        <w:sym w:font="Symbol" w:char="F064"/>
      </w:r>
      <w:r w:rsidR="00DB1CCB" w:rsidRPr="003D2949">
        <w:rPr>
          <w:rFonts w:ascii="Arial" w:eastAsia="MS Mincho" w:hAnsi="Arial" w:cs="Arial"/>
          <w:sz w:val="26"/>
          <w:szCs w:val="26"/>
          <w:vertAlign w:val="subscript"/>
        </w:rPr>
        <w:t>Т1</w:t>
      </w:r>
      <w:r w:rsidR="00534264" w:rsidRPr="003D2949">
        <w:rPr>
          <w:rFonts w:ascii="Arial" w:eastAsia="MS Mincho" w:hAnsi="Arial" w:cs="Arial"/>
          <w:sz w:val="26"/>
          <w:szCs w:val="26"/>
        </w:rPr>
        <w:t>,</w:t>
      </w:r>
      <w:r w:rsidR="00C23400" w:rsidRPr="003D2949">
        <w:rPr>
          <w:rFonts w:ascii="Arial" w:eastAsia="MS Mincho" w:hAnsi="Arial" w:cs="Arial"/>
          <w:sz w:val="26"/>
          <w:szCs w:val="26"/>
        </w:rPr>
        <w:t> </w:t>
      </w:r>
      <w:r w:rsidR="00C23400" w:rsidRPr="003D2949">
        <w:rPr>
          <w:rFonts w:ascii="Arial" w:eastAsia="MS Mincho" w:hAnsi="Arial" w:cs="Arial"/>
          <w:sz w:val="26"/>
          <w:szCs w:val="26"/>
        </w:rPr>
        <w:sym w:font="Symbol" w:char="F064"/>
      </w:r>
      <w:r w:rsidR="00C23400" w:rsidRPr="003D2949">
        <w:rPr>
          <w:rFonts w:ascii="Arial" w:eastAsia="MS Mincho" w:hAnsi="Arial" w:cs="Arial"/>
          <w:sz w:val="26"/>
          <w:szCs w:val="26"/>
          <w:vertAlign w:val="subscript"/>
        </w:rPr>
        <w:t>Т2</w:t>
      </w:r>
      <w:r w:rsidR="00C23400" w:rsidRPr="003D2949">
        <w:rPr>
          <w:rFonts w:ascii="Arial" w:eastAsia="MS Mincho" w:hAnsi="Arial" w:cs="Arial"/>
          <w:sz w:val="26"/>
          <w:szCs w:val="26"/>
        </w:rPr>
        <w:t>, %)</w:t>
      </w:r>
      <w:r w:rsidR="00041A3E" w:rsidRPr="003D2949">
        <w:rPr>
          <w:rFonts w:ascii="Arial" w:eastAsia="MS Mincho" w:hAnsi="Arial" w:cs="Arial"/>
          <w:sz w:val="26"/>
          <w:szCs w:val="26"/>
        </w:rPr>
        <w:t xml:space="preserve"> определяются по формулам:</w:t>
      </w:r>
    </w:p>
    <w:p w:rsidR="00DB1CCB" w:rsidRPr="003D2949" w:rsidRDefault="00C23400" w:rsidP="000671F0">
      <w:pPr>
        <w:pStyle w:val="a7"/>
        <w:tabs>
          <w:tab w:val="left" w:pos="1326"/>
          <w:tab w:val="left" w:pos="5529"/>
          <w:tab w:val="left" w:pos="6663"/>
          <w:tab w:val="left" w:pos="94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DB1CCB" w:rsidRPr="003D2949">
        <w:rPr>
          <w:rFonts w:ascii="Arial" w:eastAsia="MS Mincho" w:hAnsi="Arial" w:cs="Arial"/>
          <w:sz w:val="26"/>
          <w:szCs w:val="26"/>
        </w:rPr>
        <w:t>при коэффициентах развертки от 1 мкс/дел до 10 с/дел</w:t>
      </w:r>
      <w:r w:rsidR="000671F0">
        <w:rPr>
          <w:rFonts w:ascii="Arial" w:eastAsia="MS Mincho" w:hAnsi="Arial" w:cs="Arial"/>
          <w:sz w:val="26"/>
          <w:szCs w:val="26"/>
        </w:rPr>
        <w:t xml:space="preserve"> </w:t>
      </w:r>
      <w:r w:rsidR="00004816">
        <w:rPr>
          <w:rFonts w:ascii="Arial" w:eastAsia="MS Mincho" w:hAnsi="Arial" w:cs="Arial"/>
          <w:sz w:val="26"/>
          <w:szCs w:val="26"/>
        </w:rPr>
        <w:t xml:space="preserve"> </w:t>
      </w:r>
      <w:r w:rsidR="000671F0" w:rsidRPr="003D2949">
        <w:rPr>
          <w:rFonts w:ascii="Arial" w:hAnsi="Arial" w:cs="Arial"/>
          <w:snapToGrid w:val="0"/>
          <w:position w:val="-24"/>
          <w:sz w:val="26"/>
          <w:szCs w:val="26"/>
        </w:rPr>
        <w:object w:dxaOrig="1980" w:dyaOrig="639">
          <v:shape id="_x0000_i1028" type="#_x0000_t75" style="width:88.55pt;height:33.7pt" o:ole="">
            <v:imagedata r:id="rId15" o:title=""/>
          </v:shape>
          <o:OLEObject Type="Embed" ProgID="Equation.3" ShapeID="_x0000_i1028" DrawAspect="Content" ObjectID="_1583327814" r:id="rId16"/>
        </w:object>
      </w:r>
      <w:r w:rsidR="000671F0">
        <w:rPr>
          <w:rFonts w:ascii="Arial" w:hAnsi="Arial" w:cs="Arial"/>
          <w:snapToGrid w:val="0"/>
          <w:sz w:val="26"/>
          <w:szCs w:val="26"/>
        </w:rPr>
        <w:t xml:space="preserve"> </w:t>
      </w:r>
      <w:r w:rsidR="00C77FA8" w:rsidRPr="003D2949">
        <w:rPr>
          <w:rFonts w:ascii="Arial" w:hAnsi="Arial" w:cs="Arial"/>
          <w:sz w:val="26"/>
          <w:szCs w:val="26"/>
        </w:rPr>
        <w:tab/>
      </w:r>
      <w:r w:rsidR="00C77FA8" w:rsidRPr="003D2949">
        <w:rPr>
          <w:rFonts w:ascii="Arial" w:eastAsia="MS Mincho" w:hAnsi="Arial" w:cs="Arial"/>
          <w:sz w:val="26"/>
          <w:szCs w:val="26"/>
        </w:rPr>
        <w:t>(</w:t>
      </w:r>
      <w:r w:rsidR="00B5661E" w:rsidRPr="003D2949">
        <w:rPr>
          <w:rFonts w:ascii="Arial" w:eastAsia="MS Mincho" w:hAnsi="Arial" w:cs="Arial"/>
          <w:sz w:val="26"/>
          <w:szCs w:val="26"/>
        </w:rPr>
        <w:t>1.4</w:t>
      </w:r>
      <w:r w:rsidR="00C77FA8" w:rsidRPr="003D2949">
        <w:rPr>
          <w:rFonts w:ascii="Arial" w:eastAsia="MS Mincho" w:hAnsi="Arial" w:cs="Arial"/>
          <w:sz w:val="26"/>
          <w:szCs w:val="26"/>
        </w:rPr>
        <w:t>)</w:t>
      </w:r>
    </w:p>
    <w:p w:rsidR="00DB1CCB" w:rsidRPr="003D2949" w:rsidRDefault="00E12A8F" w:rsidP="000671F0">
      <w:pPr>
        <w:pStyle w:val="a7"/>
        <w:tabs>
          <w:tab w:val="left" w:pos="7655"/>
          <w:tab w:val="left" w:pos="9639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DB1CCB" w:rsidRPr="003D2949">
        <w:rPr>
          <w:rFonts w:ascii="Arial" w:eastAsia="MS Mincho" w:hAnsi="Arial" w:cs="Arial"/>
          <w:sz w:val="26"/>
          <w:szCs w:val="26"/>
        </w:rPr>
        <w:t>при коэффициентах развертки от 2 до 500 нс/дел</w:t>
      </w:r>
      <w:r w:rsidR="009A6E7D" w:rsidRPr="003D2949">
        <w:rPr>
          <w:rFonts w:ascii="Arial" w:eastAsia="MS Mincho" w:hAnsi="Arial" w:cs="Arial"/>
          <w:sz w:val="26"/>
          <w:szCs w:val="26"/>
        </w:rPr>
        <w:tab/>
      </w:r>
      <w:r w:rsidR="00B95616" w:rsidRPr="003D2949">
        <w:rPr>
          <w:rFonts w:ascii="Arial" w:hAnsi="Arial" w:cs="Arial"/>
          <w:snapToGrid w:val="0"/>
          <w:position w:val="-24"/>
          <w:sz w:val="26"/>
          <w:szCs w:val="26"/>
        </w:rPr>
        <w:object w:dxaOrig="2100" w:dyaOrig="639">
          <v:shape id="_x0000_i1029" type="#_x0000_t75" style="width:93.7pt;height:34.3pt" o:ole="">
            <v:imagedata r:id="rId17" o:title=""/>
          </v:shape>
          <o:OLEObject Type="Embed" ProgID="Equation.3" ShapeID="_x0000_i1029" DrawAspect="Content" ObjectID="_1583327815" r:id="rId18"/>
        </w:object>
      </w:r>
      <w:r w:rsidR="0020053B" w:rsidRPr="003D2949">
        <w:rPr>
          <w:rFonts w:ascii="Arial" w:hAnsi="Arial" w:cs="Arial"/>
          <w:sz w:val="26"/>
          <w:szCs w:val="26"/>
        </w:rPr>
        <w:tab/>
      </w:r>
      <w:r w:rsidR="0020053B" w:rsidRPr="003D2949">
        <w:rPr>
          <w:rFonts w:ascii="Arial" w:eastAsia="MS Mincho" w:hAnsi="Arial" w:cs="Arial"/>
          <w:sz w:val="26"/>
          <w:szCs w:val="26"/>
        </w:rPr>
        <w:t>(</w:t>
      </w:r>
      <w:r w:rsidR="00B5661E" w:rsidRPr="003D2949">
        <w:rPr>
          <w:rFonts w:ascii="Arial" w:eastAsia="MS Mincho" w:hAnsi="Arial" w:cs="Arial"/>
          <w:sz w:val="26"/>
          <w:szCs w:val="26"/>
        </w:rPr>
        <w:t>1.</w:t>
      </w:r>
      <w:r w:rsidR="0020053B" w:rsidRPr="003D2949">
        <w:rPr>
          <w:rFonts w:ascii="Arial" w:eastAsia="MS Mincho" w:hAnsi="Arial" w:cs="Arial"/>
          <w:sz w:val="26"/>
          <w:szCs w:val="26"/>
        </w:rPr>
        <w:t>5)</w:t>
      </w:r>
    </w:p>
    <w:p w:rsidR="00D417BB" w:rsidRPr="003D2949" w:rsidRDefault="00D417BB" w:rsidP="009956A5">
      <w:pPr>
        <w:pStyle w:val="a7"/>
        <w:tabs>
          <w:tab w:val="left" w:pos="2340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где </w:t>
      </w:r>
      <w:r w:rsidRPr="003D2949">
        <w:rPr>
          <w:rFonts w:ascii="Arial" w:eastAsia="MS Mincho" w:hAnsi="Arial" w:cs="Arial"/>
          <w:i/>
          <w:sz w:val="26"/>
          <w:szCs w:val="26"/>
        </w:rPr>
        <w:t>Т</w:t>
      </w:r>
      <w:r w:rsidRPr="003D2949">
        <w:rPr>
          <w:rFonts w:ascii="Arial" w:eastAsia="MS Mincho" w:hAnsi="Arial" w:cs="Arial"/>
          <w:i/>
          <w:sz w:val="26"/>
          <w:szCs w:val="26"/>
          <w:vertAlign w:val="subscript"/>
          <w:lang w:val="en-US"/>
        </w:rPr>
        <w:t>n</w:t>
      </w:r>
      <w:r w:rsidRPr="003D2949">
        <w:rPr>
          <w:rFonts w:ascii="Arial" w:eastAsia="MS Mincho" w:hAnsi="Arial" w:cs="Arial"/>
          <w:sz w:val="26"/>
          <w:szCs w:val="26"/>
        </w:rPr>
        <w:t xml:space="preserve"> = 10∙К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разв</w:t>
      </w:r>
      <w:r w:rsidRPr="003D2949">
        <w:rPr>
          <w:rFonts w:ascii="Arial" w:eastAsia="MS Mincho" w:hAnsi="Arial" w:cs="Arial"/>
          <w:sz w:val="26"/>
          <w:szCs w:val="26"/>
        </w:rPr>
        <w:tab/>
        <w:t>- длительность развертки, с;</w:t>
      </w:r>
      <w:r w:rsidR="00F4570D">
        <w:rPr>
          <w:rFonts w:ascii="Arial" w:eastAsia="MS Mincho" w:hAnsi="Arial" w:cs="Arial"/>
          <w:sz w:val="26"/>
          <w:szCs w:val="26"/>
        </w:rPr>
        <w:t xml:space="preserve"> </w:t>
      </w:r>
    </w:p>
    <w:p w:rsidR="00F4570D" w:rsidRDefault="00D417BB" w:rsidP="00950B8B">
      <w:pPr>
        <w:pStyle w:val="a7"/>
        <w:tabs>
          <w:tab w:val="left" w:pos="1418"/>
        </w:tabs>
        <w:spacing w:line="264" w:lineRule="auto"/>
        <w:ind w:firstLine="567"/>
        <w:jc w:val="left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i/>
          <w:sz w:val="26"/>
          <w:szCs w:val="26"/>
        </w:rPr>
        <w:t>Т</w:t>
      </w:r>
      <w:r w:rsidRPr="003D2949">
        <w:rPr>
          <w:rFonts w:ascii="Arial" w:eastAsia="MS Mincho" w:hAnsi="Arial" w:cs="Arial"/>
          <w:sz w:val="26"/>
          <w:szCs w:val="26"/>
        </w:rPr>
        <w:tab/>
        <w:t>- длительность измеряемого интервала, с;</w:t>
      </w:r>
      <w:r w:rsidR="00F4570D">
        <w:rPr>
          <w:rFonts w:ascii="Arial" w:eastAsia="MS Mincho" w:hAnsi="Arial" w:cs="Arial"/>
          <w:sz w:val="26"/>
          <w:szCs w:val="26"/>
        </w:rPr>
        <w:t xml:space="preserve"> </w:t>
      </w:r>
    </w:p>
    <w:p w:rsidR="00D417BB" w:rsidRPr="003D2949" w:rsidRDefault="00D417BB" w:rsidP="00950B8B">
      <w:pPr>
        <w:pStyle w:val="a7"/>
        <w:tabs>
          <w:tab w:val="left" w:pos="851"/>
          <w:tab w:val="left" w:pos="1418"/>
        </w:tabs>
        <w:spacing w:line="264" w:lineRule="auto"/>
        <w:ind w:firstLine="567"/>
        <w:jc w:val="left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К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разв</w:t>
      </w:r>
      <w:r w:rsidR="00DD58B8">
        <w:rPr>
          <w:rFonts w:ascii="Arial" w:eastAsia="MS Mincho" w:hAnsi="Arial" w:cs="Arial"/>
          <w:sz w:val="26"/>
          <w:szCs w:val="26"/>
        </w:rPr>
        <w:tab/>
      </w:r>
      <w:r w:rsidRPr="003D2949">
        <w:rPr>
          <w:rFonts w:ascii="Arial" w:eastAsia="MS Mincho" w:hAnsi="Arial" w:cs="Arial"/>
          <w:sz w:val="26"/>
          <w:szCs w:val="26"/>
        </w:rPr>
        <w:t>- коэффициент развертки, с/дел.</w:t>
      </w:r>
    </w:p>
    <w:p w:rsidR="00D417BB" w:rsidRPr="009956A5" w:rsidRDefault="00D417BB" w:rsidP="00DB1CCB">
      <w:pPr>
        <w:pStyle w:val="a7"/>
        <w:spacing w:line="276" w:lineRule="auto"/>
        <w:ind w:firstLine="567"/>
        <w:rPr>
          <w:rFonts w:ascii="Arial" w:eastAsia="MS Mincho" w:hAnsi="Arial" w:cs="Arial"/>
          <w:sz w:val="16"/>
          <w:szCs w:val="16"/>
        </w:rPr>
      </w:pPr>
    </w:p>
    <w:p w:rsidR="00DB1CCB" w:rsidRPr="003D2949" w:rsidRDefault="00DB1CCB" w:rsidP="00DB1CCB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Пределы допускаемой погрешности измерения временных интервалов между курсор</w:t>
      </w:r>
      <w:r w:rsidRPr="003D2949">
        <w:rPr>
          <w:rFonts w:ascii="Arial" w:eastAsia="MS Mincho" w:hAnsi="Arial" w:cs="Arial"/>
          <w:sz w:val="26"/>
          <w:szCs w:val="26"/>
        </w:rPr>
        <w:t>а</w:t>
      </w:r>
      <w:r w:rsidRPr="003D2949">
        <w:rPr>
          <w:rFonts w:ascii="Arial" w:eastAsia="MS Mincho" w:hAnsi="Arial" w:cs="Arial"/>
          <w:sz w:val="26"/>
          <w:szCs w:val="26"/>
        </w:rPr>
        <w:t xml:space="preserve">ми, а также автоматических измерений частоты и периода в рабочем диапазоне температур </w:t>
      </w:r>
      <w:r w:rsidR="009A35DF" w:rsidRPr="003D2949">
        <w:rPr>
          <w:rFonts w:ascii="Arial" w:eastAsia="MS Mincho" w:hAnsi="Arial" w:cs="Arial"/>
          <w:sz w:val="26"/>
          <w:szCs w:val="26"/>
        </w:rPr>
        <w:t>(</w:t>
      </w:r>
      <w:r w:rsidRPr="003D2949">
        <w:rPr>
          <w:rFonts w:ascii="Arial" w:eastAsia="MS Mincho" w:hAnsi="Arial" w:cs="Arial"/>
          <w:sz w:val="26"/>
          <w:szCs w:val="26"/>
        </w:rPr>
        <w:sym w:font="Symbol" w:char="F064"/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Тр</w:t>
      </w:r>
      <w:r w:rsidR="00534264" w:rsidRPr="003D2949">
        <w:rPr>
          <w:rFonts w:ascii="Arial" w:eastAsia="MS Mincho" w:hAnsi="Arial" w:cs="Arial"/>
          <w:sz w:val="26"/>
          <w:szCs w:val="26"/>
        </w:rPr>
        <w:t xml:space="preserve">, </w:t>
      </w:r>
      <w:r w:rsidR="009A35DF" w:rsidRPr="003D2949">
        <w:rPr>
          <w:rFonts w:ascii="Arial" w:eastAsia="MS Mincho" w:hAnsi="Arial" w:cs="Arial"/>
          <w:sz w:val="26"/>
          <w:szCs w:val="26"/>
        </w:rPr>
        <w:t>%)</w:t>
      </w:r>
      <w:r w:rsidRPr="003D2949">
        <w:rPr>
          <w:rFonts w:ascii="Arial" w:eastAsia="MS Mincho" w:hAnsi="Arial" w:cs="Arial"/>
          <w:sz w:val="26"/>
          <w:szCs w:val="26"/>
        </w:rPr>
        <w:t xml:space="preserve"> определяются по формуле</w:t>
      </w:r>
    </w:p>
    <w:p w:rsidR="00DB1CCB" w:rsidRPr="003D2949" w:rsidRDefault="00983264" w:rsidP="00754815">
      <w:pPr>
        <w:pStyle w:val="a7"/>
        <w:tabs>
          <w:tab w:val="left" w:pos="2835"/>
          <w:tab w:val="left" w:pos="9204"/>
        </w:tabs>
        <w:spacing w:before="40" w:line="276" w:lineRule="auto"/>
        <w:ind w:firstLine="2807"/>
        <w:jc w:val="center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hAnsi="Arial" w:cs="Arial"/>
          <w:position w:val="-14"/>
          <w:sz w:val="26"/>
          <w:szCs w:val="26"/>
        </w:rPr>
        <w:object w:dxaOrig="1640" w:dyaOrig="380">
          <v:shape id="_x0000_i1030" type="#_x0000_t75" style="width:118.85pt;height:22.3pt" o:ole="">
            <v:imagedata r:id="rId19" o:title=""/>
          </v:shape>
          <o:OLEObject Type="Embed" ProgID="Equation.3" ShapeID="_x0000_i1030" DrawAspect="Content" ObjectID="_1583327816" r:id="rId20"/>
        </w:object>
      </w:r>
      <w:r w:rsidR="00EC355A" w:rsidRPr="003D2949">
        <w:rPr>
          <w:rFonts w:ascii="Arial" w:eastAsia="MS Mincho" w:hAnsi="Arial" w:cs="Arial"/>
          <w:sz w:val="26"/>
          <w:szCs w:val="26"/>
        </w:rPr>
        <w:tab/>
      </w:r>
      <w:r w:rsidR="00DB1CCB" w:rsidRPr="003D2949">
        <w:rPr>
          <w:rFonts w:ascii="Arial" w:eastAsia="MS Mincho" w:hAnsi="Arial" w:cs="Arial"/>
          <w:sz w:val="26"/>
          <w:szCs w:val="26"/>
        </w:rPr>
        <w:t>(</w:t>
      </w:r>
      <w:r w:rsidR="00B5661E" w:rsidRPr="003D2949">
        <w:rPr>
          <w:rFonts w:ascii="Arial" w:eastAsia="MS Mincho" w:hAnsi="Arial" w:cs="Arial"/>
          <w:sz w:val="26"/>
          <w:szCs w:val="26"/>
        </w:rPr>
        <w:t>1.6</w:t>
      </w:r>
      <w:r w:rsidR="00DB1CCB" w:rsidRPr="003D2949">
        <w:rPr>
          <w:rFonts w:ascii="Arial" w:eastAsia="MS Mincho" w:hAnsi="Arial" w:cs="Arial"/>
          <w:sz w:val="26"/>
          <w:szCs w:val="26"/>
        </w:rPr>
        <w:t>)</w:t>
      </w:r>
    </w:p>
    <w:p w:rsidR="00E027A6" w:rsidRPr="003D2949" w:rsidRDefault="00A329F0" w:rsidP="00D74057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1.2.19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FB1766" w:rsidRPr="003D2949">
        <w:rPr>
          <w:rFonts w:ascii="Arial" w:eastAsia="MS Mincho" w:hAnsi="Arial" w:cs="Arial"/>
          <w:sz w:val="26"/>
          <w:szCs w:val="26"/>
        </w:rPr>
        <w:t>Осциллограф обеспечивает</w:t>
      </w:r>
      <w:r w:rsidR="00E027A6" w:rsidRPr="003D2949">
        <w:rPr>
          <w:rFonts w:ascii="Arial" w:eastAsia="MS Mincho" w:hAnsi="Arial" w:cs="Arial"/>
          <w:sz w:val="26"/>
          <w:szCs w:val="26"/>
        </w:rPr>
        <w:t>:</w:t>
      </w:r>
    </w:p>
    <w:p w:rsidR="00E027A6" w:rsidRPr="003D2949" w:rsidRDefault="00D46874" w:rsidP="00E027A6">
      <w:pPr>
        <w:pStyle w:val="a7"/>
        <w:tabs>
          <w:tab w:val="left" w:pos="132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 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обмен информацией с внешним </w:t>
      </w:r>
      <w:r w:rsidR="00D67C84" w:rsidRPr="003D2949">
        <w:rPr>
          <w:rFonts w:ascii="Arial" w:eastAsia="MS Mincho" w:hAnsi="Arial" w:cs="Arial"/>
          <w:sz w:val="26"/>
          <w:szCs w:val="26"/>
        </w:rPr>
        <w:t>ПК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 по интерфейс</w:t>
      </w:r>
      <w:r w:rsidR="0066257F" w:rsidRPr="003D2949">
        <w:rPr>
          <w:rFonts w:ascii="Arial" w:eastAsia="MS Mincho" w:hAnsi="Arial" w:cs="Arial"/>
          <w:sz w:val="26"/>
          <w:szCs w:val="26"/>
        </w:rPr>
        <w:t>ам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FB1766" w:rsidRPr="003D2949">
        <w:rPr>
          <w:rFonts w:ascii="Arial" w:eastAsia="MS Mincho" w:hAnsi="Arial" w:cs="Arial"/>
          <w:sz w:val="26"/>
          <w:szCs w:val="26"/>
          <w:lang w:val="en-US"/>
        </w:rPr>
        <w:t>USB</w:t>
      </w:r>
      <w:r w:rsidR="00174E90" w:rsidRPr="003D2949">
        <w:rPr>
          <w:rFonts w:ascii="Arial" w:eastAsia="MS Mincho" w:hAnsi="Arial" w:cs="Arial"/>
          <w:sz w:val="26"/>
          <w:szCs w:val="26"/>
        </w:rPr>
        <w:t> 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2.0, </w:t>
      </w:r>
      <w:r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E9485D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721BE3" w:rsidRPr="003D2949">
        <w:rPr>
          <w:rFonts w:ascii="Arial" w:hAnsi="Arial" w:cs="Arial"/>
          <w:sz w:val="26"/>
          <w:szCs w:val="26"/>
        </w:rPr>
        <w:t>Ethernet</w:t>
      </w:r>
      <w:r w:rsidRPr="003D2949">
        <w:rPr>
          <w:rFonts w:ascii="Arial" w:hAnsi="Arial" w:cs="Arial"/>
          <w:sz w:val="26"/>
          <w:szCs w:val="26"/>
        </w:rPr>
        <w:t> </w:t>
      </w:r>
      <w:r w:rsidR="00721BE3" w:rsidRPr="003D2949">
        <w:rPr>
          <w:rFonts w:ascii="Arial" w:hAnsi="Arial" w:cs="Arial"/>
          <w:sz w:val="26"/>
          <w:szCs w:val="26"/>
        </w:rPr>
        <w:t>10/100</w:t>
      </w:r>
      <w:r w:rsidRPr="003D2949">
        <w:rPr>
          <w:rFonts w:ascii="Arial" w:hAnsi="Arial" w:cs="Arial"/>
          <w:sz w:val="26"/>
          <w:szCs w:val="26"/>
        </w:rPr>
        <w:t> </w:t>
      </w:r>
      <w:r w:rsidR="00721BE3" w:rsidRPr="003D2949">
        <w:rPr>
          <w:rFonts w:ascii="Arial" w:hAnsi="Arial" w:cs="Arial"/>
          <w:sz w:val="26"/>
          <w:szCs w:val="26"/>
          <w:lang w:val="en-US"/>
        </w:rPr>
        <w:t>BASE</w:t>
      </w:r>
      <w:r w:rsidR="00721BE3" w:rsidRPr="003D2949">
        <w:rPr>
          <w:rFonts w:ascii="Arial" w:hAnsi="Arial" w:cs="Arial"/>
          <w:sz w:val="26"/>
          <w:szCs w:val="26"/>
        </w:rPr>
        <w:t>-</w:t>
      </w:r>
      <w:r w:rsidR="00721BE3" w:rsidRPr="003D2949">
        <w:rPr>
          <w:rFonts w:ascii="Arial" w:hAnsi="Arial" w:cs="Arial"/>
          <w:sz w:val="26"/>
          <w:szCs w:val="26"/>
          <w:lang w:val="en-US"/>
        </w:rPr>
        <w:t>T</w:t>
      </w:r>
      <w:r w:rsidR="00721BE3" w:rsidRPr="003D2949">
        <w:rPr>
          <w:rFonts w:ascii="Arial" w:hAnsi="Arial" w:cs="Arial"/>
          <w:sz w:val="26"/>
          <w:szCs w:val="26"/>
        </w:rPr>
        <w:t xml:space="preserve"> по командам</w:t>
      </w:r>
      <w:r w:rsidR="009268CA" w:rsidRPr="003D2949">
        <w:rPr>
          <w:rFonts w:ascii="Arial" w:hAnsi="Arial" w:cs="Arial"/>
          <w:sz w:val="26"/>
          <w:szCs w:val="26"/>
        </w:rPr>
        <w:t>,</w:t>
      </w:r>
      <w:r w:rsidR="00721BE3" w:rsidRPr="003D2949">
        <w:rPr>
          <w:rFonts w:ascii="Arial" w:hAnsi="Arial" w:cs="Arial"/>
          <w:sz w:val="26"/>
          <w:szCs w:val="26"/>
        </w:rPr>
        <w:t xml:space="preserve"> соответствующим </w:t>
      </w:r>
      <w:r w:rsidR="00721BE3" w:rsidRPr="003D2949">
        <w:rPr>
          <w:rFonts w:ascii="Arial" w:hAnsi="Arial" w:cs="Arial"/>
          <w:sz w:val="26"/>
          <w:szCs w:val="26"/>
          <w:lang w:val="en-US"/>
        </w:rPr>
        <w:t>SCPI</w:t>
      </w:r>
      <w:r w:rsidR="00721BE3" w:rsidRPr="003D2949">
        <w:rPr>
          <w:rFonts w:ascii="Arial" w:hAnsi="Arial" w:cs="Arial"/>
          <w:sz w:val="26"/>
          <w:szCs w:val="26"/>
        </w:rPr>
        <w:t xml:space="preserve"> протоколу</w:t>
      </w:r>
      <w:r w:rsidR="001F12CA">
        <w:rPr>
          <w:rFonts w:ascii="Arial" w:hAnsi="Arial" w:cs="Arial"/>
          <w:sz w:val="26"/>
          <w:szCs w:val="26"/>
        </w:rPr>
        <w:t>;</w:t>
      </w:r>
    </w:p>
    <w:p w:rsidR="00FB1766" w:rsidRPr="003D2949" w:rsidRDefault="00E027A6" w:rsidP="00E027A6">
      <w:pPr>
        <w:pStyle w:val="a7"/>
        <w:tabs>
          <w:tab w:val="left" w:pos="132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FB1766" w:rsidRPr="003D2949">
        <w:rPr>
          <w:rFonts w:ascii="Arial" w:eastAsia="MS Mincho" w:hAnsi="Arial" w:cs="Arial"/>
          <w:sz w:val="26"/>
          <w:szCs w:val="26"/>
        </w:rPr>
        <w:t>сохранение копии экрана на флэш-носител</w:t>
      </w:r>
      <w:r w:rsidR="009268CA" w:rsidRPr="003D2949">
        <w:rPr>
          <w:rFonts w:ascii="Arial" w:eastAsia="MS Mincho" w:hAnsi="Arial" w:cs="Arial"/>
          <w:sz w:val="26"/>
          <w:szCs w:val="26"/>
        </w:rPr>
        <w:t>ь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FB1766" w:rsidRPr="003D2949">
        <w:rPr>
          <w:rFonts w:ascii="Arial" w:eastAsia="MS Mincho" w:hAnsi="Arial" w:cs="Arial"/>
          <w:sz w:val="26"/>
          <w:szCs w:val="26"/>
          <w:lang w:val="en-US"/>
        </w:rPr>
        <w:t>USB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 в формате  </w:t>
      </w:r>
      <w:r w:rsidR="00FB1766" w:rsidRPr="003D2949">
        <w:rPr>
          <w:rFonts w:ascii="Arial" w:eastAsia="MS Mincho" w:hAnsi="Arial" w:cs="Arial"/>
          <w:sz w:val="26"/>
          <w:szCs w:val="26"/>
          <w:lang w:val="en-US"/>
        </w:rPr>
        <w:t>bmp</w:t>
      </w:r>
      <w:r w:rsidR="00FB1766" w:rsidRPr="003D2949">
        <w:rPr>
          <w:rFonts w:ascii="Arial" w:eastAsia="MS Mincho" w:hAnsi="Arial" w:cs="Arial"/>
          <w:sz w:val="26"/>
          <w:szCs w:val="26"/>
        </w:rPr>
        <w:t>.</w:t>
      </w:r>
    </w:p>
    <w:p w:rsidR="00E82A4B" w:rsidRPr="003D2949" w:rsidRDefault="00A329F0" w:rsidP="00A302F9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1.2.20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E82A4B" w:rsidRPr="003D2949">
        <w:rPr>
          <w:rFonts w:ascii="Arial" w:eastAsia="MS Mincho" w:hAnsi="Arial" w:cs="Arial"/>
          <w:sz w:val="26"/>
          <w:szCs w:val="26"/>
        </w:rPr>
        <w:t>Осциллограф обеспечивает свои технические характеристики в пределах норм, установленных ТУ, по истечении времени установления рабочего режима, равного 15 мин.</w:t>
      </w:r>
    </w:p>
    <w:p w:rsidR="00E82A4B" w:rsidRPr="003D2949" w:rsidRDefault="00A329F0" w:rsidP="00A302F9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1.2.21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Осциллограф допускает непрерывную работу в рабочих условиях </w:t>
      </w:r>
      <w:r w:rsidR="008B3ED1" w:rsidRPr="003D2949">
        <w:rPr>
          <w:rFonts w:ascii="Arial" w:eastAsia="MS Mincho" w:hAnsi="Arial" w:cs="Arial"/>
          <w:sz w:val="26"/>
          <w:szCs w:val="26"/>
        </w:rPr>
        <w:t xml:space="preserve">применения 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в течение </w:t>
      </w:r>
      <w:r w:rsidR="009A35DF" w:rsidRPr="003D2949">
        <w:rPr>
          <w:rFonts w:ascii="Arial" w:eastAsia="MS Mincho" w:hAnsi="Arial" w:cs="Arial"/>
          <w:sz w:val="26"/>
          <w:szCs w:val="26"/>
        </w:rPr>
        <w:t xml:space="preserve">времени </w:t>
      </w:r>
      <w:r w:rsidR="00E82A4B" w:rsidRPr="003D2949">
        <w:rPr>
          <w:rFonts w:ascii="Arial" w:eastAsia="MS Mincho" w:hAnsi="Arial" w:cs="Arial"/>
          <w:sz w:val="26"/>
          <w:szCs w:val="26"/>
        </w:rPr>
        <w:t>не менее 16 ч при сохранении своих технических характеристик в пределах норм, установленных ТУ.</w:t>
      </w:r>
    </w:p>
    <w:p w:rsidR="00E82A4B" w:rsidRPr="003D2949" w:rsidRDefault="00174E90" w:rsidP="00A302F9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1.2.22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E82A4B" w:rsidRPr="003D2949">
        <w:rPr>
          <w:rFonts w:ascii="Arial" w:eastAsia="MS Mincho" w:hAnsi="Arial" w:cs="Arial"/>
          <w:sz w:val="26"/>
          <w:szCs w:val="26"/>
        </w:rPr>
        <w:t>Осциллограф сохраняет свои технические характеристики в пределах норм</w:t>
      </w:r>
      <w:r w:rsidR="003217AF">
        <w:rPr>
          <w:rFonts w:ascii="Arial" w:eastAsia="MS Mincho" w:hAnsi="Arial" w:cs="Arial"/>
          <w:sz w:val="26"/>
          <w:szCs w:val="26"/>
        </w:rPr>
        <w:t xml:space="preserve"> </w:t>
      </w:r>
      <w:r w:rsidR="00E82A4B" w:rsidRPr="003D2949">
        <w:rPr>
          <w:rFonts w:ascii="Arial" w:eastAsia="MS Mincho" w:hAnsi="Arial" w:cs="Arial"/>
          <w:sz w:val="26"/>
          <w:szCs w:val="26"/>
        </w:rPr>
        <w:t>при питании от сети переменного тока напряжением (230</w:t>
      </w:r>
      <w:r w:rsidR="00E82A4B" w:rsidRPr="003D2949">
        <w:rPr>
          <w:rFonts w:ascii="Arial" w:eastAsia="MS Mincho" w:hAnsi="Arial" w:cs="Arial"/>
          <w:sz w:val="26"/>
          <w:szCs w:val="26"/>
        </w:rPr>
        <w:sym w:font="Symbol" w:char="F0B1"/>
      </w:r>
      <w:r w:rsidR="00E82A4B" w:rsidRPr="003D2949">
        <w:rPr>
          <w:rFonts w:ascii="Arial" w:eastAsia="MS Mincho" w:hAnsi="Arial" w:cs="Arial"/>
          <w:sz w:val="26"/>
          <w:szCs w:val="26"/>
        </w:rPr>
        <w:t>23) В частотой (50</w:t>
      </w:r>
      <w:r w:rsidR="00E82A4B" w:rsidRPr="003D2949">
        <w:rPr>
          <w:rFonts w:ascii="Arial" w:eastAsia="MS Mincho" w:hAnsi="Arial" w:cs="Arial"/>
          <w:sz w:val="26"/>
          <w:szCs w:val="26"/>
        </w:rPr>
        <w:sym w:font="Symbol" w:char="F0B1"/>
      </w:r>
      <w:r w:rsidR="00E82A4B" w:rsidRPr="003D2949">
        <w:rPr>
          <w:rFonts w:ascii="Arial" w:eastAsia="MS Mincho" w:hAnsi="Arial" w:cs="Arial"/>
          <w:sz w:val="26"/>
          <w:szCs w:val="26"/>
        </w:rPr>
        <w:t>0,5) Гц</w:t>
      </w:r>
      <w:r w:rsidR="0025644F" w:rsidRPr="003D2949">
        <w:rPr>
          <w:rFonts w:ascii="Arial" w:eastAsia="MS Mincho" w:hAnsi="Arial" w:cs="Arial"/>
          <w:sz w:val="26"/>
          <w:szCs w:val="26"/>
        </w:rPr>
        <w:t xml:space="preserve">, а также от </w:t>
      </w:r>
      <w:r w:rsidR="00356511" w:rsidRPr="003D2949">
        <w:rPr>
          <w:rFonts w:ascii="Arial" w:eastAsia="MS Mincho" w:hAnsi="Arial" w:cs="Arial"/>
          <w:sz w:val="26"/>
          <w:szCs w:val="26"/>
        </w:rPr>
        <w:t>источника питания постоянного тока напряжением (12</w:t>
      </w:r>
      <w:r w:rsidR="00356511" w:rsidRPr="003D2949">
        <w:rPr>
          <w:rFonts w:ascii="Arial" w:eastAsia="MS Mincho" w:hAnsi="Arial" w:cs="Arial"/>
          <w:sz w:val="26"/>
          <w:szCs w:val="26"/>
        </w:rPr>
        <w:sym w:font="Symbol" w:char="F0B1"/>
      </w:r>
      <w:r w:rsidR="00E71F67" w:rsidRPr="003D2949">
        <w:rPr>
          <w:rFonts w:ascii="Arial" w:eastAsia="MS Mincho" w:hAnsi="Arial" w:cs="Arial"/>
          <w:sz w:val="26"/>
          <w:szCs w:val="26"/>
        </w:rPr>
        <w:t>3</w:t>
      </w:r>
      <w:r w:rsidR="00356511" w:rsidRPr="003D2949">
        <w:rPr>
          <w:rFonts w:ascii="Arial" w:eastAsia="MS Mincho" w:hAnsi="Arial" w:cs="Arial"/>
          <w:sz w:val="26"/>
          <w:szCs w:val="26"/>
        </w:rPr>
        <w:t>) В.</w:t>
      </w:r>
    </w:p>
    <w:p w:rsidR="00CE1975" w:rsidRPr="003D2949" w:rsidRDefault="00CE1975" w:rsidP="00A302F9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1.2.2</w:t>
      </w:r>
      <w:r w:rsidR="00D2168D" w:rsidRPr="003D2949">
        <w:rPr>
          <w:rFonts w:ascii="Arial" w:eastAsia="MS Mincho" w:hAnsi="Arial" w:cs="Arial"/>
          <w:b/>
          <w:sz w:val="26"/>
          <w:szCs w:val="26"/>
        </w:rPr>
        <w:t>3</w:t>
      </w:r>
      <w:r w:rsidRPr="003D2949">
        <w:rPr>
          <w:rFonts w:ascii="Arial" w:eastAsia="MS Mincho" w:hAnsi="Arial" w:cs="Arial"/>
          <w:sz w:val="26"/>
          <w:szCs w:val="26"/>
        </w:rPr>
        <w:tab/>
        <w:t>Мощность, потребляемая осциллографом от сети питания при номинальном напряжении, не более 40 В∙А.</w:t>
      </w:r>
    </w:p>
    <w:p w:rsidR="00E82A4B" w:rsidRPr="003D2949" w:rsidRDefault="0042050E" w:rsidP="00A302F9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1.2.2</w:t>
      </w:r>
      <w:r w:rsidR="00D2168D" w:rsidRPr="003D2949">
        <w:rPr>
          <w:rFonts w:ascii="Arial" w:hAnsi="Arial" w:cs="Arial"/>
          <w:b/>
          <w:sz w:val="26"/>
          <w:szCs w:val="26"/>
        </w:rPr>
        <w:t>4</w:t>
      </w:r>
      <w:r w:rsidRPr="003D2949">
        <w:rPr>
          <w:rFonts w:ascii="Arial" w:hAnsi="Arial" w:cs="Arial"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 xml:space="preserve">Электрическая изоляция </w:t>
      </w:r>
      <w:r w:rsidR="00A12F55" w:rsidRPr="003D2949">
        <w:rPr>
          <w:rFonts w:ascii="Arial" w:hAnsi="Arial" w:cs="Arial"/>
          <w:sz w:val="26"/>
          <w:szCs w:val="26"/>
        </w:rPr>
        <w:t xml:space="preserve">цепи питания </w:t>
      </w:r>
      <w:r w:rsidR="006A1776" w:rsidRPr="003D2949">
        <w:rPr>
          <w:rFonts w:ascii="Arial" w:hAnsi="Arial" w:cs="Arial"/>
          <w:sz w:val="26"/>
          <w:szCs w:val="26"/>
        </w:rPr>
        <w:t>о</w:t>
      </w:r>
      <w:r w:rsidR="006A1776" w:rsidRPr="003D2949">
        <w:rPr>
          <w:rFonts w:ascii="Arial" w:hAnsi="Arial" w:cs="Arial"/>
          <w:sz w:val="26"/>
          <w:szCs w:val="26"/>
        </w:rPr>
        <w:t>с</w:t>
      </w:r>
      <w:r w:rsidR="006A1776" w:rsidRPr="003D2949">
        <w:rPr>
          <w:rFonts w:ascii="Arial" w:hAnsi="Arial" w:cs="Arial"/>
          <w:sz w:val="26"/>
          <w:szCs w:val="26"/>
        </w:rPr>
        <w:t xml:space="preserve">циллографа </w:t>
      </w:r>
      <w:r w:rsidR="00E82A4B" w:rsidRPr="003D2949">
        <w:rPr>
          <w:rFonts w:ascii="Arial" w:hAnsi="Arial" w:cs="Arial"/>
          <w:sz w:val="26"/>
          <w:szCs w:val="26"/>
        </w:rPr>
        <w:t>выдерживает без возникновения разрядов и поверхностных пробоев в течение 1</w:t>
      </w:r>
      <w:r w:rsidR="00E82A4B" w:rsidRPr="003D2949">
        <w:rPr>
          <w:rFonts w:ascii="Arial" w:hAnsi="Arial" w:cs="Arial"/>
          <w:sz w:val="26"/>
          <w:szCs w:val="26"/>
          <w:lang w:val="en-US"/>
        </w:rPr>
        <w:t> </w:t>
      </w:r>
      <w:r w:rsidR="00E82A4B" w:rsidRPr="003D2949">
        <w:rPr>
          <w:rFonts w:ascii="Arial" w:hAnsi="Arial" w:cs="Arial"/>
          <w:sz w:val="26"/>
          <w:szCs w:val="26"/>
        </w:rPr>
        <w:t>мин действие испытательного напряж</w:t>
      </w:r>
      <w:r w:rsidR="006A1776" w:rsidRPr="003D2949">
        <w:rPr>
          <w:rFonts w:ascii="Arial" w:hAnsi="Arial" w:cs="Arial"/>
          <w:sz w:val="26"/>
          <w:szCs w:val="26"/>
        </w:rPr>
        <w:t xml:space="preserve">ения переменного тока частотой </w:t>
      </w:r>
      <w:r w:rsidR="00E82A4B" w:rsidRPr="003D2949">
        <w:rPr>
          <w:rFonts w:ascii="Arial" w:hAnsi="Arial" w:cs="Arial"/>
          <w:sz w:val="26"/>
          <w:szCs w:val="26"/>
        </w:rPr>
        <w:t>50 Гц, средн</w:t>
      </w:r>
      <w:r w:rsidR="00241FE4" w:rsidRPr="003D2949">
        <w:rPr>
          <w:rFonts w:ascii="Arial" w:hAnsi="Arial" w:cs="Arial"/>
          <w:sz w:val="26"/>
          <w:szCs w:val="26"/>
        </w:rPr>
        <w:t>е</w:t>
      </w:r>
      <w:r w:rsidR="00E82A4B" w:rsidRPr="003D2949">
        <w:rPr>
          <w:rFonts w:ascii="Arial" w:hAnsi="Arial" w:cs="Arial"/>
          <w:sz w:val="26"/>
          <w:szCs w:val="26"/>
        </w:rPr>
        <w:t>квадратич</w:t>
      </w:r>
      <w:r w:rsidR="00E82A4B" w:rsidRPr="003D2949">
        <w:rPr>
          <w:rFonts w:ascii="Arial" w:hAnsi="Arial" w:cs="Arial"/>
          <w:sz w:val="26"/>
          <w:szCs w:val="26"/>
        </w:rPr>
        <w:t>е</w:t>
      </w:r>
      <w:r w:rsidR="00E82A4B" w:rsidRPr="003D2949">
        <w:rPr>
          <w:rFonts w:ascii="Arial" w:hAnsi="Arial" w:cs="Arial"/>
          <w:sz w:val="26"/>
          <w:szCs w:val="26"/>
        </w:rPr>
        <w:t>ским значением 1500 В.</w:t>
      </w:r>
    </w:p>
    <w:p w:rsidR="00E82A4B" w:rsidRPr="003D2949" w:rsidRDefault="00232F79" w:rsidP="00A302F9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1.2.2</w:t>
      </w:r>
      <w:r w:rsidR="00D2168D" w:rsidRPr="003D2949">
        <w:rPr>
          <w:rFonts w:ascii="Arial" w:hAnsi="Arial" w:cs="Arial"/>
          <w:b/>
          <w:sz w:val="26"/>
          <w:szCs w:val="26"/>
        </w:rPr>
        <w:t>5</w:t>
      </w:r>
      <w:r w:rsidRPr="003D2949">
        <w:rPr>
          <w:rFonts w:ascii="Arial" w:hAnsi="Arial" w:cs="Arial"/>
          <w:b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>Значение сопротивления между зажимом защитного заземления осциллографа и каждой доступной токопровод</w:t>
      </w:r>
      <w:r w:rsidR="00E82A4B" w:rsidRPr="003D2949">
        <w:rPr>
          <w:rFonts w:ascii="Arial" w:hAnsi="Arial" w:cs="Arial"/>
          <w:sz w:val="26"/>
          <w:szCs w:val="26"/>
        </w:rPr>
        <w:t>я</w:t>
      </w:r>
      <w:r w:rsidR="00E82A4B" w:rsidRPr="003D2949">
        <w:rPr>
          <w:rFonts w:ascii="Arial" w:hAnsi="Arial" w:cs="Arial"/>
          <w:sz w:val="26"/>
          <w:szCs w:val="26"/>
        </w:rPr>
        <w:t>щей частью не превышает 0,1 Ом.</w:t>
      </w:r>
    </w:p>
    <w:p w:rsidR="00FF57AC" w:rsidRPr="003D2949" w:rsidRDefault="00232F79" w:rsidP="00A302F9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1.2.2</w:t>
      </w:r>
      <w:r w:rsidR="00D2168D" w:rsidRPr="003D2949">
        <w:rPr>
          <w:rFonts w:ascii="Arial" w:hAnsi="Arial" w:cs="Arial"/>
          <w:b/>
          <w:sz w:val="26"/>
          <w:szCs w:val="26"/>
        </w:rPr>
        <w:t>6</w:t>
      </w:r>
      <w:r w:rsidRPr="003D2949">
        <w:rPr>
          <w:rFonts w:ascii="Arial" w:hAnsi="Arial" w:cs="Arial"/>
          <w:sz w:val="26"/>
          <w:szCs w:val="26"/>
        </w:rPr>
        <w:tab/>
      </w:r>
      <w:r w:rsidR="00FF57AC" w:rsidRPr="003D2949">
        <w:rPr>
          <w:rFonts w:ascii="Arial" w:hAnsi="Arial" w:cs="Arial"/>
          <w:sz w:val="26"/>
          <w:szCs w:val="26"/>
        </w:rPr>
        <w:t>Вероятность возникновения пожа</w:t>
      </w:r>
      <w:r w:rsidR="00670520">
        <w:rPr>
          <w:rFonts w:ascii="Arial" w:hAnsi="Arial" w:cs="Arial"/>
          <w:sz w:val="26"/>
          <w:szCs w:val="26"/>
        </w:rPr>
        <w:t xml:space="preserve">ра от осциллографа не превышает   </w:t>
      </w:r>
      <w:r w:rsidR="001F12CA">
        <w:rPr>
          <w:rFonts w:ascii="Arial" w:hAnsi="Arial" w:cs="Arial"/>
          <w:sz w:val="26"/>
          <w:szCs w:val="26"/>
        </w:rPr>
        <w:t xml:space="preserve"> </w:t>
      </w:r>
      <w:r w:rsidR="00FF57AC" w:rsidRPr="003D2949">
        <w:rPr>
          <w:rFonts w:ascii="Arial" w:hAnsi="Arial" w:cs="Arial"/>
          <w:sz w:val="26"/>
          <w:szCs w:val="26"/>
        </w:rPr>
        <w:t>10</w:t>
      </w:r>
      <w:r w:rsidR="00FF57AC" w:rsidRPr="003D2949">
        <w:rPr>
          <w:rFonts w:ascii="Arial" w:hAnsi="Arial" w:cs="Arial"/>
          <w:sz w:val="26"/>
          <w:szCs w:val="26"/>
          <w:vertAlign w:val="superscript"/>
        </w:rPr>
        <w:t>-6</w:t>
      </w:r>
      <w:r w:rsidR="00FF57AC" w:rsidRPr="003D2949">
        <w:rPr>
          <w:rFonts w:ascii="Arial" w:hAnsi="Arial" w:cs="Arial"/>
          <w:sz w:val="26"/>
          <w:szCs w:val="26"/>
        </w:rPr>
        <w:t xml:space="preserve"> в год.</w:t>
      </w:r>
    </w:p>
    <w:p w:rsidR="00E82A4B" w:rsidRPr="003D2949" w:rsidRDefault="004942B7" w:rsidP="003962F2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  <w:r w:rsidR="0077400C" w:rsidRPr="003D2949">
        <w:rPr>
          <w:rFonts w:ascii="Arial" w:hAnsi="Arial" w:cs="Arial"/>
          <w:b/>
          <w:sz w:val="26"/>
          <w:szCs w:val="26"/>
        </w:rPr>
        <w:lastRenderedPageBreak/>
        <w:t>1.2.27</w:t>
      </w:r>
      <w:r w:rsidR="0077400C" w:rsidRPr="003D2949">
        <w:rPr>
          <w:rFonts w:ascii="Arial" w:hAnsi="Arial" w:cs="Arial"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 xml:space="preserve">Уровень </w:t>
      </w:r>
      <w:r w:rsidR="00A74115" w:rsidRPr="003D2949">
        <w:rPr>
          <w:rFonts w:ascii="Arial" w:hAnsi="Arial" w:cs="Arial"/>
          <w:sz w:val="26"/>
          <w:szCs w:val="26"/>
        </w:rPr>
        <w:t xml:space="preserve">индустриальных </w:t>
      </w:r>
      <w:r w:rsidR="00E82A4B" w:rsidRPr="003D2949">
        <w:rPr>
          <w:rFonts w:ascii="Arial" w:hAnsi="Arial" w:cs="Arial"/>
          <w:sz w:val="26"/>
          <w:szCs w:val="26"/>
        </w:rPr>
        <w:t>радиопомех, создаваемых осциллографом, не</w:t>
      </w:r>
      <w:r w:rsidR="00A74115" w:rsidRPr="003D2949">
        <w:rPr>
          <w:rFonts w:ascii="Arial" w:hAnsi="Arial" w:cs="Arial"/>
          <w:sz w:val="26"/>
          <w:szCs w:val="26"/>
        </w:rPr>
        <w:t> </w:t>
      </w:r>
      <w:r w:rsidR="00E82A4B" w:rsidRPr="003D2949">
        <w:rPr>
          <w:rFonts w:ascii="Arial" w:hAnsi="Arial" w:cs="Arial"/>
          <w:sz w:val="26"/>
          <w:szCs w:val="26"/>
        </w:rPr>
        <w:t>превыш</w:t>
      </w:r>
      <w:r w:rsidR="00C94951" w:rsidRPr="003D2949">
        <w:rPr>
          <w:rFonts w:ascii="Arial" w:hAnsi="Arial" w:cs="Arial"/>
          <w:sz w:val="26"/>
          <w:szCs w:val="26"/>
        </w:rPr>
        <w:t xml:space="preserve">ает значений, указанных в </w:t>
      </w:r>
      <w:r w:rsidR="000F32F8" w:rsidRPr="003D2949">
        <w:rPr>
          <w:rFonts w:ascii="Arial" w:hAnsi="Arial" w:cs="Arial"/>
          <w:sz w:val="26"/>
          <w:szCs w:val="26"/>
        </w:rPr>
        <w:t xml:space="preserve">СТБ ГОСТ Р 51522-2001 </w:t>
      </w:r>
      <w:r w:rsidR="00E82A4B" w:rsidRPr="003D2949">
        <w:rPr>
          <w:rFonts w:ascii="Arial" w:hAnsi="Arial" w:cs="Arial"/>
          <w:sz w:val="26"/>
          <w:szCs w:val="26"/>
        </w:rPr>
        <w:t>для оборудования класса А.</w:t>
      </w:r>
    </w:p>
    <w:p w:rsidR="00E82A4B" w:rsidRPr="003D2949" w:rsidRDefault="0077400C" w:rsidP="00175DA7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1.2.28</w:t>
      </w:r>
      <w:r w:rsidRPr="003D2949">
        <w:rPr>
          <w:rFonts w:ascii="Arial" w:hAnsi="Arial" w:cs="Arial"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 xml:space="preserve">Осциллограф соответствует требованиям СТБ ГОСТ Р 51522-2001 </w:t>
      </w:r>
      <w:r w:rsidR="000F32F8" w:rsidRPr="003D2949">
        <w:rPr>
          <w:rFonts w:ascii="Arial" w:hAnsi="Arial" w:cs="Arial"/>
          <w:sz w:val="26"/>
          <w:szCs w:val="26"/>
        </w:rPr>
        <w:t xml:space="preserve">для оборудования класса А </w:t>
      </w:r>
      <w:r w:rsidR="00E82A4B" w:rsidRPr="003D2949">
        <w:rPr>
          <w:rFonts w:ascii="Arial" w:hAnsi="Arial" w:cs="Arial"/>
          <w:sz w:val="26"/>
          <w:szCs w:val="26"/>
        </w:rPr>
        <w:t>по следующим видам внешних п</w:t>
      </w:r>
      <w:r w:rsidR="00E82A4B" w:rsidRPr="003D2949">
        <w:rPr>
          <w:rFonts w:ascii="Arial" w:hAnsi="Arial" w:cs="Arial"/>
          <w:sz w:val="26"/>
          <w:szCs w:val="26"/>
        </w:rPr>
        <w:t>о</w:t>
      </w:r>
      <w:r w:rsidR="00E82A4B" w:rsidRPr="003D2949">
        <w:rPr>
          <w:rFonts w:ascii="Arial" w:hAnsi="Arial" w:cs="Arial"/>
          <w:sz w:val="26"/>
          <w:szCs w:val="26"/>
        </w:rPr>
        <w:t>мех:</w:t>
      </w:r>
    </w:p>
    <w:p w:rsidR="00E82A4B" w:rsidRPr="003D2949" w:rsidRDefault="00E82A4B" w:rsidP="008257EE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sz w:val="26"/>
          <w:szCs w:val="26"/>
        </w:rPr>
        <w:t>- электростатические разряды (критерий качества фун</w:t>
      </w:r>
      <w:r w:rsidRPr="003D2949">
        <w:rPr>
          <w:rFonts w:ascii="Arial" w:hAnsi="Arial" w:cs="Arial"/>
          <w:sz w:val="26"/>
          <w:szCs w:val="26"/>
        </w:rPr>
        <w:t>к</w:t>
      </w:r>
      <w:r w:rsidRPr="003D2949">
        <w:rPr>
          <w:rFonts w:ascii="Arial" w:hAnsi="Arial" w:cs="Arial"/>
          <w:sz w:val="26"/>
          <w:szCs w:val="26"/>
        </w:rPr>
        <w:t>цио</w:t>
      </w:r>
      <w:r w:rsidR="002732A5" w:rsidRPr="003D2949">
        <w:rPr>
          <w:rFonts w:ascii="Arial" w:hAnsi="Arial" w:cs="Arial"/>
          <w:sz w:val="26"/>
          <w:szCs w:val="26"/>
        </w:rPr>
        <w:t xml:space="preserve">нирования </w:t>
      </w:r>
      <w:r w:rsidR="00156093" w:rsidRPr="003D2949">
        <w:rPr>
          <w:rFonts w:ascii="Arial" w:hAnsi="Arial" w:cs="Arial"/>
          <w:sz w:val="26"/>
          <w:szCs w:val="26"/>
          <w:lang w:val="en-US"/>
        </w:rPr>
        <w:t>B</w:t>
      </w:r>
      <w:r w:rsidRPr="003D2949">
        <w:rPr>
          <w:rFonts w:ascii="Arial" w:hAnsi="Arial" w:cs="Arial"/>
          <w:sz w:val="26"/>
          <w:szCs w:val="26"/>
        </w:rPr>
        <w:t>);</w:t>
      </w:r>
    </w:p>
    <w:p w:rsidR="00E82A4B" w:rsidRPr="003D2949" w:rsidRDefault="00E82A4B" w:rsidP="008257EE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sz w:val="26"/>
          <w:szCs w:val="26"/>
        </w:rPr>
        <w:t>-</w:t>
      </w:r>
      <w:r w:rsidR="006C42C0">
        <w:rPr>
          <w:rFonts w:ascii="Arial" w:hAnsi="Arial" w:cs="Arial"/>
          <w:sz w:val="26"/>
          <w:szCs w:val="26"/>
        </w:rPr>
        <w:t> </w:t>
      </w:r>
      <w:r w:rsidRPr="003D2949">
        <w:rPr>
          <w:rFonts w:ascii="Arial" w:hAnsi="Arial" w:cs="Arial"/>
          <w:sz w:val="26"/>
          <w:szCs w:val="26"/>
        </w:rPr>
        <w:t>наносекундные импульсные помехи (критерий качества функционирования</w:t>
      </w:r>
      <w:r w:rsidR="00B8392E">
        <w:rPr>
          <w:rFonts w:ascii="Arial" w:hAnsi="Arial" w:cs="Arial"/>
          <w:sz w:val="26"/>
          <w:szCs w:val="26"/>
        </w:rPr>
        <w:t> </w:t>
      </w:r>
      <w:r w:rsidRPr="003D2949">
        <w:rPr>
          <w:rFonts w:ascii="Arial" w:hAnsi="Arial" w:cs="Arial"/>
          <w:sz w:val="26"/>
          <w:szCs w:val="26"/>
        </w:rPr>
        <w:t>В);</w:t>
      </w:r>
    </w:p>
    <w:p w:rsidR="00E82A4B" w:rsidRPr="003D2949" w:rsidRDefault="00E82A4B" w:rsidP="008257EE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sz w:val="26"/>
          <w:szCs w:val="26"/>
        </w:rPr>
        <w:t>-</w:t>
      </w:r>
      <w:r w:rsidR="00462EBE" w:rsidRPr="003D2949">
        <w:rPr>
          <w:rFonts w:ascii="Arial" w:hAnsi="Arial" w:cs="Arial"/>
          <w:sz w:val="26"/>
          <w:szCs w:val="26"/>
        </w:rPr>
        <w:t> </w:t>
      </w:r>
      <w:r w:rsidRPr="003D2949">
        <w:rPr>
          <w:rFonts w:ascii="Arial" w:hAnsi="Arial" w:cs="Arial"/>
          <w:sz w:val="26"/>
          <w:szCs w:val="26"/>
        </w:rPr>
        <w:t>микросекундные импульсные помехи большой энергии (критерий качества функци</w:t>
      </w:r>
      <w:r w:rsidRPr="003D2949">
        <w:rPr>
          <w:rFonts w:ascii="Arial" w:hAnsi="Arial" w:cs="Arial"/>
          <w:sz w:val="26"/>
          <w:szCs w:val="26"/>
        </w:rPr>
        <w:t>о</w:t>
      </w:r>
      <w:r w:rsidR="002732A5" w:rsidRPr="003D2949">
        <w:rPr>
          <w:rFonts w:ascii="Arial" w:hAnsi="Arial" w:cs="Arial"/>
          <w:sz w:val="26"/>
          <w:szCs w:val="26"/>
        </w:rPr>
        <w:t xml:space="preserve">нирования </w:t>
      </w:r>
      <w:r w:rsidR="00156093" w:rsidRPr="003D2949">
        <w:rPr>
          <w:rFonts w:ascii="Arial" w:hAnsi="Arial" w:cs="Arial"/>
          <w:sz w:val="26"/>
          <w:szCs w:val="26"/>
          <w:lang w:val="en-US"/>
        </w:rPr>
        <w:t>B</w:t>
      </w:r>
      <w:r w:rsidRPr="003D2949">
        <w:rPr>
          <w:rFonts w:ascii="Arial" w:hAnsi="Arial" w:cs="Arial"/>
          <w:sz w:val="26"/>
          <w:szCs w:val="26"/>
        </w:rPr>
        <w:t>);</w:t>
      </w:r>
    </w:p>
    <w:p w:rsidR="00615622" w:rsidRPr="003D2949" w:rsidRDefault="00E82A4B" w:rsidP="008257EE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sz w:val="26"/>
          <w:szCs w:val="26"/>
        </w:rPr>
        <w:t>-</w:t>
      </w:r>
      <w:r w:rsidR="00462EBE" w:rsidRPr="003D2949">
        <w:rPr>
          <w:rFonts w:ascii="Arial" w:hAnsi="Arial" w:cs="Arial"/>
          <w:sz w:val="26"/>
          <w:szCs w:val="26"/>
        </w:rPr>
        <w:t> </w:t>
      </w:r>
      <w:r w:rsidRPr="003D2949">
        <w:rPr>
          <w:rFonts w:ascii="Arial" w:hAnsi="Arial" w:cs="Arial"/>
          <w:sz w:val="26"/>
          <w:szCs w:val="26"/>
        </w:rPr>
        <w:t>динамические изменения напряжения электропитания (критерий качества функцион</w:t>
      </w:r>
      <w:r w:rsidRPr="003D2949">
        <w:rPr>
          <w:rFonts w:ascii="Arial" w:hAnsi="Arial" w:cs="Arial"/>
          <w:sz w:val="26"/>
          <w:szCs w:val="26"/>
        </w:rPr>
        <w:t>и</w:t>
      </w:r>
      <w:r w:rsidRPr="003D2949">
        <w:rPr>
          <w:rFonts w:ascii="Arial" w:hAnsi="Arial" w:cs="Arial"/>
          <w:sz w:val="26"/>
          <w:szCs w:val="26"/>
        </w:rPr>
        <w:t>рования В)</w:t>
      </w:r>
      <w:r w:rsidR="00615622" w:rsidRPr="003D2949">
        <w:rPr>
          <w:rFonts w:ascii="Arial" w:hAnsi="Arial" w:cs="Arial"/>
          <w:sz w:val="26"/>
          <w:szCs w:val="26"/>
        </w:rPr>
        <w:t>;</w:t>
      </w:r>
    </w:p>
    <w:p w:rsidR="00532A97" w:rsidRPr="003D2949" w:rsidRDefault="00532A97" w:rsidP="008257EE">
      <w:pPr>
        <w:pStyle w:val="30"/>
        <w:spacing w:line="276" w:lineRule="auto"/>
        <w:rPr>
          <w:rFonts w:ascii="Arial" w:hAnsi="Arial" w:cs="Arial"/>
          <w:snapToGrid w:val="0"/>
          <w:sz w:val="26"/>
          <w:szCs w:val="26"/>
        </w:rPr>
      </w:pPr>
      <w:r w:rsidRPr="003D2949">
        <w:rPr>
          <w:rFonts w:ascii="Arial" w:hAnsi="Arial" w:cs="Arial"/>
          <w:snapToGrid w:val="0"/>
          <w:sz w:val="26"/>
          <w:szCs w:val="26"/>
        </w:rPr>
        <w:t>- </w:t>
      </w:r>
      <w:r w:rsidR="00540667" w:rsidRPr="003D2949">
        <w:rPr>
          <w:rFonts w:ascii="Arial" w:hAnsi="Arial" w:cs="Arial"/>
          <w:snapToGrid w:val="0"/>
          <w:sz w:val="26"/>
          <w:szCs w:val="26"/>
        </w:rPr>
        <w:t>кондуктивные</w:t>
      </w:r>
      <w:r w:rsidR="00540667" w:rsidRPr="003D2949">
        <w:rPr>
          <w:rFonts w:ascii="Arial" w:hAnsi="Arial" w:cs="Arial"/>
          <w:snapToGrid w:val="0"/>
          <w:sz w:val="28"/>
          <w:szCs w:val="26"/>
        </w:rPr>
        <w:t xml:space="preserve"> </w:t>
      </w:r>
      <w:r w:rsidRPr="003D2949">
        <w:rPr>
          <w:rFonts w:ascii="Arial" w:hAnsi="Arial" w:cs="Arial"/>
          <w:snapToGrid w:val="0"/>
          <w:sz w:val="26"/>
          <w:szCs w:val="26"/>
        </w:rPr>
        <w:t>помех</w:t>
      </w:r>
      <w:r w:rsidR="00540667" w:rsidRPr="003D2949">
        <w:rPr>
          <w:rFonts w:ascii="Arial" w:hAnsi="Arial" w:cs="Arial"/>
          <w:snapToGrid w:val="0"/>
          <w:sz w:val="26"/>
          <w:szCs w:val="26"/>
        </w:rPr>
        <w:t>и</w:t>
      </w:r>
      <w:r w:rsidRPr="003D2949">
        <w:rPr>
          <w:rFonts w:ascii="Arial" w:hAnsi="Arial" w:cs="Arial"/>
          <w:snapToGrid w:val="0"/>
          <w:sz w:val="26"/>
          <w:szCs w:val="26"/>
        </w:rPr>
        <w:t>, наведенны</w:t>
      </w:r>
      <w:r w:rsidR="00540667" w:rsidRPr="003D2949">
        <w:rPr>
          <w:rFonts w:ascii="Arial" w:hAnsi="Arial" w:cs="Arial"/>
          <w:snapToGrid w:val="0"/>
          <w:sz w:val="26"/>
          <w:szCs w:val="26"/>
        </w:rPr>
        <w:t>е</w:t>
      </w:r>
      <w:r w:rsidRPr="003D2949">
        <w:rPr>
          <w:rFonts w:ascii="Arial" w:hAnsi="Arial" w:cs="Arial"/>
          <w:snapToGrid w:val="0"/>
          <w:sz w:val="26"/>
          <w:szCs w:val="26"/>
        </w:rPr>
        <w:t xml:space="preserve"> радиочастотными электромагнитными полями (критерий качества функционирования А);</w:t>
      </w:r>
    </w:p>
    <w:p w:rsidR="00F04002" w:rsidRPr="003D2949" w:rsidRDefault="00F04002" w:rsidP="008257EE">
      <w:pPr>
        <w:pStyle w:val="30"/>
        <w:spacing w:line="276" w:lineRule="auto"/>
        <w:rPr>
          <w:rFonts w:ascii="Arial" w:hAnsi="Arial" w:cs="Arial"/>
          <w:snapToGrid w:val="0"/>
          <w:sz w:val="26"/>
          <w:szCs w:val="26"/>
        </w:rPr>
      </w:pPr>
      <w:r w:rsidRPr="003D2949">
        <w:rPr>
          <w:rFonts w:ascii="Arial" w:hAnsi="Arial" w:cs="Arial"/>
          <w:snapToGrid w:val="0"/>
          <w:sz w:val="26"/>
          <w:szCs w:val="26"/>
        </w:rPr>
        <w:t xml:space="preserve">- устойчивость к радиочастотному электромагнитному полю </w:t>
      </w:r>
      <w:r w:rsidR="00DD72D3" w:rsidRPr="003D2949">
        <w:rPr>
          <w:rFonts w:ascii="Arial" w:hAnsi="Arial" w:cs="Arial"/>
          <w:snapToGrid w:val="0"/>
          <w:sz w:val="26"/>
          <w:szCs w:val="26"/>
        </w:rPr>
        <w:t>(</w:t>
      </w:r>
      <w:r w:rsidRPr="003D2949">
        <w:rPr>
          <w:rFonts w:ascii="Arial" w:hAnsi="Arial" w:cs="Arial"/>
          <w:snapToGrid w:val="0"/>
          <w:spacing w:val="-2"/>
          <w:sz w:val="26"/>
          <w:szCs w:val="26"/>
        </w:rPr>
        <w:t>критерий качества функционирования А)</w:t>
      </w:r>
      <w:r w:rsidR="00532A97" w:rsidRPr="003D2949">
        <w:rPr>
          <w:rFonts w:ascii="Arial" w:hAnsi="Arial" w:cs="Arial"/>
          <w:snapToGrid w:val="0"/>
          <w:spacing w:val="-2"/>
          <w:sz w:val="26"/>
          <w:szCs w:val="26"/>
        </w:rPr>
        <w:t>.</w:t>
      </w:r>
    </w:p>
    <w:p w:rsidR="00F177DA" w:rsidRPr="003D2949" w:rsidRDefault="00F177DA" w:rsidP="00587B5B">
      <w:pPr>
        <w:pStyle w:val="a7"/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</w:t>
      </w:r>
      <w:r w:rsidR="00D2168D" w:rsidRPr="003D2949">
        <w:rPr>
          <w:rFonts w:ascii="Arial" w:eastAsia="MS Mincho" w:hAnsi="Arial" w:cs="Arial"/>
          <w:b/>
          <w:sz w:val="26"/>
          <w:szCs w:val="26"/>
        </w:rPr>
        <w:t>29</w:t>
      </w:r>
      <w:r w:rsidRPr="003D2949">
        <w:rPr>
          <w:rFonts w:ascii="Arial" w:eastAsia="MS Mincho" w:hAnsi="Arial" w:cs="Arial"/>
          <w:sz w:val="26"/>
          <w:szCs w:val="26"/>
        </w:rPr>
        <w:tab/>
        <w:t>Показатели надежности:</w:t>
      </w:r>
    </w:p>
    <w:p w:rsidR="00F177DA" w:rsidRPr="003D2949" w:rsidRDefault="00F177DA" w:rsidP="00F177DA">
      <w:pPr>
        <w:pStyle w:val="a7"/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 средняя наработка на отказ осциллографа  не менее 8000 ч;</w:t>
      </w:r>
    </w:p>
    <w:p w:rsidR="00F177DA" w:rsidRPr="003D2949" w:rsidRDefault="00F177DA" w:rsidP="00F177DA">
      <w:pPr>
        <w:pStyle w:val="a7"/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 гамма-процентный ресурс осциллографа не менее 10 000 ч при доверительной вероятности </w:t>
      </w:r>
      <w:r w:rsidRPr="003D2949">
        <w:rPr>
          <w:rFonts w:ascii="Arial" w:eastAsia="MS Mincho" w:hAnsi="Arial" w:cs="Arial"/>
          <w:sz w:val="26"/>
          <w:szCs w:val="26"/>
        </w:rPr>
        <w:sym w:font="Symbol" w:char="F067"/>
      </w:r>
      <w:r w:rsidRPr="003D2949">
        <w:rPr>
          <w:rFonts w:ascii="Arial" w:eastAsia="MS Mincho" w:hAnsi="Arial" w:cs="Arial"/>
          <w:sz w:val="26"/>
          <w:szCs w:val="26"/>
        </w:rPr>
        <w:t xml:space="preserve"> = 95 %;</w:t>
      </w:r>
    </w:p>
    <w:p w:rsidR="00F177DA" w:rsidRPr="003D2949" w:rsidRDefault="00F177DA" w:rsidP="00F177DA">
      <w:pPr>
        <w:pStyle w:val="a7"/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</w:t>
      </w:r>
      <w:r w:rsidR="004F25D7" w:rsidRPr="003D2949">
        <w:rPr>
          <w:rFonts w:ascii="Arial" w:eastAsia="MS Mincho" w:hAnsi="Arial" w:cs="Arial"/>
          <w:sz w:val="26"/>
          <w:szCs w:val="26"/>
        </w:rPr>
        <w:t> </w:t>
      </w:r>
      <w:r w:rsidRPr="003D2949">
        <w:rPr>
          <w:rFonts w:ascii="Arial" w:eastAsia="MS Mincho" w:hAnsi="Arial" w:cs="Arial"/>
          <w:sz w:val="26"/>
          <w:szCs w:val="26"/>
        </w:rPr>
        <w:t>среднее время восстановления работоспособного состояния осциллографа не</w:t>
      </w:r>
      <w:r w:rsidR="0004117C" w:rsidRPr="003D2949">
        <w:rPr>
          <w:rFonts w:ascii="Arial" w:eastAsia="MS Mincho" w:hAnsi="Arial" w:cs="Arial"/>
          <w:sz w:val="26"/>
          <w:szCs w:val="26"/>
          <w:lang w:val="en-US"/>
        </w:rPr>
        <w:t> </w:t>
      </w:r>
      <w:r w:rsidRPr="003D2949">
        <w:rPr>
          <w:rFonts w:ascii="Arial" w:eastAsia="MS Mincho" w:hAnsi="Arial" w:cs="Arial"/>
          <w:sz w:val="26"/>
          <w:szCs w:val="26"/>
        </w:rPr>
        <w:t>более</w:t>
      </w:r>
      <w:r w:rsidR="0004117C" w:rsidRPr="003D2949">
        <w:rPr>
          <w:rFonts w:ascii="Arial" w:eastAsia="MS Mincho" w:hAnsi="Arial" w:cs="Arial"/>
          <w:sz w:val="26"/>
          <w:szCs w:val="26"/>
          <w:lang w:val="en-US"/>
        </w:rPr>
        <w:t> </w:t>
      </w:r>
      <w:r w:rsidR="004F25D7" w:rsidRPr="003D2949">
        <w:rPr>
          <w:rFonts w:ascii="Arial" w:eastAsia="MS Mincho" w:hAnsi="Arial" w:cs="Arial"/>
          <w:sz w:val="26"/>
          <w:szCs w:val="26"/>
        </w:rPr>
        <w:t>180</w:t>
      </w:r>
      <w:r w:rsidRPr="003D2949">
        <w:rPr>
          <w:rFonts w:ascii="Arial" w:eastAsia="MS Mincho" w:hAnsi="Arial" w:cs="Arial"/>
          <w:sz w:val="26"/>
          <w:szCs w:val="26"/>
        </w:rPr>
        <w:t> </w:t>
      </w:r>
      <w:r w:rsidR="004F25D7" w:rsidRPr="003D2949">
        <w:rPr>
          <w:rFonts w:ascii="Arial" w:eastAsia="MS Mincho" w:hAnsi="Arial" w:cs="Arial"/>
          <w:sz w:val="26"/>
          <w:szCs w:val="26"/>
        </w:rPr>
        <w:t>мин</w:t>
      </w:r>
      <w:r w:rsidRPr="003D2949">
        <w:rPr>
          <w:rFonts w:ascii="Arial" w:eastAsia="MS Mincho" w:hAnsi="Arial" w:cs="Arial"/>
          <w:sz w:val="26"/>
          <w:szCs w:val="26"/>
        </w:rPr>
        <w:t>.</w:t>
      </w:r>
    </w:p>
    <w:p w:rsidR="00364C24" w:rsidRPr="003D2949" w:rsidRDefault="00364C24" w:rsidP="00B8392E">
      <w:pPr>
        <w:pStyle w:val="a7"/>
        <w:tabs>
          <w:tab w:val="left" w:pos="1418"/>
        </w:tabs>
        <w:spacing w:before="80" w:line="276" w:lineRule="auto"/>
        <w:ind w:left="567" w:firstLine="0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1.2.3</w:t>
      </w:r>
      <w:r w:rsidR="00D2168D" w:rsidRPr="003D2949">
        <w:rPr>
          <w:rFonts w:ascii="Arial" w:eastAsia="MS Mincho" w:hAnsi="Arial" w:cs="Arial"/>
          <w:b/>
          <w:sz w:val="26"/>
          <w:szCs w:val="26"/>
        </w:rPr>
        <w:t>0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Масса осциллографа </w:t>
      </w:r>
      <w:r w:rsidR="0025542B" w:rsidRPr="003D2949">
        <w:rPr>
          <w:rFonts w:ascii="Arial" w:eastAsia="MS Mincho" w:hAnsi="Arial" w:cs="Arial"/>
          <w:sz w:val="26"/>
          <w:szCs w:val="26"/>
        </w:rPr>
        <w:t xml:space="preserve">не более </w:t>
      </w:r>
      <w:r w:rsidR="00E00A25" w:rsidRPr="003D2949">
        <w:rPr>
          <w:rFonts w:ascii="Arial" w:eastAsia="MS Mincho" w:hAnsi="Arial" w:cs="Arial"/>
          <w:sz w:val="26"/>
          <w:szCs w:val="26"/>
        </w:rPr>
        <w:t>3</w:t>
      </w:r>
      <w:r w:rsidR="00F40B52" w:rsidRPr="003D2949">
        <w:rPr>
          <w:rFonts w:ascii="Arial" w:eastAsia="MS Mincho" w:hAnsi="Arial" w:cs="Arial"/>
          <w:sz w:val="26"/>
          <w:szCs w:val="26"/>
        </w:rPr>
        <w:t>,5</w:t>
      </w:r>
      <w:r w:rsidR="00A0562B" w:rsidRPr="003D2949">
        <w:rPr>
          <w:rFonts w:ascii="Arial" w:eastAsia="MS Mincho" w:hAnsi="Arial" w:cs="Arial"/>
          <w:sz w:val="26"/>
          <w:szCs w:val="26"/>
        </w:rPr>
        <w:t> кг</w:t>
      </w:r>
      <w:r w:rsidRPr="003D2949">
        <w:rPr>
          <w:rFonts w:ascii="Arial" w:eastAsia="MS Mincho" w:hAnsi="Arial" w:cs="Arial"/>
          <w:sz w:val="26"/>
          <w:szCs w:val="26"/>
        </w:rPr>
        <w:t>.</w:t>
      </w:r>
    </w:p>
    <w:p w:rsidR="00E82A4B" w:rsidRPr="003D2949" w:rsidRDefault="00364C24" w:rsidP="00B8392E">
      <w:pPr>
        <w:pStyle w:val="a7"/>
        <w:tabs>
          <w:tab w:val="left" w:pos="1418"/>
        </w:tabs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М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асса </w:t>
      </w:r>
      <w:r w:rsidRPr="003D2949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с упаковкой не более </w:t>
      </w:r>
      <w:r w:rsidR="00E00A25" w:rsidRPr="003D2949">
        <w:rPr>
          <w:rFonts w:ascii="Arial" w:eastAsia="MS Mincho" w:hAnsi="Arial" w:cs="Arial"/>
          <w:sz w:val="26"/>
          <w:szCs w:val="26"/>
        </w:rPr>
        <w:t>5</w:t>
      </w:r>
      <w:r w:rsidRPr="003D2949">
        <w:rPr>
          <w:rFonts w:ascii="Arial" w:eastAsia="MS Mincho" w:hAnsi="Arial" w:cs="Arial"/>
          <w:sz w:val="26"/>
          <w:szCs w:val="26"/>
        </w:rPr>
        <w:t> </w:t>
      </w:r>
      <w:r w:rsidR="00E82A4B" w:rsidRPr="003D2949">
        <w:rPr>
          <w:rFonts w:ascii="Arial" w:eastAsia="MS Mincho" w:hAnsi="Arial" w:cs="Arial"/>
          <w:sz w:val="26"/>
          <w:szCs w:val="26"/>
        </w:rPr>
        <w:t>кг.</w:t>
      </w:r>
    </w:p>
    <w:p w:rsidR="00E82A4B" w:rsidRPr="003D2949" w:rsidRDefault="00364C24" w:rsidP="008772FB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1.2.3</w:t>
      </w:r>
      <w:r w:rsidR="00D2168D" w:rsidRPr="003D2949">
        <w:rPr>
          <w:rFonts w:ascii="Arial" w:hAnsi="Arial" w:cs="Arial"/>
          <w:b/>
          <w:sz w:val="26"/>
          <w:szCs w:val="26"/>
        </w:rPr>
        <w:t>1</w:t>
      </w:r>
      <w:r w:rsidRPr="003D2949">
        <w:rPr>
          <w:rFonts w:ascii="Arial" w:hAnsi="Arial" w:cs="Arial"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 xml:space="preserve">Габаритные размеры осциллографа </w:t>
      </w:r>
      <w:r w:rsidR="000E27A8" w:rsidRPr="003D2949">
        <w:rPr>
          <w:rFonts w:ascii="Arial" w:hAnsi="Arial" w:cs="Arial"/>
          <w:sz w:val="26"/>
          <w:szCs w:val="26"/>
        </w:rPr>
        <w:t xml:space="preserve">346 </w:t>
      </w:r>
      <w:r w:rsidR="001A39B6" w:rsidRPr="003D2949">
        <w:rPr>
          <w:rFonts w:ascii="Arial" w:hAnsi="Arial" w:cs="Arial"/>
          <w:sz w:val="26"/>
          <w:szCs w:val="26"/>
        </w:rPr>
        <w:t>x</w:t>
      </w:r>
      <w:r w:rsidR="000E27A8" w:rsidRPr="003D2949">
        <w:rPr>
          <w:rFonts w:ascii="Arial" w:hAnsi="Arial" w:cs="Arial"/>
          <w:sz w:val="26"/>
          <w:szCs w:val="26"/>
        </w:rPr>
        <w:t xml:space="preserve"> </w:t>
      </w:r>
      <w:r w:rsidR="00E82A4B" w:rsidRPr="003D2949">
        <w:rPr>
          <w:rFonts w:ascii="Arial" w:hAnsi="Arial" w:cs="Arial"/>
          <w:sz w:val="26"/>
          <w:szCs w:val="26"/>
        </w:rPr>
        <w:t>15</w:t>
      </w:r>
      <w:r w:rsidR="00280395" w:rsidRPr="003D2949">
        <w:rPr>
          <w:rFonts w:ascii="Arial" w:hAnsi="Arial" w:cs="Arial"/>
          <w:sz w:val="26"/>
          <w:szCs w:val="26"/>
        </w:rPr>
        <w:t>2</w:t>
      </w:r>
      <w:r w:rsidR="00E82A4B" w:rsidRPr="003D2949">
        <w:rPr>
          <w:rFonts w:ascii="Arial" w:hAnsi="Arial" w:cs="Arial"/>
          <w:sz w:val="26"/>
          <w:szCs w:val="26"/>
        </w:rPr>
        <w:t xml:space="preserve"> х 2</w:t>
      </w:r>
      <w:r w:rsidR="00CA3BD3" w:rsidRPr="003D2949">
        <w:rPr>
          <w:rFonts w:ascii="Arial" w:hAnsi="Arial" w:cs="Arial"/>
          <w:sz w:val="26"/>
          <w:szCs w:val="26"/>
        </w:rPr>
        <w:t>35</w:t>
      </w:r>
      <w:r w:rsidRPr="003D2949">
        <w:rPr>
          <w:rFonts w:ascii="Arial" w:hAnsi="Arial" w:cs="Arial"/>
          <w:sz w:val="26"/>
          <w:szCs w:val="26"/>
        </w:rPr>
        <w:t> </w:t>
      </w:r>
      <w:r w:rsidR="00E82A4B" w:rsidRPr="003D2949">
        <w:rPr>
          <w:rFonts w:ascii="Arial" w:hAnsi="Arial" w:cs="Arial"/>
          <w:sz w:val="26"/>
          <w:szCs w:val="26"/>
        </w:rPr>
        <w:t>мм.</w:t>
      </w:r>
    </w:p>
    <w:p w:rsidR="00E82A4B" w:rsidRPr="009F6817" w:rsidRDefault="00E82A4B" w:rsidP="0034023D">
      <w:pPr>
        <w:pStyle w:val="a7"/>
        <w:spacing w:line="276" w:lineRule="auto"/>
        <w:ind w:firstLine="567"/>
        <w:rPr>
          <w:rFonts w:ascii="Arial" w:eastAsia="MS Mincho" w:hAnsi="Arial" w:cs="Arial"/>
          <w:sz w:val="8"/>
          <w:szCs w:val="8"/>
        </w:rPr>
      </w:pPr>
    </w:p>
    <w:p w:rsidR="00E82A4B" w:rsidRPr="003D2949" w:rsidRDefault="004942B7" w:rsidP="00441ADE">
      <w:pPr>
        <w:pStyle w:val="3"/>
      </w:pPr>
      <w:bookmarkStart w:id="9" w:name="_Toc224455346"/>
      <w:bookmarkStart w:id="10" w:name="_Toc497122219"/>
      <w:r>
        <w:br w:type="page"/>
      </w:r>
      <w:r w:rsidR="000E61EB" w:rsidRPr="003D2949">
        <w:lastRenderedPageBreak/>
        <w:t>1.3</w:t>
      </w:r>
      <w:r w:rsidR="006C029B" w:rsidRPr="003D2949">
        <w:tab/>
      </w:r>
      <w:r w:rsidR="00E82A4B" w:rsidRPr="003D2949">
        <w:t>Состав осциллографа</w:t>
      </w:r>
      <w:bookmarkEnd w:id="9"/>
      <w:bookmarkEnd w:id="10"/>
    </w:p>
    <w:p w:rsidR="00E82A4B" w:rsidRPr="003D2949" w:rsidRDefault="000E61EB" w:rsidP="00186DA8">
      <w:pPr>
        <w:tabs>
          <w:tab w:val="num" w:pos="1276"/>
        </w:tabs>
        <w:spacing w:before="240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1.3.1</w:t>
      </w:r>
      <w:r w:rsidR="006C029B" w:rsidRPr="003D2949">
        <w:rPr>
          <w:rFonts w:ascii="Arial" w:hAnsi="Arial" w:cs="Arial"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>Состав комплекта поставки осциллографа соответствует табл</w:t>
      </w:r>
      <w:r w:rsidR="00E82A4B" w:rsidRPr="003D2949">
        <w:rPr>
          <w:rFonts w:ascii="Arial" w:hAnsi="Arial" w:cs="Arial"/>
          <w:sz w:val="26"/>
          <w:szCs w:val="26"/>
        </w:rPr>
        <w:t>и</w:t>
      </w:r>
      <w:r w:rsidR="005E5D00" w:rsidRPr="003D2949">
        <w:rPr>
          <w:rFonts w:ascii="Arial" w:hAnsi="Arial" w:cs="Arial"/>
          <w:sz w:val="26"/>
          <w:szCs w:val="26"/>
        </w:rPr>
        <w:t>це </w:t>
      </w:r>
      <w:r w:rsidR="00A26D8F" w:rsidRPr="003D2949">
        <w:rPr>
          <w:rFonts w:ascii="Arial" w:hAnsi="Arial" w:cs="Arial"/>
          <w:sz w:val="26"/>
          <w:szCs w:val="26"/>
        </w:rPr>
        <w:t>1</w:t>
      </w:r>
      <w:r w:rsidR="00235D27" w:rsidRPr="003D2949">
        <w:rPr>
          <w:rFonts w:ascii="Arial" w:hAnsi="Arial" w:cs="Arial"/>
          <w:sz w:val="26"/>
          <w:szCs w:val="26"/>
        </w:rPr>
        <w:t>.</w:t>
      </w:r>
      <w:r w:rsidR="002203D2" w:rsidRPr="003D2949">
        <w:rPr>
          <w:rFonts w:ascii="Arial" w:hAnsi="Arial" w:cs="Arial"/>
          <w:sz w:val="26"/>
          <w:szCs w:val="26"/>
        </w:rPr>
        <w:t>2</w:t>
      </w:r>
      <w:r w:rsidR="00E82A4B" w:rsidRPr="003D2949">
        <w:rPr>
          <w:rFonts w:ascii="Arial" w:hAnsi="Arial" w:cs="Arial"/>
          <w:sz w:val="26"/>
          <w:szCs w:val="26"/>
        </w:rPr>
        <w:t>.</w:t>
      </w:r>
    </w:p>
    <w:p w:rsidR="00E82A4B" w:rsidRPr="003D2949" w:rsidRDefault="00A26D8F" w:rsidP="000815CF">
      <w:pPr>
        <w:spacing w:before="120" w:after="80"/>
        <w:ind w:firstLine="567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sz w:val="26"/>
          <w:szCs w:val="26"/>
        </w:rPr>
        <w:t>Таблица 1</w:t>
      </w:r>
      <w:r w:rsidR="00235D27" w:rsidRPr="003D2949">
        <w:rPr>
          <w:rFonts w:ascii="Arial" w:hAnsi="Arial" w:cs="Arial"/>
          <w:sz w:val="26"/>
          <w:szCs w:val="26"/>
        </w:rPr>
        <w:t>.</w:t>
      </w:r>
      <w:r w:rsidR="002203D2" w:rsidRPr="003D2949">
        <w:rPr>
          <w:rFonts w:ascii="Arial" w:hAnsi="Arial" w:cs="Arial"/>
          <w:sz w:val="26"/>
          <w:szCs w:val="26"/>
        </w:rPr>
        <w:t>2</w:t>
      </w:r>
    </w:p>
    <w:tbl>
      <w:tblPr>
        <w:tblW w:w="10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87"/>
        <w:gridCol w:w="2887"/>
        <w:gridCol w:w="1507"/>
        <w:gridCol w:w="1710"/>
      </w:tblGrid>
      <w:tr w:rsidR="00E82A4B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E82A4B" w:rsidRPr="003D2949" w:rsidRDefault="00D42B7D" w:rsidP="000815CF">
            <w:pPr>
              <w:pStyle w:val="a7"/>
              <w:spacing w:before="2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Наименование </w:t>
            </w:r>
          </w:p>
        </w:tc>
        <w:tc>
          <w:tcPr>
            <w:tcW w:w="2887" w:type="dxa"/>
          </w:tcPr>
          <w:p w:rsidR="00E82A4B" w:rsidRPr="003D2949" w:rsidRDefault="00D42B7D" w:rsidP="000815CF">
            <w:pPr>
              <w:pStyle w:val="a7"/>
              <w:spacing w:before="2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Обозначение</w:t>
            </w:r>
          </w:p>
        </w:tc>
        <w:tc>
          <w:tcPr>
            <w:tcW w:w="1507" w:type="dxa"/>
          </w:tcPr>
          <w:p w:rsidR="00E82A4B" w:rsidRPr="003D2949" w:rsidRDefault="00E82A4B" w:rsidP="000815CF">
            <w:pPr>
              <w:pStyle w:val="a7"/>
              <w:spacing w:before="20" w:after="20" w:line="240" w:lineRule="auto"/>
              <w:ind w:left="-113" w:right="-113"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Количество</w:t>
            </w:r>
          </w:p>
        </w:tc>
        <w:tc>
          <w:tcPr>
            <w:tcW w:w="1710" w:type="dxa"/>
          </w:tcPr>
          <w:p w:rsidR="00E82A4B" w:rsidRPr="003D2949" w:rsidRDefault="00E82A4B" w:rsidP="000815CF">
            <w:pPr>
              <w:pStyle w:val="a7"/>
              <w:spacing w:before="20" w:after="20" w:line="240" w:lineRule="auto"/>
              <w:ind w:left="-57" w:right="-57"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Примечание</w:t>
            </w:r>
          </w:p>
        </w:tc>
      </w:tr>
      <w:tr w:rsidR="005D094B" w:rsidRPr="003D2949" w:rsidTr="000736E1">
        <w:tblPrEx>
          <w:tblCellMar>
            <w:top w:w="0" w:type="dxa"/>
            <w:bottom w:w="0" w:type="dxa"/>
          </w:tblCellMar>
        </w:tblPrEx>
        <w:trPr>
          <w:trHeight w:val="487"/>
          <w:jc w:val="center"/>
        </w:trPr>
        <w:tc>
          <w:tcPr>
            <w:tcW w:w="4187" w:type="dxa"/>
            <w:vAlign w:val="center"/>
          </w:tcPr>
          <w:p w:rsidR="005D094B" w:rsidRPr="003D2949" w:rsidRDefault="00235D27" w:rsidP="009F6817">
            <w:pPr>
              <w:pStyle w:val="a7"/>
              <w:spacing w:before="40" w:line="240" w:lineRule="auto"/>
              <w:ind w:right="-57"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Осциллограф цифровой С8-53/1</w:t>
            </w:r>
          </w:p>
        </w:tc>
        <w:tc>
          <w:tcPr>
            <w:tcW w:w="2887" w:type="dxa"/>
            <w:vAlign w:val="center"/>
          </w:tcPr>
          <w:p w:rsidR="005D094B" w:rsidRPr="003D2949" w:rsidRDefault="00235D27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УШЯИ.411161.061</w:t>
            </w:r>
          </w:p>
        </w:tc>
        <w:tc>
          <w:tcPr>
            <w:tcW w:w="1507" w:type="dxa"/>
            <w:vAlign w:val="center"/>
          </w:tcPr>
          <w:p w:rsidR="005D094B" w:rsidRPr="003D2949" w:rsidRDefault="005D094B" w:rsidP="009F6817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5D094B" w:rsidRPr="003D2949" w:rsidRDefault="005D094B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5D094B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5D094B" w:rsidRPr="003D2949" w:rsidRDefault="00D42B7D" w:rsidP="00936475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Комплект запасных частей и принадлежностей:</w:t>
            </w:r>
          </w:p>
        </w:tc>
        <w:tc>
          <w:tcPr>
            <w:tcW w:w="2887" w:type="dxa"/>
          </w:tcPr>
          <w:p w:rsidR="005D094B" w:rsidRPr="003D2949" w:rsidRDefault="00D42B7D" w:rsidP="00936475">
            <w:pPr>
              <w:pStyle w:val="a7"/>
              <w:spacing w:before="40" w:line="240" w:lineRule="auto"/>
              <w:ind w:right="-57"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УШЯИ.305654.119</w:t>
            </w:r>
          </w:p>
        </w:tc>
        <w:tc>
          <w:tcPr>
            <w:tcW w:w="1507" w:type="dxa"/>
          </w:tcPr>
          <w:p w:rsidR="005D094B" w:rsidRPr="003D2949" w:rsidRDefault="005D094B" w:rsidP="00936475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</w:p>
        </w:tc>
        <w:tc>
          <w:tcPr>
            <w:tcW w:w="1710" w:type="dxa"/>
          </w:tcPr>
          <w:p w:rsidR="005D094B" w:rsidRPr="003D2949" w:rsidRDefault="005D094B" w:rsidP="00936475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5D094B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5D094B" w:rsidRPr="003D2949" w:rsidRDefault="00D42B7D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- делитель 1:10 НР-9150</w:t>
            </w:r>
          </w:p>
        </w:tc>
        <w:tc>
          <w:tcPr>
            <w:tcW w:w="2887" w:type="dxa"/>
          </w:tcPr>
          <w:p w:rsidR="005D094B" w:rsidRPr="003D2949" w:rsidRDefault="005D094B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  <w:tc>
          <w:tcPr>
            <w:tcW w:w="1507" w:type="dxa"/>
          </w:tcPr>
          <w:p w:rsidR="005D094B" w:rsidRPr="003D2949" w:rsidRDefault="005D094B" w:rsidP="000815CF">
            <w:pPr>
              <w:pStyle w:val="a7"/>
              <w:spacing w:before="6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5D094B" w:rsidRPr="003D2949" w:rsidRDefault="003329C9" w:rsidP="000815CF">
            <w:pPr>
              <w:pStyle w:val="a7"/>
              <w:spacing w:before="6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*</w:t>
            </w:r>
          </w:p>
        </w:tc>
      </w:tr>
      <w:tr w:rsidR="009D2988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  <w:vAlign w:val="center"/>
          </w:tcPr>
          <w:p w:rsidR="009D2988" w:rsidRPr="003D2949" w:rsidRDefault="00D42B7D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- фильтр </w:t>
            </w:r>
          </w:p>
        </w:tc>
        <w:tc>
          <w:tcPr>
            <w:tcW w:w="2887" w:type="dxa"/>
            <w:vAlign w:val="center"/>
          </w:tcPr>
          <w:p w:rsidR="009D2988" w:rsidRPr="003D2949" w:rsidRDefault="00D42B7D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УШЯИ.468822.013</w:t>
            </w:r>
          </w:p>
        </w:tc>
        <w:tc>
          <w:tcPr>
            <w:tcW w:w="1507" w:type="dxa"/>
            <w:vAlign w:val="center"/>
          </w:tcPr>
          <w:p w:rsidR="009D2988" w:rsidRPr="003D2949" w:rsidRDefault="009D2988" w:rsidP="000815CF">
            <w:pPr>
              <w:pStyle w:val="a7"/>
              <w:spacing w:before="6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9D2988" w:rsidRPr="003D2949" w:rsidRDefault="009D2988" w:rsidP="000815CF">
            <w:pPr>
              <w:pStyle w:val="a7"/>
              <w:spacing w:before="60" w:after="20" w:line="240" w:lineRule="auto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9D2988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D42B7D" w:rsidRPr="003D2949" w:rsidRDefault="00D42B7D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- вставка плавкая </w:t>
            </w:r>
          </w:p>
          <w:p w:rsidR="009D2988" w:rsidRPr="003D2949" w:rsidRDefault="00D42B7D" w:rsidP="000815CF">
            <w:pPr>
              <w:pStyle w:val="a7"/>
              <w:spacing w:before="60" w:after="20" w:line="240" w:lineRule="auto"/>
              <w:ind w:firstLine="123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ВП2Б-1В 2,0 А 250 В </w:t>
            </w:r>
          </w:p>
        </w:tc>
        <w:tc>
          <w:tcPr>
            <w:tcW w:w="2887" w:type="dxa"/>
          </w:tcPr>
          <w:p w:rsidR="009D2988" w:rsidRPr="003D2949" w:rsidRDefault="00D42B7D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ОЮ0.481.005 ТУ</w:t>
            </w:r>
          </w:p>
        </w:tc>
        <w:tc>
          <w:tcPr>
            <w:tcW w:w="1507" w:type="dxa"/>
          </w:tcPr>
          <w:p w:rsidR="009D2988" w:rsidRPr="003D2949" w:rsidRDefault="009D2988" w:rsidP="000815CF">
            <w:pPr>
              <w:pStyle w:val="a7"/>
              <w:spacing w:before="6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9D2988" w:rsidRPr="003D2949" w:rsidRDefault="009D2988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E93159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E93159" w:rsidRPr="006B7C4F" w:rsidRDefault="00D42B7D" w:rsidP="006B7C4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- кабель</w:t>
            </w:r>
          </w:p>
        </w:tc>
        <w:tc>
          <w:tcPr>
            <w:tcW w:w="2887" w:type="dxa"/>
          </w:tcPr>
          <w:p w:rsidR="00E93159" w:rsidRPr="003D2949" w:rsidRDefault="00D42B7D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  <w:lang w:val="en-US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УШЯИ.685631.114</w:t>
            </w:r>
          </w:p>
        </w:tc>
        <w:tc>
          <w:tcPr>
            <w:tcW w:w="1507" w:type="dxa"/>
          </w:tcPr>
          <w:p w:rsidR="00E93159" w:rsidRPr="003D2949" w:rsidRDefault="00E93159" w:rsidP="000815CF">
            <w:pPr>
              <w:pStyle w:val="a7"/>
              <w:spacing w:before="6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E93159" w:rsidRPr="003D2949" w:rsidRDefault="006B7C4F" w:rsidP="000815CF">
            <w:pPr>
              <w:pStyle w:val="a7"/>
              <w:spacing w:before="60" w:after="20" w:line="240" w:lineRule="auto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BNC – BNC</w:t>
            </w:r>
          </w:p>
        </w:tc>
      </w:tr>
      <w:tr w:rsidR="00D92C9E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D92C9E" w:rsidRPr="003D2949" w:rsidRDefault="00D92C9E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- шнур сетевой 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RKK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>/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H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>05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VV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>-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F</w:t>
            </w:r>
          </w:p>
        </w:tc>
        <w:tc>
          <w:tcPr>
            <w:tcW w:w="2887" w:type="dxa"/>
          </w:tcPr>
          <w:p w:rsidR="00D92C9E" w:rsidRPr="003D2949" w:rsidRDefault="00D92C9E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  <w:tc>
          <w:tcPr>
            <w:tcW w:w="1507" w:type="dxa"/>
          </w:tcPr>
          <w:p w:rsidR="00D92C9E" w:rsidRPr="003D2949" w:rsidRDefault="00D92C9E" w:rsidP="000815CF">
            <w:pPr>
              <w:pStyle w:val="a7"/>
              <w:spacing w:before="6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D92C9E" w:rsidRPr="003D2949" w:rsidRDefault="00D92C9E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D92C9E" w:rsidRPr="003D2949" w:rsidTr="000C44C0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187" w:type="dxa"/>
          </w:tcPr>
          <w:p w:rsidR="00D92C9E" w:rsidRPr="003D2949" w:rsidRDefault="00993504" w:rsidP="000815CF">
            <w:pPr>
              <w:pStyle w:val="a7"/>
              <w:spacing w:before="60" w:after="20" w:line="240" w:lineRule="auto"/>
              <w:ind w:right="-57"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- диск с </w:t>
            </w:r>
            <w:r w:rsidR="008C1851" w:rsidRPr="003D2949">
              <w:rPr>
                <w:rFonts w:ascii="Arial" w:eastAsia="MS Mincho" w:hAnsi="Arial" w:cs="Arial"/>
                <w:sz w:val="26"/>
                <w:szCs w:val="26"/>
              </w:rPr>
              <w:t>ПО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 </w:t>
            </w:r>
            <w:r w:rsidR="00D92C9E" w:rsidRPr="003D2949">
              <w:rPr>
                <w:rFonts w:ascii="Arial" w:eastAsia="MS Mincho" w:hAnsi="Arial" w:cs="Arial"/>
                <w:sz w:val="26"/>
                <w:szCs w:val="26"/>
              </w:rPr>
              <w:t>″</w:t>
            </w:r>
            <w:r w:rsidR="00D92C9E"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S</w:t>
            </w:r>
            <w:r w:rsidR="00D92C9E" w:rsidRPr="003D2949">
              <w:rPr>
                <w:rFonts w:ascii="Arial" w:eastAsia="MS Mincho" w:hAnsi="Arial" w:cs="Arial"/>
                <w:sz w:val="26"/>
                <w:szCs w:val="26"/>
              </w:rPr>
              <w:t>8-53_</w:t>
            </w:r>
            <w:r w:rsidR="00D92C9E"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INTERFACE</w:t>
            </w:r>
            <w:r w:rsidR="00D92C9E" w:rsidRPr="003D2949">
              <w:rPr>
                <w:rFonts w:ascii="Arial" w:eastAsia="MS Mincho" w:hAnsi="Arial" w:cs="Arial"/>
                <w:sz w:val="26"/>
                <w:szCs w:val="26"/>
              </w:rPr>
              <w:t>″</w:t>
            </w:r>
          </w:p>
        </w:tc>
        <w:tc>
          <w:tcPr>
            <w:tcW w:w="2887" w:type="dxa"/>
          </w:tcPr>
          <w:p w:rsidR="00D92C9E" w:rsidRPr="003D2949" w:rsidRDefault="00D92C9E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УШЯИ.00322-01</w:t>
            </w:r>
          </w:p>
        </w:tc>
        <w:tc>
          <w:tcPr>
            <w:tcW w:w="1507" w:type="dxa"/>
          </w:tcPr>
          <w:p w:rsidR="00D92C9E" w:rsidRPr="003D2949" w:rsidRDefault="00D92C9E" w:rsidP="000815CF">
            <w:pPr>
              <w:pStyle w:val="a7"/>
              <w:spacing w:before="6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D92C9E" w:rsidRPr="003D2949" w:rsidRDefault="00D92C9E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  <w:lang w:val="en-US"/>
              </w:rPr>
            </w:pPr>
          </w:p>
        </w:tc>
      </w:tr>
      <w:tr w:rsidR="00D92C9E" w:rsidRPr="003D2949" w:rsidTr="000C44C0">
        <w:tblPrEx>
          <w:tblCellMar>
            <w:top w:w="0" w:type="dxa"/>
            <w:bottom w:w="0" w:type="dxa"/>
          </w:tblCellMar>
        </w:tblPrEx>
        <w:trPr>
          <w:trHeight w:val="365"/>
          <w:jc w:val="center"/>
        </w:trPr>
        <w:tc>
          <w:tcPr>
            <w:tcW w:w="4187" w:type="dxa"/>
            <w:vAlign w:val="center"/>
          </w:tcPr>
          <w:p w:rsidR="00D92C9E" w:rsidRPr="003D2949" w:rsidRDefault="00D92C9E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Руководство по эксплуатации </w:t>
            </w:r>
          </w:p>
        </w:tc>
        <w:tc>
          <w:tcPr>
            <w:tcW w:w="2887" w:type="dxa"/>
            <w:vAlign w:val="center"/>
          </w:tcPr>
          <w:p w:rsidR="00D92C9E" w:rsidRPr="003D2949" w:rsidRDefault="00D92C9E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УШЯИ.411161.061 РЭ</w:t>
            </w:r>
          </w:p>
        </w:tc>
        <w:tc>
          <w:tcPr>
            <w:tcW w:w="1507" w:type="dxa"/>
          </w:tcPr>
          <w:p w:rsidR="00D92C9E" w:rsidRPr="003D2949" w:rsidRDefault="00D92C9E" w:rsidP="000815CF">
            <w:pPr>
              <w:pStyle w:val="a7"/>
              <w:spacing w:before="6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D92C9E" w:rsidRPr="003D2949" w:rsidRDefault="00D92C9E" w:rsidP="000815CF">
            <w:pPr>
              <w:pStyle w:val="a7"/>
              <w:spacing w:before="6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D92C9E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  <w:tcBorders>
              <w:bottom w:val="single" w:sz="4" w:space="0" w:color="auto"/>
            </w:tcBorders>
            <w:vAlign w:val="center"/>
          </w:tcPr>
          <w:p w:rsidR="00D92C9E" w:rsidRPr="003D2949" w:rsidRDefault="00D92C9E" w:rsidP="00D42B7D">
            <w:pPr>
              <w:pStyle w:val="a7"/>
              <w:spacing w:before="6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Методика поверки</w:t>
            </w:r>
          </w:p>
          <w:p w:rsidR="00D92C9E" w:rsidRPr="003D2949" w:rsidRDefault="00D92C9E" w:rsidP="00A05951">
            <w:pPr>
              <w:pStyle w:val="a7"/>
              <w:spacing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:rsidR="00D92C9E" w:rsidRPr="003D2949" w:rsidRDefault="00D92C9E" w:rsidP="00D92C9E">
            <w:pPr>
              <w:pStyle w:val="a7"/>
              <w:spacing w:before="60" w:line="240" w:lineRule="auto"/>
              <w:ind w:right="-57"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УШЯИ.411161.058 МП</w:t>
            </w:r>
          </w:p>
          <w:p w:rsidR="00D92C9E" w:rsidRPr="003D2949" w:rsidRDefault="00D92C9E" w:rsidP="009F6817">
            <w:pPr>
              <w:pStyle w:val="a7"/>
              <w:spacing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(МРБ МП.2433-2014)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:rsidR="00D92C9E" w:rsidRPr="003D2949" w:rsidRDefault="00D92C9E" w:rsidP="00A05951">
            <w:pPr>
              <w:pStyle w:val="a7"/>
              <w:spacing w:before="6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  <w:lang w:val="en-US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D92C9E" w:rsidRPr="003D2949" w:rsidRDefault="00D92C9E" w:rsidP="00A05951">
            <w:pPr>
              <w:pStyle w:val="a7"/>
              <w:spacing w:before="6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D92C9E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  <w:tcBorders>
              <w:bottom w:val="single" w:sz="4" w:space="0" w:color="auto"/>
            </w:tcBorders>
            <w:vAlign w:val="center"/>
          </w:tcPr>
          <w:p w:rsidR="00D92C9E" w:rsidRPr="003D2949" w:rsidRDefault="00D92C9E" w:rsidP="009F6817">
            <w:pPr>
              <w:pStyle w:val="a7"/>
              <w:spacing w:before="40" w:after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Упаковка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:rsidR="00D92C9E" w:rsidRPr="003D2949" w:rsidRDefault="00D92C9E" w:rsidP="009F6817">
            <w:pPr>
              <w:pStyle w:val="a7"/>
              <w:spacing w:before="40" w:after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УШЯИ.30564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2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>.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2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>29</w:t>
            </w:r>
          </w:p>
        </w:tc>
        <w:tc>
          <w:tcPr>
            <w:tcW w:w="1507" w:type="dxa"/>
            <w:tcBorders>
              <w:bottom w:val="nil"/>
            </w:tcBorders>
          </w:tcPr>
          <w:p w:rsidR="00D92C9E" w:rsidRPr="003D2949" w:rsidRDefault="00D92C9E" w:rsidP="009F6817">
            <w:pPr>
              <w:pStyle w:val="a7"/>
              <w:spacing w:before="40" w:after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bottom w:val="nil"/>
            </w:tcBorders>
          </w:tcPr>
          <w:p w:rsidR="00D92C9E" w:rsidRPr="003D2949" w:rsidRDefault="00D92C9E" w:rsidP="009F6817">
            <w:pPr>
              <w:pStyle w:val="a7"/>
              <w:spacing w:before="40" w:after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3329C9" w:rsidRPr="00DF407B" w:rsidTr="00B8392E">
        <w:tblPrEx>
          <w:tblCellMar>
            <w:top w:w="0" w:type="dxa"/>
            <w:bottom w:w="0" w:type="dxa"/>
          </w:tblCellMar>
        </w:tblPrEx>
        <w:trPr>
          <w:trHeight w:val="357"/>
          <w:jc w:val="center"/>
        </w:trPr>
        <w:tc>
          <w:tcPr>
            <w:tcW w:w="10291" w:type="dxa"/>
            <w:gridSpan w:val="4"/>
            <w:tcBorders>
              <w:top w:val="nil"/>
            </w:tcBorders>
            <w:vAlign w:val="center"/>
          </w:tcPr>
          <w:p w:rsidR="003329C9" w:rsidRPr="00DF407B" w:rsidRDefault="000736E1" w:rsidP="00072BAE">
            <w:pPr>
              <w:pStyle w:val="a7"/>
              <w:spacing w:before="40" w:after="40" w:line="240" w:lineRule="auto"/>
              <w:ind w:firstLine="0"/>
              <w:jc w:val="left"/>
              <w:rPr>
                <w:rFonts w:ascii="Arial" w:eastAsia="MS Mincho" w:hAnsi="Arial" w:cs="Arial"/>
                <w:szCs w:val="24"/>
              </w:rPr>
            </w:pPr>
            <w:r w:rsidRPr="00DF407B">
              <w:rPr>
                <w:rFonts w:ascii="Arial" w:eastAsia="MS Mincho" w:hAnsi="Arial" w:cs="Arial"/>
                <w:szCs w:val="24"/>
              </w:rPr>
              <w:t>*</w:t>
            </w:r>
            <w:r w:rsidR="003329C9" w:rsidRPr="00DF407B">
              <w:rPr>
                <w:rFonts w:ascii="Arial" w:eastAsia="MS Mincho" w:hAnsi="Arial" w:cs="Arial"/>
                <w:szCs w:val="24"/>
              </w:rPr>
              <w:t xml:space="preserve"> Допускается замена на другой делитель, обеспечивающий параметры осциллогр</w:t>
            </w:r>
            <w:r w:rsidR="003329C9" w:rsidRPr="00DF407B">
              <w:rPr>
                <w:rFonts w:ascii="Arial" w:eastAsia="MS Mincho" w:hAnsi="Arial" w:cs="Arial"/>
                <w:szCs w:val="24"/>
              </w:rPr>
              <w:t>а</w:t>
            </w:r>
            <w:r w:rsidR="003329C9" w:rsidRPr="00DF407B">
              <w:rPr>
                <w:rFonts w:ascii="Arial" w:eastAsia="MS Mincho" w:hAnsi="Arial" w:cs="Arial"/>
                <w:szCs w:val="24"/>
              </w:rPr>
              <w:t>фа</w:t>
            </w:r>
            <w:r w:rsidR="00DD7A45" w:rsidRPr="00DF407B">
              <w:rPr>
                <w:rFonts w:ascii="Arial" w:eastAsia="MS Mincho" w:hAnsi="Arial" w:cs="Arial"/>
                <w:szCs w:val="24"/>
              </w:rPr>
              <w:t>.</w:t>
            </w:r>
          </w:p>
        </w:tc>
      </w:tr>
    </w:tbl>
    <w:p w:rsidR="00E82A4B" w:rsidRPr="00CA7E09" w:rsidRDefault="00E82A4B">
      <w:pPr>
        <w:ind w:firstLine="567"/>
        <w:jc w:val="both"/>
        <w:rPr>
          <w:rFonts w:ascii="Arial" w:hAnsi="Arial" w:cs="Arial"/>
          <w:sz w:val="6"/>
          <w:szCs w:val="6"/>
        </w:rPr>
      </w:pPr>
    </w:p>
    <w:p w:rsidR="00E82A4B" w:rsidRPr="000A7C20" w:rsidRDefault="00E82A4B" w:rsidP="00441ADE">
      <w:pPr>
        <w:pStyle w:val="3"/>
      </w:pPr>
      <w:bookmarkStart w:id="11" w:name="_Toc107288198"/>
      <w:r>
        <w:br w:type="page"/>
      </w:r>
      <w:bookmarkStart w:id="12" w:name="_Toc224455347"/>
      <w:bookmarkStart w:id="13" w:name="_Toc497122220"/>
      <w:bookmarkEnd w:id="11"/>
      <w:r w:rsidR="000E61EB" w:rsidRPr="000A7C20">
        <w:lastRenderedPageBreak/>
        <w:t>1.4</w:t>
      </w:r>
      <w:r w:rsidR="000E61EB" w:rsidRPr="000A7C20">
        <w:tab/>
      </w:r>
      <w:r w:rsidRPr="000A7C20">
        <w:t>Устройство и работа</w:t>
      </w:r>
      <w:bookmarkEnd w:id="13"/>
      <w:r w:rsidRPr="000A7C20">
        <w:t xml:space="preserve"> </w:t>
      </w:r>
      <w:bookmarkEnd w:id="12"/>
    </w:p>
    <w:p w:rsidR="00E82A4B" w:rsidRPr="003D2949" w:rsidRDefault="00D23072" w:rsidP="00740146">
      <w:pPr>
        <w:pStyle w:val="125"/>
        <w:tabs>
          <w:tab w:val="left" w:pos="1276"/>
        </w:tabs>
        <w:spacing w:before="16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1.4.1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Осциллограф собран в </w:t>
      </w:r>
      <w:r w:rsidR="00C6527A" w:rsidRPr="003D2949">
        <w:rPr>
          <w:rFonts w:ascii="Arial" w:eastAsia="MS Mincho" w:hAnsi="Arial" w:cs="Arial"/>
          <w:sz w:val="26"/>
          <w:szCs w:val="26"/>
        </w:rPr>
        <w:t xml:space="preserve">оригинальном металлическом корпусе. </w:t>
      </w:r>
      <w:r w:rsidR="00E82A4B" w:rsidRPr="003D2949">
        <w:rPr>
          <w:rFonts w:ascii="Arial" w:eastAsia="MS Mincho" w:hAnsi="Arial" w:cs="Arial"/>
          <w:sz w:val="26"/>
          <w:szCs w:val="26"/>
        </w:rPr>
        <w:t>Осциллограф имеет блочно-функциональную конструкцию и состоит из следующих функциональных блоков:</w:t>
      </w:r>
    </w:p>
    <w:p w:rsidR="00C6527A" w:rsidRPr="003D2949" w:rsidRDefault="00C6527A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E16329" w:rsidRPr="003D2949">
        <w:rPr>
          <w:rFonts w:ascii="Arial" w:eastAsia="MS Mincho" w:hAnsi="Arial" w:cs="Arial"/>
          <w:sz w:val="26"/>
          <w:szCs w:val="26"/>
        </w:rPr>
        <w:t>блок регистрации</w:t>
      </w:r>
      <w:r w:rsidRPr="003D2949">
        <w:rPr>
          <w:rFonts w:ascii="Arial" w:eastAsia="MS Mincho" w:hAnsi="Arial" w:cs="Arial"/>
          <w:sz w:val="26"/>
          <w:szCs w:val="26"/>
        </w:rPr>
        <w:t>;</w:t>
      </w:r>
    </w:p>
    <w:p w:rsidR="00C6527A" w:rsidRPr="003D2949" w:rsidRDefault="00C6527A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E16329" w:rsidRPr="003D2949">
        <w:rPr>
          <w:rFonts w:ascii="Arial" w:eastAsia="MS Mincho" w:hAnsi="Arial" w:cs="Arial"/>
          <w:sz w:val="26"/>
          <w:szCs w:val="26"/>
        </w:rPr>
        <w:t>блок цифровой</w:t>
      </w:r>
      <w:r w:rsidRPr="003D2949">
        <w:rPr>
          <w:rFonts w:ascii="Arial" w:eastAsia="MS Mincho" w:hAnsi="Arial" w:cs="Arial"/>
          <w:sz w:val="26"/>
          <w:szCs w:val="26"/>
        </w:rPr>
        <w:t>;</w:t>
      </w:r>
    </w:p>
    <w:p w:rsidR="00C6527A" w:rsidRPr="003D2949" w:rsidRDefault="00C6527A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E16329" w:rsidRPr="003D2949">
        <w:rPr>
          <w:rFonts w:ascii="Arial" w:eastAsia="MS Mincho" w:hAnsi="Arial" w:cs="Arial"/>
          <w:sz w:val="26"/>
          <w:szCs w:val="26"/>
        </w:rPr>
        <w:t>блок</w:t>
      </w:r>
      <w:r w:rsidRPr="003D2949">
        <w:rPr>
          <w:rFonts w:ascii="Arial" w:eastAsia="MS Mincho" w:hAnsi="Arial" w:cs="Arial"/>
          <w:sz w:val="26"/>
          <w:szCs w:val="26"/>
        </w:rPr>
        <w:t xml:space="preserve"> управления;</w:t>
      </w:r>
    </w:p>
    <w:p w:rsidR="00C6527A" w:rsidRPr="003D2949" w:rsidRDefault="00C627E5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 ЖК</w:t>
      </w:r>
      <w:r w:rsidR="00E16329" w:rsidRPr="003D2949">
        <w:rPr>
          <w:rFonts w:ascii="Arial" w:eastAsia="MS Mincho" w:hAnsi="Arial" w:cs="Arial"/>
          <w:sz w:val="26"/>
          <w:szCs w:val="26"/>
        </w:rPr>
        <w:t>Э</w:t>
      </w:r>
      <w:r w:rsidR="00C6527A" w:rsidRPr="003D2949">
        <w:rPr>
          <w:rFonts w:ascii="Arial" w:eastAsia="MS Mincho" w:hAnsi="Arial" w:cs="Arial"/>
          <w:sz w:val="26"/>
          <w:szCs w:val="26"/>
        </w:rPr>
        <w:t>;</w:t>
      </w:r>
    </w:p>
    <w:p w:rsidR="00C6527A" w:rsidRPr="003D2949" w:rsidRDefault="00C6527A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 блок питания;</w:t>
      </w:r>
    </w:p>
    <w:p w:rsidR="00C6527A" w:rsidRPr="003D2949" w:rsidRDefault="00C6527A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 интерфейс.</w:t>
      </w:r>
    </w:p>
    <w:p w:rsidR="00CE1E80" w:rsidRPr="003D2949" w:rsidRDefault="00E82A4B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Базовой деталью конструкции является </w:t>
      </w:r>
      <w:r w:rsidR="00D8196B" w:rsidRPr="003D2949">
        <w:rPr>
          <w:rFonts w:ascii="Arial" w:eastAsia="MS Mincho" w:hAnsi="Arial" w:cs="Arial"/>
          <w:sz w:val="26"/>
          <w:szCs w:val="26"/>
        </w:rPr>
        <w:t>металлическое шасси</w:t>
      </w:r>
      <w:r w:rsidRPr="003D2949">
        <w:rPr>
          <w:rFonts w:ascii="Arial" w:eastAsia="MS Mincho" w:hAnsi="Arial" w:cs="Arial"/>
          <w:sz w:val="26"/>
          <w:szCs w:val="26"/>
        </w:rPr>
        <w:t xml:space="preserve"> с отгибками по бокам. </w:t>
      </w:r>
      <w:r w:rsidR="00CE1E80" w:rsidRPr="003D2949">
        <w:rPr>
          <w:rFonts w:ascii="Arial" w:eastAsia="MS Mincho" w:hAnsi="Arial" w:cs="Arial"/>
          <w:sz w:val="26"/>
          <w:szCs w:val="26"/>
        </w:rPr>
        <w:t>К шасси крепятся панели, на которых устанавливаются узлы осциллографа.</w:t>
      </w:r>
    </w:p>
    <w:p w:rsidR="00E82A4B" w:rsidRPr="003D2949" w:rsidRDefault="00E82A4B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На передней панели крепятся</w:t>
      </w:r>
      <w:r w:rsidR="00C6527A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BE0179" w:rsidRPr="003D2949">
        <w:rPr>
          <w:rFonts w:ascii="Arial" w:eastAsia="MS Mincho" w:hAnsi="Arial" w:cs="Arial"/>
          <w:sz w:val="26"/>
          <w:szCs w:val="26"/>
        </w:rPr>
        <w:t xml:space="preserve">блок </w:t>
      </w:r>
      <w:r w:rsidR="00C6527A" w:rsidRPr="003D2949">
        <w:rPr>
          <w:rFonts w:ascii="Arial" w:eastAsia="MS Mincho" w:hAnsi="Arial" w:cs="Arial"/>
          <w:sz w:val="26"/>
          <w:szCs w:val="26"/>
        </w:rPr>
        <w:t>управления</w:t>
      </w:r>
      <w:r w:rsidR="00C627E5" w:rsidRPr="003D2949">
        <w:rPr>
          <w:rFonts w:ascii="Arial" w:eastAsia="MS Mincho" w:hAnsi="Arial" w:cs="Arial"/>
          <w:sz w:val="26"/>
          <w:szCs w:val="26"/>
        </w:rPr>
        <w:t>, ЖК</w:t>
      </w:r>
      <w:r w:rsidR="00BE0179" w:rsidRPr="003D2949">
        <w:rPr>
          <w:rFonts w:ascii="Arial" w:eastAsia="MS Mincho" w:hAnsi="Arial" w:cs="Arial"/>
          <w:sz w:val="26"/>
          <w:szCs w:val="26"/>
        </w:rPr>
        <w:t>Э</w:t>
      </w:r>
      <w:r w:rsidR="00C6527A" w:rsidRPr="003D2949">
        <w:rPr>
          <w:rFonts w:ascii="Arial" w:eastAsia="MS Mincho" w:hAnsi="Arial" w:cs="Arial"/>
          <w:sz w:val="26"/>
          <w:szCs w:val="26"/>
        </w:rPr>
        <w:t xml:space="preserve">, </w:t>
      </w:r>
      <w:r w:rsidR="00BE0179" w:rsidRPr="003D2949">
        <w:rPr>
          <w:rFonts w:ascii="Arial" w:eastAsia="MS Mincho" w:hAnsi="Arial" w:cs="Arial"/>
          <w:sz w:val="26"/>
          <w:szCs w:val="26"/>
        </w:rPr>
        <w:t>блок цифровой</w:t>
      </w:r>
      <w:r w:rsidRPr="003D2949">
        <w:rPr>
          <w:rFonts w:ascii="Arial" w:eastAsia="MS Mincho" w:hAnsi="Arial" w:cs="Arial"/>
          <w:sz w:val="26"/>
          <w:szCs w:val="26"/>
        </w:rPr>
        <w:t>.</w:t>
      </w:r>
    </w:p>
    <w:p w:rsidR="00BE0179" w:rsidRPr="003D2949" w:rsidRDefault="00E82A4B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Управление осциллографом осуществляется при помощи кнопочных переключателей и ручек управления. На переднюю панель также выходят входные разъемы </w:t>
      </w:r>
      <w:r w:rsidR="00BE0179" w:rsidRPr="003D2949">
        <w:rPr>
          <w:rFonts w:ascii="Arial" w:eastAsia="MS Mincho" w:hAnsi="Arial" w:cs="Arial"/>
          <w:sz w:val="26"/>
          <w:szCs w:val="26"/>
        </w:rPr>
        <w:t>блока регистрации</w:t>
      </w:r>
      <w:r w:rsidR="00042CD1" w:rsidRPr="003D2949">
        <w:rPr>
          <w:rFonts w:ascii="Arial" w:eastAsia="MS Mincho" w:hAnsi="Arial" w:cs="Arial"/>
          <w:sz w:val="26"/>
          <w:szCs w:val="26"/>
        </w:rPr>
        <w:t xml:space="preserve">, устанавливаемого снизу шасси, разъем калибратора. </w:t>
      </w:r>
    </w:p>
    <w:p w:rsidR="00E82A4B" w:rsidRPr="003D2949" w:rsidRDefault="00E82A4B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На задней панели крепятся</w:t>
      </w:r>
      <w:r w:rsidR="00042CD1" w:rsidRPr="003D2949">
        <w:rPr>
          <w:rFonts w:ascii="Arial" w:eastAsia="MS Mincho" w:hAnsi="Arial" w:cs="Arial"/>
          <w:sz w:val="26"/>
          <w:szCs w:val="26"/>
        </w:rPr>
        <w:t xml:space="preserve"> фильтр сетевой, </w:t>
      </w:r>
      <w:r w:rsidR="00BE0179" w:rsidRPr="003D2949">
        <w:rPr>
          <w:rFonts w:ascii="Arial" w:eastAsia="MS Mincho" w:hAnsi="Arial" w:cs="Arial"/>
          <w:sz w:val="26"/>
          <w:szCs w:val="26"/>
        </w:rPr>
        <w:t>разъем подключения питания 12 В</w:t>
      </w:r>
      <w:r w:rsidR="00042CD1" w:rsidRPr="003D2949">
        <w:rPr>
          <w:rFonts w:ascii="Arial" w:eastAsia="MS Mincho" w:hAnsi="Arial" w:cs="Arial"/>
          <w:sz w:val="26"/>
          <w:szCs w:val="26"/>
        </w:rPr>
        <w:t>, выключател</w:t>
      </w:r>
      <w:r w:rsidR="00D8196B" w:rsidRPr="003D2949">
        <w:rPr>
          <w:rFonts w:ascii="Arial" w:eastAsia="MS Mincho" w:hAnsi="Arial" w:cs="Arial"/>
          <w:sz w:val="26"/>
          <w:szCs w:val="26"/>
        </w:rPr>
        <w:t>ь</w:t>
      </w:r>
      <w:r w:rsidR="00042CD1" w:rsidRPr="003D2949">
        <w:rPr>
          <w:rFonts w:ascii="Arial" w:eastAsia="MS Mincho" w:hAnsi="Arial" w:cs="Arial"/>
          <w:sz w:val="26"/>
          <w:szCs w:val="26"/>
        </w:rPr>
        <w:t xml:space="preserve"> сети</w:t>
      </w:r>
      <w:r w:rsidR="00BE0179" w:rsidRPr="003D2949">
        <w:rPr>
          <w:rFonts w:ascii="Arial" w:eastAsia="MS Mincho" w:hAnsi="Arial" w:cs="Arial"/>
          <w:sz w:val="26"/>
          <w:szCs w:val="26"/>
        </w:rPr>
        <w:t>, блок питания, интерфейс</w:t>
      </w:r>
      <w:r w:rsidRPr="003D2949">
        <w:rPr>
          <w:rFonts w:ascii="Arial" w:eastAsia="MS Mincho" w:hAnsi="Arial" w:cs="Arial"/>
          <w:sz w:val="26"/>
          <w:szCs w:val="26"/>
        </w:rPr>
        <w:t>.</w:t>
      </w:r>
    </w:p>
    <w:p w:rsidR="00E82A4B" w:rsidRPr="003D2949" w:rsidRDefault="00E82A4B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Между собой блоки </w:t>
      </w:r>
      <w:r w:rsidR="00BE0179" w:rsidRPr="003D2949">
        <w:rPr>
          <w:rFonts w:ascii="Arial" w:eastAsia="MS Mincho" w:hAnsi="Arial" w:cs="Arial"/>
          <w:sz w:val="26"/>
          <w:szCs w:val="26"/>
        </w:rPr>
        <w:t>соединя</w:t>
      </w:r>
      <w:r w:rsidRPr="003D2949">
        <w:rPr>
          <w:rFonts w:ascii="Arial" w:eastAsia="MS Mincho" w:hAnsi="Arial" w:cs="Arial"/>
          <w:sz w:val="26"/>
          <w:szCs w:val="26"/>
        </w:rPr>
        <w:t>ются жгутами.</w:t>
      </w:r>
    </w:p>
    <w:p w:rsidR="00E82A4B" w:rsidRPr="003D2949" w:rsidRDefault="00BE0179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Цельная к</w:t>
      </w:r>
      <w:r w:rsidR="00042CD1" w:rsidRPr="003D2949">
        <w:rPr>
          <w:rFonts w:ascii="Arial" w:eastAsia="MS Mincho" w:hAnsi="Arial" w:cs="Arial"/>
          <w:sz w:val="26"/>
          <w:szCs w:val="26"/>
        </w:rPr>
        <w:t>рышка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 корпуса</w:t>
      </w:r>
      <w:r w:rsidR="00042CD1" w:rsidRPr="003D2949">
        <w:rPr>
          <w:rFonts w:ascii="Arial" w:eastAsia="MS Mincho" w:hAnsi="Arial" w:cs="Arial"/>
          <w:sz w:val="26"/>
          <w:szCs w:val="26"/>
        </w:rPr>
        <w:t xml:space="preserve"> (типа чулок) крепится между задней и передней панелями.</w:t>
      </w:r>
    </w:p>
    <w:p w:rsidR="00E82A4B" w:rsidRPr="003D2949" w:rsidRDefault="005D7A52" w:rsidP="005D7A52">
      <w:pPr>
        <w:pStyle w:val="a7"/>
        <w:tabs>
          <w:tab w:val="left" w:pos="132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1.4.2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BE0179" w:rsidRPr="003D2949">
        <w:rPr>
          <w:rFonts w:ascii="Arial" w:eastAsia="MS Mincho" w:hAnsi="Arial" w:cs="Arial"/>
          <w:sz w:val="26"/>
          <w:szCs w:val="26"/>
        </w:rPr>
        <w:t>Блок регистрации</w:t>
      </w:r>
      <w:r w:rsidR="00FC4AFE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содержит два канала для усиления </w:t>
      </w:r>
      <w:r w:rsidR="00FC4AFE" w:rsidRPr="003D2949">
        <w:rPr>
          <w:rFonts w:ascii="Arial" w:eastAsia="MS Mincho" w:hAnsi="Arial" w:cs="Arial"/>
          <w:sz w:val="26"/>
          <w:szCs w:val="26"/>
        </w:rPr>
        <w:t xml:space="preserve">и калибровки </w:t>
      </w:r>
      <w:r w:rsidR="00DC0FD4" w:rsidRPr="003D2949">
        <w:rPr>
          <w:rFonts w:ascii="Arial" w:eastAsia="MS Mincho" w:hAnsi="Arial" w:cs="Arial"/>
          <w:sz w:val="26"/>
          <w:szCs w:val="26"/>
        </w:rPr>
        <w:t>входного сигнала с полосой до 1</w:t>
      </w:r>
      <w:r w:rsidR="00BA75F9" w:rsidRPr="003D2949">
        <w:rPr>
          <w:rFonts w:ascii="Arial" w:eastAsia="MS Mincho" w:hAnsi="Arial" w:cs="Arial"/>
          <w:sz w:val="26"/>
          <w:szCs w:val="26"/>
        </w:rPr>
        <w:t>0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0 МГц; устройство синхронизации по </w:t>
      </w:r>
      <w:r w:rsidR="00BF7C65" w:rsidRPr="003D2949">
        <w:rPr>
          <w:rFonts w:ascii="Arial" w:eastAsia="MS Mincho" w:hAnsi="Arial" w:cs="Arial"/>
          <w:sz w:val="26"/>
          <w:szCs w:val="26"/>
        </w:rPr>
        <w:t>двум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 каналам и внешнему сигналу; ЦАПы для смещения сигналов по каждому из каналов, установки уровней синхронизации по каждому из каналов и внешней синхронизации, балансировки сигналов и автоматической калибровки каналов.</w:t>
      </w:r>
    </w:p>
    <w:p w:rsidR="00E82A4B" w:rsidRPr="003D2949" w:rsidRDefault="005D7A52" w:rsidP="003962F2">
      <w:pPr>
        <w:pStyle w:val="125"/>
        <w:tabs>
          <w:tab w:val="left" w:pos="1418"/>
        </w:tabs>
        <w:spacing w:line="276" w:lineRule="auto"/>
        <w:ind w:firstLine="644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1.4.3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BE0179" w:rsidRPr="003D2949">
        <w:rPr>
          <w:rFonts w:ascii="Arial" w:eastAsia="MS Mincho" w:hAnsi="Arial" w:cs="Arial"/>
          <w:sz w:val="26"/>
          <w:szCs w:val="26"/>
        </w:rPr>
        <w:t>Блок цифровой</w:t>
      </w:r>
      <w:r w:rsidR="00AF5972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E82A4B" w:rsidRPr="003D2949">
        <w:rPr>
          <w:rFonts w:ascii="Arial" w:eastAsia="MS Mincho" w:hAnsi="Arial" w:cs="Arial"/>
          <w:sz w:val="26"/>
          <w:szCs w:val="26"/>
        </w:rPr>
        <w:t>содержит основной процессорный бло</w:t>
      </w:r>
      <w:r w:rsidR="00C627E5" w:rsidRPr="003D2949">
        <w:rPr>
          <w:rFonts w:ascii="Arial" w:eastAsia="MS Mincho" w:hAnsi="Arial" w:cs="Arial"/>
          <w:sz w:val="26"/>
          <w:szCs w:val="26"/>
        </w:rPr>
        <w:t>к, осуществляющий управление ЖК</w:t>
      </w:r>
      <w:r w:rsidR="009D4A82" w:rsidRPr="003D2949">
        <w:rPr>
          <w:rFonts w:ascii="Arial" w:eastAsia="MS Mincho" w:hAnsi="Arial" w:cs="Arial"/>
          <w:sz w:val="26"/>
          <w:szCs w:val="26"/>
        </w:rPr>
        <w:t>Э</w:t>
      </w:r>
      <w:r w:rsidR="00E82A4B" w:rsidRPr="003D2949">
        <w:rPr>
          <w:rFonts w:ascii="Arial" w:eastAsia="MS Mincho" w:hAnsi="Arial" w:cs="Arial"/>
          <w:sz w:val="26"/>
          <w:szCs w:val="26"/>
        </w:rPr>
        <w:t>, обработку сигнала, связь осциллографа с внеш</w:t>
      </w:r>
      <w:r w:rsidR="00AF5972" w:rsidRPr="003D2949">
        <w:rPr>
          <w:rFonts w:ascii="Arial" w:eastAsia="MS Mincho" w:hAnsi="Arial" w:cs="Arial"/>
          <w:sz w:val="26"/>
          <w:szCs w:val="26"/>
        </w:rPr>
        <w:t xml:space="preserve">ним интерфейсом, управление АЦП и два </w:t>
      </w:r>
      <w:r w:rsidR="00BE0179" w:rsidRPr="003D2949">
        <w:rPr>
          <w:rFonts w:ascii="Arial" w:eastAsia="MS Mincho" w:hAnsi="Arial" w:cs="Arial"/>
          <w:sz w:val="26"/>
          <w:szCs w:val="26"/>
        </w:rPr>
        <w:t xml:space="preserve">канала </w:t>
      </w:r>
      <w:r w:rsidR="00AF5972" w:rsidRPr="003D2949">
        <w:rPr>
          <w:rFonts w:ascii="Arial" w:eastAsia="MS Mincho" w:hAnsi="Arial" w:cs="Arial"/>
          <w:sz w:val="26"/>
          <w:szCs w:val="26"/>
        </w:rPr>
        <w:t>АЦП</w:t>
      </w:r>
      <w:r w:rsidR="00BE0179" w:rsidRPr="003D2949">
        <w:rPr>
          <w:rFonts w:ascii="Arial" w:eastAsia="MS Mincho" w:hAnsi="Arial" w:cs="Arial"/>
          <w:sz w:val="26"/>
          <w:szCs w:val="26"/>
        </w:rPr>
        <w:t xml:space="preserve">, </w:t>
      </w:r>
      <w:r w:rsidR="00646AC2" w:rsidRPr="003D2949">
        <w:rPr>
          <w:rFonts w:ascii="Arial" w:hAnsi="Arial" w:cs="Arial"/>
          <w:sz w:val="26"/>
          <w:szCs w:val="26"/>
        </w:rPr>
        <w:t>ПЛИС</w:t>
      </w:r>
      <w:r w:rsidR="00BE0179" w:rsidRPr="003D2949">
        <w:rPr>
          <w:rFonts w:ascii="Arial" w:eastAsia="MS Mincho" w:hAnsi="Arial" w:cs="Arial"/>
          <w:sz w:val="26"/>
          <w:szCs w:val="26"/>
        </w:rPr>
        <w:t xml:space="preserve"> для управления режимами регистрации и хранения результатов регистрации</w:t>
      </w:r>
      <w:r w:rsidR="00AF5972" w:rsidRPr="003D2949">
        <w:rPr>
          <w:rFonts w:ascii="Arial" w:eastAsia="MS Mincho" w:hAnsi="Arial" w:cs="Arial"/>
          <w:sz w:val="26"/>
          <w:szCs w:val="26"/>
        </w:rPr>
        <w:t>.</w:t>
      </w:r>
    </w:p>
    <w:p w:rsidR="00E82A4B" w:rsidRPr="003D2949" w:rsidRDefault="00E82A4B" w:rsidP="005D7A52">
      <w:pPr>
        <w:pStyle w:val="125"/>
        <w:tabs>
          <w:tab w:val="num" w:pos="2139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АЦП осуществляет преобразование аналогового сигнала в цифровую форм</w:t>
      </w:r>
      <w:r w:rsidR="00786903" w:rsidRPr="003D2949">
        <w:rPr>
          <w:rFonts w:ascii="Arial" w:eastAsia="MS Mincho" w:hAnsi="Arial" w:cs="Arial"/>
          <w:sz w:val="26"/>
          <w:szCs w:val="26"/>
        </w:rPr>
        <w:t>у с частотой дискретизации до 200 МГц</w:t>
      </w:r>
      <w:r w:rsidRPr="003D2949">
        <w:rPr>
          <w:rFonts w:ascii="Arial" w:eastAsia="MS Mincho" w:hAnsi="Arial" w:cs="Arial"/>
          <w:sz w:val="26"/>
          <w:szCs w:val="26"/>
        </w:rPr>
        <w:t>.</w:t>
      </w:r>
    </w:p>
    <w:p w:rsidR="00E82A4B" w:rsidRPr="003D2949" w:rsidRDefault="005D7A52" w:rsidP="001C7150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1.4.4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A231FF" w:rsidRPr="003D2949">
        <w:rPr>
          <w:rFonts w:ascii="Arial" w:eastAsia="MS Mincho" w:hAnsi="Arial" w:cs="Arial"/>
          <w:sz w:val="26"/>
          <w:szCs w:val="26"/>
        </w:rPr>
        <w:t>Блок</w:t>
      </w:r>
      <w:r w:rsidR="00AF5972" w:rsidRPr="003D2949">
        <w:rPr>
          <w:rFonts w:ascii="Arial" w:eastAsia="MS Mincho" w:hAnsi="Arial" w:cs="Arial"/>
          <w:sz w:val="26"/>
          <w:szCs w:val="26"/>
        </w:rPr>
        <w:t xml:space="preserve"> управления 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предназначен для управления </w:t>
      </w:r>
      <w:r w:rsidR="00A231FF" w:rsidRPr="003D2949">
        <w:rPr>
          <w:rFonts w:ascii="Arial" w:eastAsia="MS Mincho" w:hAnsi="Arial" w:cs="Arial"/>
          <w:sz w:val="26"/>
          <w:szCs w:val="26"/>
        </w:rPr>
        <w:t>осциллографом с передней панели</w:t>
      </w:r>
      <w:r w:rsidR="00E82A4B" w:rsidRPr="003D2949">
        <w:rPr>
          <w:rFonts w:ascii="Arial" w:eastAsia="MS Mincho" w:hAnsi="Arial" w:cs="Arial"/>
          <w:sz w:val="26"/>
          <w:szCs w:val="26"/>
        </w:rPr>
        <w:t>.</w:t>
      </w:r>
    </w:p>
    <w:p w:rsidR="000E61EB" w:rsidRPr="003D2949" w:rsidRDefault="005D7A52" w:rsidP="005D7A52">
      <w:pPr>
        <w:pStyle w:val="125"/>
        <w:tabs>
          <w:tab w:val="left" w:pos="1248"/>
        </w:tabs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1.4.5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0E61EB" w:rsidRPr="003D2949">
        <w:rPr>
          <w:rFonts w:ascii="Arial" w:eastAsia="MS Mincho" w:hAnsi="Arial" w:cs="Arial"/>
          <w:sz w:val="26"/>
          <w:szCs w:val="26"/>
        </w:rPr>
        <w:t xml:space="preserve">В качестве устройства отображения используется цветной </w:t>
      </w:r>
      <w:r w:rsidR="000E61EB" w:rsidRPr="003D2949">
        <w:rPr>
          <w:rFonts w:ascii="Arial" w:eastAsia="MS Mincho" w:hAnsi="Arial" w:cs="Arial"/>
          <w:sz w:val="26"/>
          <w:szCs w:val="26"/>
          <w:lang w:val="en-US"/>
        </w:rPr>
        <w:t>TFT</w:t>
      </w:r>
      <w:r w:rsidR="000E61EB" w:rsidRPr="003D2949">
        <w:rPr>
          <w:rFonts w:ascii="Arial" w:eastAsia="MS Mincho" w:hAnsi="Arial" w:cs="Arial"/>
          <w:sz w:val="26"/>
          <w:szCs w:val="26"/>
        </w:rPr>
        <w:t xml:space="preserve"> ЖКЭ.</w:t>
      </w:r>
    </w:p>
    <w:p w:rsidR="000E61EB" w:rsidRPr="003D2949" w:rsidRDefault="005D7A52" w:rsidP="00D3213C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1.4.6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0E61EB" w:rsidRPr="003D2949">
        <w:rPr>
          <w:rFonts w:ascii="Arial" w:eastAsia="MS Mincho" w:hAnsi="Arial" w:cs="Arial"/>
          <w:sz w:val="26"/>
          <w:szCs w:val="26"/>
        </w:rPr>
        <w:t>Блок питания обеспечивает формирование стабилизированн</w:t>
      </w:r>
      <w:r w:rsidR="00C9287C">
        <w:rPr>
          <w:rFonts w:ascii="Arial" w:eastAsia="MS Mincho" w:hAnsi="Arial" w:cs="Arial"/>
          <w:sz w:val="26"/>
          <w:szCs w:val="26"/>
        </w:rPr>
        <w:t>ых</w:t>
      </w:r>
      <w:r w:rsidR="000E61EB" w:rsidRPr="003D2949">
        <w:rPr>
          <w:rFonts w:ascii="Arial" w:eastAsia="MS Mincho" w:hAnsi="Arial" w:cs="Arial"/>
          <w:sz w:val="26"/>
          <w:szCs w:val="26"/>
        </w:rPr>
        <w:t xml:space="preserve"> напряжени</w:t>
      </w:r>
      <w:r w:rsidR="00C9287C">
        <w:rPr>
          <w:rFonts w:ascii="Arial" w:eastAsia="MS Mincho" w:hAnsi="Arial" w:cs="Arial"/>
          <w:sz w:val="26"/>
          <w:szCs w:val="26"/>
        </w:rPr>
        <w:t>й</w:t>
      </w:r>
      <w:r w:rsidR="000E61EB" w:rsidRPr="003D2949">
        <w:rPr>
          <w:rFonts w:ascii="Arial" w:eastAsia="MS Mincho" w:hAnsi="Arial" w:cs="Arial"/>
          <w:sz w:val="26"/>
          <w:szCs w:val="26"/>
        </w:rPr>
        <w:t xml:space="preserve">  +5 В, +12 В, -12 В.</w:t>
      </w:r>
    </w:p>
    <w:p w:rsidR="00E82A4B" w:rsidRPr="003D2949" w:rsidRDefault="00E82A4B" w:rsidP="00EB41B7">
      <w:pPr>
        <w:pStyle w:val="a7"/>
        <w:tabs>
          <w:tab w:val="num" w:pos="1248"/>
        </w:tabs>
        <w:spacing w:line="240" w:lineRule="auto"/>
        <w:ind w:firstLine="566"/>
        <w:rPr>
          <w:rFonts w:ascii="Arial" w:eastAsia="MS Mincho" w:hAnsi="Arial" w:cs="Arial"/>
          <w:sz w:val="16"/>
          <w:szCs w:val="16"/>
        </w:rPr>
      </w:pPr>
    </w:p>
    <w:p w:rsidR="00E82A4B" w:rsidRPr="000A7C20" w:rsidRDefault="00E82A4B" w:rsidP="00441ADE">
      <w:pPr>
        <w:pStyle w:val="3"/>
      </w:pPr>
      <w:r>
        <w:br w:type="page"/>
      </w:r>
      <w:bookmarkStart w:id="14" w:name="_Toc224455348"/>
      <w:bookmarkStart w:id="15" w:name="_Toc497122221"/>
      <w:r w:rsidR="00CD10B2" w:rsidRPr="000A7C20">
        <w:lastRenderedPageBreak/>
        <w:t>1.5</w:t>
      </w:r>
      <w:r w:rsidR="00CD10B2" w:rsidRPr="000A7C20">
        <w:tab/>
      </w:r>
      <w:r w:rsidR="003B46BC" w:rsidRPr="000A7C20">
        <w:t>Средства измерений</w:t>
      </w:r>
      <w:r w:rsidRPr="000A7C20">
        <w:t>, инструмент и прина</w:t>
      </w:r>
      <w:r w:rsidRPr="000A7C20">
        <w:t>д</w:t>
      </w:r>
      <w:r w:rsidRPr="000A7C20">
        <w:t>лежности</w:t>
      </w:r>
      <w:bookmarkEnd w:id="14"/>
      <w:bookmarkEnd w:id="15"/>
    </w:p>
    <w:p w:rsidR="00E82A4B" w:rsidRPr="00717112" w:rsidRDefault="00D3213C" w:rsidP="00E040AB">
      <w:pPr>
        <w:pStyle w:val="125"/>
        <w:tabs>
          <w:tab w:val="left" w:pos="1248"/>
        </w:tabs>
        <w:spacing w:before="16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17112">
        <w:rPr>
          <w:rFonts w:ascii="Arial" w:eastAsia="MS Mincho" w:hAnsi="Arial" w:cs="Arial"/>
          <w:sz w:val="26"/>
          <w:szCs w:val="26"/>
        </w:rPr>
        <w:t>1.5.1</w:t>
      </w:r>
      <w:r w:rsidRPr="00717112">
        <w:rPr>
          <w:rFonts w:ascii="Arial" w:eastAsia="MS Mincho" w:hAnsi="Arial" w:cs="Arial"/>
          <w:sz w:val="26"/>
          <w:szCs w:val="26"/>
        </w:rPr>
        <w:tab/>
      </w:r>
      <w:r w:rsidR="003B46BC" w:rsidRPr="00717112">
        <w:rPr>
          <w:rFonts w:ascii="Arial" w:eastAsia="MS Mincho" w:hAnsi="Arial" w:cs="Arial"/>
          <w:sz w:val="26"/>
          <w:szCs w:val="26"/>
        </w:rPr>
        <w:t>Перечень средств измерений</w:t>
      </w:r>
      <w:r w:rsidR="00E82A4B" w:rsidRPr="00717112">
        <w:rPr>
          <w:rFonts w:ascii="Arial" w:eastAsia="MS Mincho" w:hAnsi="Arial" w:cs="Arial"/>
          <w:sz w:val="26"/>
          <w:szCs w:val="26"/>
        </w:rPr>
        <w:t xml:space="preserve">, которые необходимы для контроля, настройки и текущего ремонта, приведен в таблице </w:t>
      </w:r>
      <w:r w:rsidR="0028492E" w:rsidRPr="00717112">
        <w:rPr>
          <w:rFonts w:ascii="Arial" w:eastAsia="MS Mincho" w:hAnsi="Arial" w:cs="Arial"/>
          <w:sz w:val="26"/>
          <w:szCs w:val="26"/>
        </w:rPr>
        <w:t>1.3</w:t>
      </w:r>
      <w:r w:rsidR="00E82A4B" w:rsidRPr="00717112">
        <w:rPr>
          <w:rFonts w:ascii="Arial" w:eastAsia="MS Mincho" w:hAnsi="Arial" w:cs="Arial"/>
          <w:sz w:val="26"/>
          <w:szCs w:val="26"/>
        </w:rPr>
        <w:t>.</w:t>
      </w:r>
    </w:p>
    <w:p w:rsidR="00E82A4B" w:rsidRPr="00717112" w:rsidRDefault="00E82A4B" w:rsidP="008C5AE7">
      <w:pPr>
        <w:pStyle w:val="a7"/>
        <w:spacing w:before="40" w:after="60" w:line="240" w:lineRule="auto"/>
        <w:ind w:left="-142"/>
        <w:rPr>
          <w:rFonts w:ascii="Arial" w:eastAsia="MS Mincho" w:hAnsi="Arial" w:cs="Arial"/>
          <w:sz w:val="26"/>
          <w:szCs w:val="26"/>
        </w:rPr>
      </w:pPr>
      <w:r w:rsidRPr="00717112">
        <w:rPr>
          <w:rFonts w:ascii="Arial" w:eastAsia="MS Mincho" w:hAnsi="Arial" w:cs="Arial"/>
          <w:sz w:val="26"/>
          <w:szCs w:val="26"/>
        </w:rPr>
        <w:t xml:space="preserve">Таблица </w:t>
      </w:r>
      <w:r w:rsidR="0028492E" w:rsidRPr="00717112">
        <w:rPr>
          <w:rFonts w:ascii="Arial" w:eastAsia="MS Mincho" w:hAnsi="Arial" w:cs="Arial"/>
          <w:sz w:val="26"/>
          <w:szCs w:val="26"/>
        </w:rPr>
        <w:t>1.3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8"/>
        <w:gridCol w:w="1280"/>
        <w:gridCol w:w="6211"/>
      </w:tblGrid>
      <w:tr w:rsidR="00E82A4B" w:rsidRPr="00717112" w:rsidTr="003F0675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2648" w:type="dxa"/>
          </w:tcPr>
          <w:p w:rsidR="00E82A4B" w:rsidRPr="00717112" w:rsidRDefault="00E82A4B" w:rsidP="00E040AB">
            <w:pPr>
              <w:pStyle w:val="a7"/>
              <w:spacing w:before="40" w:after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717112">
              <w:rPr>
                <w:rFonts w:ascii="Arial" w:eastAsia="MS Mincho" w:hAnsi="Arial" w:cs="Arial"/>
                <w:sz w:val="26"/>
                <w:szCs w:val="26"/>
              </w:rPr>
              <w:t>Наименование</w:t>
            </w:r>
          </w:p>
        </w:tc>
        <w:tc>
          <w:tcPr>
            <w:tcW w:w="1280" w:type="dxa"/>
          </w:tcPr>
          <w:p w:rsidR="00E82A4B" w:rsidRPr="00717112" w:rsidRDefault="00BD7C8C" w:rsidP="00E040AB">
            <w:pPr>
              <w:pStyle w:val="a7"/>
              <w:spacing w:before="40" w:after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717112">
              <w:rPr>
                <w:rFonts w:ascii="Arial" w:eastAsia="MS Mincho" w:hAnsi="Arial" w:cs="Arial"/>
                <w:sz w:val="26"/>
                <w:szCs w:val="26"/>
              </w:rPr>
              <w:t>Модель</w:t>
            </w:r>
          </w:p>
        </w:tc>
        <w:tc>
          <w:tcPr>
            <w:tcW w:w="6211" w:type="dxa"/>
          </w:tcPr>
          <w:p w:rsidR="00E82A4B" w:rsidRPr="00717112" w:rsidRDefault="00174CB9" w:rsidP="00E040AB">
            <w:pPr>
              <w:pStyle w:val="a7"/>
              <w:spacing w:before="40" w:after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717112">
              <w:rPr>
                <w:rFonts w:ascii="Arial" w:eastAsia="MS Mincho" w:hAnsi="Arial" w:cs="Arial"/>
                <w:sz w:val="26"/>
                <w:szCs w:val="26"/>
              </w:rPr>
              <w:t>И</w:t>
            </w:r>
            <w:r w:rsidR="00E82A4B" w:rsidRPr="00717112">
              <w:rPr>
                <w:rFonts w:ascii="Arial" w:eastAsia="MS Mincho" w:hAnsi="Arial" w:cs="Arial"/>
                <w:sz w:val="26"/>
                <w:szCs w:val="26"/>
              </w:rPr>
              <w:t>спользуемые параметры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before="6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Амперметр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before="6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Э537</w:t>
            </w:r>
          </w:p>
        </w:tc>
        <w:tc>
          <w:tcPr>
            <w:tcW w:w="6211" w:type="dxa"/>
          </w:tcPr>
          <w:p w:rsidR="007A383F" w:rsidRPr="00717112" w:rsidRDefault="007A383F" w:rsidP="008232CA">
            <w:pPr>
              <w:pStyle w:val="a7"/>
              <w:spacing w:before="6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Сила тока от 0 до 1 А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Вольтметр универсал</w:t>
            </w:r>
            <w:r w:rsidRPr="00717112">
              <w:rPr>
                <w:rFonts w:ascii="Arial" w:hAnsi="Arial" w:cs="Arial"/>
                <w:sz w:val="26"/>
                <w:szCs w:val="26"/>
              </w:rPr>
              <w:t>ь</w:t>
            </w:r>
            <w:r w:rsidR="0072187A" w:rsidRPr="00717112">
              <w:rPr>
                <w:rFonts w:ascii="Arial" w:hAnsi="Arial" w:cs="Arial"/>
                <w:sz w:val="26"/>
                <w:szCs w:val="26"/>
              </w:rPr>
              <w:t>ный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В7-65 </w:t>
            </w:r>
          </w:p>
        </w:tc>
        <w:tc>
          <w:tcPr>
            <w:tcW w:w="6211" w:type="dxa"/>
          </w:tcPr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Напряжение от 0 до 300 В</w:t>
            </w:r>
            <w:r w:rsidR="00813FA1" w:rsidRPr="00717112">
              <w:rPr>
                <w:rFonts w:ascii="Arial" w:hAnsi="Arial" w:cs="Arial"/>
                <w:sz w:val="26"/>
                <w:szCs w:val="26"/>
              </w:rPr>
              <w:t>, п</w:t>
            </w:r>
            <w:r w:rsidR="0067534E" w:rsidRPr="00717112">
              <w:rPr>
                <w:rFonts w:ascii="Arial" w:hAnsi="Arial" w:cs="Arial"/>
                <w:sz w:val="26"/>
                <w:szCs w:val="26"/>
              </w:rPr>
              <w:t>огрешность ±0,03 %</w:t>
            </w:r>
            <w:r w:rsidR="00813FA1" w:rsidRPr="00717112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Сопротивление от 1 до 10 МОм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Генератор испытател</w:t>
            </w:r>
            <w:r w:rsidRPr="00717112">
              <w:rPr>
                <w:rFonts w:ascii="Arial" w:hAnsi="Arial" w:cs="Arial"/>
                <w:sz w:val="26"/>
                <w:szCs w:val="26"/>
              </w:rPr>
              <w:t>ь</w:t>
            </w:r>
            <w:r w:rsidRPr="00717112">
              <w:rPr>
                <w:rFonts w:ascii="Arial" w:hAnsi="Arial" w:cs="Arial"/>
                <w:sz w:val="26"/>
                <w:szCs w:val="26"/>
              </w:rPr>
              <w:t>ных импульсов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И1-14 </w:t>
            </w:r>
          </w:p>
        </w:tc>
        <w:tc>
          <w:tcPr>
            <w:tcW w:w="6211" w:type="dxa"/>
          </w:tcPr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Длительность импульса</w:t>
            </w:r>
            <w:r w:rsidR="0016183D" w:rsidRPr="00717112">
              <w:rPr>
                <w:rFonts w:ascii="Arial" w:hAnsi="Arial" w:cs="Arial"/>
                <w:sz w:val="26"/>
                <w:szCs w:val="26"/>
              </w:rPr>
              <w:t xml:space="preserve">   τ</w:t>
            </w:r>
            <w:r w:rsidR="0016183D"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 xml:space="preserve">и </w:t>
            </w:r>
            <w:r w:rsidR="0016183D" w:rsidRPr="00717112">
              <w:rPr>
                <w:rFonts w:ascii="Arial" w:hAnsi="Arial" w:cs="Arial"/>
                <w:sz w:val="26"/>
                <w:szCs w:val="26"/>
              </w:rPr>
              <w:t>= 100 нс</w:t>
            </w:r>
            <w:r w:rsidR="009F2D71" w:rsidRPr="00717112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Длительность фронта τ</w:t>
            </w:r>
            <w:r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>ф</w:t>
            </w:r>
            <w:r w:rsidRPr="00717112">
              <w:rPr>
                <w:rFonts w:ascii="Arial" w:hAnsi="Arial" w:cs="Arial"/>
                <w:sz w:val="26"/>
                <w:szCs w:val="26"/>
              </w:rPr>
              <w:t>&lt;</w:t>
            </w:r>
            <w:r w:rsidR="001847F3" w:rsidRPr="00717112">
              <w:rPr>
                <w:rFonts w:ascii="Arial" w:hAnsi="Arial" w:cs="Arial"/>
                <w:sz w:val="26"/>
                <w:szCs w:val="26"/>
              </w:rPr>
              <w:t>1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 нс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Генератор сигналов и</w:t>
            </w:r>
            <w:r w:rsidRPr="00717112">
              <w:rPr>
                <w:rFonts w:ascii="Arial" w:hAnsi="Arial" w:cs="Arial"/>
                <w:sz w:val="26"/>
                <w:szCs w:val="26"/>
              </w:rPr>
              <w:t>м</w:t>
            </w:r>
            <w:r w:rsidRPr="00717112">
              <w:rPr>
                <w:rFonts w:ascii="Arial" w:hAnsi="Arial" w:cs="Arial"/>
                <w:sz w:val="26"/>
                <w:szCs w:val="26"/>
              </w:rPr>
              <w:t>пульсный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Г5-75</w:t>
            </w:r>
          </w:p>
        </w:tc>
        <w:tc>
          <w:tcPr>
            <w:tcW w:w="6211" w:type="dxa"/>
          </w:tcPr>
          <w:p w:rsidR="0072187A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Период Т =</w:t>
            </w:r>
            <w:r w:rsidR="0072187A" w:rsidRPr="0071711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z w:val="26"/>
                <w:szCs w:val="26"/>
              </w:rPr>
              <w:t>200 мкс, τ = 2 мкс</w:t>
            </w:r>
            <w:r w:rsidR="0072187A" w:rsidRPr="00717112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7A383F" w:rsidRPr="00717112" w:rsidRDefault="0072187A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Погрешность ±</w:t>
            </w:r>
            <w:r w:rsidR="00A1609A" w:rsidRPr="0071711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z w:val="26"/>
                <w:szCs w:val="26"/>
              </w:rPr>
              <w:t>1∙10</w:t>
            </w:r>
            <w:r w:rsidRPr="00717112">
              <w:rPr>
                <w:rFonts w:ascii="Arial" w:hAnsi="Arial" w:cs="Arial"/>
                <w:sz w:val="26"/>
                <w:szCs w:val="26"/>
                <w:vertAlign w:val="superscript"/>
              </w:rPr>
              <w:t>-3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 Т</w:t>
            </w:r>
            <w:r w:rsidR="009278E5" w:rsidRPr="00717112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Амплитуда от 0,1 до 10 В</w:t>
            </w:r>
            <w:r w:rsidR="0072187A" w:rsidRPr="00717112">
              <w:rPr>
                <w:rFonts w:ascii="Arial" w:hAnsi="Arial" w:cs="Arial"/>
                <w:sz w:val="26"/>
                <w:szCs w:val="26"/>
              </w:rPr>
              <w:t>. Погрешность ±0,01 В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Генератор сигналов ни</w:t>
            </w:r>
            <w:r w:rsidRPr="00717112">
              <w:rPr>
                <w:rFonts w:ascii="Arial" w:hAnsi="Arial" w:cs="Arial"/>
                <w:sz w:val="26"/>
                <w:szCs w:val="26"/>
              </w:rPr>
              <w:t>з</w:t>
            </w:r>
            <w:r w:rsidRPr="00717112">
              <w:rPr>
                <w:rFonts w:ascii="Arial" w:hAnsi="Arial" w:cs="Arial"/>
                <w:sz w:val="26"/>
                <w:szCs w:val="26"/>
              </w:rPr>
              <w:t>кочастотный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Г3-122</w:t>
            </w:r>
          </w:p>
        </w:tc>
        <w:tc>
          <w:tcPr>
            <w:tcW w:w="6211" w:type="dxa"/>
          </w:tcPr>
          <w:p w:rsidR="00A1609A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Частота от 0,</w:t>
            </w:r>
            <w:r w:rsidR="00A1609A" w:rsidRPr="00717112">
              <w:rPr>
                <w:rFonts w:ascii="Arial" w:hAnsi="Arial" w:cs="Arial"/>
                <w:sz w:val="26"/>
                <w:szCs w:val="26"/>
              </w:rPr>
              <w:t>00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1 Гц до </w:t>
            </w:r>
            <w:r w:rsidR="00A1609A" w:rsidRPr="00717112">
              <w:rPr>
                <w:rFonts w:ascii="Arial" w:hAnsi="Arial" w:cs="Arial"/>
                <w:sz w:val="26"/>
                <w:szCs w:val="26"/>
              </w:rPr>
              <w:t>2 М</w:t>
            </w:r>
            <w:r w:rsidRPr="00717112">
              <w:rPr>
                <w:rFonts w:ascii="Arial" w:hAnsi="Arial" w:cs="Arial"/>
                <w:sz w:val="26"/>
                <w:szCs w:val="26"/>
              </w:rPr>
              <w:t>Гц</w:t>
            </w:r>
            <w:r w:rsidR="00A1609A" w:rsidRPr="00717112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A383F" w:rsidRPr="00717112" w:rsidRDefault="00A1609A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napToGrid w:val="0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Погрешность 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±5</w:t>
            </w:r>
            <w:r w:rsidRPr="00717112">
              <w:rPr>
                <w:rFonts w:ascii="Arial" w:hAnsi="Arial" w:cs="Arial"/>
                <w:b/>
                <w:snapToGrid w:val="0"/>
                <w:sz w:val="26"/>
                <w:szCs w:val="26"/>
              </w:rPr>
              <w:t>·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10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  <w:vertAlign w:val="superscript"/>
              </w:rPr>
              <w:t>-7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.</w:t>
            </w:r>
          </w:p>
          <w:p w:rsidR="00A1609A" w:rsidRPr="00717112" w:rsidRDefault="00A1609A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Выходное напряжение от 0,2 мВ до 2,5 В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Генератор сигналов в</w:t>
            </w:r>
            <w:r w:rsidRPr="00717112">
              <w:rPr>
                <w:rFonts w:ascii="Arial" w:hAnsi="Arial" w:cs="Arial"/>
                <w:sz w:val="26"/>
                <w:szCs w:val="26"/>
              </w:rPr>
              <w:t>ы</w:t>
            </w:r>
            <w:r w:rsidRPr="00717112">
              <w:rPr>
                <w:rFonts w:ascii="Arial" w:hAnsi="Arial" w:cs="Arial"/>
                <w:sz w:val="26"/>
                <w:szCs w:val="26"/>
              </w:rPr>
              <w:t>сокочастотный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Г4-164</w:t>
            </w:r>
          </w:p>
        </w:tc>
        <w:tc>
          <w:tcPr>
            <w:tcW w:w="6211" w:type="dxa"/>
          </w:tcPr>
          <w:p w:rsidR="00566863" w:rsidRPr="00717112" w:rsidRDefault="00566863" w:rsidP="00813FA1">
            <w:pPr>
              <w:pStyle w:val="a7"/>
              <w:spacing w:line="276" w:lineRule="auto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Частота от 0,1 до 640 МГц, 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погрешность ±5</w:t>
            </w:r>
            <w:r w:rsidRPr="00717112">
              <w:rPr>
                <w:rFonts w:ascii="Arial" w:hAnsi="Arial" w:cs="Arial"/>
                <w:b/>
                <w:snapToGrid w:val="0"/>
                <w:sz w:val="26"/>
                <w:szCs w:val="26"/>
              </w:rPr>
              <w:t>·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10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  <w:vertAlign w:val="superscript"/>
              </w:rPr>
              <w:t>-5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.</w:t>
            </w:r>
          </w:p>
          <w:p w:rsidR="007A383F" w:rsidRPr="00717112" w:rsidRDefault="00566863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Выходное напряжение от 0,02 до 2 В, погрешность ±</w:t>
            </w:r>
            <w:r w:rsidR="00AF57E2" w:rsidRPr="00717112">
              <w:rPr>
                <w:rFonts w:ascii="Arial" w:hAnsi="Arial" w:cs="Arial"/>
                <w:snapToGrid w:val="0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1 дБ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before="40" w:after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Измеритель иммитанса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before="40" w:after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Е7-20</w:t>
            </w:r>
          </w:p>
        </w:tc>
        <w:tc>
          <w:tcPr>
            <w:tcW w:w="6211" w:type="dxa"/>
          </w:tcPr>
          <w:p w:rsidR="007A383F" w:rsidRPr="00717112" w:rsidRDefault="00BB389C" w:rsidP="00813FA1">
            <w:pPr>
              <w:pStyle w:val="a7"/>
              <w:spacing w:before="40" w:after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Емкость</w:t>
            </w:r>
            <w:r w:rsidR="007A383F" w:rsidRPr="00717112">
              <w:rPr>
                <w:rFonts w:ascii="Arial" w:hAnsi="Arial" w:cs="Arial"/>
                <w:sz w:val="26"/>
                <w:szCs w:val="26"/>
              </w:rPr>
              <w:t xml:space="preserve"> от 10 до 50 пФ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Источник питания пост</w:t>
            </w:r>
            <w:r w:rsidRPr="00717112">
              <w:rPr>
                <w:rFonts w:ascii="Arial" w:hAnsi="Arial" w:cs="Arial"/>
                <w:sz w:val="26"/>
                <w:szCs w:val="26"/>
              </w:rPr>
              <w:t>о</w:t>
            </w:r>
            <w:r w:rsidRPr="00717112">
              <w:rPr>
                <w:rFonts w:ascii="Arial" w:hAnsi="Arial" w:cs="Arial"/>
                <w:sz w:val="26"/>
                <w:szCs w:val="26"/>
              </w:rPr>
              <w:t>янного тока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Б5-50</w:t>
            </w:r>
          </w:p>
        </w:tc>
        <w:tc>
          <w:tcPr>
            <w:tcW w:w="6211" w:type="dxa"/>
          </w:tcPr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Напряжение </w:t>
            </w:r>
            <w:r w:rsidRPr="00717112">
              <w:rPr>
                <w:rFonts w:ascii="Arial" w:hAnsi="Arial" w:cs="Arial"/>
                <w:sz w:val="26"/>
                <w:szCs w:val="26"/>
                <w:lang w:val="en-US"/>
              </w:rPr>
              <w:t>U</w:t>
            </w:r>
            <w:r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>вых</w:t>
            </w:r>
            <w:r w:rsidR="002C4666"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 xml:space="preserve"> </w:t>
            </w:r>
            <w:r w:rsidRPr="00717112">
              <w:rPr>
                <w:rFonts w:ascii="Arial" w:hAnsi="Arial" w:cs="Arial"/>
                <w:sz w:val="26"/>
                <w:szCs w:val="26"/>
              </w:rPr>
              <w:t>= 250 В</w:t>
            </w:r>
            <w:r w:rsidR="0063747B" w:rsidRPr="00717112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Ток </w:t>
            </w:r>
            <w:r w:rsidRPr="00717112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r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>вых</w:t>
            </w:r>
            <w:r w:rsidR="002C4666"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 xml:space="preserve"> </w:t>
            </w:r>
            <w:r w:rsidRPr="00717112">
              <w:rPr>
                <w:rFonts w:ascii="Arial" w:hAnsi="Arial" w:cs="Arial"/>
                <w:sz w:val="26"/>
                <w:szCs w:val="26"/>
              </w:rPr>
              <w:t>= 100 мА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Калибратор осциллогр</w:t>
            </w:r>
            <w:r w:rsidRPr="00717112">
              <w:rPr>
                <w:rFonts w:ascii="Arial" w:hAnsi="Arial" w:cs="Arial"/>
                <w:sz w:val="26"/>
                <w:szCs w:val="26"/>
              </w:rPr>
              <w:t>а</w:t>
            </w:r>
            <w:r w:rsidRPr="00717112">
              <w:rPr>
                <w:rFonts w:ascii="Arial" w:hAnsi="Arial" w:cs="Arial"/>
                <w:sz w:val="26"/>
                <w:szCs w:val="26"/>
              </w:rPr>
              <w:t>фов импульсный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И1-9</w:t>
            </w:r>
          </w:p>
        </w:tc>
        <w:tc>
          <w:tcPr>
            <w:tcW w:w="6211" w:type="dxa"/>
          </w:tcPr>
          <w:p w:rsidR="00C1250E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Напряжение от 4 мВ до 100 В</w:t>
            </w:r>
            <w:r w:rsidR="00C1250E" w:rsidRPr="00717112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AF57E2" w:rsidRPr="00717112" w:rsidRDefault="00C1250E" w:rsidP="00AF57E2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Погрешность ±</w:t>
            </w:r>
            <w:r w:rsidR="00AF57E2" w:rsidRPr="0071711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z w:val="26"/>
                <w:szCs w:val="26"/>
              </w:rPr>
              <w:t>0,25 %</w:t>
            </w:r>
            <w:r w:rsidR="002A7FE1" w:rsidRPr="00717112">
              <w:rPr>
                <w:rFonts w:ascii="Arial" w:hAnsi="Arial" w:cs="Arial"/>
                <w:sz w:val="26"/>
                <w:szCs w:val="26"/>
              </w:rPr>
              <w:t xml:space="preserve">.   </w:t>
            </w:r>
          </w:p>
          <w:p w:rsidR="007A383F" w:rsidRPr="00717112" w:rsidRDefault="002A7FE1" w:rsidP="00AF57E2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Период от 10</w:t>
            </w:r>
            <w:r w:rsidRPr="00717112">
              <w:rPr>
                <w:rFonts w:ascii="Arial" w:hAnsi="Arial" w:cs="Arial"/>
                <w:sz w:val="26"/>
                <w:szCs w:val="26"/>
                <w:vertAlign w:val="superscript"/>
              </w:rPr>
              <w:t>-8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 до </w:t>
            </w:r>
            <w:r w:rsidR="00906947" w:rsidRPr="00717112">
              <w:rPr>
                <w:rFonts w:ascii="Arial" w:hAnsi="Arial" w:cs="Arial"/>
                <w:sz w:val="26"/>
                <w:szCs w:val="26"/>
              </w:rPr>
              <w:t>10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 с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1B5838" w:rsidP="0087501E">
            <w:pPr>
              <w:pStyle w:val="a7"/>
              <w:spacing w:before="40" w:after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Установка высоковоль</w:t>
            </w:r>
            <w:r w:rsidR="007A383F" w:rsidRPr="00717112">
              <w:rPr>
                <w:rFonts w:ascii="Arial" w:hAnsi="Arial" w:cs="Arial"/>
                <w:sz w:val="26"/>
                <w:szCs w:val="26"/>
              </w:rPr>
              <w:t>т</w:t>
            </w:r>
            <w:r w:rsidR="007A383F" w:rsidRPr="00717112">
              <w:rPr>
                <w:rFonts w:ascii="Arial" w:hAnsi="Arial" w:cs="Arial"/>
                <w:sz w:val="26"/>
                <w:szCs w:val="26"/>
              </w:rPr>
              <w:t xml:space="preserve">ная измерительная </w:t>
            </w:r>
          </w:p>
        </w:tc>
        <w:tc>
          <w:tcPr>
            <w:tcW w:w="1280" w:type="dxa"/>
          </w:tcPr>
          <w:p w:rsidR="007A383F" w:rsidRPr="00717112" w:rsidRDefault="007A383F" w:rsidP="0087501E">
            <w:pPr>
              <w:pStyle w:val="a7"/>
              <w:spacing w:before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УПУ-22</w:t>
            </w:r>
          </w:p>
        </w:tc>
        <w:tc>
          <w:tcPr>
            <w:tcW w:w="6211" w:type="dxa"/>
          </w:tcPr>
          <w:p w:rsidR="00566863" w:rsidRPr="00717112" w:rsidRDefault="00566863" w:rsidP="0087501E">
            <w:pPr>
              <w:spacing w:before="40" w:line="276" w:lineRule="auto"/>
              <w:ind w:firstLine="0"/>
              <w:rPr>
                <w:rFonts w:ascii="Arial" w:hAnsi="Arial" w:cs="Arial"/>
                <w:snapToGrid w:val="0"/>
                <w:sz w:val="26"/>
                <w:szCs w:val="26"/>
              </w:rPr>
            </w:pPr>
            <w:r w:rsidRPr="00717112">
              <w:rPr>
                <w:rFonts w:ascii="Arial" w:hAnsi="Arial" w:cs="Arial"/>
                <w:snapToGrid w:val="0"/>
                <w:sz w:val="26"/>
                <w:szCs w:val="26"/>
                <w:lang w:val="en-US"/>
              </w:rPr>
              <w:t>U</w:t>
            </w:r>
            <w:r w:rsidRPr="00717112">
              <w:rPr>
                <w:rFonts w:ascii="Arial" w:hAnsi="Arial" w:cs="Arial"/>
                <w:b/>
                <w:snapToGrid w:val="0"/>
                <w:sz w:val="26"/>
                <w:szCs w:val="26"/>
                <w:vertAlign w:val="subscript"/>
              </w:rPr>
              <w:t>~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 xml:space="preserve"> от 200 до 1500 В, погрешность ±</w:t>
            </w:r>
            <w:r w:rsidR="00BB389C" w:rsidRPr="00717112">
              <w:rPr>
                <w:rFonts w:ascii="Arial" w:hAnsi="Arial" w:cs="Arial"/>
                <w:snapToGrid w:val="0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3 %.</w:t>
            </w:r>
          </w:p>
          <w:p w:rsidR="007A383F" w:rsidRPr="00717112" w:rsidRDefault="00566863" w:rsidP="0087501E">
            <w:pPr>
              <w:pStyle w:val="a7"/>
              <w:spacing w:before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Сопротивление 0,01 Ом, погрешность ±</w:t>
            </w:r>
            <w:r w:rsidR="00BB389C" w:rsidRPr="00717112">
              <w:rPr>
                <w:rFonts w:ascii="Arial" w:hAnsi="Arial" w:cs="Arial"/>
                <w:snapToGrid w:val="0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5 %</w:t>
            </w:r>
          </w:p>
        </w:tc>
      </w:tr>
    </w:tbl>
    <w:p w:rsidR="0016183D" w:rsidRPr="00717112" w:rsidRDefault="0016183D" w:rsidP="006E6DC5">
      <w:pPr>
        <w:rPr>
          <w:rFonts w:ascii="Arial" w:hAnsi="Arial" w:cs="Arial"/>
          <w:sz w:val="16"/>
          <w:szCs w:val="16"/>
        </w:rPr>
      </w:pPr>
    </w:p>
    <w:p w:rsidR="0016183D" w:rsidRPr="00C2458E" w:rsidRDefault="00935AE1" w:rsidP="00441ADE">
      <w:pPr>
        <w:pStyle w:val="3"/>
      </w:pPr>
      <w:bookmarkStart w:id="16" w:name="_Toc224455349"/>
      <w:r>
        <w:br w:type="page"/>
      </w:r>
      <w:bookmarkStart w:id="17" w:name="_Toc497122222"/>
      <w:r w:rsidR="001C1174" w:rsidRPr="00C2458E">
        <w:lastRenderedPageBreak/>
        <w:t>1.6</w:t>
      </w:r>
      <w:r w:rsidR="001C1174" w:rsidRPr="00C2458E">
        <w:tab/>
      </w:r>
      <w:r w:rsidR="0016183D" w:rsidRPr="00C2458E">
        <w:t>Маркировка и пломбирование</w:t>
      </w:r>
      <w:bookmarkEnd w:id="16"/>
      <w:bookmarkEnd w:id="17"/>
    </w:p>
    <w:p w:rsidR="00E82A4B" w:rsidRPr="00F21584" w:rsidRDefault="001C1174" w:rsidP="003962F2">
      <w:pPr>
        <w:pStyle w:val="125"/>
        <w:tabs>
          <w:tab w:val="left" w:pos="1326"/>
        </w:tabs>
        <w:spacing w:before="160" w:line="276" w:lineRule="auto"/>
        <w:ind w:left="567" w:firstLine="0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1.6.1</w:t>
      </w:r>
      <w:r w:rsidRPr="00F21584">
        <w:rPr>
          <w:rFonts w:ascii="Arial" w:eastAsia="MS Mincho" w:hAnsi="Arial" w:cs="Arial"/>
          <w:sz w:val="26"/>
          <w:szCs w:val="26"/>
        </w:rPr>
        <w:tab/>
      </w:r>
      <w:r w:rsidR="00E82A4B" w:rsidRPr="00F21584">
        <w:rPr>
          <w:rFonts w:ascii="Arial" w:eastAsia="MS Mincho" w:hAnsi="Arial" w:cs="Arial"/>
          <w:sz w:val="26"/>
          <w:szCs w:val="26"/>
        </w:rPr>
        <w:t>Осциллограф имеет следующую маркировку, нанесенную на корпус: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- наименование и тип, товарный </w:t>
      </w:r>
      <w:r w:rsidR="00F07961" w:rsidRPr="00F21584">
        <w:rPr>
          <w:rFonts w:ascii="Arial" w:eastAsia="MS Mincho" w:hAnsi="Arial" w:cs="Arial"/>
          <w:sz w:val="26"/>
          <w:szCs w:val="26"/>
        </w:rPr>
        <w:t>з</w:t>
      </w:r>
      <w:r w:rsidRPr="00F21584">
        <w:rPr>
          <w:rFonts w:ascii="Arial" w:eastAsia="MS Mincho" w:hAnsi="Arial" w:cs="Arial"/>
          <w:sz w:val="26"/>
          <w:szCs w:val="26"/>
        </w:rPr>
        <w:t xml:space="preserve">нак изготовителя, </w:t>
      </w:r>
      <w:r w:rsidR="00F07961" w:rsidRPr="00F21584">
        <w:rPr>
          <w:rFonts w:ascii="Arial" w:eastAsia="MS Mincho" w:hAnsi="Arial" w:cs="Arial"/>
          <w:sz w:val="26"/>
          <w:szCs w:val="26"/>
        </w:rPr>
        <w:t>З</w:t>
      </w:r>
      <w:r w:rsidRPr="00F21584">
        <w:rPr>
          <w:rFonts w:ascii="Arial" w:eastAsia="MS Mincho" w:hAnsi="Arial" w:cs="Arial"/>
          <w:sz w:val="26"/>
          <w:szCs w:val="26"/>
        </w:rPr>
        <w:t xml:space="preserve">нак </w:t>
      </w:r>
      <w:r w:rsidR="000E721C" w:rsidRPr="00F21584">
        <w:rPr>
          <w:rFonts w:ascii="Arial" w:eastAsia="MS Mincho" w:hAnsi="Arial" w:cs="Arial"/>
          <w:sz w:val="26"/>
          <w:szCs w:val="26"/>
        </w:rPr>
        <w:t>утверждения типа средства измерений</w:t>
      </w:r>
      <w:r w:rsidRPr="00F21584">
        <w:rPr>
          <w:rFonts w:ascii="Arial" w:eastAsia="MS Mincho" w:hAnsi="Arial" w:cs="Arial"/>
          <w:sz w:val="26"/>
          <w:szCs w:val="26"/>
        </w:rPr>
        <w:t xml:space="preserve"> Республики Беларусь - на передней панели;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-</w:t>
      </w:r>
      <w:r w:rsidR="00917B32" w:rsidRPr="00F21584">
        <w:rPr>
          <w:rFonts w:ascii="Arial" w:eastAsia="MS Mincho" w:hAnsi="Arial" w:cs="Arial"/>
          <w:sz w:val="26"/>
          <w:szCs w:val="26"/>
          <w:lang w:val="en-US"/>
        </w:rPr>
        <w:t> </w:t>
      </w:r>
      <w:r w:rsidRPr="00F21584">
        <w:rPr>
          <w:rFonts w:ascii="Arial" w:eastAsia="MS Mincho" w:hAnsi="Arial" w:cs="Arial"/>
          <w:sz w:val="26"/>
          <w:szCs w:val="26"/>
        </w:rPr>
        <w:t>поясняющие надписи и символы, необходимые для правильной эксплуатации осциллографа;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-</w:t>
      </w:r>
      <w:r w:rsidR="00917B32" w:rsidRPr="00F21584">
        <w:rPr>
          <w:rFonts w:ascii="Arial" w:eastAsia="MS Mincho" w:hAnsi="Arial" w:cs="Arial"/>
          <w:sz w:val="26"/>
          <w:szCs w:val="26"/>
          <w:lang w:val="en-US"/>
        </w:rPr>
        <w:t> </w:t>
      </w:r>
      <w:r w:rsidRPr="00F21584">
        <w:rPr>
          <w:rFonts w:ascii="Arial" w:eastAsia="MS Mincho" w:hAnsi="Arial" w:cs="Arial"/>
          <w:sz w:val="26"/>
          <w:szCs w:val="26"/>
        </w:rPr>
        <w:t>порядковый номер по системе нумерации изготовителя</w:t>
      </w:r>
      <w:r w:rsidR="00F07961" w:rsidRPr="00F21584">
        <w:rPr>
          <w:rFonts w:ascii="Arial" w:eastAsia="MS Mincho" w:hAnsi="Arial" w:cs="Arial"/>
          <w:sz w:val="26"/>
          <w:szCs w:val="26"/>
        </w:rPr>
        <w:t xml:space="preserve"> и год изготовления</w:t>
      </w:r>
      <w:r w:rsidRPr="00F21584">
        <w:rPr>
          <w:rFonts w:ascii="Arial" w:eastAsia="MS Mincho" w:hAnsi="Arial" w:cs="Arial"/>
          <w:sz w:val="26"/>
          <w:szCs w:val="26"/>
        </w:rPr>
        <w:t xml:space="preserve">, </w:t>
      </w:r>
      <w:r w:rsidR="00E41125" w:rsidRPr="00F21584">
        <w:rPr>
          <w:rFonts w:ascii="Arial" w:eastAsia="MS Mincho" w:hAnsi="Arial" w:cs="Arial"/>
          <w:sz w:val="26"/>
          <w:szCs w:val="26"/>
        </w:rPr>
        <w:t>надпись</w:t>
      </w:r>
      <w:r w:rsidR="00746878" w:rsidRPr="00F21584">
        <w:rPr>
          <w:rFonts w:ascii="Arial" w:eastAsia="MS Mincho" w:hAnsi="Arial" w:cs="Arial"/>
          <w:sz w:val="26"/>
          <w:szCs w:val="26"/>
        </w:rPr>
        <w:t> </w:t>
      </w:r>
      <w:r w:rsidR="00E41125" w:rsidRPr="00F21584">
        <w:rPr>
          <w:rFonts w:ascii="Arial" w:eastAsia="MS Mincho" w:hAnsi="Arial" w:cs="Arial"/>
          <w:sz w:val="26"/>
          <w:szCs w:val="26"/>
        </w:rPr>
        <w:t>″</w:t>
      </w:r>
      <w:r w:rsidR="00E41125" w:rsidRPr="00F21584">
        <w:rPr>
          <w:rFonts w:ascii="Arial" w:eastAsia="MS Mincho" w:hAnsi="Arial" w:cs="Arial"/>
          <w:bCs/>
          <w:sz w:val="26"/>
          <w:szCs w:val="26"/>
        </w:rPr>
        <w:t>СДЕЛАНО В БЕЛАРУСИ</w:t>
      </w:r>
      <w:r w:rsidR="00E41125" w:rsidRPr="00F21584">
        <w:rPr>
          <w:rFonts w:ascii="Arial" w:eastAsia="MS Mincho" w:hAnsi="Arial" w:cs="Arial"/>
          <w:sz w:val="26"/>
          <w:szCs w:val="26"/>
        </w:rPr>
        <w:t xml:space="preserve">″, </w:t>
      </w:r>
      <w:r w:rsidR="00383967" w:rsidRPr="00F21584">
        <w:rPr>
          <w:rFonts w:ascii="Arial" w:eastAsia="MS Mincho" w:hAnsi="Arial" w:cs="Arial"/>
          <w:sz w:val="26"/>
          <w:szCs w:val="26"/>
        </w:rPr>
        <w:t>Единый</w:t>
      </w:r>
      <w:r w:rsidR="00E41125" w:rsidRPr="00F21584">
        <w:rPr>
          <w:rFonts w:ascii="Arial" w:eastAsia="MS Mincho" w:hAnsi="Arial" w:cs="Arial"/>
          <w:sz w:val="26"/>
          <w:szCs w:val="26"/>
        </w:rPr>
        <w:t> </w:t>
      </w:r>
      <w:r w:rsidR="00383967" w:rsidRPr="00F21584">
        <w:rPr>
          <w:rFonts w:ascii="Arial" w:eastAsia="MS Mincho" w:hAnsi="Arial" w:cs="Arial"/>
          <w:sz w:val="26"/>
          <w:szCs w:val="26"/>
        </w:rPr>
        <w:t>знак обращения продукции на рынке государств – членов Таможенного союза (знак</w:t>
      </w:r>
      <w:r w:rsidR="00E41125" w:rsidRPr="00F21584">
        <w:rPr>
          <w:rFonts w:ascii="Arial" w:eastAsia="MS Mincho" w:hAnsi="Arial" w:cs="Arial"/>
          <w:sz w:val="26"/>
          <w:szCs w:val="26"/>
        </w:rPr>
        <w:t> 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="00383967" w:rsidRPr="00F21584">
        <w:rPr>
          <w:rFonts w:ascii="Arial" w:eastAsia="MS Mincho" w:hAnsi="Arial" w:cs="Arial"/>
          <w:sz w:val="26"/>
          <w:szCs w:val="26"/>
        </w:rPr>
        <w:t>ЕАС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="00E41125" w:rsidRPr="00F21584">
        <w:rPr>
          <w:rFonts w:ascii="Arial" w:eastAsia="MS Mincho" w:hAnsi="Arial" w:cs="Arial"/>
          <w:sz w:val="26"/>
          <w:szCs w:val="26"/>
        </w:rPr>
        <w:t xml:space="preserve">) </w:t>
      </w:r>
      <w:r w:rsidRPr="00F21584">
        <w:rPr>
          <w:rFonts w:ascii="Arial" w:eastAsia="MS Mincho" w:hAnsi="Arial" w:cs="Arial"/>
          <w:sz w:val="26"/>
          <w:szCs w:val="26"/>
        </w:rPr>
        <w:t xml:space="preserve">- на задней панели; 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-</w:t>
      </w:r>
      <w:r w:rsidR="00881B89" w:rsidRPr="00F21584">
        <w:rPr>
          <w:rFonts w:ascii="Arial" w:eastAsia="MS Mincho" w:hAnsi="Arial" w:cs="Arial"/>
          <w:sz w:val="26"/>
          <w:szCs w:val="26"/>
        </w:rPr>
        <w:t> </w:t>
      </w:r>
      <w:r w:rsidR="00E41125" w:rsidRPr="00F21584">
        <w:rPr>
          <w:rFonts w:ascii="Arial" w:eastAsia="MS Mincho" w:hAnsi="Arial" w:cs="Arial"/>
          <w:sz w:val="26"/>
          <w:szCs w:val="26"/>
        </w:rPr>
        <w:t xml:space="preserve">испытательное напряжение изоляции </w:t>
      </w:r>
      <w:r w:rsidR="005C0BCE" w:rsidRPr="00F21584">
        <w:rPr>
          <w:rFonts w:ascii="Arial" w:eastAsia="MS Mincho" w:hAnsi="Arial" w:cs="Arial"/>
          <w:sz w:val="26"/>
          <w:szCs w:val="26"/>
        </w:rPr>
        <w:t xml:space="preserve">(символ С-2 </w:t>
      </w:r>
      <w:r w:rsidR="00E41125" w:rsidRPr="00F21584">
        <w:rPr>
          <w:rFonts w:ascii="Arial" w:eastAsia="MS Mincho" w:hAnsi="Arial" w:cs="Arial"/>
          <w:sz w:val="26"/>
          <w:szCs w:val="26"/>
        </w:rPr>
        <w:t>по ГОСТ 23217-78</w:t>
      </w:r>
      <w:r w:rsidR="005C0BCE" w:rsidRPr="00F21584">
        <w:rPr>
          <w:rFonts w:ascii="Arial" w:eastAsia="MS Mincho" w:hAnsi="Arial" w:cs="Arial"/>
          <w:sz w:val="26"/>
          <w:szCs w:val="26"/>
        </w:rPr>
        <w:t>)</w:t>
      </w:r>
      <w:r w:rsidR="00E41125" w:rsidRPr="00F21584">
        <w:rPr>
          <w:rFonts w:ascii="Arial" w:eastAsia="MS Mincho" w:hAnsi="Arial" w:cs="Arial"/>
          <w:sz w:val="26"/>
          <w:szCs w:val="26"/>
        </w:rPr>
        <w:t xml:space="preserve">, </w:t>
      </w:r>
      <w:r w:rsidRPr="00F21584">
        <w:rPr>
          <w:rFonts w:ascii="Arial" w:eastAsia="MS Mincho" w:hAnsi="Arial" w:cs="Arial"/>
          <w:sz w:val="26"/>
          <w:szCs w:val="26"/>
        </w:rPr>
        <w:t>напряжение</w:t>
      </w:r>
      <w:r w:rsidR="001B217B" w:rsidRPr="00F21584">
        <w:rPr>
          <w:rFonts w:ascii="Arial" w:eastAsia="MS Mincho" w:hAnsi="Arial" w:cs="Arial"/>
          <w:sz w:val="26"/>
          <w:szCs w:val="26"/>
        </w:rPr>
        <w:t> </w:t>
      </w:r>
      <w:r w:rsidRPr="00F21584">
        <w:rPr>
          <w:rFonts w:ascii="Arial" w:eastAsia="MS Mincho" w:hAnsi="Arial" w:cs="Arial"/>
          <w:sz w:val="26"/>
          <w:szCs w:val="26"/>
        </w:rPr>
        <w:t xml:space="preserve">питания, потребляемую мощность, </w:t>
      </w:r>
      <w:r w:rsidR="005C0BCE" w:rsidRPr="00F21584">
        <w:rPr>
          <w:rFonts w:ascii="Arial" w:eastAsia="MS Mincho" w:hAnsi="Arial" w:cs="Arial"/>
          <w:sz w:val="26"/>
          <w:szCs w:val="26"/>
        </w:rPr>
        <w:t xml:space="preserve">номинальный ток, </w:t>
      </w:r>
      <w:r w:rsidRPr="00F21584">
        <w:rPr>
          <w:rFonts w:ascii="Arial" w:eastAsia="MS Mincho" w:hAnsi="Arial" w:cs="Arial"/>
          <w:sz w:val="26"/>
          <w:szCs w:val="26"/>
        </w:rPr>
        <w:t>тип вставок плавких</w:t>
      </w:r>
      <w:r w:rsidR="00724123" w:rsidRPr="00F21584">
        <w:rPr>
          <w:rFonts w:ascii="Arial" w:eastAsia="MS Mincho" w:hAnsi="Arial" w:cs="Arial"/>
          <w:sz w:val="26"/>
          <w:szCs w:val="26"/>
        </w:rPr>
        <w:t xml:space="preserve"> и скорость разрыва цепи</w:t>
      </w:r>
      <w:r w:rsidRPr="00F21584">
        <w:rPr>
          <w:rFonts w:ascii="Arial" w:eastAsia="MS Mincho" w:hAnsi="Arial" w:cs="Arial"/>
          <w:sz w:val="26"/>
          <w:szCs w:val="26"/>
        </w:rPr>
        <w:t xml:space="preserve"> - на задней панели около сетевого разъема.</w:t>
      </w:r>
    </w:p>
    <w:p w:rsidR="00E82A4B" w:rsidRPr="00F21584" w:rsidRDefault="006E5EEB" w:rsidP="00361A21">
      <w:pPr>
        <w:pStyle w:val="125"/>
        <w:tabs>
          <w:tab w:val="left" w:pos="1248"/>
        </w:tabs>
        <w:spacing w:before="12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1.6.2</w:t>
      </w:r>
      <w:r w:rsidRPr="00F21584">
        <w:rPr>
          <w:rFonts w:ascii="Arial" w:eastAsia="MS Mincho" w:hAnsi="Arial" w:cs="Arial"/>
          <w:sz w:val="26"/>
          <w:szCs w:val="26"/>
        </w:rPr>
        <w:tab/>
      </w:r>
      <w:r w:rsidR="00E82A4B" w:rsidRPr="00F21584">
        <w:rPr>
          <w:rFonts w:ascii="Arial" w:eastAsia="MS Mincho" w:hAnsi="Arial" w:cs="Arial"/>
          <w:sz w:val="26"/>
          <w:szCs w:val="26"/>
        </w:rPr>
        <w:t xml:space="preserve">Маркировка на упаковке выполнена </w:t>
      </w:r>
      <w:r w:rsidR="00B90CA8">
        <w:rPr>
          <w:rFonts w:ascii="Arial" w:eastAsia="MS Mincho" w:hAnsi="Arial" w:cs="Arial"/>
          <w:sz w:val="26"/>
          <w:szCs w:val="26"/>
        </w:rPr>
        <w:t xml:space="preserve">в соответствии с ГОСТ 14192-96 </w:t>
      </w:r>
      <w:r w:rsidR="00E82A4B" w:rsidRPr="00F21584">
        <w:rPr>
          <w:rFonts w:ascii="Arial" w:eastAsia="MS Mincho" w:hAnsi="Arial" w:cs="Arial"/>
          <w:sz w:val="26"/>
          <w:szCs w:val="26"/>
        </w:rPr>
        <w:t>типографским способом на этикетках и содержит: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- сверху - обозначение 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bCs/>
          <w:sz w:val="26"/>
          <w:szCs w:val="26"/>
        </w:rPr>
        <w:t>ВЕРХ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sz w:val="26"/>
          <w:szCs w:val="26"/>
        </w:rPr>
        <w:t>;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- на боковых поверхностях</w:t>
      </w:r>
      <w:r w:rsidR="006C212E" w:rsidRPr="00F21584">
        <w:rPr>
          <w:rFonts w:ascii="Arial" w:eastAsia="MS Mincho" w:hAnsi="Arial" w:cs="Arial"/>
          <w:sz w:val="26"/>
          <w:szCs w:val="26"/>
        </w:rPr>
        <w:t>: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 1) манипуляционные знаки  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bCs/>
          <w:sz w:val="26"/>
          <w:szCs w:val="26"/>
        </w:rPr>
        <w:t>Хрупкое. Осторожно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sz w:val="26"/>
          <w:szCs w:val="26"/>
        </w:rPr>
        <w:t xml:space="preserve">,  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bCs/>
          <w:sz w:val="26"/>
          <w:szCs w:val="26"/>
        </w:rPr>
        <w:t>Беречь от влаги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sz w:val="26"/>
          <w:szCs w:val="26"/>
        </w:rPr>
        <w:t xml:space="preserve">, 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bCs/>
          <w:sz w:val="26"/>
          <w:szCs w:val="26"/>
        </w:rPr>
        <w:t>Верх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="00EB6F5A">
        <w:rPr>
          <w:rFonts w:ascii="Arial" w:eastAsia="MS Mincho" w:hAnsi="Arial" w:cs="Arial"/>
          <w:sz w:val="26"/>
          <w:szCs w:val="26"/>
        </w:rPr>
        <w:t xml:space="preserve"> </w:t>
      </w:r>
      <w:r w:rsidR="00EB6F5A" w:rsidRPr="00F21584">
        <w:rPr>
          <w:rFonts w:ascii="Arial" w:eastAsia="MS Mincho" w:hAnsi="Arial" w:cs="Arial"/>
          <w:sz w:val="26"/>
          <w:szCs w:val="26"/>
        </w:rPr>
        <w:t>″</w:t>
      </w:r>
      <w:r w:rsidR="00EB6F5A">
        <w:rPr>
          <w:rFonts w:ascii="Arial" w:eastAsia="MS Mincho" w:hAnsi="Arial" w:cs="Arial"/>
          <w:sz w:val="26"/>
          <w:szCs w:val="26"/>
        </w:rPr>
        <w:t>Штабелирование ограничено</w:t>
      </w:r>
      <w:r w:rsidR="00EB6F5A" w:rsidRPr="00F21584">
        <w:rPr>
          <w:rFonts w:ascii="Arial" w:eastAsia="MS Mincho" w:hAnsi="Arial" w:cs="Arial"/>
          <w:sz w:val="26"/>
          <w:szCs w:val="26"/>
        </w:rPr>
        <w:t>″</w:t>
      </w:r>
      <w:r w:rsidR="007302AD">
        <w:rPr>
          <w:rFonts w:ascii="Arial" w:eastAsia="MS Mincho" w:hAnsi="Arial" w:cs="Arial"/>
          <w:sz w:val="26"/>
          <w:szCs w:val="26"/>
        </w:rPr>
        <w:t xml:space="preserve"> по ГОСТ 14192-96</w:t>
      </w:r>
      <w:r w:rsidRPr="00F21584">
        <w:rPr>
          <w:rFonts w:ascii="Arial" w:eastAsia="MS Mincho" w:hAnsi="Arial" w:cs="Arial"/>
          <w:sz w:val="26"/>
          <w:szCs w:val="26"/>
        </w:rPr>
        <w:t>;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 2)</w:t>
      </w:r>
      <w:r w:rsidR="00917B32" w:rsidRPr="00F21584">
        <w:rPr>
          <w:rFonts w:ascii="Arial" w:eastAsia="MS Mincho" w:hAnsi="Arial" w:cs="Arial"/>
          <w:sz w:val="26"/>
          <w:szCs w:val="26"/>
          <w:lang w:val="en-US"/>
        </w:rPr>
        <w:t> </w:t>
      </w:r>
      <w:r w:rsidRPr="00F21584">
        <w:rPr>
          <w:rFonts w:ascii="Arial" w:eastAsia="MS Mincho" w:hAnsi="Arial" w:cs="Arial"/>
          <w:sz w:val="26"/>
          <w:szCs w:val="26"/>
        </w:rPr>
        <w:t xml:space="preserve">наименование </w:t>
      </w:r>
      <w:r w:rsidR="00363464" w:rsidRPr="00F21584">
        <w:rPr>
          <w:rFonts w:ascii="Arial" w:eastAsia="MS Mincho" w:hAnsi="Arial" w:cs="Arial"/>
          <w:sz w:val="26"/>
          <w:szCs w:val="26"/>
        </w:rPr>
        <w:t xml:space="preserve">и тип </w:t>
      </w:r>
      <w:r w:rsidRPr="00F21584">
        <w:rPr>
          <w:rFonts w:ascii="Arial" w:eastAsia="MS Mincho" w:hAnsi="Arial" w:cs="Arial"/>
          <w:sz w:val="26"/>
          <w:szCs w:val="26"/>
        </w:rPr>
        <w:t>осциллографа, товарный знак</w:t>
      </w:r>
      <w:r w:rsidR="003C6376" w:rsidRPr="00F21584">
        <w:rPr>
          <w:rFonts w:ascii="Arial" w:eastAsia="MS Mincho" w:hAnsi="Arial" w:cs="Arial"/>
          <w:sz w:val="26"/>
          <w:szCs w:val="26"/>
        </w:rPr>
        <w:t xml:space="preserve"> и местонахождение изготовителя</w:t>
      </w:r>
      <w:r w:rsidR="00DF7E22" w:rsidRPr="00F21584">
        <w:rPr>
          <w:rFonts w:ascii="Arial" w:eastAsia="MS Mincho" w:hAnsi="Arial" w:cs="Arial"/>
          <w:sz w:val="26"/>
          <w:szCs w:val="26"/>
        </w:rPr>
        <w:t>,</w:t>
      </w:r>
      <w:r w:rsidRPr="00F21584">
        <w:rPr>
          <w:rFonts w:ascii="Arial" w:eastAsia="MS Mincho" w:hAnsi="Arial" w:cs="Arial"/>
          <w:sz w:val="26"/>
          <w:szCs w:val="26"/>
        </w:rPr>
        <w:t xml:space="preserve"> </w:t>
      </w:r>
      <w:r w:rsidR="008366BC" w:rsidRPr="00F21584">
        <w:rPr>
          <w:rFonts w:ascii="Arial" w:eastAsia="MS Mincho" w:hAnsi="Arial" w:cs="Arial"/>
          <w:sz w:val="26"/>
          <w:szCs w:val="26"/>
        </w:rPr>
        <w:t xml:space="preserve">Знак утверждения типа средства измерений Республики Беларусь, </w:t>
      </w:r>
      <w:r w:rsidR="003C6376" w:rsidRPr="00F21584">
        <w:rPr>
          <w:rFonts w:ascii="Arial" w:eastAsia="MS Mincho" w:hAnsi="Arial" w:cs="Arial"/>
          <w:sz w:val="26"/>
          <w:szCs w:val="26"/>
        </w:rPr>
        <w:t>надпись ″</w:t>
      </w:r>
      <w:r w:rsidR="003C6376" w:rsidRPr="00F21584">
        <w:rPr>
          <w:rFonts w:ascii="Arial" w:eastAsia="MS Mincho" w:hAnsi="Arial" w:cs="Arial"/>
          <w:bCs/>
          <w:sz w:val="26"/>
          <w:szCs w:val="26"/>
        </w:rPr>
        <w:t>СДЕЛАНО В БЕЛАРУСИ</w:t>
      </w:r>
      <w:r w:rsidR="003C6376" w:rsidRPr="00F21584">
        <w:rPr>
          <w:rFonts w:ascii="Arial" w:eastAsia="MS Mincho" w:hAnsi="Arial" w:cs="Arial"/>
          <w:sz w:val="26"/>
          <w:szCs w:val="26"/>
        </w:rPr>
        <w:t xml:space="preserve">″, </w:t>
      </w:r>
      <w:r w:rsidR="00F77005" w:rsidRPr="00F21584">
        <w:rPr>
          <w:rFonts w:ascii="Arial" w:eastAsia="MS Mincho" w:hAnsi="Arial" w:cs="Arial"/>
          <w:sz w:val="26"/>
          <w:szCs w:val="26"/>
        </w:rPr>
        <w:t xml:space="preserve">знак 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="00F77005" w:rsidRPr="00F21584">
        <w:rPr>
          <w:rFonts w:ascii="Arial" w:eastAsia="MS Mincho" w:hAnsi="Arial" w:cs="Arial"/>
          <w:sz w:val="26"/>
          <w:szCs w:val="26"/>
        </w:rPr>
        <w:t>ЕАС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sz w:val="26"/>
          <w:szCs w:val="26"/>
        </w:rPr>
        <w:t>;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 3)</w:t>
      </w:r>
      <w:r w:rsidR="00DF5987" w:rsidRPr="00F21584">
        <w:rPr>
          <w:rFonts w:ascii="Arial" w:eastAsia="MS Mincho" w:hAnsi="Arial" w:cs="Arial"/>
          <w:sz w:val="26"/>
          <w:szCs w:val="26"/>
          <w:lang w:val="en-US"/>
        </w:rPr>
        <w:t> </w:t>
      </w:r>
      <w:r w:rsidR="00363464" w:rsidRPr="00F21584">
        <w:rPr>
          <w:rFonts w:ascii="Arial" w:eastAsia="MS Mincho" w:hAnsi="Arial" w:cs="Arial"/>
          <w:sz w:val="26"/>
          <w:szCs w:val="26"/>
        </w:rPr>
        <w:t xml:space="preserve">обозначение ТУ, </w:t>
      </w:r>
      <w:r w:rsidR="003C6376" w:rsidRPr="00F21584">
        <w:rPr>
          <w:rFonts w:ascii="Arial" w:eastAsia="MS Mincho" w:hAnsi="Arial" w:cs="Arial"/>
          <w:sz w:val="26"/>
          <w:szCs w:val="26"/>
        </w:rPr>
        <w:t>дату изготовления,</w:t>
      </w:r>
      <w:r w:rsidRPr="00F21584">
        <w:rPr>
          <w:rFonts w:ascii="Arial" w:eastAsia="MS Mincho" w:hAnsi="Arial" w:cs="Arial"/>
          <w:sz w:val="26"/>
          <w:szCs w:val="26"/>
        </w:rPr>
        <w:t xml:space="preserve"> </w:t>
      </w:r>
      <w:r w:rsidR="00363464" w:rsidRPr="00F21584">
        <w:rPr>
          <w:rFonts w:ascii="Arial" w:eastAsia="MS Mincho" w:hAnsi="Arial" w:cs="Arial"/>
          <w:sz w:val="26"/>
          <w:szCs w:val="26"/>
        </w:rPr>
        <w:t xml:space="preserve">штамп ОТК, </w:t>
      </w:r>
      <w:r w:rsidRPr="00F21584">
        <w:rPr>
          <w:rFonts w:ascii="Arial" w:eastAsia="MS Mincho" w:hAnsi="Arial" w:cs="Arial"/>
          <w:sz w:val="26"/>
          <w:szCs w:val="26"/>
        </w:rPr>
        <w:t>масс</w:t>
      </w:r>
      <w:r w:rsidR="00980E1B" w:rsidRPr="00F21584">
        <w:rPr>
          <w:rFonts w:ascii="Arial" w:eastAsia="MS Mincho" w:hAnsi="Arial" w:cs="Arial"/>
          <w:sz w:val="26"/>
          <w:szCs w:val="26"/>
        </w:rPr>
        <w:t>а</w:t>
      </w:r>
      <w:r w:rsidR="003C6376" w:rsidRPr="00F21584">
        <w:rPr>
          <w:rFonts w:ascii="Arial" w:eastAsia="MS Mincho" w:hAnsi="Arial" w:cs="Arial"/>
          <w:sz w:val="26"/>
          <w:szCs w:val="26"/>
        </w:rPr>
        <w:t xml:space="preserve"> </w:t>
      </w:r>
      <w:r w:rsidR="00190777" w:rsidRPr="00F21584">
        <w:rPr>
          <w:rFonts w:ascii="Arial" w:eastAsia="MS Mincho" w:hAnsi="Arial" w:cs="Arial"/>
          <w:sz w:val="26"/>
          <w:szCs w:val="26"/>
        </w:rPr>
        <w:t>нетто</w:t>
      </w:r>
      <w:r w:rsidR="0015343C" w:rsidRPr="00F21584">
        <w:rPr>
          <w:rFonts w:ascii="Arial" w:eastAsia="MS Mincho" w:hAnsi="Arial" w:cs="Arial"/>
          <w:sz w:val="26"/>
          <w:szCs w:val="26"/>
        </w:rPr>
        <w:t xml:space="preserve"> и </w:t>
      </w:r>
      <w:r w:rsidR="00E93709" w:rsidRPr="00F21584">
        <w:rPr>
          <w:rFonts w:ascii="Arial" w:eastAsia="MS Mincho" w:hAnsi="Arial" w:cs="Arial"/>
          <w:sz w:val="26"/>
          <w:szCs w:val="26"/>
        </w:rPr>
        <w:t xml:space="preserve">масса </w:t>
      </w:r>
      <w:r w:rsidRPr="00F21584">
        <w:rPr>
          <w:rFonts w:ascii="Arial" w:eastAsia="MS Mincho" w:hAnsi="Arial" w:cs="Arial"/>
          <w:sz w:val="26"/>
          <w:szCs w:val="26"/>
        </w:rPr>
        <w:t>брутто</w:t>
      </w:r>
      <w:r w:rsidR="00C96719" w:rsidRPr="00F21584">
        <w:rPr>
          <w:rFonts w:ascii="Arial" w:eastAsia="MS Mincho" w:hAnsi="Arial" w:cs="Arial"/>
          <w:sz w:val="26"/>
          <w:szCs w:val="26"/>
        </w:rPr>
        <w:t>, габаритные</w:t>
      </w:r>
      <w:r w:rsidR="00DF5987" w:rsidRPr="00F21584">
        <w:rPr>
          <w:rFonts w:ascii="Arial" w:eastAsia="MS Mincho" w:hAnsi="Arial" w:cs="Arial"/>
          <w:sz w:val="26"/>
          <w:szCs w:val="26"/>
          <w:lang w:val="en-US"/>
        </w:rPr>
        <w:t> </w:t>
      </w:r>
      <w:r w:rsidR="00C96719" w:rsidRPr="00F21584">
        <w:rPr>
          <w:rFonts w:ascii="Arial" w:eastAsia="MS Mincho" w:hAnsi="Arial" w:cs="Arial"/>
          <w:sz w:val="26"/>
          <w:szCs w:val="26"/>
        </w:rPr>
        <w:t>размеры упаковки</w:t>
      </w:r>
      <w:r w:rsidRPr="00F21584">
        <w:rPr>
          <w:rFonts w:ascii="Arial" w:eastAsia="MS Mincho" w:hAnsi="Arial" w:cs="Arial"/>
          <w:sz w:val="26"/>
          <w:szCs w:val="26"/>
        </w:rPr>
        <w:t>.</w:t>
      </w:r>
    </w:p>
    <w:p w:rsidR="00E82A4B" w:rsidRPr="00F21584" w:rsidRDefault="006E5EEB" w:rsidP="008C5AE7">
      <w:pPr>
        <w:pStyle w:val="125"/>
        <w:tabs>
          <w:tab w:val="left" w:pos="124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1.6.3</w:t>
      </w:r>
      <w:r w:rsidRPr="00F21584">
        <w:rPr>
          <w:rFonts w:ascii="Arial" w:eastAsia="MS Mincho" w:hAnsi="Arial" w:cs="Arial"/>
          <w:sz w:val="26"/>
          <w:szCs w:val="26"/>
        </w:rPr>
        <w:tab/>
      </w:r>
      <w:r w:rsidR="00E82A4B" w:rsidRPr="00F21584">
        <w:rPr>
          <w:rFonts w:ascii="Arial" w:eastAsia="MS Mincho" w:hAnsi="Arial" w:cs="Arial"/>
          <w:sz w:val="26"/>
          <w:szCs w:val="26"/>
        </w:rPr>
        <w:t xml:space="preserve">Для </w:t>
      </w:r>
      <w:r w:rsidR="00467C72" w:rsidRPr="00F21584">
        <w:rPr>
          <w:rFonts w:ascii="Arial" w:eastAsia="MS Mincho" w:hAnsi="Arial" w:cs="Arial"/>
          <w:sz w:val="26"/>
          <w:szCs w:val="26"/>
        </w:rPr>
        <w:t>предотвращ</w:t>
      </w:r>
      <w:r w:rsidR="00E82A4B" w:rsidRPr="00F21584">
        <w:rPr>
          <w:rFonts w:ascii="Arial" w:eastAsia="MS Mincho" w:hAnsi="Arial" w:cs="Arial"/>
          <w:sz w:val="26"/>
          <w:szCs w:val="26"/>
        </w:rPr>
        <w:t xml:space="preserve">ения доступа внутрь осциллографа в пределах гарантийного срока </w:t>
      </w:r>
      <w:r w:rsidR="00467C72" w:rsidRPr="00F21584">
        <w:rPr>
          <w:rFonts w:ascii="Arial" w:eastAsia="MS Mincho" w:hAnsi="Arial" w:cs="Arial"/>
          <w:sz w:val="26"/>
          <w:szCs w:val="26"/>
        </w:rPr>
        <w:t>преду</w:t>
      </w:r>
      <w:r w:rsidR="00B90CA8">
        <w:rPr>
          <w:rFonts w:ascii="Arial" w:eastAsia="MS Mincho" w:hAnsi="Arial" w:cs="Arial"/>
          <w:sz w:val="26"/>
          <w:szCs w:val="26"/>
        </w:rPr>
        <w:t xml:space="preserve">смотрено нанесение клейма ОТК, </w:t>
      </w:r>
      <w:r w:rsidR="00467C72" w:rsidRPr="00F21584">
        <w:rPr>
          <w:rFonts w:ascii="Arial" w:eastAsia="MS Mincho" w:hAnsi="Arial" w:cs="Arial"/>
          <w:sz w:val="26"/>
          <w:szCs w:val="26"/>
        </w:rPr>
        <w:t xml:space="preserve">а </w:t>
      </w:r>
      <w:r w:rsidR="00E82A4B" w:rsidRPr="00F21584">
        <w:rPr>
          <w:rFonts w:ascii="Arial" w:eastAsia="MS Mincho" w:hAnsi="Arial" w:cs="Arial"/>
          <w:sz w:val="26"/>
          <w:szCs w:val="26"/>
        </w:rPr>
        <w:t>в пределах межповерочного интервала</w:t>
      </w:r>
      <w:r w:rsidR="00DF6B35" w:rsidRPr="00F21584">
        <w:rPr>
          <w:rFonts w:ascii="Arial" w:eastAsia="MS Mincho" w:hAnsi="Arial" w:cs="Arial"/>
          <w:sz w:val="26"/>
          <w:szCs w:val="26"/>
        </w:rPr>
        <w:t xml:space="preserve"> - </w:t>
      </w:r>
      <w:r w:rsidR="00E82A4B" w:rsidRPr="00F21584">
        <w:rPr>
          <w:rFonts w:ascii="Arial" w:eastAsia="MS Mincho" w:hAnsi="Arial" w:cs="Arial"/>
          <w:sz w:val="26"/>
          <w:szCs w:val="26"/>
        </w:rPr>
        <w:t xml:space="preserve"> </w:t>
      </w:r>
      <w:r w:rsidR="00467C72" w:rsidRPr="00F21584">
        <w:rPr>
          <w:rFonts w:ascii="Arial" w:eastAsia="MS Mincho" w:hAnsi="Arial" w:cs="Arial"/>
          <w:sz w:val="26"/>
          <w:szCs w:val="26"/>
        </w:rPr>
        <w:t xml:space="preserve">поверительного </w:t>
      </w:r>
      <w:r w:rsidR="00387BC8" w:rsidRPr="00F21584">
        <w:rPr>
          <w:rFonts w:ascii="Arial" w:eastAsia="MS Mincho" w:hAnsi="Arial" w:cs="Arial"/>
          <w:sz w:val="26"/>
          <w:szCs w:val="26"/>
        </w:rPr>
        <w:t>клейма</w:t>
      </w:r>
      <w:r w:rsidR="00E82A4B" w:rsidRPr="00F21584">
        <w:rPr>
          <w:rFonts w:ascii="Arial" w:eastAsia="MS Mincho" w:hAnsi="Arial" w:cs="Arial"/>
          <w:sz w:val="26"/>
          <w:szCs w:val="26"/>
        </w:rPr>
        <w:t>.</w:t>
      </w:r>
    </w:p>
    <w:p w:rsidR="00E82A4B" w:rsidRPr="00F21584" w:rsidRDefault="00E82A4B" w:rsidP="0016183D">
      <w:pPr>
        <w:pStyle w:val="125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Место </w:t>
      </w:r>
      <w:r w:rsidR="009E41D7" w:rsidRPr="00F21584">
        <w:rPr>
          <w:rFonts w:ascii="Arial" w:eastAsia="MS Mincho" w:hAnsi="Arial" w:cs="Arial"/>
          <w:sz w:val="26"/>
          <w:szCs w:val="26"/>
        </w:rPr>
        <w:t>нанесе</w:t>
      </w:r>
      <w:r w:rsidRPr="00F21584">
        <w:rPr>
          <w:rFonts w:ascii="Arial" w:eastAsia="MS Mincho" w:hAnsi="Arial" w:cs="Arial"/>
          <w:sz w:val="26"/>
          <w:szCs w:val="26"/>
        </w:rPr>
        <w:t xml:space="preserve">ния </w:t>
      </w:r>
      <w:r w:rsidR="009E41D7" w:rsidRPr="00F21584">
        <w:rPr>
          <w:rFonts w:ascii="Arial" w:eastAsia="MS Mincho" w:hAnsi="Arial" w:cs="Arial"/>
          <w:sz w:val="26"/>
          <w:szCs w:val="26"/>
        </w:rPr>
        <w:t xml:space="preserve">клейм </w:t>
      </w:r>
      <w:r w:rsidRPr="00F21584">
        <w:rPr>
          <w:rFonts w:ascii="Arial" w:eastAsia="MS Mincho" w:hAnsi="Arial" w:cs="Arial"/>
          <w:sz w:val="26"/>
          <w:szCs w:val="26"/>
        </w:rPr>
        <w:t>–</w:t>
      </w:r>
      <w:r w:rsidR="00F304D3" w:rsidRPr="00F21584">
        <w:rPr>
          <w:rFonts w:ascii="Arial" w:eastAsia="MS Mincho" w:hAnsi="Arial" w:cs="Arial"/>
          <w:sz w:val="26"/>
          <w:szCs w:val="26"/>
        </w:rPr>
        <w:t xml:space="preserve"> задни</w:t>
      </w:r>
      <w:r w:rsidR="009E41D7" w:rsidRPr="00F21584">
        <w:rPr>
          <w:rFonts w:ascii="Arial" w:eastAsia="MS Mincho" w:hAnsi="Arial" w:cs="Arial"/>
          <w:sz w:val="26"/>
          <w:szCs w:val="26"/>
        </w:rPr>
        <w:t>е</w:t>
      </w:r>
      <w:r w:rsidR="00F304D3" w:rsidRPr="00F21584">
        <w:rPr>
          <w:rFonts w:ascii="Arial" w:eastAsia="MS Mincho" w:hAnsi="Arial" w:cs="Arial"/>
          <w:sz w:val="26"/>
          <w:szCs w:val="26"/>
        </w:rPr>
        <w:t xml:space="preserve"> ножк</w:t>
      </w:r>
      <w:r w:rsidR="009E41D7" w:rsidRPr="00F21584">
        <w:rPr>
          <w:rFonts w:ascii="Arial" w:eastAsia="MS Mincho" w:hAnsi="Arial" w:cs="Arial"/>
          <w:sz w:val="26"/>
          <w:szCs w:val="26"/>
        </w:rPr>
        <w:t>и</w:t>
      </w:r>
      <w:r w:rsidR="00F304D3" w:rsidRPr="00F21584">
        <w:rPr>
          <w:rFonts w:ascii="Arial" w:eastAsia="MS Mincho" w:hAnsi="Arial" w:cs="Arial"/>
          <w:sz w:val="26"/>
          <w:szCs w:val="26"/>
        </w:rPr>
        <w:t xml:space="preserve"> осциллографа.</w:t>
      </w:r>
    </w:p>
    <w:p w:rsidR="00E82A4B" w:rsidRPr="008C5AE7" w:rsidRDefault="00E82A4B" w:rsidP="0016183D">
      <w:pPr>
        <w:pStyle w:val="a7"/>
        <w:spacing w:line="240" w:lineRule="auto"/>
        <w:ind w:firstLine="567"/>
        <w:rPr>
          <w:rFonts w:ascii="Arial" w:eastAsia="MS Mincho" w:hAnsi="Arial" w:cs="Arial"/>
          <w:sz w:val="20"/>
        </w:rPr>
      </w:pPr>
    </w:p>
    <w:p w:rsidR="00E82A4B" w:rsidRPr="00C2458E" w:rsidRDefault="00620FD8" w:rsidP="00441ADE">
      <w:pPr>
        <w:pStyle w:val="3"/>
      </w:pPr>
      <w:bookmarkStart w:id="18" w:name="_Toc224455350"/>
      <w:bookmarkStart w:id="19" w:name="_Toc497122223"/>
      <w:r w:rsidRPr="00C2458E">
        <w:t>1.7</w:t>
      </w:r>
      <w:r w:rsidRPr="00C2458E">
        <w:tab/>
      </w:r>
      <w:r w:rsidR="00E82A4B" w:rsidRPr="00C2458E">
        <w:t>Упаковка</w:t>
      </w:r>
      <w:bookmarkEnd w:id="18"/>
      <w:bookmarkEnd w:id="19"/>
    </w:p>
    <w:p w:rsidR="001B0930" w:rsidRPr="00F21584" w:rsidRDefault="001B0930" w:rsidP="00D26095">
      <w:pPr>
        <w:widowControl w:val="0"/>
        <w:tabs>
          <w:tab w:val="left" w:pos="1276"/>
        </w:tabs>
        <w:spacing w:line="276" w:lineRule="auto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1.7.1</w:t>
      </w:r>
      <w:r w:rsidRPr="00F21584">
        <w:rPr>
          <w:rFonts w:ascii="Arial" w:eastAsia="MS Mincho" w:hAnsi="Arial" w:cs="Arial"/>
          <w:sz w:val="26"/>
          <w:szCs w:val="26"/>
        </w:rPr>
        <w:tab/>
      </w:r>
      <w:r w:rsidRPr="00F21584">
        <w:rPr>
          <w:rFonts w:ascii="Arial" w:hAnsi="Arial" w:cs="Arial"/>
          <w:snapToGrid w:val="0"/>
          <w:sz w:val="26"/>
          <w:szCs w:val="26"/>
        </w:rPr>
        <w:t xml:space="preserve">Распаковывание </w:t>
      </w:r>
      <w:r w:rsidR="00300987" w:rsidRPr="00F21584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F21584">
        <w:rPr>
          <w:rFonts w:ascii="Arial" w:hAnsi="Arial" w:cs="Arial"/>
          <w:snapToGrid w:val="0"/>
          <w:sz w:val="26"/>
          <w:szCs w:val="26"/>
        </w:rPr>
        <w:t>проводить в следующей последовательности:</w:t>
      </w:r>
    </w:p>
    <w:p w:rsidR="001B0930" w:rsidRPr="00F21584" w:rsidRDefault="001B0930" w:rsidP="00D26095">
      <w:pPr>
        <w:widowControl w:val="0"/>
        <w:numPr>
          <w:ilvl w:val="0"/>
          <w:numId w:val="24"/>
        </w:numPr>
        <w:tabs>
          <w:tab w:val="clear" w:pos="1080"/>
          <w:tab w:val="left" w:pos="858"/>
          <w:tab w:val="left" w:pos="1276"/>
        </w:tabs>
        <w:spacing w:line="276" w:lineRule="auto"/>
        <w:ind w:left="0"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F21584">
        <w:rPr>
          <w:rFonts w:ascii="Arial" w:hAnsi="Arial" w:cs="Arial"/>
          <w:snapToGrid w:val="0"/>
          <w:sz w:val="26"/>
          <w:szCs w:val="26"/>
        </w:rPr>
        <w:t>удалить клеевую ленту на верхней крышке упаковки, открыть ее;</w:t>
      </w:r>
    </w:p>
    <w:p w:rsidR="001B0930" w:rsidRPr="00F21584" w:rsidRDefault="001B0930" w:rsidP="00D26095">
      <w:pPr>
        <w:widowControl w:val="0"/>
        <w:numPr>
          <w:ilvl w:val="0"/>
          <w:numId w:val="24"/>
        </w:numPr>
        <w:tabs>
          <w:tab w:val="clear" w:pos="1080"/>
          <w:tab w:val="left" w:pos="858"/>
          <w:tab w:val="left" w:pos="1276"/>
        </w:tabs>
        <w:spacing w:line="276" w:lineRule="auto"/>
        <w:ind w:left="0"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F21584">
        <w:rPr>
          <w:rFonts w:ascii="Arial" w:hAnsi="Arial" w:cs="Arial"/>
          <w:snapToGrid w:val="0"/>
          <w:sz w:val="26"/>
          <w:szCs w:val="26"/>
        </w:rPr>
        <w:t xml:space="preserve">извлечь из </w:t>
      </w:r>
      <w:r w:rsidRPr="00F21584">
        <w:rPr>
          <w:rFonts w:ascii="Arial" w:hAnsi="Arial" w:cs="Arial"/>
          <w:sz w:val="26"/>
          <w:szCs w:val="26"/>
        </w:rPr>
        <w:t>упаковки</w:t>
      </w:r>
      <w:r w:rsidRPr="00F21584">
        <w:rPr>
          <w:rFonts w:ascii="Arial" w:hAnsi="Arial" w:cs="Arial"/>
          <w:snapToGrid w:val="0"/>
          <w:sz w:val="26"/>
          <w:szCs w:val="26"/>
        </w:rPr>
        <w:t xml:space="preserve"> руководство по эксплуатации, методику поверки, диск</w:t>
      </w:r>
      <w:r w:rsidRPr="00F21584">
        <w:rPr>
          <w:rFonts w:ascii="Arial" w:hAnsi="Arial" w:cs="Arial"/>
          <w:sz w:val="26"/>
          <w:szCs w:val="26"/>
        </w:rPr>
        <w:t> </w:t>
      </w:r>
      <w:r w:rsidRPr="00F21584">
        <w:rPr>
          <w:rFonts w:ascii="Arial" w:hAnsi="Arial" w:cs="Arial"/>
          <w:snapToGrid w:val="0"/>
          <w:sz w:val="26"/>
          <w:szCs w:val="26"/>
          <w:lang w:val="en-US"/>
        </w:rPr>
        <w:t>CD</w:t>
      </w:r>
      <w:r w:rsidRPr="00F21584">
        <w:rPr>
          <w:rFonts w:ascii="Arial" w:hAnsi="Arial" w:cs="Arial"/>
          <w:snapToGrid w:val="0"/>
          <w:sz w:val="26"/>
          <w:szCs w:val="26"/>
        </w:rPr>
        <w:t>-</w:t>
      </w:r>
      <w:r w:rsidRPr="00F21584">
        <w:rPr>
          <w:rFonts w:ascii="Arial" w:hAnsi="Arial" w:cs="Arial"/>
          <w:snapToGrid w:val="0"/>
          <w:sz w:val="26"/>
          <w:szCs w:val="26"/>
          <w:lang w:val="en-US"/>
        </w:rPr>
        <w:t>R</w:t>
      </w:r>
      <w:r w:rsidRPr="00F21584">
        <w:rPr>
          <w:rFonts w:ascii="Arial" w:hAnsi="Arial" w:cs="Arial"/>
          <w:sz w:val="26"/>
          <w:szCs w:val="26"/>
        </w:rPr>
        <w:t xml:space="preserve">, </w:t>
      </w:r>
      <w:r w:rsidR="0079225A" w:rsidRPr="00F21584">
        <w:rPr>
          <w:rFonts w:ascii="Arial" w:eastAsia="MS Mincho" w:hAnsi="Arial" w:cs="Arial"/>
          <w:sz w:val="26"/>
          <w:szCs w:val="26"/>
        </w:rPr>
        <w:t>осциллограф</w:t>
      </w:r>
      <w:r w:rsidR="00300987" w:rsidRPr="00F21584">
        <w:rPr>
          <w:rFonts w:ascii="Arial" w:eastAsia="MS Mincho" w:hAnsi="Arial" w:cs="Arial"/>
          <w:sz w:val="26"/>
          <w:szCs w:val="26"/>
        </w:rPr>
        <w:t xml:space="preserve"> </w:t>
      </w:r>
      <w:r w:rsidRPr="00F21584">
        <w:rPr>
          <w:rFonts w:ascii="Arial" w:hAnsi="Arial" w:cs="Arial"/>
          <w:snapToGrid w:val="0"/>
          <w:sz w:val="26"/>
          <w:szCs w:val="26"/>
        </w:rPr>
        <w:t>и принадлежности.</w:t>
      </w:r>
    </w:p>
    <w:p w:rsidR="001B0930" w:rsidRPr="00F21584" w:rsidRDefault="001B0930" w:rsidP="00D26095">
      <w:pPr>
        <w:widowControl w:val="0"/>
        <w:tabs>
          <w:tab w:val="left" w:pos="1276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1.7.2</w:t>
      </w:r>
      <w:r w:rsidRPr="00F21584">
        <w:rPr>
          <w:rFonts w:ascii="Arial" w:eastAsia="MS Mincho" w:hAnsi="Arial" w:cs="Arial"/>
          <w:sz w:val="26"/>
          <w:szCs w:val="26"/>
        </w:rPr>
        <w:tab/>
      </w:r>
      <w:r w:rsidRPr="00F21584">
        <w:rPr>
          <w:rFonts w:ascii="Arial" w:hAnsi="Arial" w:cs="Arial"/>
          <w:sz w:val="26"/>
          <w:szCs w:val="26"/>
        </w:rPr>
        <w:t>Упаковывание проводить в последовательности, обратной описанной выше.</w:t>
      </w:r>
    </w:p>
    <w:p w:rsidR="00E82A4B" w:rsidRPr="00F21584" w:rsidRDefault="00E82A4B" w:rsidP="00D62B3D">
      <w:pPr>
        <w:pStyle w:val="a7"/>
        <w:spacing w:line="240" w:lineRule="auto"/>
        <w:ind w:firstLine="546"/>
        <w:rPr>
          <w:rFonts w:ascii="Arial" w:eastAsia="MS Mincho" w:hAnsi="Arial" w:cs="Arial"/>
          <w:sz w:val="16"/>
          <w:szCs w:val="16"/>
        </w:rPr>
      </w:pPr>
    </w:p>
    <w:p w:rsidR="00E82A4B" w:rsidRPr="004C68F5" w:rsidRDefault="00AE2455" w:rsidP="00914A49">
      <w:pPr>
        <w:pStyle w:val="20"/>
        <w:tabs>
          <w:tab w:val="left" w:pos="1248"/>
        </w:tabs>
        <w:spacing w:before="120" w:after="120"/>
        <w:ind w:firstLine="567"/>
        <w:rPr>
          <w:sz w:val="30"/>
          <w:szCs w:val="30"/>
        </w:rPr>
      </w:pPr>
      <w:bookmarkStart w:id="20" w:name="_Toc224455351"/>
      <w:r>
        <w:br w:type="page"/>
      </w:r>
      <w:bookmarkStart w:id="21" w:name="_Toc497122224"/>
      <w:r w:rsidR="00FE790D" w:rsidRPr="004C68F5">
        <w:rPr>
          <w:sz w:val="30"/>
          <w:szCs w:val="30"/>
        </w:rPr>
        <w:lastRenderedPageBreak/>
        <w:t>2</w:t>
      </w:r>
      <w:r w:rsidR="00FE790D" w:rsidRPr="004C68F5">
        <w:rPr>
          <w:sz w:val="30"/>
          <w:szCs w:val="30"/>
        </w:rPr>
        <w:tab/>
        <w:t>Подготовка к и</w:t>
      </w:r>
      <w:r w:rsidR="00E82A4B" w:rsidRPr="004C68F5">
        <w:rPr>
          <w:sz w:val="30"/>
          <w:szCs w:val="30"/>
        </w:rPr>
        <w:t>спользовани</w:t>
      </w:r>
      <w:r w:rsidR="00FE790D" w:rsidRPr="004C68F5">
        <w:rPr>
          <w:sz w:val="30"/>
          <w:szCs w:val="30"/>
        </w:rPr>
        <w:t>ю</w:t>
      </w:r>
      <w:bookmarkEnd w:id="20"/>
      <w:bookmarkEnd w:id="21"/>
    </w:p>
    <w:p w:rsidR="00E82A4B" w:rsidRPr="00FA4484" w:rsidRDefault="00FE790D" w:rsidP="00441ADE">
      <w:pPr>
        <w:pStyle w:val="3"/>
      </w:pPr>
      <w:bookmarkStart w:id="22" w:name="_Toc224455353"/>
      <w:bookmarkStart w:id="23" w:name="_Toc497122225"/>
      <w:r w:rsidRPr="00FA4484">
        <w:t>2</w:t>
      </w:r>
      <w:r w:rsidR="00C23BED" w:rsidRPr="00FA4484">
        <w:t>.1</w:t>
      </w:r>
      <w:r w:rsidR="00D61520" w:rsidRPr="00FA4484">
        <w:tab/>
      </w:r>
      <w:r w:rsidR="00E82A4B" w:rsidRPr="00FA4484">
        <w:t>Меры безопасности</w:t>
      </w:r>
      <w:bookmarkEnd w:id="22"/>
      <w:bookmarkEnd w:id="23"/>
      <w:r w:rsidR="00E82A4B" w:rsidRPr="00FA4484">
        <w:t xml:space="preserve"> </w:t>
      </w:r>
    </w:p>
    <w:p w:rsidR="00F81D3A" w:rsidRPr="00A009DB" w:rsidRDefault="00F81D3A" w:rsidP="001D2878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A009DB">
        <w:rPr>
          <w:rFonts w:ascii="Arial" w:eastAsia="MS Mincho" w:hAnsi="Arial" w:cs="Arial"/>
          <w:sz w:val="26"/>
          <w:szCs w:val="26"/>
        </w:rPr>
        <w:t>2.1.1</w:t>
      </w:r>
      <w:r w:rsidRPr="00A009DB">
        <w:rPr>
          <w:rFonts w:ascii="Arial" w:eastAsia="MS Mincho" w:hAnsi="Arial" w:cs="Arial"/>
          <w:sz w:val="26"/>
          <w:szCs w:val="26"/>
        </w:rPr>
        <w:tab/>
      </w:r>
      <w:r w:rsidRPr="00A009DB">
        <w:rPr>
          <w:rFonts w:ascii="Arial" w:hAnsi="Arial" w:cs="Arial"/>
          <w:sz w:val="26"/>
          <w:szCs w:val="26"/>
        </w:rPr>
        <w:t xml:space="preserve">По требованиям безопасности </w:t>
      </w:r>
      <w:r w:rsidRPr="00A009DB">
        <w:rPr>
          <w:rFonts w:ascii="Arial" w:eastAsia="MS Mincho" w:hAnsi="Arial" w:cs="Arial"/>
          <w:sz w:val="26"/>
          <w:szCs w:val="26"/>
        </w:rPr>
        <w:t xml:space="preserve">осциллограф </w:t>
      </w:r>
      <w:r w:rsidRPr="00A009DB">
        <w:rPr>
          <w:rFonts w:ascii="Arial" w:hAnsi="Arial" w:cs="Arial"/>
          <w:sz w:val="26"/>
          <w:szCs w:val="26"/>
        </w:rPr>
        <w:t xml:space="preserve">соответствует </w:t>
      </w:r>
      <w:r w:rsidRPr="00A009DB">
        <w:rPr>
          <w:rFonts w:ascii="Arial" w:hAnsi="Arial" w:cs="Arial"/>
          <w:snapToGrid w:val="0"/>
          <w:sz w:val="26"/>
          <w:szCs w:val="26"/>
        </w:rPr>
        <w:t>ГОСТ 12.2.091-20</w:t>
      </w:r>
      <w:r w:rsidR="00852067" w:rsidRPr="00A009DB">
        <w:rPr>
          <w:rFonts w:ascii="Arial" w:hAnsi="Arial" w:cs="Arial"/>
          <w:snapToGrid w:val="0"/>
          <w:sz w:val="26"/>
          <w:szCs w:val="26"/>
        </w:rPr>
        <w:t>0</w:t>
      </w:r>
      <w:r w:rsidRPr="00A009DB">
        <w:rPr>
          <w:rFonts w:ascii="Arial" w:hAnsi="Arial" w:cs="Arial"/>
          <w:snapToGrid w:val="0"/>
          <w:sz w:val="26"/>
          <w:szCs w:val="26"/>
        </w:rPr>
        <w:t>2, оборудование класса </w:t>
      </w:r>
      <w:r w:rsidRPr="00A009DB">
        <w:rPr>
          <w:rFonts w:ascii="Arial" w:hAnsi="Arial" w:cs="Arial"/>
          <w:snapToGrid w:val="0"/>
          <w:sz w:val="26"/>
          <w:szCs w:val="26"/>
          <w:lang w:val="en-US"/>
        </w:rPr>
        <w:t>I</w:t>
      </w:r>
      <w:r w:rsidRPr="00A009DB">
        <w:rPr>
          <w:rFonts w:ascii="Arial" w:hAnsi="Arial" w:cs="Arial"/>
          <w:snapToGrid w:val="0"/>
          <w:sz w:val="26"/>
          <w:szCs w:val="26"/>
        </w:rPr>
        <w:t>, категория монтажа </w:t>
      </w:r>
      <w:r w:rsidRPr="00A009DB">
        <w:rPr>
          <w:rFonts w:ascii="Arial" w:hAnsi="Arial" w:cs="Arial"/>
          <w:snapToGrid w:val="0"/>
          <w:sz w:val="26"/>
          <w:szCs w:val="26"/>
          <w:lang w:val="en-US"/>
        </w:rPr>
        <w:t>II</w:t>
      </w:r>
      <w:r w:rsidRPr="00A009DB">
        <w:rPr>
          <w:rFonts w:ascii="Arial" w:hAnsi="Arial" w:cs="Arial"/>
          <w:snapToGrid w:val="0"/>
          <w:sz w:val="26"/>
          <w:szCs w:val="26"/>
        </w:rPr>
        <w:t>, степень загрязнения </w:t>
      </w:r>
      <w:r w:rsidR="00852067" w:rsidRPr="00A009DB">
        <w:rPr>
          <w:rFonts w:ascii="Arial" w:hAnsi="Arial" w:cs="Arial"/>
          <w:snapToGrid w:val="0"/>
          <w:sz w:val="26"/>
          <w:szCs w:val="26"/>
        </w:rPr>
        <w:t>1</w:t>
      </w:r>
      <w:r w:rsidRPr="00A009DB">
        <w:rPr>
          <w:rFonts w:ascii="Arial" w:hAnsi="Arial" w:cs="Arial"/>
          <w:sz w:val="26"/>
          <w:szCs w:val="26"/>
        </w:rPr>
        <w:t>.</w:t>
      </w:r>
    </w:p>
    <w:p w:rsidR="00A377E8" w:rsidRPr="00A009DB" w:rsidRDefault="00FE790D" w:rsidP="00FA4484">
      <w:pPr>
        <w:pStyle w:val="125"/>
        <w:tabs>
          <w:tab w:val="left" w:pos="1248"/>
        </w:tabs>
        <w:spacing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A009DB">
        <w:rPr>
          <w:rFonts w:ascii="Arial" w:eastAsia="MS Mincho" w:hAnsi="Arial" w:cs="Arial"/>
          <w:sz w:val="26"/>
          <w:szCs w:val="26"/>
        </w:rPr>
        <w:t>2</w:t>
      </w:r>
      <w:r w:rsidR="00054FCA" w:rsidRPr="00A009DB">
        <w:rPr>
          <w:rFonts w:ascii="Arial" w:eastAsia="MS Mincho" w:hAnsi="Arial" w:cs="Arial"/>
          <w:sz w:val="26"/>
          <w:szCs w:val="26"/>
        </w:rPr>
        <w:t>.1.2</w:t>
      </w:r>
      <w:r w:rsidR="003E1C8D" w:rsidRPr="00A009DB">
        <w:rPr>
          <w:rFonts w:ascii="Arial" w:eastAsia="MS Mincho" w:hAnsi="Arial" w:cs="Arial"/>
          <w:sz w:val="26"/>
          <w:szCs w:val="26"/>
        </w:rPr>
        <w:tab/>
      </w:r>
      <w:r w:rsidR="00A377E8" w:rsidRPr="00A009DB">
        <w:rPr>
          <w:rFonts w:ascii="Arial" w:eastAsia="MS Mincho" w:hAnsi="Arial" w:cs="Arial"/>
          <w:sz w:val="26"/>
          <w:szCs w:val="26"/>
        </w:rPr>
        <w:t xml:space="preserve">При эксплуатации, ремонте и настройке осциллографа следует учитывать наличие внутри его напряжений, опасных для жизни человека, поэтому </w:t>
      </w:r>
      <w:r w:rsidR="00A377E8" w:rsidRPr="00A009DB">
        <w:rPr>
          <w:rFonts w:ascii="Arial" w:eastAsia="MS Mincho" w:hAnsi="Arial" w:cs="Arial"/>
          <w:sz w:val="26"/>
          <w:szCs w:val="26"/>
          <w:u w:val="single"/>
        </w:rPr>
        <w:t>категорически запрещается работа осциллографа со снятым кожухом и без заземления корпуса</w:t>
      </w:r>
      <w:r w:rsidR="00A377E8" w:rsidRPr="00A009DB">
        <w:rPr>
          <w:rFonts w:ascii="Arial" w:eastAsia="MS Mincho" w:hAnsi="Arial" w:cs="Arial"/>
          <w:sz w:val="26"/>
          <w:szCs w:val="26"/>
        </w:rPr>
        <w:t>.</w:t>
      </w:r>
    </w:p>
    <w:p w:rsidR="00E82A4B" w:rsidRPr="00A009DB" w:rsidRDefault="00ED16C0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009DB">
        <w:rPr>
          <w:rFonts w:ascii="Arial" w:hAnsi="Arial" w:cs="Arial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399415</wp:posOffset>
                </wp:positionV>
                <wp:extent cx="219710" cy="179705"/>
                <wp:effectExtent l="11430" t="9525" r="16510" b="10795"/>
                <wp:wrapNone/>
                <wp:docPr id="181" name="Group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219710" cy="179705"/>
                          <a:chOff x="3228" y="14474"/>
                          <a:chExt cx="432" cy="326"/>
                        </a:xfrm>
                      </wpg:grpSpPr>
                      <wps:wsp>
                        <wps:cNvPr id="182" name="AutoShape 602"/>
                        <wps:cNvCnPr>
                          <a:cxnSpLocks noChangeShapeType="1"/>
                        </wps:cNvCnPr>
                        <wps:spPr bwMode="auto">
                          <a:xfrm>
                            <a:off x="3228" y="14666"/>
                            <a:ext cx="283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83" name="Group 603"/>
                        <wpg:cNvGrpSpPr>
                          <a:grpSpLocks/>
                        </wpg:cNvGrpSpPr>
                        <wpg:grpSpPr bwMode="auto">
                          <a:xfrm>
                            <a:off x="3258" y="14474"/>
                            <a:ext cx="402" cy="326"/>
                            <a:chOff x="3390" y="14208"/>
                            <a:chExt cx="402" cy="326"/>
                          </a:xfrm>
                        </wpg:grpSpPr>
                        <wps:wsp>
                          <wps:cNvPr id="184" name="AutoShape 6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2" y="14208"/>
                              <a:ext cx="0" cy="20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AutoShape 6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4432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AutoShape 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36" y="14432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AutoShape 6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2" y="14416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5BB27" id="Group 601" o:spid="_x0000_s1026" style="position:absolute;margin-left:96.8pt;margin-top:31.45pt;width:17.3pt;height:14.15pt;flip:x;z-index:251650560" coordorigin="3228,14474" coordsize="43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02" o:spid="_x0000_s1027" type="#_x0000_t32" style="position:absolute;left:3228;top:14666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8E7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xvD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EbvBO9AAAA3AAAAA8AAAAAAAAAAAAAAAAAoQIA&#10;AGRycy9kb3ducmV2LnhtbFBLBQYAAAAABAAEAPkAAACLAwAAAAA=&#10;" strokeweight="1.5pt"/>
                <v:group id="Group 603" o:spid="_x0000_s1028" style="position:absolute;left:3258;top:14474;width:402;height:326" coordorigin="3390,14208" coordsize="402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AutoShape 604" o:spid="_x0000_s1029" type="#_x0000_t32" style="position:absolute;left:3552;top:14208;width:0;height: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6B/MAAAADcAAAADwAAAGRycy9kb3ducmV2LnhtbERPTYvCMBC9L/gfwgjetqm6iNRGUUHw&#10;sodVL96GZmxKm0ltYu3++82C4G0e73PyzWAb0VPnK8cKpkkKgrhwuuJSweV8+FyC8AFZY+OYFPyS&#10;h8169JFjpt2Tf6g/hVLEEPYZKjAhtJmUvjBk0SeuJY7czXUWQ4RdKXWHzxhuGzlL04W0WHFsMNjS&#10;3lBRnx5WgW21vX87o691NW92dLxtd2mv1GQ8bFcgAg3hLX65jzrOX37B/zPx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+gfzAAAAA3AAAAA8AAAAAAAAAAAAAAAAA&#10;oQIAAGRycy9kb3ducmV2LnhtbFBLBQYAAAAABAAEAPkAAACOAwAAAAA=&#10;" strokeweight="1.5pt"/>
                  <v:shape id="AutoShape 605" o:spid="_x0000_s1030" type="#_x0000_t32" style="position:absolute;left:3390;top:14432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IkZ8AAAADcAAAADwAAAGRycy9kb3ducmV2LnhtbERPTYvCMBC9L/gfwgjetqnKitRGUUHw&#10;sodVL96GZmxKm0ltYu3++82C4G0e73PyzWAb0VPnK8cKpkkKgrhwuuJSweV8+FyC8AFZY+OYFPyS&#10;h8169JFjpt2Tf6g/hVLEEPYZKjAhtJmUvjBk0SeuJY7czXUWQ4RdKXWHzxhuGzlL04W0WHFsMNjS&#10;3lBRnx5WgW21vX87o691NW92dLxtd2mv1GQ8bFcgAg3hLX65jzrOX37B/zPx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yJGfAAAAA3AAAAA8AAAAAAAAAAAAAAAAA&#10;oQIAAGRycy9kb3ducmV2LnhtbFBLBQYAAAAABAAEAPkAAACOAwAAAAA=&#10;" strokeweight="1.5pt"/>
                  <v:shape id="AutoShape 606" o:spid="_x0000_s1031" type="#_x0000_t32" style="position:absolute;left:3536;top:14432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6EL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5vC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4guhC9AAAA3AAAAA8AAAAAAAAAAAAAAAAAoQIA&#10;AGRycy9kb3ducmV2LnhtbFBLBQYAAAAABAAEAPkAAACLAwAAAAA=&#10;" strokeweight="1.5pt"/>
                  <v:shape id="AutoShape 607" o:spid="_x0000_s1032" type="#_x0000_t32" style="position:absolute;left:3682;top:14416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wfi8AAAADcAAAADwAAAGRycy9kb3ducmV2LnhtbERPTYvCMBC9L/gfwgjetqkKq9RGUUHw&#10;sodVL96GZmxKm0ltYu3++82C4G0e73PyzWAb0VPnK8cKpkkKgrhwuuJSweV8+FyC8AFZY+OYFPyS&#10;h8169JFjpt2Tf6g/hVLEEPYZKjAhtJmUvjBk0SeuJY7czXUWQ4RdKXWHzxhuGzlL0y9pseLYYLCl&#10;vaGiPj2sAttqe/92Rl/rat7s6Hjb7tJeqcl42K5ABBrCW/xyH3Wcv1zA/zPx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FsH4vAAAAA3AAAAA8AAAAAAAAAAAAAAAAA&#10;oQIAAGRycy9kb3ducmV2LnhtbFBLBQYAAAAABAAEAPkAAACOAwAAAAA=&#10;" strokeweight="1.5pt"/>
                </v:group>
              </v:group>
            </w:pict>
          </mc:Fallback>
        </mc:AlternateContent>
      </w:r>
      <w:r w:rsidR="00E82A4B" w:rsidRPr="00A009DB">
        <w:rPr>
          <w:rFonts w:ascii="Arial" w:eastAsia="MS Mincho" w:hAnsi="Arial" w:cs="Arial"/>
          <w:sz w:val="26"/>
          <w:szCs w:val="26"/>
        </w:rPr>
        <w:t xml:space="preserve">Корпус осциллографа заземляется при подключении </w:t>
      </w:r>
      <w:r w:rsidR="00DF4BCA" w:rsidRPr="00A009DB">
        <w:rPr>
          <w:rFonts w:ascii="Arial" w:eastAsia="MS Mincho" w:hAnsi="Arial" w:cs="Arial"/>
          <w:sz w:val="26"/>
          <w:szCs w:val="26"/>
        </w:rPr>
        <w:t>шнура сетевого</w:t>
      </w:r>
      <w:r w:rsidR="00E82A4B" w:rsidRPr="00A009DB">
        <w:rPr>
          <w:rFonts w:ascii="Arial" w:eastAsia="MS Mincho" w:hAnsi="Arial" w:cs="Arial"/>
          <w:sz w:val="26"/>
          <w:szCs w:val="26"/>
        </w:rPr>
        <w:t xml:space="preserve"> в </w:t>
      </w:r>
      <w:r w:rsidR="0016589D" w:rsidRPr="00A009DB">
        <w:rPr>
          <w:rFonts w:ascii="Arial" w:eastAsia="MS Mincho" w:hAnsi="Arial" w:cs="Arial"/>
          <w:sz w:val="26"/>
          <w:szCs w:val="26"/>
        </w:rPr>
        <w:t xml:space="preserve">трехполюсную </w:t>
      </w:r>
      <w:r w:rsidR="00E82A4B" w:rsidRPr="00A009DB">
        <w:rPr>
          <w:rFonts w:ascii="Arial" w:eastAsia="MS Mincho" w:hAnsi="Arial" w:cs="Arial"/>
          <w:sz w:val="26"/>
          <w:szCs w:val="26"/>
        </w:rPr>
        <w:t>розетку питающей сети</w:t>
      </w:r>
      <w:r w:rsidR="00E175DA" w:rsidRPr="00A009DB">
        <w:rPr>
          <w:rFonts w:ascii="Arial" w:eastAsia="MS Mincho" w:hAnsi="Arial" w:cs="Arial"/>
          <w:sz w:val="26"/>
          <w:szCs w:val="26"/>
        </w:rPr>
        <w:t xml:space="preserve">, а также через клемму защитного заземления ″       ″ </w:t>
      </w:r>
      <w:r w:rsidR="006B21AA" w:rsidRPr="00A009DB">
        <w:rPr>
          <w:rFonts w:ascii="Arial" w:eastAsia="MS Mincho" w:hAnsi="Arial" w:cs="Arial"/>
          <w:sz w:val="26"/>
          <w:szCs w:val="26"/>
        </w:rPr>
        <w:t xml:space="preserve"> </w:t>
      </w:r>
      <w:r w:rsidR="00E175DA" w:rsidRPr="00A009DB">
        <w:rPr>
          <w:rFonts w:ascii="Arial" w:eastAsia="MS Mincho" w:hAnsi="Arial" w:cs="Arial"/>
          <w:sz w:val="26"/>
          <w:szCs w:val="26"/>
        </w:rPr>
        <w:t>на задней панели осциллографа.</w:t>
      </w:r>
      <w:r w:rsidR="008127C2" w:rsidRPr="00A009DB">
        <w:rPr>
          <w:rFonts w:ascii="Arial" w:eastAsia="MS Mincho" w:hAnsi="Arial" w:cs="Arial"/>
          <w:sz w:val="26"/>
          <w:szCs w:val="26"/>
        </w:rPr>
        <w:t xml:space="preserve"> </w:t>
      </w:r>
      <w:r w:rsidR="006B21AA" w:rsidRPr="00A009DB">
        <w:rPr>
          <w:rFonts w:ascii="Arial" w:eastAsia="MS Mincho" w:hAnsi="Arial" w:cs="Arial"/>
          <w:sz w:val="26"/>
          <w:szCs w:val="26"/>
        </w:rPr>
        <w:t>При эксплуатации осциллографа от внешнего источника питания (12±</w:t>
      </w:r>
      <w:r w:rsidR="00DB216D" w:rsidRPr="00A009DB">
        <w:rPr>
          <w:rFonts w:ascii="Arial" w:eastAsia="MS Mincho" w:hAnsi="Arial" w:cs="Arial"/>
          <w:sz w:val="26"/>
          <w:szCs w:val="26"/>
        </w:rPr>
        <w:t>3</w:t>
      </w:r>
      <w:r w:rsidR="006B21AA" w:rsidRPr="00A009DB">
        <w:rPr>
          <w:rFonts w:ascii="Arial" w:eastAsia="MS Mincho" w:hAnsi="Arial" w:cs="Arial"/>
          <w:sz w:val="26"/>
          <w:szCs w:val="26"/>
        </w:rPr>
        <w:t xml:space="preserve">) В </w:t>
      </w:r>
      <w:r w:rsidR="00263C4C" w:rsidRPr="00A009DB">
        <w:rPr>
          <w:rFonts w:ascii="Arial" w:eastAsia="MS Mincho" w:hAnsi="Arial" w:cs="Arial"/>
          <w:sz w:val="26"/>
          <w:szCs w:val="26"/>
        </w:rPr>
        <w:t xml:space="preserve"> </w:t>
      </w:r>
      <w:r w:rsidR="006B21AA" w:rsidRPr="00A009DB">
        <w:rPr>
          <w:rFonts w:ascii="Arial" w:eastAsia="MS Mincho" w:hAnsi="Arial" w:cs="Arial"/>
          <w:sz w:val="26"/>
          <w:szCs w:val="26"/>
        </w:rPr>
        <w:t>его необходим</w:t>
      </w:r>
      <w:r w:rsidR="00760010" w:rsidRPr="00A009DB">
        <w:rPr>
          <w:rFonts w:ascii="Arial" w:eastAsia="MS Mincho" w:hAnsi="Arial" w:cs="Arial"/>
          <w:sz w:val="26"/>
          <w:szCs w:val="26"/>
        </w:rPr>
        <w:t>о</w:t>
      </w:r>
      <w:r w:rsidR="00263C4C" w:rsidRPr="00A009DB">
        <w:rPr>
          <w:rFonts w:ascii="Arial" w:eastAsia="MS Mincho" w:hAnsi="Arial" w:cs="Arial"/>
          <w:sz w:val="26"/>
          <w:szCs w:val="26"/>
        </w:rPr>
        <w:t xml:space="preserve"> заземлить.</w:t>
      </w:r>
    </w:p>
    <w:p w:rsidR="000873D1" w:rsidRPr="00A009DB" w:rsidRDefault="006B3252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009DB">
        <w:rPr>
          <w:rFonts w:ascii="Arial" w:eastAsia="MS Mincho" w:hAnsi="Arial" w:cs="Arial"/>
          <w:sz w:val="26"/>
          <w:szCs w:val="26"/>
        </w:rPr>
        <w:t>Внутри осциллографа имеются цепи</w:t>
      </w:r>
      <w:r w:rsidR="000873D1" w:rsidRPr="00A009DB">
        <w:rPr>
          <w:rFonts w:ascii="Arial" w:eastAsia="MS Mincho" w:hAnsi="Arial" w:cs="Arial"/>
          <w:sz w:val="26"/>
          <w:szCs w:val="26"/>
        </w:rPr>
        <w:t>, которые могут находиться под</w:t>
      </w:r>
      <w:r w:rsidRPr="00A009DB">
        <w:rPr>
          <w:rFonts w:ascii="Arial" w:eastAsia="MS Mincho" w:hAnsi="Arial" w:cs="Arial"/>
          <w:sz w:val="26"/>
          <w:szCs w:val="26"/>
        </w:rPr>
        <w:t xml:space="preserve"> нап</w:t>
      </w:r>
      <w:r w:rsidR="000873D1" w:rsidRPr="00A009DB">
        <w:rPr>
          <w:rFonts w:ascii="Arial" w:eastAsia="MS Mincho" w:hAnsi="Arial" w:cs="Arial"/>
          <w:sz w:val="26"/>
          <w:szCs w:val="26"/>
        </w:rPr>
        <w:t>ряжением 230 В переменного тока.</w:t>
      </w:r>
    </w:p>
    <w:p w:rsidR="00E82A4B" w:rsidRPr="00A009DB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009DB">
        <w:rPr>
          <w:rFonts w:ascii="Arial" w:eastAsia="MS Mincho" w:hAnsi="Arial" w:cs="Arial"/>
          <w:sz w:val="26"/>
          <w:szCs w:val="26"/>
        </w:rPr>
        <w:t>Перед включением осциллографа в сеть убедит</w:t>
      </w:r>
      <w:r w:rsidR="00760010" w:rsidRPr="00A009DB">
        <w:rPr>
          <w:rFonts w:ascii="Arial" w:eastAsia="MS Mincho" w:hAnsi="Arial" w:cs="Arial"/>
          <w:sz w:val="26"/>
          <w:szCs w:val="26"/>
        </w:rPr>
        <w:t>е</w:t>
      </w:r>
      <w:r w:rsidRPr="00A009DB">
        <w:rPr>
          <w:rFonts w:ascii="Arial" w:eastAsia="MS Mincho" w:hAnsi="Arial" w:cs="Arial"/>
          <w:sz w:val="26"/>
          <w:szCs w:val="26"/>
        </w:rPr>
        <w:t>с</w:t>
      </w:r>
      <w:r w:rsidR="00760010" w:rsidRPr="00A009DB">
        <w:rPr>
          <w:rFonts w:ascii="Arial" w:eastAsia="MS Mincho" w:hAnsi="Arial" w:cs="Arial"/>
          <w:sz w:val="26"/>
          <w:szCs w:val="26"/>
        </w:rPr>
        <w:t>ь</w:t>
      </w:r>
      <w:r w:rsidRPr="00A009DB">
        <w:rPr>
          <w:rFonts w:ascii="Arial" w:eastAsia="MS Mincho" w:hAnsi="Arial" w:cs="Arial"/>
          <w:sz w:val="26"/>
          <w:szCs w:val="26"/>
        </w:rPr>
        <w:t xml:space="preserve"> в исправности сетевого шнура.</w:t>
      </w:r>
    </w:p>
    <w:p w:rsidR="00E82A4B" w:rsidRDefault="00FE790D" w:rsidP="00FA4484">
      <w:pPr>
        <w:pStyle w:val="125"/>
        <w:tabs>
          <w:tab w:val="left" w:pos="1248"/>
        </w:tabs>
        <w:spacing w:line="276" w:lineRule="auto"/>
        <w:ind w:firstLine="566"/>
        <w:rPr>
          <w:rFonts w:ascii="Arial" w:hAnsi="Arial" w:cs="Arial"/>
          <w:sz w:val="26"/>
          <w:szCs w:val="26"/>
        </w:rPr>
      </w:pPr>
      <w:r w:rsidRPr="00A009DB">
        <w:rPr>
          <w:rFonts w:ascii="Arial" w:eastAsia="MS Mincho" w:hAnsi="Arial" w:cs="Arial"/>
          <w:sz w:val="26"/>
          <w:szCs w:val="26"/>
        </w:rPr>
        <w:t>2</w:t>
      </w:r>
      <w:r w:rsidR="00054FCA" w:rsidRPr="00A009DB">
        <w:rPr>
          <w:rFonts w:ascii="Arial" w:eastAsia="MS Mincho" w:hAnsi="Arial" w:cs="Arial"/>
          <w:sz w:val="26"/>
          <w:szCs w:val="26"/>
        </w:rPr>
        <w:t>.1.3</w:t>
      </w:r>
      <w:r w:rsidR="003E1C8D" w:rsidRPr="00A009DB">
        <w:rPr>
          <w:rFonts w:ascii="Arial" w:eastAsia="MS Mincho" w:hAnsi="Arial" w:cs="Arial"/>
          <w:sz w:val="26"/>
          <w:szCs w:val="26"/>
        </w:rPr>
        <w:tab/>
      </w:r>
      <w:r w:rsidR="00E82A4B" w:rsidRPr="00A009DB">
        <w:rPr>
          <w:rFonts w:ascii="Arial" w:eastAsia="MS Mincho" w:hAnsi="Arial" w:cs="Arial"/>
          <w:sz w:val="26"/>
          <w:szCs w:val="26"/>
        </w:rPr>
        <w:t>В случае использования осциллографа совместно с другими приборами необходимо произвести их заземление в целях вырав</w:t>
      </w:r>
      <w:r w:rsidR="0040084B" w:rsidRPr="00A009DB">
        <w:rPr>
          <w:rFonts w:ascii="Arial" w:eastAsia="MS Mincho" w:hAnsi="Arial" w:cs="Arial"/>
          <w:sz w:val="26"/>
          <w:szCs w:val="26"/>
        </w:rPr>
        <w:t>нивания</w:t>
      </w:r>
      <w:r w:rsidR="00E82A4B" w:rsidRPr="00A009DB">
        <w:rPr>
          <w:rFonts w:ascii="Arial" w:eastAsia="MS Mincho" w:hAnsi="Arial" w:cs="Arial"/>
          <w:sz w:val="26"/>
          <w:szCs w:val="26"/>
        </w:rPr>
        <w:t xml:space="preserve"> потенциалов</w:t>
      </w:r>
      <w:r w:rsidR="008127C2" w:rsidRPr="00A009DB">
        <w:rPr>
          <w:rFonts w:ascii="Arial" w:eastAsia="MS Mincho" w:hAnsi="Arial" w:cs="Arial"/>
          <w:sz w:val="26"/>
          <w:szCs w:val="26"/>
        </w:rPr>
        <w:t xml:space="preserve"> корпусов</w:t>
      </w:r>
      <w:r w:rsidR="008065BC" w:rsidRPr="00A009DB">
        <w:rPr>
          <w:rFonts w:ascii="Arial" w:eastAsia="MS Mincho" w:hAnsi="Arial" w:cs="Arial"/>
          <w:sz w:val="26"/>
          <w:szCs w:val="26"/>
        </w:rPr>
        <w:t xml:space="preserve">, </w:t>
      </w:r>
      <w:r w:rsidR="008065BC" w:rsidRPr="00A009DB">
        <w:rPr>
          <w:rFonts w:ascii="Arial" w:hAnsi="Arial" w:cs="Arial"/>
          <w:sz w:val="26"/>
          <w:szCs w:val="26"/>
        </w:rPr>
        <w:t>зажим</w:t>
      </w:r>
      <w:r w:rsidR="0040084B" w:rsidRPr="00A009DB">
        <w:rPr>
          <w:rFonts w:ascii="Arial" w:hAnsi="Arial" w:cs="Arial"/>
          <w:sz w:val="26"/>
          <w:szCs w:val="26"/>
        </w:rPr>
        <w:t xml:space="preserve"> </w:t>
      </w:r>
      <w:r w:rsidR="008065BC" w:rsidRPr="00A009DB">
        <w:rPr>
          <w:rFonts w:ascii="Arial" w:hAnsi="Arial" w:cs="Arial"/>
          <w:sz w:val="26"/>
          <w:szCs w:val="26"/>
        </w:rPr>
        <w:t>защитного заземления каждого прибора должен быть соединен с земляной шиной помещения.</w:t>
      </w:r>
    </w:p>
    <w:p w:rsidR="003962F2" w:rsidRPr="003962F2" w:rsidRDefault="003962F2" w:rsidP="00FA4484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8"/>
          <w:szCs w:val="8"/>
        </w:rPr>
      </w:pPr>
    </w:p>
    <w:p w:rsidR="00E82A4B" w:rsidRPr="00FA4484" w:rsidRDefault="00F549B8" w:rsidP="00441ADE">
      <w:pPr>
        <w:pStyle w:val="3"/>
      </w:pPr>
      <w:bookmarkStart w:id="24" w:name="_Toc224455354"/>
      <w:bookmarkStart w:id="25" w:name="_Toc497122226"/>
      <w:r w:rsidRPr="00FA4484">
        <w:t>2.2</w:t>
      </w:r>
      <w:r w:rsidRPr="00FA4484">
        <w:tab/>
      </w:r>
      <w:r w:rsidR="00E82A4B" w:rsidRPr="00FA4484">
        <w:t>Порядок осмотра и проверки готовности осциллографа к использ</w:t>
      </w:r>
      <w:r w:rsidR="00E82A4B" w:rsidRPr="00FA4484">
        <w:t>о</w:t>
      </w:r>
      <w:r w:rsidR="00E82A4B" w:rsidRPr="00FA4484">
        <w:t>ванию</w:t>
      </w:r>
      <w:bookmarkEnd w:id="24"/>
      <w:bookmarkEnd w:id="25"/>
    </w:p>
    <w:p w:rsidR="00E82A4B" w:rsidRPr="00DD05B6" w:rsidRDefault="00F549B8" w:rsidP="004E356E">
      <w:pPr>
        <w:pStyle w:val="125"/>
        <w:tabs>
          <w:tab w:val="left" w:pos="127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2.2.1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>Перед началом эксплуатации прове</w:t>
      </w:r>
      <w:r w:rsidR="00760010" w:rsidRPr="00DD05B6">
        <w:rPr>
          <w:rFonts w:ascii="Arial" w:eastAsia="MS Mincho" w:hAnsi="Arial" w:cs="Arial"/>
          <w:sz w:val="26"/>
          <w:szCs w:val="26"/>
        </w:rPr>
        <w:t>ди</w:t>
      </w:r>
      <w:r w:rsidR="00E82A4B" w:rsidRPr="00DD05B6">
        <w:rPr>
          <w:rFonts w:ascii="Arial" w:eastAsia="MS Mincho" w:hAnsi="Arial" w:cs="Arial"/>
          <w:sz w:val="26"/>
          <w:szCs w:val="26"/>
        </w:rPr>
        <w:t>т</w:t>
      </w:r>
      <w:r w:rsidR="00760010" w:rsidRPr="00DD05B6">
        <w:rPr>
          <w:rFonts w:ascii="Arial" w:eastAsia="MS Mincho" w:hAnsi="Arial" w:cs="Arial"/>
          <w:sz w:val="26"/>
          <w:szCs w:val="26"/>
        </w:rPr>
        <w:t>е</w:t>
      </w:r>
      <w:r w:rsidR="00FA4484" w:rsidRPr="00DD05B6">
        <w:rPr>
          <w:rFonts w:ascii="Arial" w:eastAsia="MS Mincho" w:hAnsi="Arial" w:cs="Arial"/>
          <w:sz w:val="26"/>
          <w:szCs w:val="26"/>
        </w:rPr>
        <w:t xml:space="preserve"> внешний осмотр осциллографа</w:t>
      </w:r>
      <w:r w:rsidR="00E82A4B" w:rsidRPr="00DD05B6">
        <w:rPr>
          <w:rFonts w:ascii="Arial" w:eastAsia="MS Mincho" w:hAnsi="Arial" w:cs="Arial"/>
          <w:sz w:val="26"/>
          <w:szCs w:val="26"/>
        </w:rPr>
        <w:t>: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 xml:space="preserve">- </w:t>
      </w:r>
      <w:r w:rsidR="00760010" w:rsidRPr="00DD05B6">
        <w:rPr>
          <w:rFonts w:ascii="Arial" w:eastAsia="MS Mincho" w:hAnsi="Arial" w:cs="Arial"/>
          <w:sz w:val="26"/>
          <w:szCs w:val="26"/>
        </w:rPr>
        <w:t>проверьте</w:t>
      </w:r>
      <w:r w:rsidRPr="00DD05B6">
        <w:rPr>
          <w:rFonts w:ascii="Arial" w:eastAsia="MS Mincho" w:hAnsi="Arial" w:cs="Arial"/>
          <w:sz w:val="26"/>
          <w:szCs w:val="26"/>
        </w:rPr>
        <w:t xml:space="preserve"> отсутствие механических повреждений на корпусе осциллографа;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-</w:t>
      </w:r>
      <w:r w:rsidR="007F4E7B" w:rsidRPr="00DD05B6">
        <w:rPr>
          <w:rFonts w:ascii="Arial" w:eastAsia="MS Mincho" w:hAnsi="Arial" w:cs="Arial"/>
          <w:sz w:val="26"/>
          <w:szCs w:val="26"/>
        </w:rPr>
        <w:t> </w:t>
      </w:r>
      <w:r w:rsidR="00760010" w:rsidRPr="00DD05B6">
        <w:rPr>
          <w:rFonts w:ascii="Arial" w:eastAsia="MS Mincho" w:hAnsi="Arial" w:cs="Arial"/>
          <w:sz w:val="26"/>
          <w:szCs w:val="26"/>
        </w:rPr>
        <w:t>проверьте</w:t>
      </w:r>
      <w:r w:rsidRPr="00DD05B6">
        <w:rPr>
          <w:rFonts w:ascii="Arial" w:eastAsia="MS Mincho" w:hAnsi="Arial" w:cs="Arial"/>
          <w:sz w:val="26"/>
          <w:szCs w:val="26"/>
        </w:rPr>
        <w:t xml:space="preserve"> наличие и прочность крепления органов управления,</w:t>
      </w:r>
      <w:r w:rsidR="00E82A56" w:rsidRPr="00DD05B6">
        <w:rPr>
          <w:rFonts w:ascii="Arial" w:eastAsia="MS Mincho" w:hAnsi="Arial" w:cs="Arial"/>
          <w:sz w:val="26"/>
          <w:szCs w:val="26"/>
        </w:rPr>
        <w:t xml:space="preserve"> четкость фиксации их положения</w:t>
      </w:r>
      <w:r w:rsidR="008F7513" w:rsidRPr="00DD05B6">
        <w:rPr>
          <w:rFonts w:ascii="Arial" w:eastAsia="MS Mincho" w:hAnsi="Arial" w:cs="Arial"/>
          <w:sz w:val="26"/>
          <w:szCs w:val="26"/>
        </w:rPr>
        <w:t>, наличие и соответствие вставок плавких</w:t>
      </w:r>
      <w:r w:rsidRPr="00DD05B6">
        <w:rPr>
          <w:rFonts w:ascii="Arial" w:eastAsia="MS Mincho" w:hAnsi="Arial" w:cs="Arial"/>
          <w:sz w:val="26"/>
          <w:szCs w:val="26"/>
        </w:rPr>
        <w:t>;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 xml:space="preserve">- </w:t>
      </w:r>
      <w:r w:rsidR="00760010" w:rsidRPr="00DD05B6">
        <w:rPr>
          <w:rFonts w:ascii="Arial" w:eastAsia="MS Mincho" w:hAnsi="Arial" w:cs="Arial"/>
          <w:sz w:val="26"/>
          <w:szCs w:val="26"/>
        </w:rPr>
        <w:t>проверьте</w:t>
      </w:r>
      <w:r w:rsidRPr="00DD05B6">
        <w:rPr>
          <w:rFonts w:ascii="Arial" w:eastAsia="MS Mincho" w:hAnsi="Arial" w:cs="Arial"/>
          <w:sz w:val="26"/>
          <w:szCs w:val="26"/>
        </w:rPr>
        <w:t xml:space="preserve"> </w:t>
      </w:r>
      <w:r w:rsidR="00822368" w:rsidRPr="00DD05B6">
        <w:rPr>
          <w:rFonts w:ascii="Arial" w:eastAsia="MS Mincho" w:hAnsi="Arial" w:cs="Arial"/>
          <w:sz w:val="26"/>
          <w:szCs w:val="26"/>
        </w:rPr>
        <w:t>комплектность осциллографа в соответствии с</w:t>
      </w:r>
      <w:r w:rsidRPr="00DD05B6">
        <w:rPr>
          <w:rFonts w:ascii="Arial" w:eastAsia="MS Mincho" w:hAnsi="Arial" w:cs="Arial"/>
          <w:sz w:val="26"/>
          <w:szCs w:val="26"/>
        </w:rPr>
        <w:t xml:space="preserve"> 1.3;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 xml:space="preserve">- </w:t>
      </w:r>
      <w:r w:rsidR="00760010" w:rsidRPr="00DD05B6">
        <w:rPr>
          <w:rFonts w:ascii="Arial" w:eastAsia="MS Mincho" w:hAnsi="Arial" w:cs="Arial"/>
          <w:sz w:val="26"/>
          <w:szCs w:val="26"/>
        </w:rPr>
        <w:t>проверьте</w:t>
      </w:r>
      <w:r w:rsidRPr="00DD05B6">
        <w:rPr>
          <w:rFonts w:ascii="Arial" w:eastAsia="MS Mincho" w:hAnsi="Arial" w:cs="Arial"/>
          <w:sz w:val="26"/>
          <w:szCs w:val="26"/>
        </w:rPr>
        <w:t xml:space="preserve"> чистоту гнезд, разъемов, клемм;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-</w:t>
      </w:r>
      <w:r w:rsidR="00811150">
        <w:rPr>
          <w:rFonts w:ascii="Arial" w:eastAsia="MS Mincho" w:hAnsi="Arial" w:cs="Arial"/>
          <w:sz w:val="26"/>
          <w:szCs w:val="26"/>
        </w:rPr>
        <w:t> </w:t>
      </w:r>
      <w:r w:rsidR="00760010" w:rsidRPr="00DD05B6">
        <w:rPr>
          <w:rFonts w:ascii="Arial" w:eastAsia="MS Mincho" w:hAnsi="Arial" w:cs="Arial"/>
          <w:sz w:val="26"/>
          <w:szCs w:val="26"/>
        </w:rPr>
        <w:t>проверьте</w:t>
      </w:r>
      <w:r w:rsidRPr="00DD05B6">
        <w:rPr>
          <w:rFonts w:ascii="Arial" w:eastAsia="MS Mincho" w:hAnsi="Arial" w:cs="Arial"/>
          <w:sz w:val="26"/>
          <w:szCs w:val="26"/>
        </w:rPr>
        <w:t xml:space="preserve"> состояние соединительных проводов, кабелей, лакокрасочного покрытия, </w:t>
      </w:r>
      <w:r w:rsidR="005D3145" w:rsidRPr="00DD05B6">
        <w:rPr>
          <w:rFonts w:ascii="Arial" w:eastAsia="MS Mincho" w:hAnsi="Arial" w:cs="Arial"/>
          <w:sz w:val="26"/>
          <w:szCs w:val="26"/>
        </w:rPr>
        <w:t>четкость маркировочных надписей.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Осциллограф, имеющий дефекты, браковать и направлять в ремонт.</w:t>
      </w:r>
    </w:p>
    <w:p w:rsidR="00E82A4B" w:rsidRPr="00DD05B6" w:rsidRDefault="00E0299C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2.2.2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>Приступая к работе с осциллографом, внимательно изучит</w:t>
      </w:r>
      <w:r w:rsidR="00760010" w:rsidRPr="00DD05B6">
        <w:rPr>
          <w:rFonts w:ascii="Arial" w:eastAsia="MS Mincho" w:hAnsi="Arial" w:cs="Arial"/>
          <w:sz w:val="26"/>
          <w:szCs w:val="26"/>
        </w:rPr>
        <w:t>е</w:t>
      </w:r>
      <w:r w:rsidR="00E82A4B" w:rsidRPr="00DD05B6">
        <w:rPr>
          <w:rFonts w:ascii="Arial" w:eastAsia="MS Mincho" w:hAnsi="Arial" w:cs="Arial"/>
          <w:sz w:val="26"/>
          <w:szCs w:val="26"/>
        </w:rPr>
        <w:t xml:space="preserve"> настояще</w:t>
      </w:r>
      <w:r w:rsidR="005A4047" w:rsidRPr="00DD05B6">
        <w:rPr>
          <w:rFonts w:ascii="Arial" w:eastAsia="MS Mincho" w:hAnsi="Arial" w:cs="Arial"/>
          <w:sz w:val="26"/>
          <w:szCs w:val="26"/>
        </w:rPr>
        <w:t>е</w:t>
      </w:r>
      <w:r w:rsidR="00E82A4B" w:rsidRPr="00DD05B6">
        <w:rPr>
          <w:rFonts w:ascii="Arial" w:eastAsia="MS Mincho" w:hAnsi="Arial" w:cs="Arial"/>
          <w:sz w:val="26"/>
          <w:szCs w:val="26"/>
        </w:rPr>
        <w:t xml:space="preserve"> РЭ.</w:t>
      </w:r>
    </w:p>
    <w:p w:rsidR="00E82A4B" w:rsidRPr="00DD05B6" w:rsidRDefault="00E0299C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2.2.3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>Во время работы осциллограф установит</w:t>
      </w:r>
      <w:r w:rsidR="00760010" w:rsidRPr="00DD05B6">
        <w:rPr>
          <w:rFonts w:ascii="Arial" w:eastAsia="MS Mincho" w:hAnsi="Arial" w:cs="Arial"/>
          <w:sz w:val="26"/>
          <w:szCs w:val="26"/>
        </w:rPr>
        <w:t>е</w:t>
      </w:r>
      <w:r w:rsidR="00E82A4B" w:rsidRPr="00DD05B6">
        <w:rPr>
          <w:rFonts w:ascii="Arial" w:eastAsia="MS Mincho" w:hAnsi="Arial" w:cs="Arial"/>
          <w:sz w:val="26"/>
          <w:szCs w:val="26"/>
        </w:rPr>
        <w:t xml:space="preserve"> так, чтобы вентиляционные отверстия на крышке осциллографа не закрывались посторонними предметами.</w:t>
      </w:r>
    </w:p>
    <w:p w:rsidR="00E82A4B" w:rsidRPr="00DD05B6" w:rsidRDefault="00E0299C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2.2.4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>Перед включением осциллографа выполнит</w:t>
      </w:r>
      <w:r w:rsidR="00760010" w:rsidRPr="00DD05B6">
        <w:rPr>
          <w:rFonts w:ascii="Arial" w:eastAsia="MS Mincho" w:hAnsi="Arial" w:cs="Arial"/>
          <w:sz w:val="26"/>
          <w:szCs w:val="26"/>
        </w:rPr>
        <w:t>е</w:t>
      </w:r>
      <w:r w:rsidR="00E82A4B" w:rsidRPr="00DD05B6">
        <w:rPr>
          <w:rFonts w:ascii="Arial" w:eastAsia="MS Mincho" w:hAnsi="Arial" w:cs="Arial"/>
          <w:sz w:val="26"/>
          <w:szCs w:val="26"/>
        </w:rPr>
        <w:t xml:space="preserve"> меры безопасности</w:t>
      </w:r>
      <w:r w:rsidR="00901C8D" w:rsidRPr="00DD05B6">
        <w:rPr>
          <w:rFonts w:ascii="Arial" w:eastAsia="MS Mincho" w:hAnsi="Arial" w:cs="Arial"/>
          <w:sz w:val="26"/>
          <w:szCs w:val="26"/>
        </w:rPr>
        <w:t xml:space="preserve"> согласно 2.1.</w:t>
      </w:r>
    </w:p>
    <w:p w:rsidR="000F049E" w:rsidRPr="00DD05B6" w:rsidRDefault="000F049E" w:rsidP="00FA4484">
      <w:pPr>
        <w:widowControl w:val="0"/>
        <w:tabs>
          <w:tab w:val="num" w:pos="1440"/>
        </w:tabs>
        <w:spacing w:line="276" w:lineRule="auto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DD05B6">
        <w:rPr>
          <w:rFonts w:ascii="Arial" w:hAnsi="Arial" w:cs="Arial"/>
          <w:snapToGrid w:val="0"/>
          <w:sz w:val="26"/>
          <w:szCs w:val="26"/>
        </w:rPr>
        <w:t xml:space="preserve">Для подключения </w:t>
      </w:r>
      <w:r w:rsidR="00FA3FC7" w:rsidRPr="00DD05B6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DD05B6">
        <w:rPr>
          <w:rFonts w:ascii="Arial" w:hAnsi="Arial" w:cs="Arial"/>
          <w:snapToGrid w:val="0"/>
          <w:sz w:val="26"/>
          <w:szCs w:val="26"/>
        </w:rPr>
        <w:t>к сети питания и объекту измерения, использ</w:t>
      </w:r>
      <w:r w:rsidR="00287DD0" w:rsidRPr="00DD05B6">
        <w:rPr>
          <w:rFonts w:ascii="Arial" w:hAnsi="Arial" w:cs="Arial"/>
          <w:snapToGrid w:val="0"/>
          <w:sz w:val="26"/>
          <w:szCs w:val="26"/>
        </w:rPr>
        <w:t>уйте</w:t>
      </w:r>
      <w:r w:rsidRPr="00DD05B6">
        <w:rPr>
          <w:rFonts w:ascii="Arial" w:hAnsi="Arial" w:cs="Arial"/>
          <w:snapToGrid w:val="0"/>
          <w:sz w:val="26"/>
          <w:szCs w:val="26"/>
        </w:rPr>
        <w:t xml:space="preserve"> кабели из комплекта поставки.</w:t>
      </w:r>
      <w:r w:rsidR="0087501E">
        <w:rPr>
          <w:rFonts w:ascii="Arial" w:hAnsi="Arial" w:cs="Arial"/>
          <w:snapToGrid w:val="0"/>
          <w:sz w:val="26"/>
          <w:szCs w:val="26"/>
        </w:rPr>
        <w:t xml:space="preserve"> </w:t>
      </w:r>
      <w:r w:rsidRPr="00DD05B6">
        <w:rPr>
          <w:rFonts w:ascii="Arial" w:hAnsi="Arial" w:cs="Arial"/>
          <w:snapToGrid w:val="0"/>
          <w:sz w:val="26"/>
          <w:szCs w:val="26"/>
        </w:rPr>
        <w:t xml:space="preserve">Для подключения </w:t>
      </w:r>
      <w:r w:rsidRPr="00DD05B6">
        <w:rPr>
          <w:rFonts w:ascii="Arial" w:eastAsia="MS Mincho" w:hAnsi="Arial" w:cs="Arial"/>
          <w:sz w:val="26"/>
          <w:szCs w:val="26"/>
        </w:rPr>
        <w:t>осциллограф</w:t>
      </w:r>
      <w:r w:rsidR="00FA3FC7" w:rsidRPr="00DD05B6">
        <w:rPr>
          <w:rFonts w:ascii="Arial" w:eastAsia="MS Mincho" w:hAnsi="Arial" w:cs="Arial"/>
          <w:sz w:val="26"/>
          <w:szCs w:val="26"/>
        </w:rPr>
        <w:t>а</w:t>
      </w:r>
      <w:r w:rsidRPr="00DD05B6">
        <w:rPr>
          <w:rFonts w:ascii="Arial" w:eastAsia="MS Mincho" w:hAnsi="Arial" w:cs="Arial"/>
          <w:sz w:val="26"/>
          <w:szCs w:val="26"/>
        </w:rPr>
        <w:t xml:space="preserve"> </w:t>
      </w:r>
      <w:r w:rsidRPr="00DD05B6">
        <w:rPr>
          <w:rFonts w:ascii="Arial" w:hAnsi="Arial" w:cs="Arial"/>
          <w:snapToGrid w:val="0"/>
          <w:sz w:val="26"/>
          <w:szCs w:val="26"/>
        </w:rPr>
        <w:t xml:space="preserve">по интерфейсу </w:t>
      </w:r>
      <w:r w:rsidR="00CE6394" w:rsidRPr="00DD05B6">
        <w:rPr>
          <w:rFonts w:ascii="Arial" w:eastAsia="MS Mincho" w:hAnsi="Arial" w:cs="Arial"/>
          <w:sz w:val="26"/>
          <w:szCs w:val="26"/>
        </w:rPr>
        <w:t>″</w:t>
      </w:r>
      <w:r w:rsidRPr="00811150">
        <w:rPr>
          <w:rFonts w:ascii="Arial Narrow" w:hAnsi="Arial Narrow" w:cs="Arial"/>
          <w:sz w:val="26"/>
          <w:szCs w:val="26"/>
          <w:lang w:val="en-US"/>
        </w:rPr>
        <w:t>USB</w:t>
      </w:r>
      <w:r w:rsidR="00CE6394" w:rsidRPr="00DD05B6">
        <w:rPr>
          <w:rFonts w:ascii="Arial" w:eastAsia="MS Mincho" w:hAnsi="Arial" w:cs="Arial"/>
          <w:sz w:val="26"/>
          <w:szCs w:val="26"/>
        </w:rPr>
        <w:t>″</w:t>
      </w:r>
      <w:r w:rsidRPr="00DD05B6">
        <w:rPr>
          <w:rFonts w:ascii="Arial" w:hAnsi="Arial" w:cs="Arial"/>
          <w:snapToGrid w:val="0"/>
          <w:sz w:val="26"/>
          <w:szCs w:val="26"/>
        </w:rPr>
        <w:t xml:space="preserve"> следует использовать </w:t>
      </w:r>
      <w:r w:rsidRPr="00DD05B6">
        <w:rPr>
          <w:rFonts w:ascii="Arial" w:hAnsi="Arial" w:cs="Arial"/>
          <w:sz w:val="26"/>
          <w:szCs w:val="26"/>
        </w:rPr>
        <w:t>стандартный кабель</w:t>
      </w:r>
      <w:r w:rsidR="00811150">
        <w:rPr>
          <w:rFonts w:ascii="Arial" w:hAnsi="Arial" w:cs="Arial"/>
          <w:sz w:val="26"/>
          <w:szCs w:val="26"/>
        </w:rPr>
        <w:t xml:space="preserve"> </w:t>
      </w:r>
      <w:r w:rsidRPr="00DD05B6">
        <w:rPr>
          <w:rFonts w:ascii="Arial" w:eastAsia="MS Mincho" w:hAnsi="Arial" w:cs="Arial"/>
          <w:sz w:val="26"/>
          <w:szCs w:val="26"/>
        </w:rPr>
        <w:t>″</w:t>
      </w:r>
      <w:r w:rsidRPr="00811150">
        <w:rPr>
          <w:rFonts w:ascii="Arial Narrow" w:hAnsi="Arial Narrow" w:cs="Arial"/>
          <w:sz w:val="26"/>
          <w:szCs w:val="26"/>
          <w:lang w:val="en-US"/>
        </w:rPr>
        <w:t>USB</w:t>
      </w:r>
      <w:r w:rsidRPr="00811150">
        <w:rPr>
          <w:rFonts w:ascii="Arial Narrow" w:hAnsi="Arial Narrow" w:cs="Arial"/>
          <w:sz w:val="26"/>
          <w:szCs w:val="26"/>
        </w:rPr>
        <w:t xml:space="preserve"> (</w:t>
      </w:r>
      <w:r w:rsidRPr="00811150">
        <w:rPr>
          <w:rFonts w:ascii="Arial Narrow" w:hAnsi="Arial Narrow" w:cs="Arial"/>
          <w:sz w:val="26"/>
          <w:szCs w:val="26"/>
          <w:lang w:val="en-US"/>
        </w:rPr>
        <w:t>n</w:t>
      </w:r>
      <w:r w:rsidRPr="00811150">
        <w:rPr>
          <w:rFonts w:ascii="Arial Narrow" w:hAnsi="Arial Narrow" w:cs="Arial"/>
          <w:sz w:val="26"/>
          <w:szCs w:val="26"/>
        </w:rPr>
        <w:t>-</w:t>
      </w:r>
      <w:r w:rsidRPr="00811150">
        <w:rPr>
          <w:rFonts w:ascii="Arial Narrow" w:hAnsi="Arial Narrow" w:cs="Arial"/>
          <w:sz w:val="26"/>
          <w:szCs w:val="26"/>
          <w:lang w:val="en-US"/>
        </w:rPr>
        <w:t>n</w:t>
      </w:r>
      <w:r w:rsidRPr="00811150">
        <w:rPr>
          <w:rFonts w:ascii="Arial Narrow" w:hAnsi="Arial Narrow" w:cs="Arial"/>
          <w:sz w:val="26"/>
          <w:szCs w:val="26"/>
        </w:rPr>
        <w:t xml:space="preserve">) тип </w:t>
      </w:r>
      <w:r w:rsidRPr="00811150">
        <w:rPr>
          <w:rFonts w:ascii="Arial Narrow" w:hAnsi="Arial Narrow" w:cs="Arial"/>
          <w:sz w:val="26"/>
          <w:szCs w:val="26"/>
          <w:lang w:val="en-US"/>
        </w:rPr>
        <w:t>A</w:t>
      </w:r>
      <w:r w:rsidRPr="00811150">
        <w:rPr>
          <w:rFonts w:ascii="Arial Narrow" w:hAnsi="Arial Narrow" w:cs="Arial"/>
          <w:sz w:val="26"/>
          <w:szCs w:val="26"/>
        </w:rPr>
        <w:t>-</w:t>
      </w:r>
      <w:r w:rsidRPr="00811150">
        <w:rPr>
          <w:rFonts w:ascii="Arial Narrow" w:hAnsi="Arial Narrow" w:cs="Arial"/>
          <w:sz w:val="26"/>
          <w:szCs w:val="26"/>
          <w:lang w:val="en-US"/>
        </w:rPr>
        <w:t>B</w:t>
      </w:r>
      <w:r w:rsidRPr="00811150">
        <w:rPr>
          <w:rFonts w:ascii="Arial Narrow" w:hAnsi="Arial Narrow" w:cs="Arial"/>
          <w:sz w:val="26"/>
          <w:szCs w:val="26"/>
        </w:rPr>
        <w:t>, 2 м</w:t>
      </w:r>
      <w:r w:rsidRPr="00DD05B6">
        <w:rPr>
          <w:rFonts w:ascii="Arial" w:eastAsia="MS Mincho" w:hAnsi="Arial" w:cs="Arial"/>
          <w:sz w:val="26"/>
          <w:szCs w:val="26"/>
        </w:rPr>
        <w:t>″.</w:t>
      </w:r>
    </w:p>
    <w:p w:rsidR="00E82A4B" w:rsidRPr="00DD05B6" w:rsidRDefault="00E0299C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lastRenderedPageBreak/>
        <w:t>2.2.5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>В случае большой разности температур между складским и рабочим помещениями осциллограф перед включением выдержать в нормальных условиях не</w:t>
      </w:r>
      <w:r w:rsidR="00924BDD" w:rsidRPr="00DD05B6">
        <w:rPr>
          <w:rFonts w:ascii="Arial" w:eastAsia="MS Mincho" w:hAnsi="Arial" w:cs="Arial"/>
          <w:sz w:val="26"/>
          <w:szCs w:val="26"/>
        </w:rPr>
        <w:t> </w:t>
      </w:r>
      <w:r w:rsidR="00E82A4B" w:rsidRPr="00DD05B6">
        <w:rPr>
          <w:rFonts w:ascii="Arial" w:eastAsia="MS Mincho" w:hAnsi="Arial" w:cs="Arial"/>
          <w:sz w:val="26"/>
          <w:szCs w:val="26"/>
        </w:rPr>
        <w:t>менее</w:t>
      </w:r>
      <w:r w:rsidR="00924BDD" w:rsidRPr="00DD05B6">
        <w:rPr>
          <w:rFonts w:ascii="Arial" w:eastAsia="MS Mincho" w:hAnsi="Arial" w:cs="Arial"/>
          <w:sz w:val="26"/>
          <w:szCs w:val="26"/>
        </w:rPr>
        <w:t> </w:t>
      </w:r>
      <w:r w:rsidR="00E82A4B" w:rsidRPr="00DD05B6">
        <w:rPr>
          <w:rFonts w:ascii="Arial" w:eastAsia="MS Mincho" w:hAnsi="Arial" w:cs="Arial"/>
          <w:sz w:val="26"/>
          <w:szCs w:val="26"/>
        </w:rPr>
        <w:t>4 ч.</w:t>
      </w:r>
    </w:p>
    <w:p w:rsidR="00433FF3" w:rsidRDefault="00E0299C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2.2.</w:t>
      </w:r>
      <w:r w:rsidR="00520A83" w:rsidRPr="00DD05B6">
        <w:rPr>
          <w:rFonts w:ascii="Arial" w:eastAsia="MS Mincho" w:hAnsi="Arial" w:cs="Arial"/>
          <w:sz w:val="26"/>
          <w:szCs w:val="26"/>
        </w:rPr>
        <w:t>6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 xml:space="preserve">После длительного хранения или транспортирования </w:t>
      </w:r>
      <w:r w:rsidR="004668DE" w:rsidRPr="00DD05B6">
        <w:rPr>
          <w:rFonts w:ascii="Arial" w:eastAsia="MS Mincho" w:hAnsi="Arial" w:cs="Arial"/>
          <w:sz w:val="26"/>
          <w:szCs w:val="26"/>
        </w:rPr>
        <w:t>в условиях повышенной влажности</w:t>
      </w:r>
      <w:r w:rsidR="00A61C30" w:rsidRPr="00DD05B6">
        <w:rPr>
          <w:rFonts w:ascii="Arial" w:eastAsia="MS Mincho" w:hAnsi="Arial" w:cs="Arial"/>
          <w:sz w:val="26"/>
          <w:szCs w:val="26"/>
        </w:rPr>
        <w:t xml:space="preserve"> </w:t>
      </w:r>
      <w:r w:rsidR="00E82A4B" w:rsidRPr="00DD05B6">
        <w:rPr>
          <w:rFonts w:ascii="Arial" w:eastAsia="MS Mincho" w:hAnsi="Arial" w:cs="Arial"/>
          <w:sz w:val="26"/>
          <w:szCs w:val="26"/>
        </w:rPr>
        <w:t>осциллограф перед включением выд</w:t>
      </w:r>
      <w:r w:rsidR="00924BDD" w:rsidRPr="00DD05B6">
        <w:rPr>
          <w:rFonts w:ascii="Arial" w:eastAsia="MS Mincho" w:hAnsi="Arial" w:cs="Arial"/>
          <w:sz w:val="26"/>
          <w:szCs w:val="26"/>
        </w:rPr>
        <w:t>ержать в нормальных условиях не </w:t>
      </w:r>
      <w:r w:rsidR="00E82A4B" w:rsidRPr="00DD05B6">
        <w:rPr>
          <w:rFonts w:ascii="Arial" w:eastAsia="MS Mincho" w:hAnsi="Arial" w:cs="Arial"/>
          <w:sz w:val="26"/>
          <w:szCs w:val="26"/>
        </w:rPr>
        <w:t>менее</w:t>
      </w:r>
      <w:r w:rsidR="00924BDD" w:rsidRPr="00DD05B6">
        <w:rPr>
          <w:rFonts w:ascii="Arial" w:eastAsia="MS Mincho" w:hAnsi="Arial" w:cs="Arial"/>
          <w:sz w:val="26"/>
          <w:szCs w:val="26"/>
        </w:rPr>
        <w:t> </w:t>
      </w:r>
      <w:r w:rsidR="00E82A4B" w:rsidRPr="00DD05B6">
        <w:rPr>
          <w:rFonts w:ascii="Arial" w:eastAsia="MS Mincho" w:hAnsi="Arial" w:cs="Arial"/>
          <w:sz w:val="26"/>
          <w:szCs w:val="26"/>
        </w:rPr>
        <w:t>8</w:t>
      </w:r>
      <w:r w:rsidR="004668DE" w:rsidRPr="00DD05B6">
        <w:rPr>
          <w:rFonts w:ascii="Arial" w:eastAsia="MS Mincho" w:hAnsi="Arial" w:cs="Arial"/>
          <w:sz w:val="26"/>
          <w:szCs w:val="26"/>
        </w:rPr>
        <w:t> </w:t>
      </w:r>
      <w:r w:rsidR="00E82A4B" w:rsidRPr="00DD05B6">
        <w:rPr>
          <w:rFonts w:ascii="Arial" w:eastAsia="MS Mincho" w:hAnsi="Arial" w:cs="Arial"/>
          <w:sz w:val="26"/>
          <w:szCs w:val="26"/>
        </w:rPr>
        <w:t>ч.</w:t>
      </w:r>
    </w:p>
    <w:p w:rsidR="00B329EF" w:rsidRPr="00B329EF" w:rsidRDefault="00B329EF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8"/>
          <w:szCs w:val="8"/>
        </w:rPr>
      </w:pPr>
    </w:p>
    <w:p w:rsidR="008B5F7E" w:rsidRPr="00FA4484" w:rsidRDefault="003514A9" w:rsidP="00441ADE">
      <w:pPr>
        <w:pStyle w:val="3"/>
      </w:pPr>
      <w:bookmarkStart w:id="26" w:name="_Toc497122227"/>
      <w:r w:rsidRPr="00FA4484">
        <w:t>2.3</w:t>
      </w:r>
      <w:r w:rsidRPr="00FA4484">
        <w:tab/>
      </w:r>
      <w:r w:rsidR="008B5F7E" w:rsidRPr="00FA4484">
        <w:t>Органы управления, подключения и индикации</w:t>
      </w:r>
      <w:bookmarkEnd w:id="26"/>
      <w:r w:rsidR="008B5F7E" w:rsidRPr="00FA4484">
        <w:t xml:space="preserve"> </w:t>
      </w:r>
    </w:p>
    <w:p w:rsidR="00132110" w:rsidRPr="00E23AAE" w:rsidRDefault="00E35B54" w:rsidP="001F2BD1">
      <w:pPr>
        <w:tabs>
          <w:tab w:val="left" w:pos="1248"/>
        </w:tabs>
        <w:spacing w:before="16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3AAE">
        <w:rPr>
          <w:rFonts w:ascii="Arial" w:eastAsia="MS Mincho" w:hAnsi="Arial" w:cs="Arial"/>
          <w:sz w:val="26"/>
          <w:szCs w:val="26"/>
        </w:rPr>
        <w:t>2.3.1</w:t>
      </w:r>
      <w:r w:rsidRPr="00E23AAE">
        <w:rPr>
          <w:rFonts w:ascii="Arial" w:eastAsia="MS Mincho" w:hAnsi="Arial" w:cs="Arial"/>
          <w:sz w:val="26"/>
          <w:szCs w:val="26"/>
        </w:rPr>
        <w:tab/>
      </w:r>
      <w:r w:rsidR="00132110" w:rsidRPr="00E23AAE">
        <w:rPr>
          <w:rFonts w:ascii="Arial" w:eastAsia="MS Mincho" w:hAnsi="Arial" w:cs="Arial"/>
          <w:sz w:val="26"/>
          <w:szCs w:val="26"/>
        </w:rPr>
        <w:t>Внешний вид о</w:t>
      </w:r>
      <w:r w:rsidR="00CF4330" w:rsidRPr="00E23AAE">
        <w:rPr>
          <w:rFonts w:ascii="Arial" w:eastAsia="MS Mincho" w:hAnsi="Arial" w:cs="Arial"/>
          <w:sz w:val="26"/>
          <w:szCs w:val="26"/>
        </w:rPr>
        <w:t>сциллограф</w:t>
      </w:r>
      <w:r w:rsidR="00132110" w:rsidRPr="00E23AAE">
        <w:rPr>
          <w:rFonts w:ascii="Arial" w:eastAsia="MS Mincho" w:hAnsi="Arial" w:cs="Arial"/>
          <w:sz w:val="26"/>
          <w:szCs w:val="26"/>
        </w:rPr>
        <w:t>а</w:t>
      </w:r>
      <w:r w:rsidR="00CF4330" w:rsidRPr="00E23AAE">
        <w:rPr>
          <w:rFonts w:ascii="Arial" w:eastAsia="MS Mincho" w:hAnsi="Arial" w:cs="Arial"/>
          <w:sz w:val="26"/>
          <w:szCs w:val="26"/>
        </w:rPr>
        <w:t xml:space="preserve"> представлен на рисунке</w:t>
      </w:r>
      <w:r w:rsidR="0039020E" w:rsidRPr="00E23AAE">
        <w:rPr>
          <w:rFonts w:ascii="Arial" w:eastAsia="MS Mincho" w:hAnsi="Arial" w:cs="Arial"/>
          <w:sz w:val="26"/>
          <w:szCs w:val="26"/>
        </w:rPr>
        <w:t> </w:t>
      </w:r>
      <w:r w:rsidR="00CF4330" w:rsidRPr="00E23AAE">
        <w:rPr>
          <w:rFonts w:ascii="Arial" w:eastAsia="MS Mincho" w:hAnsi="Arial" w:cs="Arial"/>
          <w:sz w:val="26"/>
          <w:szCs w:val="26"/>
        </w:rPr>
        <w:t>1</w:t>
      </w:r>
      <w:r w:rsidR="00EF2D3D" w:rsidRPr="00E23AAE">
        <w:rPr>
          <w:rFonts w:ascii="Arial" w:eastAsia="MS Mincho" w:hAnsi="Arial" w:cs="Arial"/>
          <w:sz w:val="26"/>
          <w:szCs w:val="26"/>
        </w:rPr>
        <w:t>.</w:t>
      </w:r>
      <w:r w:rsidR="00D61561" w:rsidRPr="00E23AAE">
        <w:rPr>
          <w:rFonts w:ascii="Arial" w:eastAsia="MS Mincho" w:hAnsi="Arial" w:cs="Arial"/>
          <w:sz w:val="26"/>
          <w:szCs w:val="26"/>
        </w:rPr>
        <w:t>1</w:t>
      </w:r>
      <w:r w:rsidR="00CF4330" w:rsidRPr="00E23AAE">
        <w:rPr>
          <w:rFonts w:ascii="Arial" w:eastAsia="MS Mincho" w:hAnsi="Arial" w:cs="Arial"/>
          <w:sz w:val="26"/>
          <w:szCs w:val="26"/>
        </w:rPr>
        <w:t>.</w:t>
      </w:r>
      <w:r w:rsidR="002C259E" w:rsidRPr="00E23AAE">
        <w:rPr>
          <w:rFonts w:ascii="Arial" w:eastAsia="MS Mincho" w:hAnsi="Arial" w:cs="Arial"/>
          <w:sz w:val="26"/>
          <w:szCs w:val="26"/>
        </w:rPr>
        <w:t xml:space="preserve"> Органы</w:t>
      </w:r>
      <w:r w:rsidR="00826164" w:rsidRPr="00E23AAE">
        <w:rPr>
          <w:rFonts w:ascii="Arial" w:eastAsia="MS Mincho" w:hAnsi="Arial" w:cs="Arial"/>
          <w:sz w:val="26"/>
          <w:szCs w:val="26"/>
        </w:rPr>
        <w:t> </w:t>
      </w:r>
      <w:r w:rsidR="002C259E" w:rsidRPr="00E23AAE">
        <w:rPr>
          <w:rFonts w:ascii="Arial" w:eastAsia="MS Mincho" w:hAnsi="Arial" w:cs="Arial"/>
          <w:sz w:val="26"/>
          <w:szCs w:val="26"/>
        </w:rPr>
        <w:t>управления,</w:t>
      </w:r>
      <w:r w:rsidR="00826164" w:rsidRPr="00E23AAE">
        <w:rPr>
          <w:rFonts w:ascii="Arial" w:eastAsia="MS Mincho" w:hAnsi="Arial" w:cs="Arial"/>
          <w:sz w:val="26"/>
          <w:szCs w:val="26"/>
        </w:rPr>
        <w:t> </w:t>
      </w:r>
      <w:r w:rsidR="00BC5821" w:rsidRPr="00E23AAE">
        <w:rPr>
          <w:rFonts w:ascii="Arial" w:eastAsia="MS Mincho" w:hAnsi="Arial" w:cs="Arial"/>
          <w:sz w:val="26"/>
          <w:szCs w:val="26"/>
        </w:rPr>
        <w:t xml:space="preserve">настройки, </w:t>
      </w:r>
      <w:r w:rsidR="002C259E" w:rsidRPr="00E23AAE">
        <w:rPr>
          <w:rFonts w:ascii="Arial" w:eastAsia="MS Mincho" w:hAnsi="Arial" w:cs="Arial"/>
          <w:sz w:val="26"/>
          <w:szCs w:val="26"/>
        </w:rPr>
        <w:t xml:space="preserve">подключения и индикации </w:t>
      </w:r>
      <w:r w:rsidR="00D212D0" w:rsidRPr="00E23AAE">
        <w:rPr>
          <w:rFonts w:ascii="Arial" w:eastAsia="MS Mincho" w:hAnsi="Arial" w:cs="Arial"/>
          <w:sz w:val="26"/>
          <w:szCs w:val="26"/>
        </w:rPr>
        <w:t xml:space="preserve">на передней панели </w:t>
      </w:r>
      <w:r w:rsidR="002C259E" w:rsidRPr="00E23AAE">
        <w:rPr>
          <w:rFonts w:ascii="Arial" w:eastAsia="MS Mincho" w:hAnsi="Arial" w:cs="Arial"/>
          <w:sz w:val="26"/>
          <w:szCs w:val="26"/>
        </w:rPr>
        <w:t xml:space="preserve">для удобства работы </w:t>
      </w:r>
      <w:r w:rsidR="005E4300" w:rsidRPr="00E23AAE">
        <w:rPr>
          <w:rFonts w:ascii="Arial" w:eastAsia="MS Mincho" w:hAnsi="Arial" w:cs="Arial"/>
          <w:sz w:val="26"/>
          <w:szCs w:val="26"/>
        </w:rPr>
        <w:t xml:space="preserve">оператора </w:t>
      </w:r>
      <w:r w:rsidR="002C259E" w:rsidRPr="00E23AAE">
        <w:rPr>
          <w:rFonts w:ascii="Arial" w:eastAsia="MS Mincho" w:hAnsi="Arial" w:cs="Arial"/>
          <w:sz w:val="26"/>
          <w:szCs w:val="26"/>
        </w:rPr>
        <w:t>сгруппированы по зонам</w:t>
      </w:r>
      <w:r w:rsidR="00D212D0" w:rsidRPr="00E23AAE">
        <w:rPr>
          <w:rFonts w:ascii="Arial" w:eastAsia="MS Mincho" w:hAnsi="Arial" w:cs="Arial"/>
          <w:sz w:val="26"/>
          <w:szCs w:val="26"/>
        </w:rPr>
        <w:t xml:space="preserve"> (рисунок 2.1).</w:t>
      </w:r>
    </w:p>
    <w:p w:rsidR="00951E31" w:rsidRPr="00E23AAE" w:rsidRDefault="00A34C38" w:rsidP="00247BDF">
      <w:pPr>
        <w:tabs>
          <w:tab w:val="left" w:pos="1248"/>
        </w:tabs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3AAE">
        <w:rPr>
          <w:rFonts w:ascii="Arial" w:eastAsia="MS Mincho" w:hAnsi="Arial" w:cs="Arial"/>
          <w:sz w:val="26"/>
          <w:szCs w:val="26"/>
        </w:rPr>
        <w:t>2.3.</w:t>
      </w:r>
      <w:r w:rsidR="00951E31" w:rsidRPr="00E23AAE">
        <w:rPr>
          <w:rFonts w:ascii="Arial" w:eastAsia="MS Mincho" w:hAnsi="Arial" w:cs="Arial"/>
          <w:sz w:val="26"/>
          <w:szCs w:val="26"/>
        </w:rPr>
        <w:t>2</w:t>
      </w:r>
      <w:r w:rsidRPr="00E23AAE">
        <w:rPr>
          <w:rFonts w:ascii="Arial" w:eastAsia="MS Mincho" w:hAnsi="Arial" w:cs="Arial"/>
          <w:sz w:val="26"/>
          <w:szCs w:val="26"/>
        </w:rPr>
        <w:tab/>
      </w:r>
      <w:r w:rsidR="008E2660" w:rsidRPr="00E23AAE">
        <w:rPr>
          <w:rFonts w:ascii="Arial" w:eastAsia="MS Mincho" w:hAnsi="Arial" w:cs="Arial"/>
          <w:sz w:val="26"/>
          <w:szCs w:val="26"/>
        </w:rPr>
        <w:t xml:space="preserve">Справа от ЖКЭ </w:t>
      </w:r>
      <w:r w:rsidR="00951E31" w:rsidRPr="00E23AAE">
        <w:rPr>
          <w:rFonts w:ascii="Arial" w:eastAsia="MS Mincho" w:hAnsi="Arial" w:cs="Arial"/>
          <w:sz w:val="26"/>
          <w:szCs w:val="26"/>
        </w:rPr>
        <w:t>находится передняя панель, разделенная линиями на четыре зоны.</w:t>
      </w:r>
    </w:p>
    <w:p w:rsidR="00E82A4B" w:rsidRPr="00E23AAE" w:rsidRDefault="00414CB7" w:rsidP="00454549">
      <w:pPr>
        <w:tabs>
          <w:tab w:val="left" w:pos="1248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3AAE">
        <w:rPr>
          <w:rFonts w:ascii="Arial" w:eastAsia="MS Mincho" w:hAnsi="Arial" w:cs="Arial"/>
          <w:sz w:val="26"/>
          <w:szCs w:val="26"/>
        </w:rPr>
        <w:t>2.3.</w:t>
      </w:r>
      <w:r w:rsidR="00FF52A1" w:rsidRPr="00E23AAE">
        <w:rPr>
          <w:rFonts w:ascii="Arial" w:eastAsia="MS Mincho" w:hAnsi="Arial" w:cs="Arial"/>
          <w:sz w:val="26"/>
          <w:szCs w:val="26"/>
        </w:rPr>
        <w:t>3</w:t>
      </w:r>
      <w:r w:rsidRPr="00E23AAE">
        <w:rPr>
          <w:rFonts w:ascii="Arial" w:eastAsia="MS Mincho" w:hAnsi="Arial" w:cs="Arial"/>
          <w:sz w:val="26"/>
          <w:szCs w:val="26"/>
        </w:rPr>
        <w:tab/>
      </w:r>
      <w:r w:rsidR="00D46B76" w:rsidRPr="00E23AAE">
        <w:rPr>
          <w:rFonts w:ascii="Arial" w:eastAsia="MS Mincho" w:hAnsi="Arial" w:cs="Arial"/>
          <w:sz w:val="26"/>
          <w:szCs w:val="26"/>
        </w:rPr>
        <w:t>В зоне ″</w:t>
      </w:r>
      <w:r w:rsidR="00E82A4B" w:rsidRPr="00FA4484">
        <w:rPr>
          <w:rFonts w:ascii="Arial Narrow" w:eastAsia="MS Mincho" w:hAnsi="Arial Narrow"/>
          <w:b/>
          <w:sz w:val="26"/>
          <w:szCs w:val="26"/>
        </w:rPr>
        <w:t>УСИЛИТЕЛЬ</w:t>
      </w:r>
      <w:r w:rsidR="006E1AF8" w:rsidRPr="00FA4484">
        <w:rPr>
          <w:rFonts w:ascii="Arial Narrow" w:eastAsia="MS Mincho" w:hAnsi="Arial Narrow"/>
          <w:b/>
          <w:sz w:val="26"/>
          <w:szCs w:val="26"/>
        </w:rPr>
        <w:t> </w:t>
      </w:r>
      <w:r w:rsidR="009D25EF" w:rsidRPr="00FA4484">
        <w:rPr>
          <w:rFonts w:ascii="Arial Narrow" w:eastAsia="MS Mincho" w:hAnsi="Arial Narrow"/>
          <w:b/>
          <w:sz w:val="26"/>
          <w:szCs w:val="26"/>
          <w:lang w:val="en-US"/>
        </w:rPr>
        <w:t>Y</w:t>
      </w:r>
      <w:r w:rsidR="00D46B76" w:rsidRPr="00FA4484">
        <w:rPr>
          <w:rFonts w:eastAsia="MS Mincho"/>
          <w:sz w:val="26"/>
          <w:szCs w:val="26"/>
        </w:rPr>
        <w:t>″</w:t>
      </w:r>
      <w:r w:rsidR="00E82A4B" w:rsidRPr="00FA4484">
        <w:rPr>
          <w:rFonts w:eastAsia="MS Mincho"/>
          <w:sz w:val="26"/>
          <w:szCs w:val="26"/>
        </w:rPr>
        <w:t xml:space="preserve"> </w:t>
      </w:r>
      <w:r w:rsidR="00890649" w:rsidRPr="00E23AAE">
        <w:rPr>
          <w:rFonts w:ascii="Arial" w:eastAsia="MS Mincho" w:hAnsi="Arial" w:cs="Arial"/>
          <w:sz w:val="26"/>
          <w:szCs w:val="26"/>
        </w:rPr>
        <w:t>находятся</w:t>
      </w:r>
      <w:r w:rsidR="00E82A4B" w:rsidRPr="00E23AAE">
        <w:rPr>
          <w:rFonts w:ascii="Arial" w:eastAsia="MS Mincho" w:hAnsi="Arial" w:cs="Arial"/>
          <w:sz w:val="26"/>
          <w:szCs w:val="26"/>
        </w:rPr>
        <w:t xml:space="preserve"> органы </w:t>
      </w:r>
      <w:r w:rsidR="00890649" w:rsidRPr="00E23AAE">
        <w:rPr>
          <w:rFonts w:ascii="Arial" w:eastAsia="MS Mincho" w:hAnsi="Arial" w:cs="Arial"/>
          <w:sz w:val="26"/>
          <w:szCs w:val="26"/>
        </w:rPr>
        <w:t xml:space="preserve">подключения и </w:t>
      </w:r>
      <w:r w:rsidR="00E82A4B" w:rsidRPr="00E23AAE">
        <w:rPr>
          <w:rFonts w:ascii="Arial" w:eastAsia="MS Mincho" w:hAnsi="Arial" w:cs="Arial"/>
          <w:sz w:val="26"/>
          <w:szCs w:val="26"/>
        </w:rPr>
        <w:t xml:space="preserve">управления каналами </w:t>
      </w:r>
      <w:r w:rsidR="00E9775A" w:rsidRPr="00E23AAE">
        <w:rPr>
          <w:rFonts w:ascii="Arial" w:eastAsia="MS Mincho" w:hAnsi="Arial" w:cs="Arial"/>
          <w:sz w:val="26"/>
          <w:szCs w:val="26"/>
        </w:rPr>
        <w:t xml:space="preserve">тракта </w:t>
      </w:r>
      <w:r w:rsidR="002C259E" w:rsidRPr="00E23AAE">
        <w:rPr>
          <w:rFonts w:ascii="Arial" w:eastAsia="MS Mincho" w:hAnsi="Arial" w:cs="Arial"/>
          <w:sz w:val="26"/>
          <w:szCs w:val="26"/>
        </w:rPr>
        <w:t xml:space="preserve">вертикального </w:t>
      </w:r>
      <w:r w:rsidR="00E82A4B" w:rsidRPr="00E23AAE">
        <w:rPr>
          <w:rFonts w:ascii="Arial" w:eastAsia="MS Mincho" w:hAnsi="Arial" w:cs="Arial"/>
          <w:sz w:val="26"/>
          <w:szCs w:val="26"/>
        </w:rPr>
        <w:t>отклонения:</w:t>
      </w:r>
    </w:p>
    <w:p w:rsidR="00E82A4B" w:rsidRPr="001D3837" w:rsidRDefault="00E82A4B" w:rsidP="00454549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3AAE">
        <w:rPr>
          <w:rFonts w:ascii="Arial" w:eastAsia="MS Mincho" w:hAnsi="Arial" w:cs="Arial"/>
          <w:sz w:val="26"/>
          <w:szCs w:val="26"/>
        </w:rPr>
        <w:t>-</w:t>
      </w:r>
      <w:r w:rsidR="009046DA" w:rsidRPr="00E23AAE">
        <w:rPr>
          <w:rFonts w:ascii="Arial" w:eastAsia="MS Mincho" w:hAnsi="Arial" w:cs="Arial"/>
          <w:sz w:val="26"/>
          <w:szCs w:val="26"/>
        </w:rPr>
        <w:t> </w:t>
      </w:r>
      <w:r w:rsidR="000C6E95" w:rsidRPr="00E23AAE">
        <w:rPr>
          <w:rFonts w:ascii="Arial" w:eastAsia="MS Mincho" w:hAnsi="Arial" w:cs="Arial"/>
          <w:sz w:val="26"/>
          <w:szCs w:val="26"/>
        </w:rPr>
        <w:t>кнопки</w:t>
      </w:r>
      <w:r w:rsidR="000C6E95" w:rsidRPr="00FA4484">
        <w:rPr>
          <w:rFonts w:eastAsia="MS Mincho"/>
          <w:sz w:val="26"/>
          <w:szCs w:val="26"/>
        </w:rPr>
        <w:t xml:space="preserve"> </w:t>
      </w:r>
      <w:r w:rsidR="00D0405C" w:rsidRPr="00FA4484">
        <w:rPr>
          <w:rFonts w:eastAsia="MS Mincho"/>
          <w:sz w:val="26"/>
          <w:szCs w:val="26"/>
        </w:rPr>
        <w:t>″</w:t>
      </w:r>
      <w:r w:rsidR="009D25EF" w:rsidRPr="00FA4484">
        <w:rPr>
          <w:rFonts w:ascii="Arial Narrow" w:eastAsia="MS Mincho" w:hAnsi="Arial Narrow"/>
          <w:b/>
          <w:sz w:val="26"/>
          <w:szCs w:val="26"/>
        </w:rPr>
        <w:t>КАНАЛ</w:t>
      </w:r>
      <w:r w:rsidRPr="00FA4484">
        <w:rPr>
          <w:rFonts w:ascii="Arial Narrow" w:eastAsia="MS Mincho" w:hAnsi="Arial Narrow"/>
          <w:b/>
          <w:sz w:val="26"/>
          <w:szCs w:val="26"/>
        </w:rPr>
        <w:t xml:space="preserve"> 1</w:t>
      </w:r>
      <w:r w:rsidR="00D0405C" w:rsidRPr="00FA4484">
        <w:rPr>
          <w:rFonts w:eastAsia="MS Mincho"/>
          <w:sz w:val="26"/>
          <w:szCs w:val="26"/>
        </w:rPr>
        <w:t>″</w:t>
      </w:r>
      <w:r w:rsidR="004D69B8" w:rsidRPr="00FA4484">
        <w:rPr>
          <w:rFonts w:eastAsia="MS Mincho"/>
          <w:sz w:val="26"/>
          <w:szCs w:val="26"/>
        </w:rPr>
        <w:t xml:space="preserve"> </w:t>
      </w:r>
      <w:r w:rsidR="004D69B8" w:rsidRPr="00E23AAE">
        <w:rPr>
          <w:rFonts w:ascii="Arial" w:eastAsia="MS Mincho" w:hAnsi="Arial" w:cs="Arial"/>
          <w:sz w:val="26"/>
          <w:szCs w:val="26"/>
        </w:rPr>
        <w:t>(27)</w:t>
      </w:r>
      <w:r w:rsidRPr="00E23AAE">
        <w:rPr>
          <w:rFonts w:ascii="Arial" w:eastAsia="MS Mincho" w:hAnsi="Arial" w:cs="Arial"/>
          <w:sz w:val="26"/>
          <w:szCs w:val="26"/>
        </w:rPr>
        <w:t xml:space="preserve">, </w:t>
      </w:r>
      <w:r w:rsidR="00D0405C" w:rsidRPr="00FA4484">
        <w:rPr>
          <w:rFonts w:eastAsia="MS Mincho"/>
          <w:sz w:val="26"/>
          <w:szCs w:val="26"/>
        </w:rPr>
        <w:t>″</w:t>
      </w:r>
      <w:r w:rsidR="009D25EF" w:rsidRPr="00FA4484">
        <w:rPr>
          <w:rFonts w:ascii="Arial Narrow" w:eastAsia="MS Mincho" w:hAnsi="Arial Narrow"/>
          <w:b/>
          <w:sz w:val="26"/>
          <w:szCs w:val="26"/>
        </w:rPr>
        <w:t>КАНАЛ</w:t>
      </w:r>
      <w:r w:rsidRPr="00FA4484">
        <w:rPr>
          <w:rFonts w:ascii="Arial Narrow" w:eastAsia="MS Mincho" w:hAnsi="Arial Narrow"/>
          <w:b/>
          <w:sz w:val="26"/>
          <w:szCs w:val="26"/>
        </w:rPr>
        <w:t xml:space="preserve"> 2</w:t>
      </w:r>
      <w:r w:rsidR="00D0405C" w:rsidRPr="00FA4484">
        <w:rPr>
          <w:rFonts w:eastAsia="MS Mincho"/>
          <w:sz w:val="26"/>
          <w:szCs w:val="26"/>
        </w:rPr>
        <w:t>″</w:t>
      </w:r>
      <w:r w:rsidR="004D69B8" w:rsidRPr="00FA4484">
        <w:rPr>
          <w:rFonts w:eastAsia="MS Mincho"/>
          <w:sz w:val="26"/>
          <w:szCs w:val="26"/>
        </w:rPr>
        <w:t xml:space="preserve"> </w:t>
      </w:r>
      <w:r w:rsidR="004D69B8" w:rsidRPr="001D3837">
        <w:rPr>
          <w:rFonts w:ascii="Arial" w:eastAsia="MS Mincho" w:hAnsi="Arial" w:cs="Arial"/>
          <w:sz w:val="26"/>
          <w:szCs w:val="26"/>
        </w:rPr>
        <w:t>(16)</w:t>
      </w:r>
      <w:r w:rsidRPr="001D3837">
        <w:rPr>
          <w:rFonts w:ascii="Arial" w:eastAsia="MS Mincho" w:hAnsi="Arial" w:cs="Arial"/>
          <w:sz w:val="26"/>
          <w:szCs w:val="26"/>
        </w:rPr>
        <w:t xml:space="preserve"> </w:t>
      </w:r>
      <w:r w:rsidR="00FD1F14" w:rsidRPr="001D3837">
        <w:rPr>
          <w:rFonts w:ascii="Arial" w:eastAsia="MS Mincho" w:hAnsi="Arial" w:cs="Arial"/>
          <w:sz w:val="26"/>
          <w:szCs w:val="26"/>
        </w:rPr>
        <w:t>–</w:t>
      </w:r>
      <w:r w:rsidRPr="001D3837">
        <w:rPr>
          <w:rFonts w:ascii="Arial" w:eastAsia="MS Mincho" w:hAnsi="Arial" w:cs="Arial"/>
          <w:sz w:val="26"/>
          <w:szCs w:val="26"/>
        </w:rPr>
        <w:t xml:space="preserve"> </w:t>
      </w:r>
      <w:r w:rsidR="000C6E95" w:rsidRPr="001D3837">
        <w:rPr>
          <w:rFonts w:ascii="Arial" w:eastAsia="MS Mincho" w:hAnsi="Arial" w:cs="Arial"/>
          <w:sz w:val="26"/>
          <w:szCs w:val="26"/>
        </w:rPr>
        <w:t>для</w:t>
      </w:r>
      <w:r w:rsidRPr="001D3837">
        <w:rPr>
          <w:rFonts w:ascii="Arial" w:eastAsia="MS Mincho" w:hAnsi="Arial" w:cs="Arial"/>
          <w:sz w:val="26"/>
          <w:szCs w:val="26"/>
        </w:rPr>
        <w:t xml:space="preserve"> </w:t>
      </w:r>
      <w:r w:rsidR="000C6E95" w:rsidRPr="001D3837">
        <w:rPr>
          <w:rFonts w:ascii="Arial" w:eastAsia="MS Mincho" w:hAnsi="Arial" w:cs="Arial"/>
          <w:sz w:val="26"/>
          <w:szCs w:val="26"/>
        </w:rPr>
        <w:t xml:space="preserve">включения меню </w:t>
      </w:r>
      <w:r w:rsidRPr="001D3837">
        <w:rPr>
          <w:rFonts w:ascii="Arial" w:eastAsia="MS Mincho" w:hAnsi="Arial" w:cs="Arial"/>
          <w:sz w:val="26"/>
          <w:szCs w:val="26"/>
        </w:rPr>
        <w:t>у</w:t>
      </w:r>
      <w:r w:rsidR="000C6E95" w:rsidRPr="001D3837">
        <w:rPr>
          <w:rFonts w:ascii="Arial" w:eastAsia="MS Mincho" w:hAnsi="Arial" w:cs="Arial"/>
          <w:sz w:val="26"/>
          <w:szCs w:val="26"/>
        </w:rPr>
        <w:t>правления канал</w:t>
      </w:r>
      <w:r w:rsidR="00B0323A" w:rsidRPr="001D3837">
        <w:rPr>
          <w:rFonts w:ascii="Arial" w:eastAsia="MS Mincho" w:hAnsi="Arial" w:cs="Arial"/>
          <w:sz w:val="26"/>
          <w:szCs w:val="26"/>
        </w:rPr>
        <w:t>ом</w:t>
      </w:r>
      <w:r w:rsidRPr="001D3837">
        <w:rPr>
          <w:rFonts w:ascii="Arial" w:eastAsia="MS Mincho" w:hAnsi="Arial" w:cs="Arial"/>
          <w:sz w:val="26"/>
          <w:szCs w:val="26"/>
        </w:rPr>
        <w:t xml:space="preserve"> 1 и 2</w:t>
      </w:r>
      <w:r w:rsidR="00770948" w:rsidRPr="001D3837">
        <w:rPr>
          <w:rFonts w:ascii="Arial" w:eastAsia="MS Mincho" w:hAnsi="Arial" w:cs="Arial"/>
          <w:sz w:val="26"/>
          <w:szCs w:val="26"/>
        </w:rPr>
        <w:t xml:space="preserve"> соответственно</w:t>
      </w:r>
      <w:r w:rsidR="00EF37B5" w:rsidRPr="001D3837">
        <w:rPr>
          <w:rFonts w:ascii="Arial" w:eastAsia="MS Mincho" w:hAnsi="Arial" w:cs="Arial"/>
          <w:sz w:val="26"/>
          <w:szCs w:val="26"/>
        </w:rPr>
        <w:t xml:space="preserve">. Возле </w:t>
      </w:r>
      <w:r w:rsidR="004214D6" w:rsidRPr="001D3837">
        <w:rPr>
          <w:rFonts w:ascii="Arial" w:eastAsia="MS Mincho" w:hAnsi="Arial" w:cs="Arial"/>
          <w:sz w:val="26"/>
          <w:szCs w:val="26"/>
        </w:rPr>
        <w:t>этих</w:t>
      </w:r>
      <w:r w:rsidR="00EF37B5" w:rsidRPr="001D3837">
        <w:rPr>
          <w:rFonts w:ascii="Arial" w:eastAsia="MS Mincho" w:hAnsi="Arial" w:cs="Arial"/>
          <w:sz w:val="26"/>
          <w:szCs w:val="26"/>
        </w:rPr>
        <w:t xml:space="preserve"> кноп</w:t>
      </w:r>
      <w:r w:rsidR="004214D6" w:rsidRPr="001D3837">
        <w:rPr>
          <w:rFonts w:ascii="Arial" w:eastAsia="MS Mincho" w:hAnsi="Arial" w:cs="Arial"/>
          <w:sz w:val="26"/>
          <w:szCs w:val="26"/>
        </w:rPr>
        <w:t>о</w:t>
      </w:r>
      <w:r w:rsidR="00EF37B5" w:rsidRPr="001D3837">
        <w:rPr>
          <w:rFonts w:ascii="Arial" w:eastAsia="MS Mincho" w:hAnsi="Arial" w:cs="Arial"/>
          <w:sz w:val="26"/>
          <w:szCs w:val="26"/>
        </w:rPr>
        <w:t>к</w:t>
      </w:r>
      <w:r w:rsidR="004214D6" w:rsidRPr="001D3837">
        <w:rPr>
          <w:rFonts w:ascii="Arial" w:eastAsia="MS Mincho" w:hAnsi="Arial" w:cs="Arial"/>
          <w:sz w:val="26"/>
          <w:szCs w:val="26"/>
        </w:rPr>
        <w:t xml:space="preserve"> находя</w:t>
      </w:r>
      <w:r w:rsidR="00EF37B5" w:rsidRPr="001D3837">
        <w:rPr>
          <w:rFonts w:ascii="Arial" w:eastAsia="MS Mincho" w:hAnsi="Arial" w:cs="Arial"/>
          <w:sz w:val="26"/>
          <w:szCs w:val="26"/>
        </w:rPr>
        <w:t>тся светодиод</w:t>
      </w:r>
      <w:r w:rsidR="004214D6" w:rsidRPr="001D3837">
        <w:rPr>
          <w:rFonts w:ascii="Arial" w:eastAsia="MS Mincho" w:hAnsi="Arial" w:cs="Arial"/>
          <w:sz w:val="26"/>
          <w:szCs w:val="26"/>
        </w:rPr>
        <w:t>ы</w:t>
      </w:r>
      <w:r w:rsidR="00EF37B5" w:rsidRPr="001D3837">
        <w:rPr>
          <w:rFonts w:ascii="Arial" w:eastAsia="MS Mincho" w:hAnsi="Arial" w:cs="Arial"/>
          <w:sz w:val="26"/>
          <w:szCs w:val="26"/>
        </w:rPr>
        <w:t>, которы</w:t>
      </w:r>
      <w:r w:rsidR="004214D6" w:rsidRPr="001D3837">
        <w:rPr>
          <w:rFonts w:ascii="Arial" w:eastAsia="MS Mincho" w:hAnsi="Arial" w:cs="Arial"/>
          <w:sz w:val="26"/>
          <w:szCs w:val="26"/>
        </w:rPr>
        <w:t>е</w:t>
      </w:r>
      <w:r w:rsidR="00EF37B5" w:rsidRPr="001D3837">
        <w:rPr>
          <w:rFonts w:ascii="Arial" w:eastAsia="MS Mincho" w:hAnsi="Arial" w:cs="Arial"/>
          <w:sz w:val="26"/>
          <w:szCs w:val="26"/>
        </w:rPr>
        <w:t xml:space="preserve"> индициру</w:t>
      </w:r>
      <w:r w:rsidR="004214D6" w:rsidRPr="001D3837">
        <w:rPr>
          <w:rFonts w:ascii="Arial" w:eastAsia="MS Mincho" w:hAnsi="Arial" w:cs="Arial"/>
          <w:sz w:val="26"/>
          <w:szCs w:val="26"/>
        </w:rPr>
        <w:t>ю</w:t>
      </w:r>
      <w:r w:rsidR="00EF37B5" w:rsidRPr="001D3837">
        <w:rPr>
          <w:rFonts w:ascii="Arial" w:eastAsia="MS Mincho" w:hAnsi="Arial" w:cs="Arial"/>
          <w:sz w:val="26"/>
          <w:szCs w:val="26"/>
        </w:rPr>
        <w:t>т включение канал</w:t>
      </w:r>
      <w:r w:rsidR="004214D6" w:rsidRPr="001D3837">
        <w:rPr>
          <w:rFonts w:ascii="Arial" w:eastAsia="MS Mincho" w:hAnsi="Arial" w:cs="Arial"/>
          <w:sz w:val="26"/>
          <w:szCs w:val="26"/>
        </w:rPr>
        <w:t>ов</w:t>
      </w:r>
      <w:r w:rsidR="00770948" w:rsidRPr="001D3837">
        <w:rPr>
          <w:rFonts w:ascii="Arial" w:eastAsia="MS Mincho" w:hAnsi="Arial" w:cs="Arial"/>
          <w:sz w:val="26"/>
          <w:szCs w:val="26"/>
        </w:rPr>
        <w:t xml:space="preserve">. Длительное </w:t>
      </w:r>
      <w:r w:rsidR="005622AD" w:rsidRPr="001D3837">
        <w:rPr>
          <w:rFonts w:ascii="Arial" w:eastAsia="MS Mincho" w:hAnsi="Arial" w:cs="Arial"/>
          <w:sz w:val="26"/>
          <w:szCs w:val="26"/>
        </w:rPr>
        <w:t xml:space="preserve">нажатие </w:t>
      </w:r>
      <w:r w:rsidR="00945294" w:rsidRPr="001D3837">
        <w:rPr>
          <w:rFonts w:ascii="Arial" w:eastAsia="MS Mincho" w:hAnsi="Arial" w:cs="Arial"/>
          <w:sz w:val="26"/>
          <w:szCs w:val="26"/>
        </w:rPr>
        <w:t>кнопки</w:t>
      </w:r>
      <w:r w:rsidR="00945294" w:rsidRPr="00FA4484">
        <w:rPr>
          <w:rFonts w:eastAsia="MS Mincho"/>
          <w:sz w:val="26"/>
          <w:szCs w:val="26"/>
        </w:rPr>
        <w:t xml:space="preserve"> </w:t>
      </w:r>
      <w:r w:rsidR="00410B1D" w:rsidRPr="00FA4484">
        <w:rPr>
          <w:rFonts w:eastAsia="MS Mincho"/>
          <w:sz w:val="26"/>
          <w:szCs w:val="26"/>
        </w:rPr>
        <w:t>″</w:t>
      </w:r>
      <w:r w:rsidR="00945294" w:rsidRPr="00FA4484">
        <w:rPr>
          <w:rFonts w:ascii="Arial Narrow" w:eastAsia="MS Mincho" w:hAnsi="Arial Narrow"/>
          <w:b/>
          <w:sz w:val="26"/>
          <w:szCs w:val="26"/>
        </w:rPr>
        <w:t>КАНАЛ</w:t>
      </w:r>
      <w:r w:rsidR="003A7AC4" w:rsidRPr="00FA4484">
        <w:rPr>
          <w:rFonts w:ascii="Arial Narrow" w:eastAsia="MS Mincho" w:hAnsi="Arial Narrow"/>
          <w:b/>
          <w:sz w:val="26"/>
          <w:szCs w:val="26"/>
        </w:rPr>
        <w:t> </w:t>
      </w:r>
      <w:r w:rsidR="00945294" w:rsidRPr="00FA4484">
        <w:rPr>
          <w:rFonts w:ascii="Arial Narrow" w:eastAsia="MS Mincho" w:hAnsi="Arial Narrow"/>
          <w:b/>
          <w:sz w:val="26"/>
          <w:szCs w:val="26"/>
        </w:rPr>
        <w:t>1</w:t>
      </w:r>
      <w:r w:rsidR="00410B1D" w:rsidRPr="00FA4484">
        <w:rPr>
          <w:rFonts w:eastAsia="MS Mincho"/>
          <w:sz w:val="26"/>
          <w:szCs w:val="26"/>
        </w:rPr>
        <w:t>″</w:t>
      </w:r>
      <w:r w:rsidR="00945294" w:rsidRPr="001D3837">
        <w:rPr>
          <w:rFonts w:ascii="Arial" w:eastAsia="MS Mincho" w:hAnsi="Arial" w:cs="Arial"/>
          <w:sz w:val="26"/>
          <w:szCs w:val="26"/>
        </w:rPr>
        <w:t xml:space="preserve"> (</w:t>
      </w:r>
      <w:r w:rsidR="00D0405C" w:rsidRPr="00FA4484">
        <w:rPr>
          <w:rFonts w:eastAsia="MS Mincho"/>
          <w:sz w:val="26"/>
          <w:szCs w:val="26"/>
        </w:rPr>
        <w:t>″</w:t>
      </w:r>
      <w:r w:rsidR="00945294" w:rsidRPr="00FA4484">
        <w:rPr>
          <w:rFonts w:ascii="Arial Narrow" w:eastAsia="MS Mincho" w:hAnsi="Arial Narrow"/>
          <w:b/>
          <w:sz w:val="26"/>
          <w:szCs w:val="26"/>
        </w:rPr>
        <w:t>КАНАЛ</w:t>
      </w:r>
      <w:r w:rsidR="003A7AC4" w:rsidRPr="00FA4484">
        <w:rPr>
          <w:rFonts w:ascii="Arial Narrow" w:eastAsia="MS Mincho" w:hAnsi="Arial Narrow"/>
          <w:b/>
          <w:sz w:val="26"/>
          <w:szCs w:val="26"/>
        </w:rPr>
        <w:t> </w:t>
      </w:r>
      <w:r w:rsidR="00945294" w:rsidRPr="00FA4484">
        <w:rPr>
          <w:rFonts w:ascii="Arial Narrow" w:eastAsia="MS Mincho" w:hAnsi="Arial Narrow"/>
          <w:b/>
          <w:sz w:val="26"/>
          <w:szCs w:val="26"/>
        </w:rPr>
        <w:t>2</w:t>
      </w:r>
      <w:r w:rsidR="00D0405C" w:rsidRPr="001D3837">
        <w:rPr>
          <w:rFonts w:ascii="Arial" w:eastAsia="MS Mincho" w:hAnsi="Arial" w:cs="Arial"/>
          <w:sz w:val="26"/>
          <w:szCs w:val="26"/>
        </w:rPr>
        <w:t>″</w:t>
      </w:r>
      <w:r w:rsidR="00945294" w:rsidRPr="001D3837">
        <w:rPr>
          <w:rFonts w:ascii="Arial" w:eastAsia="MS Mincho" w:hAnsi="Arial" w:cs="Arial"/>
          <w:sz w:val="26"/>
          <w:szCs w:val="26"/>
        </w:rPr>
        <w:t xml:space="preserve">) </w:t>
      </w:r>
      <w:r w:rsidR="00B80FE5" w:rsidRPr="001D3837">
        <w:rPr>
          <w:rFonts w:ascii="Arial" w:eastAsia="MS Mincho" w:hAnsi="Arial" w:cs="Arial"/>
          <w:sz w:val="26"/>
          <w:szCs w:val="26"/>
        </w:rPr>
        <w:t xml:space="preserve">устанавливает </w:t>
      </w:r>
      <w:r w:rsidR="00945294" w:rsidRPr="001D3837">
        <w:rPr>
          <w:rFonts w:ascii="Arial" w:eastAsia="MS Mincho" w:hAnsi="Arial" w:cs="Arial"/>
          <w:sz w:val="26"/>
          <w:szCs w:val="26"/>
        </w:rPr>
        <w:t>смещение в соответствующем канале тракта вертикального отклонения в нуль. Меню</w:t>
      </w:r>
      <w:r w:rsidR="00023972" w:rsidRPr="001D3837">
        <w:rPr>
          <w:rFonts w:ascii="Arial" w:eastAsia="MS Mincho" w:hAnsi="Arial" w:cs="Arial"/>
          <w:sz w:val="26"/>
          <w:szCs w:val="26"/>
        </w:rPr>
        <w:t> </w:t>
      </w:r>
      <w:r w:rsidR="00945294" w:rsidRPr="001D3837">
        <w:rPr>
          <w:rFonts w:ascii="Arial" w:eastAsia="MS Mincho" w:hAnsi="Arial" w:cs="Arial"/>
          <w:sz w:val="26"/>
          <w:szCs w:val="26"/>
        </w:rPr>
        <w:t>описано</w:t>
      </w:r>
      <w:r w:rsidR="00023972" w:rsidRPr="001D3837">
        <w:rPr>
          <w:rFonts w:ascii="Arial" w:eastAsia="MS Mincho" w:hAnsi="Arial" w:cs="Arial"/>
          <w:sz w:val="26"/>
          <w:szCs w:val="26"/>
        </w:rPr>
        <w:t> </w:t>
      </w:r>
      <w:r w:rsidR="00945294" w:rsidRPr="001D3837">
        <w:rPr>
          <w:rFonts w:ascii="Arial" w:eastAsia="MS Mincho" w:hAnsi="Arial" w:cs="Arial"/>
          <w:sz w:val="26"/>
          <w:szCs w:val="26"/>
        </w:rPr>
        <w:t xml:space="preserve">в </w:t>
      </w:r>
      <w:r w:rsidR="009266CD" w:rsidRPr="001D3837">
        <w:rPr>
          <w:rFonts w:ascii="Arial" w:eastAsia="MS Mincho" w:hAnsi="Arial" w:cs="Arial"/>
          <w:sz w:val="26"/>
          <w:szCs w:val="26"/>
        </w:rPr>
        <w:t>3.2</w:t>
      </w:r>
      <w:r w:rsidR="00945294" w:rsidRPr="001D3837">
        <w:rPr>
          <w:rFonts w:ascii="Arial" w:eastAsia="MS Mincho" w:hAnsi="Arial" w:cs="Arial"/>
          <w:sz w:val="26"/>
          <w:szCs w:val="26"/>
        </w:rPr>
        <w:t xml:space="preserve"> </w:t>
      </w:r>
      <w:r w:rsidR="00D0405C" w:rsidRPr="001D3837">
        <w:rPr>
          <w:rFonts w:ascii="Arial" w:eastAsia="MS Mincho" w:hAnsi="Arial" w:cs="Arial"/>
          <w:sz w:val="26"/>
          <w:szCs w:val="26"/>
        </w:rPr>
        <w:t>″</w:t>
      </w:r>
      <w:r w:rsidR="00945294" w:rsidRPr="001D3837">
        <w:rPr>
          <w:rFonts w:ascii="Arial" w:eastAsia="MS Mincho" w:hAnsi="Arial" w:cs="Arial"/>
          <w:sz w:val="26"/>
          <w:szCs w:val="26"/>
        </w:rPr>
        <w:t>У</w:t>
      </w:r>
      <w:r w:rsidR="009266CD" w:rsidRPr="001D3837">
        <w:rPr>
          <w:rFonts w:ascii="Arial" w:eastAsia="MS Mincho" w:hAnsi="Arial" w:cs="Arial"/>
          <w:sz w:val="26"/>
          <w:szCs w:val="26"/>
        </w:rPr>
        <w:t>правление каналами</w:t>
      </w:r>
      <w:r w:rsidR="00945294" w:rsidRPr="001D3837">
        <w:rPr>
          <w:rFonts w:ascii="Arial" w:eastAsia="MS Mincho" w:hAnsi="Arial" w:cs="Arial"/>
          <w:sz w:val="26"/>
          <w:szCs w:val="26"/>
        </w:rPr>
        <w:t xml:space="preserve"> вертикального отклонения</w:t>
      </w:r>
      <w:r w:rsidR="00D0405C" w:rsidRPr="001D3837">
        <w:rPr>
          <w:rFonts w:ascii="Arial" w:eastAsia="MS Mincho" w:hAnsi="Arial" w:cs="Arial"/>
          <w:sz w:val="26"/>
          <w:szCs w:val="26"/>
        </w:rPr>
        <w:t>″</w:t>
      </w:r>
      <w:r w:rsidRPr="001D3837">
        <w:rPr>
          <w:rFonts w:ascii="Arial" w:eastAsia="MS Mincho" w:hAnsi="Arial" w:cs="Arial"/>
          <w:sz w:val="26"/>
          <w:szCs w:val="26"/>
        </w:rPr>
        <w:t>;</w:t>
      </w:r>
    </w:p>
    <w:p w:rsidR="00A45ED4" w:rsidRPr="00460103" w:rsidRDefault="00ED16C0" w:rsidP="00500A8C">
      <w:pPr>
        <w:tabs>
          <w:tab w:val="left" w:pos="3402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3AAE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-2540</wp:posOffset>
                </wp:positionV>
                <wp:extent cx="64770" cy="215900"/>
                <wp:effectExtent l="19685" t="17145" r="20320" b="14605"/>
                <wp:wrapNone/>
                <wp:docPr id="178" name="Group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" cy="215900"/>
                          <a:chOff x="3056" y="10239"/>
                          <a:chExt cx="91" cy="322"/>
                        </a:xfrm>
                      </wpg:grpSpPr>
                      <wps:wsp>
                        <wps:cNvPr id="179" name="AutoShape 405"/>
                        <wps:cNvSpPr>
                          <a:spLocks noChangeArrowheads="1"/>
                        </wps:cNvSpPr>
                        <wps:spPr bwMode="auto">
                          <a:xfrm>
                            <a:off x="3056" y="10239"/>
                            <a:ext cx="91" cy="142"/>
                          </a:xfrm>
                          <a:prstGeom prst="upArrow">
                            <a:avLst>
                              <a:gd name="adj1" fmla="val 50000"/>
                              <a:gd name="adj2" fmla="val 3901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406"/>
                        <wps:cNvSpPr>
                          <a:spLocks noChangeArrowheads="1"/>
                        </wps:cNvSpPr>
                        <wps:spPr bwMode="auto">
                          <a:xfrm>
                            <a:off x="3056" y="10419"/>
                            <a:ext cx="91" cy="142"/>
                          </a:xfrm>
                          <a:prstGeom prst="downArrow">
                            <a:avLst>
                              <a:gd name="adj1" fmla="val 50000"/>
                              <a:gd name="adj2" fmla="val 3901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C68B4" id="Group 720" o:spid="_x0000_s1026" style="position:absolute;margin-left:79.95pt;margin-top:-.2pt;width:5.1pt;height:17pt;z-index:251647488" coordorigin="3056,10239" coordsize="91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405" o:spid="_x0000_s1027" type="#_x0000_t68" style="position:absolute;left:3056;top:10239;width:9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42NMQA&#10;AADcAAAADwAAAGRycy9kb3ducmV2LnhtbERPO2/CMBDeK/EfrEPq1jh0oCXFRAjKS2Jp0qHdjvhI&#10;osTnKHYh/fcYqVK3+/Q9b54OphUX6l1tWcEkikEQF1bXXCr4zDdPryCcR9bYWiYFv+QgXYwe5pho&#10;e+UPumS+FCGEXYIKKu+7REpXVGTQRbYjDtzZ9gZ9gH0pdY/XEG5a+RzHU2mw5tBQYUerioom+zEK&#10;Trk9v3/zabf9Ou4OzXY927ipVupxPCzfQHga/L/4z73XYf7LDO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NjTEAAAA3AAAAA8AAAAAAAAAAAAAAAAAmAIAAGRycy9k&#10;b3ducmV2LnhtbFBLBQYAAAAABAAEAPUAAACJAwAAAAA=&#10;" fillcolor="black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406" o:spid="_x0000_s1028" type="#_x0000_t67" style="position:absolute;left:3056;top:10419;width:9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5yOMQA&#10;AADcAAAADwAAAGRycy9kb3ducmV2LnhtbESPQWsCMRCF74X+hzCF3mq2FUS2RpGCUOhJV6HH6Wa6&#10;CW4m201ct/565yB4m+G9ee+bxWoMrRqoTz6ygddJAYq4jtZzY2BfbV7moFJGtthGJgP/lGC1fHxY&#10;YGnjmbc07HKjJIRTiQZczl2pdaodBUyT2BGL9hv7gFnWvtG2x7OEh1a/FcVMB/QsDQ47+nBUH3en&#10;YACDr6eHzcn/pMFV1df3LF/CnzHPT+P6HVSmMd/Nt+tPK/hzwZdnZAK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ucjjEAAAA3AAAAA8AAAAAAAAAAAAAAAAAmAIAAGRycy9k&#10;b3ducmV2LnhtbFBLBQYAAAAABAAEAPUAAACJAwAAAAA=&#10;" fillcolor="black"/>
              </v:group>
            </w:pict>
          </mc:Fallback>
        </mc:AlternateContent>
      </w:r>
      <w:r w:rsidR="004A7F3F">
        <w:rPr>
          <w:rFonts w:ascii="Arial" w:eastAsia="MS Mincho" w:hAnsi="Arial" w:cs="Arial"/>
          <w:sz w:val="26"/>
          <w:szCs w:val="26"/>
        </w:rPr>
        <w:t>- ручки ″  </w:t>
      </w:r>
      <w:r w:rsidR="00500A8C" w:rsidRPr="00460103">
        <w:rPr>
          <w:rFonts w:ascii="Arial" w:eastAsia="MS Mincho" w:hAnsi="Arial" w:cs="Arial"/>
          <w:sz w:val="26"/>
          <w:szCs w:val="26"/>
        </w:rPr>
        <w:t> </w:t>
      </w:r>
      <w:r w:rsidR="004A7F3F">
        <w:rPr>
          <w:rFonts w:ascii="Arial" w:eastAsia="MS Mincho" w:hAnsi="Arial" w:cs="Arial"/>
          <w:sz w:val="26"/>
          <w:szCs w:val="26"/>
        </w:rPr>
        <w:t xml:space="preserve">″ (24, 28) </w:t>
      </w:r>
      <w:r w:rsidR="00172430" w:rsidRPr="00460103">
        <w:rPr>
          <w:rFonts w:ascii="Arial" w:eastAsia="MS Mincho" w:hAnsi="Arial" w:cs="Arial"/>
          <w:sz w:val="26"/>
          <w:szCs w:val="26"/>
        </w:rPr>
        <w:t>– для перемещения по вертикали линии луча каналов 1 и 2</w:t>
      </w:r>
      <w:r w:rsidR="00D75067" w:rsidRPr="00460103">
        <w:rPr>
          <w:rFonts w:ascii="Arial" w:eastAsia="MS Mincho" w:hAnsi="Arial" w:cs="Arial"/>
          <w:sz w:val="26"/>
          <w:szCs w:val="26"/>
        </w:rPr>
        <w:t>;</w:t>
      </w:r>
    </w:p>
    <w:p w:rsidR="00956274" w:rsidRPr="00460103" w:rsidRDefault="004A7F3F" w:rsidP="00454549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t>- </w:t>
      </w:r>
      <w:r w:rsidR="004D69B8" w:rsidRPr="00460103">
        <w:rPr>
          <w:rFonts w:ascii="Arial" w:eastAsia="MS Mincho" w:hAnsi="Arial" w:cs="Arial"/>
          <w:sz w:val="26"/>
          <w:szCs w:val="26"/>
        </w:rPr>
        <w:t>ручки</w:t>
      </w:r>
      <w:r w:rsidR="004D69B8" w:rsidRPr="00FA4484">
        <w:rPr>
          <w:rFonts w:eastAsia="MS Mincho"/>
          <w:sz w:val="26"/>
          <w:szCs w:val="26"/>
        </w:rPr>
        <w:t xml:space="preserve"> </w:t>
      </w:r>
      <w:r w:rsidR="00D46B76" w:rsidRPr="00FA4484">
        <w:rPr>
          <w:rFonts w:eastAsia="MS Mincho"/>
          <w:sz w:val="26"/>
          <w:szCs w:val="26"/>
        </w:rPr>
        <w:t>″</w:t>
      </w:r>
      <w:r w:rsidR="00E82A4B" w:rsidRPr="00FA4484">
        <w:rPr>
          <w:rFonts w:ascii="Arial Narrow" w:eastAsia="MS Mincho" w:hAnsi="Arial Narrow"/>
          <w:b/>
          <w:sz w:val="26"/>
          <w:szCs w:val="26"/>
        </w:rPr>
        <w:t>ВОЛЬТ/ДЕЛ</w:t>
      </w:r>
      <w:r w:rsidR="00D46B76" w:rsidRPr="00FA4484">
        <w:rPr>
          <w:rFonts w:eastAsia="MS Mincho"/>
          <w:sz w:val="26"/>
          <w:szCs w:val="26"/>
        </w:rPr>
        <w:t>″</w:t>
      </w:r>
      <w:r w:rsidR="004D69B8" w:rsidRPr="00FA4484">
        <w:rPr>
          <w:rFonts w:eastAsia="MS Mincho"/>
          <w:sz w:val="26"/>
          <w:szCs w:val="26"/>
        </w:rPr>
        <w:t xml:space="preserve"> </w:t>
      </w:r>
      <w:r w:rsidR="004D69B8" w:rsidRPr="00460103">
        <w:rPr>
          <w:rFonts w:ascii="Arial" w:eastAsia="MS Mincho" w:hAnsi="Arial" w:cs="Arial"/>
          <w:sz w:val="26"/>
          <w:szCs w:val="26"/>
        </w:rPr>
        <w:t>(25, 29)</w:t>
      </w:r>
      <w:r w:rsidR="00E82A4B" w:rsidRPr="00460103">
        <w:rPr>
          <w:rFonts w:ascii="Arial" w:eastAsia="MS Mincho" w:hAnsi="Arial" w:cs="Arial"/>
          <w:sz w:val="26"/>
          <w:szCs w:val="26"/>
        </w:rPr>
        <w:t xml:space="preserve"> </w:t>
      </w:r>
      <w:r w:rsidR="00CC7447" w:rsidRPr="00460103">
        <w:rPr>
          <w:rFonts w:ascii="Arial" w:eastAsia="MS Mincho" w:hAnsi="Arial" w:cs="Arial"/>
          <w:sz w:val="26"/>
          <w:szCs w:val="26"/>
        </w:rPr>
        <w:t>–</w:t>
      </w:r>
      <w:r w:rsidR="00E82A4B" w:rsidRPr="00460103">
        <w:rPr>
          <w:rFonts w:ascii="Arial" w:eastAsia="MS Mincho" w:hAnsi="Arial" w:cs="Arial"/>
          <w:sz w:val="26"/>
          <w:szCs w:val="26"/>
        </w:rPr>
        <w:t xml:space="preserve"> переключатели </w:t>
      </w:r>
      <w:r w:rsidR="000C6E95" w:rsidRPr="00460103">
        <w:rPr>
          <w:rFonts w:ascii="Arial" w:eastAsia="MS Mincho" w:hAnsi="Arial" w:cs="Arial"/>
          <w:sz w:val="26"/>
          <w:szCs w:val="26"/>
        </w:rPr>
        <w:t xml:space="preserve">коэффициентов отклонения </w:t>
      </w:r>
      <w:r w:rsidR="00E82A4B" w:rsidRPr="00460103">
        <w:rPr>
          <w:rFonts w:ascii="Arial" w:eastAsia="MS Mincho" w:hAnsi="Arial" w:cs="Arial"/>
          <w:sz w:val="26"/>
          <w:szCs w:val="26"/>
        </w:rPr>
        <w:t>канал</w:t>
      </w:r>
      <w:r w:rsidR="000C6E95" w:rsidRPr="00460103">
        <w:rPr>
          <w:rFonts w:ascii="Arial" w:eastAsia="MS Mincho" w:hAnsi="Arial" w:cs="Arial"/>
          <w:sz w:val="26"/>
          <w:szCs w:val="26"/>
        </w:rPr>
        <w:t>ов</w:t>
      </w:r>
      <w:r w:rsidR="00E82A4B" w:rsidRPr="00460103">
        <w:rPr>
          <w:rFonts w:ascii="Arial" w:eastAsia="MS Mincho" w:hAnsi="Arial" w:cs="Arial"/>
          <w:sz w:val="26"/>
          <w:szCs w:val="26"/>
        </w:rPr>
        <w:t xml:space="preserve"> 1</w:t>
      </w:r>
      <w:r w:rsidR="006511AF" w:rsidRPr="00460103">
        <w:rPr>
          <w:rFonts w:ascii="Arial" w:eastAsia="MS Mincho" w:hAnsi="Arial" w:cs="Arial"/>
          <w:sz w:val="26"/>
          <w:szCs w:val="26"/>
        </w:rPr>
        <w:t xml:space="preserve"> и</w:t>
      </w:r>
      <w:r w:rsidR="00E82A4B" w:rsidRPr="00460103">
        <w:rPr>
          <w:rFonts w:ascii="Arial" w:eastAsia="MS Mincho" w:hAnsi="Arial" w:cs="Arial"/>
          <w:sz w:val="26"/>
          <w:szCs w:val="26"/>
        </w:rPr>
        <w:t xml:space="preserve"> 2</w:t>
      </w:r>
      <w:r w:rsidR="00956274" w:rsidRPr="00460103">
        <w:rPr>
          <w:rFonts w:ascii="Arial" w:eastAsia="MS Mincho" w:hAnsi="Arial" w:cs="Arial"/>
          <w:sz w:val="26"/>
          <w:szCs w:val="26"/>
        </w:rPr>
        <w:t>;</w:t>
      </w:r>
    </w:p>
    <w:p w:rsidR="00E82A4B" w:rsidRDefault="00956274" w:rsidP="00761F9A">
      <w:pPr>
        <w:spacing w:line="276" w:lineRule="auto"/>
        <w:ind w:left="78" w:firstLine="489"/>
        <w:jc w:val="both"/>
        <w:rPr>
          <w:rFonts w:ascii="Arial" w:eastAsia="MS Mincho" w:hAnsi="Arial" w:cs="Arial"/>
          <w:sz w:val="26"/>
          <w:szCs w:val="26"/>
        </w:rPr>
      </w:pPr>
      <w:r w:rsidRPr="00460103">
        <w:rPr>
          <w:rFonts w:ascii="Arial" w:eastAsia="MS Mincho" w:hAnsi="Arial" w:cs="Arial"/>
          <w:sz w:val="26"/>
          <w:szCs w:val="26"/>
        </w:rPr>
        <w:t xml:space="preserve">- разъемы </w:t>
      </w:r>
      <w:r w:rsidR="00CE3CD4" w:rsidRPr="00460103">
        <w:rPr>
          <w:rFonts w:ascii="Arial" w:eastAsia="MS Mincho" w:hAnsi="Arial" w:cs="Arial"/>
          <w:sz w:val="26"/>
          <w:szCs w:val="26"/>
        </w:rPr>
        <w:t>″</w:t>
      </w:r>
      <w:r w:rsidRPr="00460103">
        <w:rPr>
          <w:rFonts w:ascii="Arial" w:eastAsia="MS Mincho" w:hAnsi="Arial" w:cs="Arial"/>
          <w:b/>
          <w:sz w:val="26"/>
          <w:szCs w:val="26"/>
        </w:rPr>
        <w:t>1</w:t>
      </w:r>
      <w:r w:rsidR="00CE3CD4" w:rsidRPr="00460103">
        <w:rPr>
          <w:rFonts w:ascii="Arial" w:eastAsia="MS Mincho" w:hAnsi="Arial" w:cs="Arial"/>
          <w:sz w:val="26"/>
          <w:szCs w:val="26"/>
        </w:rPr>
        <w:t>″</w:t>
      </w:r>
      <w:r w:rsidR="004D69B8" w:rsidRPr="00460103">
        <w:rPr>
          <w:rFonts w:ascii="Arial" w:eastAsia="MS Mincho" w:hAnsi="Arial" w:cs="Arial"/>
          <w:sz w:val="26"/>
          <w:szCs w:val="26"/>
        </w:rPr>
        <w:t xml:space="preserve"> (30)</w:t>
      </w:r>
      <w:r w:rsidRPr="00460103">
        <w:rPr>
          <w:rFonts w:ascii="Arial" w:eastAsia="MS Mincho" w:hAnsi="Arial" w:cs="Arial"/>
          <w:sz w:val="26"/>
          <w:szCs w:val="26"/>
        </w:rPr>
        <w:t xml:space="preserve"> и </w:t>
      </w:r>
      <w:r w:rsidR="00CE3CD4" w:rsidRPr="00460103">
        <w:rPr>
          <w:rFonts w:ascii="Arial" w:eastAsia="MS Mincho" w:hAnsi="Arial" w:cs="Arial"/>
          <w:sz w:val="26"/>
          <w:szCs w:val="26"/>
        </w:rPr>
        <w:t>″</w:t>
      </w:r>
      <w:r w:rsidRPr="00460103">
        <w:rPr>
          <w:rFonts w:ascii="Arial" w:eastAsia="MS Mincho" w:hAnsi="Arial" w:cs="Arial"/>
          <w:b/>
          <w:sz w:val="26"/>
          <w:szCs w:val="26"/>
        </w:rPr>
        <w:t>2</w:t>
      </w:r>
      <w:r w:rsidR="00CE3CD4" w:rsidRPr="00460103">
        <w:rPr>
          <w:rFonts w:ascii="Arial" w:eastAsia="MS Mincho" w:hAnsi="Arial" w:cs="Arial"/>
          <w:sz w:val="26"/>
          <w:szCs w:val="26"/>
        </w:rPr>
        <w:t>″</w:t>
      </w:r>
      <w:r w:rsidR="004D69B8" w:rsidRPr="00460103">
        <w:rPr>
          <w:rFonts w:ascii="Arial" w:eastAsia="MS Mincho" w:hAnsi="Arial" w:cs="Arial"/>
          <w:sz w:val="26"/>
          <w:szCs w:val="26"/>
        </w:rPr>
        <w:t xml:space="preserve"> (26)</w:t>
      </w:r>
      <w:r w:rsidRPr="00460103">
        <w:rPr>
          <w:rFonts w:ascii="Arial" w:eastAsia="MS Mincho" w:hAnsi="Arial" w:cs="Arial"/>
          <w:sz w:val="26"/>
          <w:szCs w:val="26"/>
        </w:rPr>
        <w:t xml:space="preserve"> </w:t>
      </w:r>
      <w:r w:rsidR="00CC7447" w:rsidRPr="00460103">
        <w:rPr>
          <w:rFonts w:ascii="Arial" w:eastAsia="MS Mincho" w:hAnsi="Arial" w:cs="Arial"/>
          <w:sz w:val="26"/>
          <w:szCs w:val="26"/>
        </w:rPr>
        <w:t>–</w:t>
      </w:r>
      <w:r w:rsidRPr="00460103">
        <w:rPr>
          <w:rFonts w:ascii="Arial" w:eastAsia="MS Mincho" w:hAnsi="Arial" w:cs="Arial"/>
          <w:sz w:val="26"/>
          <w:szCs w:val="26"/>
        </w:rPr>
        <w:t xml:space="preserve"> коаксиальные входы каналов 1 и 2</w:t>
      </w:r>
      <w:r w:rsidR="00E82A4B" w:rsidRPr="00460103">
        <w:rPr>
          <w:rFonts w:ascii="Arial" w:eastAsia="MS Mincho" w:hAnsi="Arial" w:cs="Arial"/>
          <w:sz w:val="26"/>
          <w:szCs w:val="26"/>
        </w:rPr>
        <w:t>.</w:t>
      </w:r>
    </w:p>
    <w:p w:rsidR="008A34F7" w:rsidRPr="008A34F7" w:rsidRDefault="008A34F7" w:rsidP="00761F9A">
      <w:pPr>
        <w:spacing w:line="276" w:lineRule="auto"/>
        <w:ind w:left="78" w:firstLine="489"/>
        <w:jc w:val="both"/>
        <w:rPr>
          <w:rFonts w:ascii="Arial" w:eastAsia="MS Mincho" w:hAnsi="Arial" w:cs="Arial"/>
          <w:sz w:val="4"/>
          <w:szCs w:val="4"/>
        </w:rPr>
      </w:pPr>
    </w:p>
    <w:p w:rsidR="008A34F7" w:rsidRPr="00434A6A" w:rsidRDefault="008A34F7" w:rsidP="008A34F7">
      <w:pPr>
        <w:pStyle w:val="125"/>
        <w:tabs>
          <w:tab w:val="left" w:pos="1248"/>
        </w:tabs>
        <w:spacing w:line="276" w:lineRule="auto"/>
        <w:ind w:firstLine="544"/>
        <w:rPr>
          <w:rFonts w:ascii="Arial" w:eastAsia="MS Mincho" w:hAnsi="Arial" w:cs="Arial"/>
          <w:sz w:val="26"/>
          <w:szCs w:val="26"/>
        </w:rPr>
      </w:pPr>
      <w:r w:rsidRPr="00434A6A">
        <w:rPr>
          <w:rFonts w:ascii="Arial" w:eastAsia="MS Mincho" w:hAnsi="Arial" w:cs="Arial"/>
          <w:sz w:val="26"/>
          <w:szCs w:val="26"/>
        </w:rPr>
        <w:t>2.3.4</w:t>
      </w:r>
      <w:r w:rsidRPr="00434A6A">
        <w:rPr>
          <w:rFonts w:ascii="Arial" w:eastAsia="MS Mincho" w:hAnsi="Arial" w:cs="Arial"/>
          <w:sz w:val="26"/>
          <w:szCs w:val="26"/>
        </w:rPr>
        <w:tab/>
        <w:t>В зоне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РАЗВЕРТКА</w:t>
      </w:r>
      <w:r w:rsidRPr="003156DD">
        <w:rPr>
          <w:rFonts w:eastAsia="MS Mincho"/>
          <w:sz w:val="26"/>
          <w:szCs w:val="26"/>
        </w:rPr>
        <w:t xml:space="preserve">″ </w:t>
      </w:r>
      <w:r w:rsidRPr="00434A6A">
        <w:rPr>
          <w:rFonts w:ascii="Arial" w:eastAsia="MS Mincho" w:hAnsi="Arial" w:cs="Arial"/>
          <w:sz w:val="26"/>
          <w:szCs w:val="26"/>
        </w:rPr>
        <w:t>расположены органы управления разверткой и синхронизацией осциллографа:</w:t>
      </w:r>
    </w:p>
    <w:p w:rsidR="008A34F7" w:rsidRPr="00434A6A" w:rsidRDefault="008A34F7" w:rsidP="008A34F7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434A6A">
        <w:rPr>
          <w:rFonts w:ascii="Arial" w:eastAsia="MS Mincho" w:hAnsi="Arial" w:cs="Arial"/>
          <w:sz w:val="26"/>
          <w:szCs w:val="26"/>
        </w:rPr>
        <w:t>- кнопка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РАЗВ</w:t>
      </w:r>
      <w:r w:rsidRPr="003156DD">
        <w:rPr>
          <w:rFonts w:eastAsia="MS Mincho"/>
          <w:sz w:val="26"/>
          <w:szCs w:val="26"/>
        </w:rPr>
        <w:t xml:space="preserve">″ </w:t>
      </w:r>
      <w:r w:rsidRPr="00434A6A">
        <w:rPr>
          <w:rFonts w:ascii="Arial" w:eastAsia="MS Mincho" w:hAnsi="Arial" w:cs="Arial"/>
          <w:sz w:val="26"/>
          <w:szCs w:val="26"/>
        </w:rPr>
        <w:t xml:space="preserve">(17) – включает меню управления режимами развертки. Длительное нажатие кнопки </w:t>
      </w:r>
      <w:r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РАЗВ</w:t>
      </w:r>
      <w:r w:rsidRPr="003156DD">
        <w:rPr>
          <w:rFonts w:eastAsia="MS Mincho"/>
          <w:sz w:val="26"/>
          <w:szCs w:val="26"/>
        </w:rPr>
        <w:t xml:space="preserve">″ </w:t>
      </w:r>
      <w:r w:rsidRPr="00434A6A">
        <w:rPr>
          <w:rFonts w:ascii="Arial" w:eastAsia="MS Mincho" w:hAnsi="Arial" w:cs="Arial"/>
          <w:sz w:val="26"/>
          <w:szCs w:val="26"/>
        </w:rPr>
        <w:t>уста</w:t>
      </w:r>
      <w:r w:rsidR="000000F7">
        <w:rPr>
          <w:rFonts w:ascii="Arial" w:eastAsia="MS Mincho" w:hAnsi="Arial" w:cs="Arial"/>
          <w:sz w:val="26"/>
          <w:szCs w:val="26"/>
        </w:rPr>
        <w:t xml:space="preserve">навливает в нуль величину пред- </w:t>
      </w:r>
      <w:r w:rsidRPr="00434A6A">
        <w:rPr>
          <w:rFonts w:ascii="Arial" w:eastAsia="MS Mincho" w:hAnsi="Arial" w:cs="Arial"/>
          <w:sz w:val="26"/>
          <w:szCs w:val="26"/>
        </w:rPr>
        <w:t>и послезапуска развертки. Меню развертки описано в 3.3 ″Управление разверткой″;</w:t>
      </w:r>
    </w:p>
    <w:p w:rsidR="008A34F7" w:rsidRPr="00434A6A" w:rsidRDefault="00ED16C0" w:rsidP="008A34F7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434A6A">
        <w:rPr>
          <w:rFonts w:ascii="Arial" w:eastAsia="MS Mincho" w:hAnsi="Arial" w:cs="Arial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46355</wp:posOffset>
                </wp:positionV>
                <wp:extent cx="399415" cy="90170"/>
                <wp:effectExtent l="12065" t="19685" r="17145" b="23495"/>
                <wp:wrapNone/>
                <wp:docPr id="175" name="Group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415" cy="90170"/>
                          <a:chOff x="2835" y="13554"/>
                          <a:chExt cx="646" cy="153"/>
                        </a:xfrm>
                      </wpg:grpSpPr>
                      <wps:wsp>
                        <wps:cNvPr id="176" name="AutoShape 90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35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901"/>
                        <wps:cNvSpPr>
                          <a:spLocks noChangeArrowheads="1"/>
                        </wps:cNvSpPr>
                        <wps:spPr bwMode="auto">
                          <a:xfrm>
                            <a:off x="3209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073DF" id="Group 899" o:spid="_x0000_s1026" style="position:absolute;margin-left:93.6pt;margin-top:3.65pt;width:31.45pt;height:7.1pt;z-index:251667968" coordorigin="2835,13554" coordsize="646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900" o:spid="_x0000_s1027" type="#_x0000_t13" style="position:absolute;left:2835;top:13554;width:272;height:15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S28EA&#10;AADcAAAADwAAAGRycy9kb3ducmV2LnhtbERPS2vCQBC+F/wPywi91Y0WUo1uREpET6U+z0N2zIZk&#10;Z0N2q+m/7xYKvc3H95zVerCtuFPva8cKppMEBHHpdM2VgvNp+zIH4QOyxtYxKfgmD+t89LTCTLsH&#10;H+h+DJWIIewzVGBC6DIpfWnIop+4jjhyN9dbDBH2ldQ9PmK4beUsSVJpsebYYLCjd0Nlc/yyCrYm&#10;ZfNRXGbFYndNP+1+Z4rmVann8bBZggg0hH/xn3uv4/y3FH6fiR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40tvBAAAA3AAAAA8AAAAAAAAAAAAAAAAAmAIAAGRycy9kb3du&#10;cmV2LnhtbFBLBQYAAAAABAAEAPUAAACGAwAAAAA=&#10;" fillcolor="black"/>
                <v:shape id="AutoShape 901" o:spid="_x0000_s1028" type="#_x0000_t13" style="position:absolute;left:3209;top:13554;width:272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vm8IA&#10;AADcAAAADwAAAGRycy9kb3ducmV2LnhtbERPzWqDQBC+F/oOyxRya9b0oGKzEQkp5FACmj7A1J2q&#10;6M4adxvN22cLhdzm4/udbb6YQVxpcp1lBZt1BIK4trrjRsHX+eM1BeE8ssbBMim4kYN89/y0xUzb&#10;mUu6Vr4RIYRdhgpa78dMSle3ZNCt7UgcuB87GfQBTo3UE84h3AzyLYpiabDj0NDiSPuW6r76NQoK&#10;fzj1aXUcy89u/h6iHmcTX5RavSzFOwhPi3+I/91HHeYnCfw9Ey6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C+bwgAAANwAAAAPAAAAAAAAAAAAAAAAAJgCAABkcnMvZG93&#10;bnJldi54bWxQSwUGAAAAAAQABAD1AAAAhwMAAAAA&#10;" fillcolor="black"/>
              </v:group>
            </w:pict>
          </mc:Fallback>
        </mc:AlternateContent>
      </w:r>
      <w:r w:rsidR="008A34F7" w:rsidRPr="00434A6A">
        <w:rPr>
          <w:rFonts w:ascii="Arial" w:eastAsia="MS Mincho" w:hAnsi="Arial" w:cs="Arial"/>
          <w:sz w:val="26"/>
          <w:szCs w:val="26"/>
        </w:rPr>
        <w:t>- ручка ″            ″ (19) – изменяет величину пред- и послезапуска, тем самым перемещая отображение сигналов на экране;</w:t>
      </w:r>
    </w:p>
    <w:p w:rsidR="008A34F7" w:rsidRPr="003156DD" w:rsidRDefault="008A34F7" w:rsidP="008A34F7">
      <w:pPr>
        <w:pStyle w:val="125"/>
        <w:spacing w:line="276" w:lineRule="auto"/>
        <w:ind w:firstLine="567"/>
        <w:rPr>
          <w:rFonts w:eastAsia="MS Mincho"/>
          <w:sz w:val="26"/>
          <w:szCs w:val="26"/>
        </w:rPr>
      </w:pPr>
      <w:r w:rsidRPr="0020373D">
        <w:rPr>
          <w:rFonts w:ascii="Arial" w:eastAsia="MS Mincho" w:hAnsi="Arial" w:cs="Arial"/>
          <w:sz w:val="26"/>
          <w:szCs w:val="26"/>
        </w:rPr>
        <w:t>- ручка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ВРЕМЯ/ДЕЛ</w:t>
      </w:r>
      <w:r w:rsidRPr="003156DD">
        <w:rPr>
          <w:rFonts w:eastAsia="MS Mincho"/>
          <w:sz w:val="26"/>
          <w:szCs w:val="26"/>
        </w:rPr>
        <w:t>″</w:t>
      </w:r>
      <w:r w:rsidRPr="0020373D">
        <w:rPr>
          <w:rFonts w:ascii="Arial" w:eastAsia="MS Mincho" w:hAnsi="Arial" w:cs="Arial"/>
          <w:sz w:val="26"/>
          <w:szCs w:val="26"/>
        </w:rPr>
        <w:t xml:space="preserve"> (21) – переключает коэффициенты развертки; </w:t>
      </w:r>
    </w:p>
    <w:p w:rsidR="008A34F7" w:rsidRPr="003156DD" w:rsidRDefault="008A34F7" w:rsidP="008A34F7">
      <w:pPr>
        <w:spacing w:line="276" w:lineRule="auto"/>
        <w:ind w:firstLine="567"/>
        <w:jc w:val="both"/>
        <w:rPr>
          <w:rFonts w:eastAsia="MS Mincho"/>
          <w:sz w:val="26"/>
          <w:szCs w:val="26"/>
        </w:rPr>
      </w:pPr>
      <w:r w:rsidRPr="0020373D">
        <w:rPr>
          <w:rFonts w:ascii="Arial" w:eastAsia="MS Mincho" w:hAnsi="Arial" w:cs="Arial"/>
          <w:sz w:val="26"/>
          <w:szCs w:val="26"/>
        </w:rPr>
        <w:t>-</w:t>
      </w:r>
      <w:r w:rsidR="00FB0B64">
        <w:rPr>
          <w:rFonts w:ascii="Arial" w:eastAsia="MS Mincho" w:hAnsi="Arial" w:cs="Arial"/>
          <w:sz w:val="26"/>
          <w:szCs w:val="26"/>
        </w:rPr>
        <w:t> </w:t>
      </w:r>
      <w:r w:rsidRPr="0020373D">
        <w:rPr>
          <w:rFonts w:ascii="Arial" w:eastAsia="MS Mincho" w:hAnsi="Arial" w:cs="Arial"/>
          <w:sz w:val="26"/>
          <w:szCs w:val="26"/>
        </w:rPr>
        <w:t xml:space="preserve">кнопка </w:t>
      </w:r>
      <w:r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СИНХР</w:t>
      </w:r>
      <w:r w:rsidRPr="003156DD">
        <w:rPr>
          <w:rFonts w:eastAsia="MS Mincho"/>
          <w:sz w:val="26"/>
          <w:szCs w:val="26"/>
        </w:rPr>
        <w:t>″</w:t>
      </w:r>
      <w:r w:rsidRPr="0020373D">
        <w:rPr>
          <w:rFonts w:ascii="Arial" w:eastAsia="MS Mincho" w:hAnsi="Arial" w:cs="Arial"/>
          <w:sz w:val="26"/>
          <w:szCs w:val="26"/>
        </w:rPr>
        <w:t xml:space="preserve"> (18) – включает меню управления режимами работы синхронизации. Возле кнопки находится светодиод, который индицирует наличие синхроимпульса. Длительное нажатие кнопки </w:t>
      </w:r>
      <w:r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СИНХР</w:t>
      </w:r>
      <w:r w:rsidRPr="003156DD">
        <w:rPr>
          <w:rFonts w:eastAsia="MS Mincho"/>
          <w:sz w:val="26"/>
          <w:szCs w:val="26"/>
        </w:rPr>
        <w:t xml:space="preserve">″ </w:t>
      </w:r>
      <w:r w:rsidRPr="0020373D">
        <w:rPr>
          <w:rFonts w:ascii="Arial" w:eastAsia="MS Mincho" w:hAnsi="Arial" w:cs="Arial"/>
          <w:sz w:val="26"/>
          <w:szCs w:val="26"/>
        </w:rPr>
        <w:t>устанавливает уровень синхронизации в среднее значение сигнала или в нуль в зависимости от настройки</w:t>
      </w:r>
      <w:r w:rsidRPr="003156DD">
        <w:rPr>
          <w:rFonts w:eastAsia="MS Mincho"/>
          <w:sz w:val="26"/>
          <w:szCs w:val="26"/>
        </w:rPr>
        <w:t xml:space="preserve"> ″</w:t>
      </w:r>
      <w:r>
        <w:rPr>
          <w:rFonts w:ascii="Arial Narrow" w:eastAsia="MS Mincho" w:hAnsi="Arial Narrow"/>
          <w:b/>
          <w:sz w:val="26"/>
          <w:szCs w:val="26"/>
        </w:rPr>
        <w:t>СЕРВ</w:t>
      </w:r>
      <w:r w:rsidRPr="003156DD">
        <w:rPr>
          <w:rFonts w:ascii="Arial Narrow" w:eastAsia="MS Mincho" w:hAnsi="Arial Narrow"/>
          <w:b/>
          <w:sz w:val="26"/>
          <w:szCs w:val="26"/>
        </w:rPr>
        <w:t>ИС/Реж длит СИНХ</w:t>
      </w:r>
      <w:r w:rsidRPr="003156DD">
        <w:rPr>
          <w:rFonts w:eastAsia="MS Mincho"/>
          <w:sz w:val="26"/>
          <w:szCs w:val="26"/>
        </w:rPr>
        <w:t>″</w:t>
      </w:r>
      <w:r w:rsidRPr="0020373D">
        <w:rPr>
          <w:rFonts w:ascii="Arial" w:eastAsia="MS Mincho" w:hAnsi="Arial" w:cs="Arial"/>
          <w:sz w:val="26"/>
          <w:szCs w:val="26"/>
        </w:rPr>
        <w:t>. Меню описано в 3.4 ″Управление режимом и источником синхронизации″;</w:t>
      </w:r>
    </w:p>
    <w:p w:rsidR="008A34F7" w:rsidRPr="003156DD" w:rsidRDefault="008A34F7" w:rsidP="008A34F7">
      <w:pPr>
        <w:pStyle w:val="125"/>
        <w:spacing w:line="276" w:lineRule="auto"/>
        <w:ind w:firstLine="567"/>
        <w:rPr>
          <w:rFonts w:eastAsia="MS Mincho"/>
          <w:sz w:val="26"/>
          <w:szCs w:val="26"/>
        </w:rPr>
      </w:pPr>
      <w:r w:rsidRPr="00C723AF">
        <w:rPr>
          <w:rFonts w:ascii="Arial" w:eastAsia="MS Mincho" w:hAnsi="Arial" w:cs="Arial"/>
          <w:sz w:val="26"/>
          <w:szCs w:val="26"/>
        </w:rPr>
        <w:t>-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УРОВЕНЬ</w:t>
      </w:r>
      <w:r w:rsidRPr="003156DD">
        <w:rPr>
          <w:rFonts w:eastAsia="MS Mincho"/>
          <w:sz w:val="26"/>
          <w:szCs w:val="26"/>
        </w:rPr>
        <w:t>″ (</w:t>
      </w:r>
      <w:r w:rsidRPr="0023437A">
        <w:rPr>
          <w:rFonts w:ascii="Arial" w:eastAsia="MS Mincho" w:hAnsi="Arial" w:cs="Arial"/>
          <w:sz w:val="26"/>
          <w:szCs w:val="26"/>
        </w:rPr>
        <w:t>20)</w:t>
      </w:r>
      <w:r w:rsidRPr="003156DD">
        <w:rPr>
          <w:rFonts w:eastAsia="MS Mincho"/>
          <w:sz w:val="26"/>
          <w:szCs w:val="26"/>
        </w:rPr>
        <w:tab/>
      </w:r>
      <w:r w:rsidRPr="00C723AF">
        <w:rPr>
          <w:rFonts w:ascii="Arial" w:eastAsia="MS Mincho" w:hAnsi="Arial" w:cs="Arial"/>
          <w:sz w:val="26"/>
          <w:szCs w:val="26"/>
        </w:rPr>
        <w:t>– регулятор установки уровня синхронизации;</w:t>
      </w:r>
    </w:p>
    <w:p w:rsidR="008A34F7" w:rsidRPr="00B23B49" w:rsidRDefault="008A34F7" w:rsidP="008A34F7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C723AF">
        <w:rPr>
          <w:rFonts w:ascii="Arial" w:eastAsia="MS Mincho" w:hAnsi="Arial" w:cs="Arial"/>
          <w:sz w:val="26"/>
          <w:szCs w:val="26"/>
        </w:rPr>
        <w:t>- клемма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КАЛИБРАТОР 4 </w:t>
      </w:r>
      <w:r w:rsidRPr="003156DD">
        <w:rPr>
          <w:rFonts w:ascii="Arial Narrow" w:eastAsia="MS Mincho" w:hAnsi="Arial Narrow"/>
          <w:b/>
          <w:sz w:val="26"/>
          <w:szCs w:val="26"/>
          <w:lang w:val="en-US"/>
        </w:rPr>
        <w:t>V</w:t>
      </w:r>
      <w:r w:rsidRPr="003156DD">
        <w:rPr>
          <w:rFonts w:ascii="Arial Narrow" w:eastAsia="MS Mincho" w:hAnsi="Arial Narrow"/>
          <w:b/>
          <w:sz w:val="26"/>
          <w:szCs w:val="26"/>
        </w:rPr>
        <w:t> 1 </w:t>
      </w:r>
      <w:r w:rsidRPr="003156DD">
        <w:rPr>
          <w:rFonts w:ascii="Arial Narrow" w:eastAsia="MS Mincho" w:hAnsi="Arial Narrow"/>
          <w:b/>
          <w:sz w:val="26"/>
          <w:szCs w:val="26"/>
          <w:lang w:val="en-US"/>
        </w:rPr>
        <w:t>kHz</w:t>
      </w:r>
      <w:r w:rsidRPr="00B23B49">
        <w:rPr>
          <w:rFonts w:ascii="Arial" w:eastAsia="MS Mincho" w:hAnsi="Arial" w:cs="Arial"/>
          <w:sz w:val="26"/>
          <w:szCs w:val="26"/>
        </w:rPr>
        <w:t>″ (22) – выход калибратора для подключения входов осциллографа при его калибровке и компенсации входных делителей;</w:t>
      </w:r>
    </w:p>
    <w:p w:rsidR="008A34F7" w:rsidRPr="00C723AF" w:rsidRDefault="008A34F7" w:rsidP="008A34F7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>
        <w:rPr>
          <w:rFonts w:eastAsia="MS Mincho"/>
          <w:sz w:val="26"/>
          <w:szCs w:val="26"/>
        </w:rPr>
        <w:t>- </w:t>
      </w:r>
      <w:r w:rsidRPr="0023437A">
        <w:rPr>
          <w:rFonts w:ascii="Arial" w:eastAsia="MS Mincho" w:hAnsi="Arial" w:cs="Arial"/>
          <w:sz w:val="26"/>
          <w:szCs w:val="26"/>
        </w:rPr>
        <w:t>разъем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ВНЕШН</w:t>
      </w:r>
      <w:r w:rsidRPr="003156DD">
        <w:rPr>
          <w:rFonts w:eastAsia="MS Mincho"/>
          <w:sz w:val="26"/>
          <w:szCs w:val="26"/>
        </w:rPr>
        <w:t xml:space="preserve">″ </w:t>
      </w:r>
      <w:r w:rsidRPr="00C723AF">
        <w:rPr>
          <w:rFonts w:ascii="Arial" w:eastAsia="MS Mincho" w:hAnsi="Arial" w:cs="Arial"/>
          <w:sz w:val="26"/>
          <w:szCs w:val="26"/>
        </w:rPr>
        <w:t>(23) – вход для подключения источника внешней синхронизации.</w:t>
      </w:r>
    </w:p>
    <w:p w:rsidR="006511AF" w:rsidRPr="00EB51B2" w:rsidRDefault="006511AF" w:rsidP="00761F9A">
      <w:pPr>
        <w:spacing w:line="276" w:lineRule="auto"/>
        <w:ind w:left="78" w:firstLine="489"/>
        <w:jc w:val="both"/>
        <w:rPr>
          <w:rFonts w:ascii="Arial" w:eastAsia="MS Mincho" w:hAnsi="Arial" w:cs="Arial"/>
          <w:sz w:val="6"/>
          <w:szCs w:val="6"/>
        </w:rPr>
      </w:pPr>
    </w:p>
    <w:p w:rsidR="00740F7D" w:rsidRDefault="00ED16C0" w:rsidP="00740F7D">
      <w:pPr>
        <w:spacing w:line="276" w:lineRule="auto"/>
        <w:ind w:firstLine="0"/>
        <w:jc w:val="center"/>
        <w:rPr>
          <w:rFonts w:eastAsia="MS Mincho"/>
        </w:rPr>
      </w:pPr>
      <w:r w:rsidRPr="00740F7D">
        <w:rPr>
          <w:rFonts w:eastAsia="MS Mincho"/>
          <w:noProof/>
        </w:rPr>
        <w:drawing>
          <wp:inline distT="0" distB="0" distL="0" distR="0">
            <wp:extent cx="6102985" cy="4702810"/>
            <wp:effectExtent l="0" t="0" r="0" b="2540"/>
            <wp:docPr id="8" name="Рисунок 8" descr="ос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сц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0" t="2164" r="6805" b="2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1AF" w:rsidRPr="006511AF" w:rsidRDefault="006511AF" w:rsidP="006511AF">
      <w:pPr>
        <w:spacing w:line="276" w:lineRule="auto"/>
        <w:ind w:firstLine="0"/>
        <w:rPr>
          <w:rFonts w:eastAsia="MS Mincho"/>
          <w:sz w:val="8"/>
          <w:szCs w:val="8"/>
        </w:rPr>
      </w:pPr>
    </w:p>
    <w:p w:rsidR="00BC5F44" w:rsidRPr="00460103" w:rsidRDefault="004F38E4" w:rsidP="00E6416C">
      <w:pPr>
        <w:pStyle w:val="a7"/>
        <w:spacing w:line="240" w:lineRule="auto"/>
        <w:ind w:firstLine="0"/>
        <w:jc w:val="center"/>
        <w:rPr>
          <w:rFonts w:ascii="Arial" w:eastAsia="MS Mincho" w:hAnsi="Arial" w:cs="Arial"/>
          <w:sz w:val="26"/>
          <w:szCs w:val="26"/>
        </w:rPr>
      </w:pPr>
      <w:r w:rsidRPr="00460103">
        <w:rPr>
          <w:rFonts w:ascii="Arial" w:eastAsia="MS Mincho" w:hAnsi="Arial" w:cs="Arial"/>
          <w:sz w:val="26"/>
          <w:szCs w:val="26"/>
        </w:rPr>
        <w:t xml:space="preserve">Рисунок </w:t>
      </w:r>
      <w:r w:rsidR="00961691" w:rsidRPr="00460103">
        <w:rPr>
          <w:rFonts w:ascii="Arial" w:eastAsia="MS Mincho" w:hAnsi="Arial" w:cs="Arial"/>
          <w:sz w:val="26"/>
          <w:szCs w:val="26"/>
        </w:rPr>
        <w:t>2.1</w:t>
      </w:r>
      <w:r w:rsidR="0026033E" w:rsidRPr="00460103">
        <w:rPr>
          <w:rFonts w:ascii="Arial" w:eastAsia="MS Mincho" w:hAnsi="Arial" w:cs="Arial"/>
          <w:sz w:val="26"/>
          <w:szCs w:val="26"/>
        </w:rPr>
        <w:t xml:space="preserve"> </w:t>
      </w:r>
      <w:r w:rsidR="005323FA" w:rsidRPr="00460103">
        <w:rPr>
          <w:rFonts w:ascii="Arial" w:eastAsia="MS Mincho" w:hAnsi="Arial" w:cs="Arial"/>
          <w:sz w:val="26"/>
          <w:szCs w:val="26"/>
        </w:rPr>
        <w:t>– Передняя панель осциллографа</w:t>
      </w:r>
    </w:p>
    <w:p w:rsidR="00F770B8" w:rsidRPr="00F770B8" w:rsidRDefault="00F770B8" w:rsidP="00E16028">
      <w:pPr>
        <w:pStyle w:val="125"/>
        <w:tabs>
          <w:tab w:val="left" w:pos="1248"/>
        </w:tabs>
        <w:spacing w:before="40" w:line="276" w:lineRule="auto"/>
        <w:ind w:firstLine="567"/>
        <w:rPr>
          <w:rFonts w:ascii="Arial" w:eastAsia="MS Mincho" w:hAnsi="Arial" w:cs="Arial"/>
          <w:sz w:val="8"/>
          <w:szCs w:val="8"/>
        </w:rPr>
      </w:pPr>
    </w:p>
    <w:p w:rsidR="00E82A4B" w:rsidRPr="00C723AF" w:rsidRDefault="0002120F" w:rsidP="00E16028">
      <w:pPr>
        <w:pStyle w:val="125"/>
        <w:tabs>
          <w:tab w:val="left" w:pos="124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C723AF">
        <w:rPr>
          <w:rFonts w:ascii="Arial" w:eastAsia="MS Mincho" w:hAnsi="Arial" w:cs="Arial"/>
          <w:sz w:val="26"/>
          <w:szCs w:val="26"/>
        </w:rPr>
        <w:t>2.3.</w:t>
      </w:r>
      <w:r w:rsidR="00B9407F" w:rsidRPr="00C723AF">
        <w:rPr>
          <w:rFonts w:ascii="Arial" w:eastAsia="MS Mincho" w:hAnsi="Arial" w:cs="Arial"/>
          <w:sz w:val="26"/>
          <w:szCs w:val="26"/>
        </w:rPr>
        <w:t>5</w:t>
      </w:r>
      <w:r w:rsidRPr="00C723AF">
        <w:rPr>
          <w:rFonts w:ascii="Arial" w:eastAsia="MS Mincho" w:hAnsi="Arial" w:cs="Arial"/>
          <w:sz w:val="26"/>
          <w:szCs w:val="26"/>
        </w:rPr>
        <w:tab/>
      </w:r>
      <w:r w:rsidR="008961F1" w:rsidRPr="00C723AF">
        <w:rPr>
          <w:rFonts w:ascii="Arial" w:eastAsia="MS Mincho" w:hAnsi="Arial" w:cs="Arial"/>
          <w:sz w:val="26"/>
          <w:szCs w:val="26"/>
        </w:rPr>
        <w:t xml:space="preserve">В верхней части передней панели </w:t>
      </w:r>
      <w:r w:rsidR="00E82A4B" w:rsidRPr="00C723AF">
        <w:rPr>
          <w:rFonts w:ascii="Arial" w:eastAsia="MS Mincho" w:hAnsi="Arial" w:cs="Arial"/>
          <w:sz w:val="26"/>
          <w:szCs w:val="26"/>
        </w:rPr>
        <w:t>расположены органы управления дополнительными возможностями:</w:t>
      </w:r>
    </w:p>
    <w:p w:rsidR="00860D60" w:rsidRPr="00D83908" w:rsidRDefault="00860D60" w:rsidP="00983248">
      <w:pPr>
        <w:pStyle w:val="125"/>
        <w:tabs>
          <w:tab w:val="left" w:pos="3544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83908">
        <w:rPr>
          <w:rFonts w:ascii="Arial" w:eastAsia="MS Mincho" w:hAnsi="Arial" w:cs="Arial"/>
          <w:sz w:val="26"/>
          <w:szCs w:val="26"/>
        </w:rPr>
        <w:t>- ручка</w:t>
      </w:r>
      <w:r w:rsidRPr="003156DD">
        <w:rPr>
          <w:rFonts w:eastAsia="MS Mincho"/>
          <w:sz w:val="26"/>
          <w:szCs w:val="26"/>
        </w:rPr>
        <w:t xml:space="preserve"> 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УСТАНОВКА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eastAsia="MS Mincho"/>
          <w:sz w:val="26"/>
          <w:szCs w:val="26"/>
        </w:rPr>
        <w:t xml:space="preserve"> </w:t>
      </w:r>
      <w:r w:rsidRPr="00D83908">
        <w:rPr>
          <w:rFonts w:ascii="Arial" w:eastAsia="MS Mincho" w:hAnsi="Arial" w:cs="Arial"/>
          <w:sz w:val="26"/>
          <w:szCs w:val="26"/>
        </w:rPr>
        <w:t>(7)</w:t>
      </w:r>
      <w:r w:rsidR="008D317E" w:rsidRPr="00D83908">
        <w:rPr>
          <w:rFonts w:ascii="Arial" w:eastAsia="MS Mincho" w:hAnsi="Arial" w:cs="Arial"/>
          <w:sz w:val="26"/>
          <w:szCs w:val="26"/>
        </w:rPr>
        <w:tab/>
      </w:r>
      <w:r w:rsidR="00CC7447" w:rsidRPr="00D83908">
        <w:rPr>
          <w:rFonts w:ascii="Arial" w:eastAsia="MS Mincho" w:hAnsi="Arial" w:cs="Arial"/>
          <w:sz w:val="26"/>
          <w:szCs w:val="26"/>
        </w:rPr>
        <w:t>–</w:t>
      </w:r>
      <w:r w:rsidRPr="00D83908">
        <w:rPr>
          <w:rFonts w:ascii="Arial" w:eastAsia="MS Mincho" w:hAnsi="Arial" w:cs="Arial"/>
          <w:sz w:val="26"/>
          <w:szCs w:val="26"/>
        </w:rPr>
        <w:t xml:space="preserve"> многофункциональный регулятор;</w:t>
      </w:r>
    </w:p>
    <w:p w:rsidR="00860D60" w:rsidRPr="00D83908" w:rsidRDefault="00860D60" w:rsidP="00F10E5C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83908">
        <w:rPr>
          <w:rFonts w:ascii="Arial" w:eastAsia="MS Mincho" w:hAnsi="Arial" w:cs="Arial"/>
          <w:sz w:val="26"/>
          <w:szCs w:val="26"/>
        </w:rPr>
        <w:t xml:space="preserve">- кнопка </w:t>
      </w:r>
      <w:r w:rsidR="00410B1D" w:rsidRPr="00D83908">
        <w:rPr>
          <w:rFonts w:ascii="Arial" w:eastAsia="MS Mincho" w:hAnsi="Arial" w:cs="Arial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КУРСОРЫ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eastAsia="MS Mincho"/>
          <w:sz w:val="26"/>
          <w:szCs w:val="26"/>
        </w:rPr>
        <w:t xml:space="preserve"> </w:t>
      </w:r>
      <w:r w:rsidRPr="00D83908">
        <w:rPr>
          <w:rFonts w:ascii="Arial" w:eastAsia="MS Mincho" w:hAnsi="Arial" w:cs="Arial"/>
          <w:sz w:val="26"/>
          <w:szCs w:val="26"/>
        </w:rPr>
        <w:t>(8)</w:t>
      </w:r>
      <w:r w:rsidR="008D317E" w:rsidRPr="00D83908">
        <w:rPr>
          <w:rFonts w:ascii="Arial" w:eastAsia="MS Mincho" w:hAnsi="Arial" w:cs="Arial"/>
          <w:sz w:val="26"/>
          <w:szCs w:val="26"/>
        </w:rPr>
        <w:tab/>
      </w:r>
      <w:r w:rsidR="00CC7447" w:rsidRPr="00D83908">
        <w:rPr>
          <w:rFonts w:ascii="Arial" w:eastAsia="MS Mincho" w:hAnsi="Arial" w:cs="Arial"/>
          <w:sz w:val="26"/>
          <w:szCs w:val="26"/>
        </w:rPr>
        <w:t>–</w:t>
      </w:r>
      <w:r w:rsidR="009742E8">
        <w:rPr>
          <w:rFonts w:ascii="Arial" w:eastAsia="MS Mincho" w:hAnsi="Arial" w:cs="Arial"/>
          <w:sz w:val="26"/>
          <w:szCs w:val="26"/>
        </w:rPr>
        <w:t> </w:t>
      </w:r>
      <w:r w:rsidRPr="00D83908">
        <w:rPr>
          <w:rFonts w:ascii="Arial" w:eastAsia="MS Mincho" w:hAnsi="Arial" w:cs="Arial"/>
          <w:sz w:val="26"/>
          <w:szCs w:val="26"/>
        </w:rPr>
        <w:t>включает меню управления курсорными измерениями</w:t>
      </w:r>
      <w:r w:rsidR="001F2E36" w:rsidRPr="00D83908">
        <w:rPr>
          <w:rFonts w:ascii="Arial" w:eastAsia="MS Mincho" w:hAnsi="Arial" w:cs="Arial"/>
          <w:sz w:val="26"/>
          <w:szCs w:val="26"/>
        </w:rPr>
        <w:t xml:space="preserve">. </w:t>
      </w:r>
      <w:r w:rsidR="002B1278" w:rsidRPr="00D83908">
        <w:rPr>
          <w:rFonts w:ascii="Arial" w:eastAsia="MS Mincho" w:hAnsi="Arial" w:cs="Arial"/>
          <w:sz w:val="26"/>
          <w:szCs w:val="26"/>
        </w:rPr>
        <w:t>М</w:t>
      </w:r>
      <w:r w:rsidR="001F2E36" w:rsidRPr="00D83908">
        <w:rPr>
          <w:rFonts w:ascii="Arial" w:eastAsia="MS Mincho" w:hAnsi="Arial" w:cs="Arial"/>
          <w:sz w:val="26"/>
          <w:szCs w:val="26"/>
        </w:rPr>
        <w:t xml:space="preserve">еню описано </w:t>
      </w:r>
      <w:r w:rsidR="00B04A6C" w:rsidRPr="00D83908">
        <w:rPr>
          <w:rFonts w:ascii="Arial" w:eastAsia="MS Mincho" w:hAnsi="Arial" w:cs="Arial"/>
          <w:sz w:val="26"/>
          <w:szCs w:val="26"/>
        </w:rPr>
        <w:t xml:space="preserve">в </w:t>
      </w:r>
      <w:r w:rsidR="002B1278" w:rsidRPr="00D83908">
        <w:rPr>
          <w:rFonts w:ascii="Arial" w:eastAsia="MS Mincho" w:hAnsi="Arial" w:cs="Arial"/>
          <w:sz w:val="26"/>
          <w:szCs w:val="26"/>
        </w:rPr>
        <w:t>3.7 ″</w:t>
      </w:r>
      <w:r w:rsidR="001F2E36" w:rsidRPr="00D83908">
        <w:rPr>
          <w:rFonts w:ascii="Arial" w:eastAsia="MS Mincho" w:hAnsi="Arial" w:cs="Arial"/>
          <w:sz w:val="26"/>
          <w:szCs w:val="26"/>
        </w:rPr>
        <w:t>Проведение курсорных измерений</w:t>
      </w:r>
      <w:r w:rsidR="002B1278" w:rsidRPr="00D83908">
        <w:rPr>
          <w:rFonts w:ascii="Arial" w:eastAsia="MS Mincho" w:hAnsi="Arial" w:cs="Arial"/>
          <w:sz w:val="26"/>
          <w:szCs w:val="26"/>
        </w:rPr>
        <w:t>″</w:t>
      </w:r>
      <w:r w:rsidRPr="00D83908">
        <w:rPr>
          <w:rFonts w:ascii="Arial" w:eastAsia="MS Mincho" w:hAnsi="Arial" w:cs="Arial"/>
          <w:sz w:val="26"/>
          <w:szCs w:val="26"/>
        </w:rPr>
        <w:t>;</w:t>
      </w:r>
    </w:p>
    <w:p w:rsidR="00860D60" w:rsidRPr="00D83908" w:rsidRDefault="00860D60" w:rsidP="00797D2C">
      <w:pPr>
        <w:pStyle w:val="125"/>
        <w:tabs>
          <w:tab w:val="left" w:pos="340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83908">
        <w:rPr>
          <w:rFonts w:ascii="Arial" w:eastAsia="MS Mincho" w:hAnsi="Arial" w:cs="Arial"/>
          <w:sz w:val="26"/>
          <w:szCs w:val="26"/>
        </w:rPr>
        <w:t>-</w:t>
      </w:r>
      <w:r w:rsidR="00910FEA" w:rsidRPr="00D83908">
        <w:rPr>
          <w:rFonts w:ascii="Arial" w:eastAsia="MS Mincho" w:hAnsi="Arial" w:cs="Arial"/>
          <w:sz w:val="26"/>
          <w:szCs w:val="26"/>
        </w:rPr>
        <w:t> </w:t>
      </w:r>
      <w:r w:rsidRPr="00D83908">
        <w:rPr>
          <w:rFonts w:ascii="Arial" w:eastAsia="MS Mincho" w:hAnsi="Arial" w:cs="Arial"/>
          <w:sz w:val="26"/>
          <w:szCs w:val="26"/>
        </w:rPr>
        <w:t xml:space="preserve">кнопка 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ИЗМЕР</w:t>
      </w:r>
      <w:r w:rsidR="00410B1D" w:rsidRPr="003156DD">
        <w:rPr>
          <w:rFonts w:eastAsia="MS Mincho"/>
          <w:sz w:val="26"/>
          <w:szCs w:val="26"/>
        </w:rPr>
        <w:t>″</w:t>
      </w:r>
      <w:r w:rsidRPr="00797D2C">
        <w:rPr>
          <w:rFonts w:eastAsia="MS Mincho"/>
          <w:sz w:val="20"/>
        </w:rPr>
        <w:t xml:space="preserve"> </w:t>
      </w:r>
      <w:r w:rsidRPr="00D83908">
        <w:rPr>
          <w:rFonts w:ascii="Arial" w:eastAsia="MS Mincho" w:hAnsi="Arial" w:cs="Arial"/>
          <w:sz w:val="26"/>
          <w:szCs w:val="26"/>
        </w:rPr>
        <w:t>(9)</w:t>
      </w:r>
      <w:r w:rsidR="00797D2C" w:rsidRPr="00D83908">
        <w:rPr>
          <w:rFonts w:ascii="Arial" w:eastAsia="MS Mincho" w:hAnsi="Arial" w:cs="Arial"/>
          <w:sz w:val="26"/>
          <w:szCs w:val="26"/>
        </w:rPr>
        <w:t xml:space="preserve"> </w:t>
      </w:r>
      <w:r w:rsidR="00CC7447" w:rsidRPr="00D83908">
        <w:rPr>
          <w:rFonts w:ascii="Arial" w:eastAsia="MS Mincho" w:hAnsi="Arial" w:cs="Arial"/>
          <w:sz w:val="26"/>
          <w:szCs w:val="26"/>
        </w:rPr>
        <w:t>–</w:t>
      </w:r>
      <w:r w:rsidRPr="00D83908">
        <w:rPr>
          <w:rFonts w:ascii="Arial" w:eastAsia="MS Mincho" w:hAnsi="Arial" w:cs="Arial"/>
          <w:sz w:val="26"/>
          <w:szCs w:val="26"/>
        </w:rPr>
        <w:t xml:space="preserve"> </w:t>
      </w:r>
      <w:r w:rsidR="00062360" w:rsidRPr="00D83908">
        <w:rPr>
          <w:rFonts w:ascii="Arial" w:eastAsia="MS Mincho" w:hAnsi="Arial" w:cs="Arial"/>
          <w:sz w:val="26"/>
          <w:szCs w:val="26"/>
        </w:rPr>
        <w:t xml:space="preserve">включает меню </w:t>
      </w:r>
      <w:r w:rsidRPr="00D83908">
        <w:rPr>
          <w:rFonts w:ascii="Arial" w:eastAsia="MS Mincho" w:hAnsi="Arial" w:cs="Arial"/>
          <w:sz w:val="26"/>
          <w:szCs w:val="26"/>
        </w:rPr>
        <w:t>управлени</w:t>
      </w:r>
      <w:r w:rsidR="00062360" w:rsidRPr="00D83908">
        <w:rPr>
          <w:rFonts w:ascii="Arial" w:eastAsia="MS Mincho" w:hAnsi="Arial" w:cs="Arial"/>
          <w:sz w:val="26"/>
          <w:szCs w:val="26"/>
        </w:rPr>
        <w:t>я</w:t>
      </w:r>
      <w:r w:rsidRPr="00D83908">
        <w:rPr>
          <w:rFonts w:ascii="Arial" w:eastAsia="MS Mincho" w:hAnsi="Arial" w:cs="Arial"/>
          <w:sz w:val="26"/>
          <w:szCs w:val="26"/>
        </w:rPr>
        <w:t xml:space="preserve"> режимами автоматических измерений</w:t>
      </w:r>
      <w:r w:rsidR="009E50EA" w:rsidRPr="00D83908">
        <w:rPr>
          <w:rFonts w:ascii="Arial" w:eastAsia="MS Mincho" w:hAnsi="Arial" w:cs="Arial"/>
          <w:sz w:val="26"/>
          <w:szCs w:val="26"/>
        </w:rPr>
        <w:t xml:space="preserve">. </w:t>
      </w:r>
      <w:r w:rsidR="002B1278" w:rsidRPr="00D83908">
        <w:rPr>
          <w:rFonts w:ascii="Arial" w:eastAsia="MS Mincho" w:hAnsi="Arial" w:cs="Arial"/>
          <w:sz w:val="26"/>
          <w:szCs w:val="26"/>
        </w:rPr>
        <w:t>М</w:t>
      </w:r>
      <w:r w:rsidR="009E50EA" w:rsidRPr="00D83908">
        <w:rPr>
          <w:rFonts w:ascii="Arial" w:eastAsia="MS Mincho" w:hAnsi="Arial" w:cs="Arial"/>
          <w:sz w:val="26"/>
          <w:szCs w:val="26"/>
        </w:rPr>
        <w:t xml:space="preserve">еню описано в </w:t>
      </w:r>
      <w:r w:rsidR="002B1278" w:rsidRPr="00D83908">
        <w:rPr>
          <w:rFonts w:ascii="Arial" w:eastAsia="MS Mincho" w:hAnsi="Arial" w:cs="Arial"/>
          <w:sz w:val="26"/>
          <w:szCs w:val="26"/>
        </w:rPr>
        <w:t>3.</w:t>
      </w:r>
      <w:r w:rsidR="002B1278" w:rsidRPr="00D83908">
        <w:rPr>
          <w:rFonts w:ascii="Arial" w:eastAsia="MS Mincho" w:hAnsi="Arial" w:cs="Arial"/>
          <w:spacing w:val="-2"/>
          <w:sz w:val="26"/>
          <w:szCs w:val="26"/>
        </w:rPr>
        <w:t>8</w:t>
      </w:r>
      <w:r w:rsidR="009E50EA" w:rsidRPr="00D83908">
        <w:rPr>
          <w:rFonts w:ascii="Arial" w:eastAsia="MS Mincho" w:hAnsi="Arial" w:cs="Arial"/>
          <w:spacing w:val="-2"/>
          <w:sz w:val="26"/>
          <w:szCs w:val="26"/>
        </w:rPr>
        <w:t xml:space="preserve"> </w:t>
      </w:r>
      <w:r w:rsidR="00410B1D" w:rsidRPr="00D83908">
        <w:rPr>
          <w:rFonts w:ascii="Arial" w:eastAsia="MS Mincho" w:hAnsi="Arial" w:cs="Arial"/>
          <w:spacing w:val="-2"/>
          <w:sz w:val="26"/>
          <w:szCs w:val="26"/>
        </w:rPr>
        <w:t>″</w:t>
      </w:r>
      <w:r w:rsidR="00B04A6C" w:rsidRPr="00D83908">
        <w:rPr>
          <w:rFonts w:ascii="Arial" w:eastAsia="MS Mincho" w:hAnsi="Arial" w:cs="Arial"/>
          <w:spacing w:val="-2"/>
          <w:sz w:val="26"/>
          <w:szCs w:val="26"/>
        </w:rPr>
        <w:t>Управление</w:t>
      </w:r>
      <w:r w:rsidR="009E50EA" w:rsidRPr="00D83908">
        <w:rPr>
          <w:rFonts w:ascii="Arial" w:eastAsia="MS Mincho" w:hAnsi="Arial" w:cs="Arial"/>
          <w:spacing w:val="-2"/>
          <w:sz w:val="26"/>
          <w:szCs w:val="26"/>
        </w:rPr>
        <w:t xml:space="preserve"> </w:t>
      </w:r>
      <w:r w:rsidR="00B04A6C" w:rsidRPr="00D83908">
        <w:rPr>
          <w:rFonts w:ascii="Arial" w:eastAsia="MS Mincho" w:hAnsi="Arial" w:cs="Arial"/>
          <w:spacing w:val="-2"/>
          <w:sz w:val="26"/>
          <w:szCs w:val="26"/>
        </w:rPr>
        <w:t xml:space="preserve">автоматическими </w:t>
      </w:r>
      <w:r w:rsidR="009E50EA" w:rsidRPr="00D83908">
        <w:rPr>
          <w:rFonts w:ascii="Arial" w:eastAsia="MS Mincho" w:hAnsi="Arial" w:cs="Arial"/>
          <w:spacing w:val="-2"/>
          <w:sz w:val="26"/>
          <w:szCs w:val="26"/>
        </w:rPr>
        <w:t>измерени</w:t>
      </w:r>
      <w:r w:rsidR="00B04A6C" w:rsidRPr="00D83908">
        <w:rPr>
          <w:rFonts w:ascii="Arial" w:eastAsia="MS Mincho" w:hAnsi="Arial" w:cs="Arial"/>
          <w:spacing w:val="-2"/>
          <w:sz w:val="26"/>
          <w:szCs w:val="26"/>
        </w:rPr>
        <w:t>ями</w:t>
      </w:r>
      <w:r w:rsidR="009E50EA" w:rsidRPr="00D83908">
        <w:rPr>
          <w:rFonts w:ascii="Arial" w:eastAsia="MS Mincho" w:hAnsi="Arial" w:cs="Arial"/>
          <w:spacing w:val="-2"/>
          <w:sz w:val="26"/>
          <w:szCs w:val="26"/>
        </w:rPr>
        <w:t xml:space="preserve"> параметров сигнала</w:t>
      </w:r>
      <w:r w:rsidR="00410B1D" w:rsidRPr="00D83908">
        <w:rPr>
          <w:rFonts w:ascii="Arial" w:eastAsia="MS Mincho" w:hAnsi="Arial" w:cs="Arial"/>
          <w:spacing w:val="-2"/>
          <w:sz w:val="26"/>
          <w:szCs w:val="26"/>
        </w:rPr>
        <w:t>″</w:t>
      </w:r>
      <w:r w:rsidRPr="00D83908">
        <w:rPr>
          <w:rFonts w:ascii="Arial" w:eastAsia="MS Mincho" w:hAnsi="Arial" w:cs="Arial"/>
          <w:sz w:val="26"/>
          <w:szCs w:val="26"/>
        </w:rPr>
        <w:t>;</w:t>
      </w:r>
    </w:p>
    <w:p w:rsidR="00860D60" w:rsidRPr="00D83908" w:rsidRDefault="00860D60" w:rsidP="00983248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83908">
        <w:rPr>
          <w:rFonts w:ascii="Arial" w:eastAsia="MS Mincho" w:hAnsi="Arial" w:cs="Arial"/>
          <w:sz w:val="26"/>
          <w:szCs w:val="26"/>
        </w:rPr>
        <w:t>- кнопка</w:t>
      </w:r>
      <w:r w:rsidRPr="003156DD">
        <w:rPr>
          <w:rFonts w:eastAsia="MS Mincho"/>
          <w:sz w:val="26"/>
          <w:szCs w:val="26"/>
        </w:rPr>
        <w:t xml:space="preserve"> 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ДИСПЛЕЙ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eastAsia="MS Mincho"/>
          <w:sz w:val="26"/>
          <w:szCs w:val="26"/>
        </w:rPr>
        <w:t xml:space="preserve"> </w:t>
      </w:r>
      <w:r w:rsidRPr="00D83908">
        <w:rPr>
          <w:rFonts w:ascii="Arial" w:eastAsia="MS Mincho" w:hAnsi="Arial" w:cs="Arial"/>
          <w:sz w:val="26"/>
          <w:szCs w:val="26"/>
        </w:rPr>
        <w:t>(10)</w:t>
      </w:r>
      <w:r w:rsidR="008D317E" w:rsidRPr="00D83908">
        <w:rPr>
          <w:rFonts w:ascii="Arial" w:eastAsia="MS Mincho" w:hAnsi="Arial" w:cs="Arial"/>
          <w:sz w:val="26"/>
          <w:szCs w:val="26"/>
        </w:rPr>
        <w:tab/>
      </w:r>
      <w:r w:rsidR="00CC7447" w:rsidRPr="00D83908">
        <w:rPr>
          <w:rFonts w:ascii="Arial" w:eastAsia="MS Mincho" w:hAnsi="Arial" w:cs="Arial"/>
          <w:sz w:val="26"/>
          <w:szCs w:val="26"/>
        </w:rPr>
        <w:t>–</w:t>
      </w:r>
      <w:r w:rsidR="00C73EE7" w:rsidRPr="00D83908">
        <w:rPr>
          <w:rFonts w:ascii="Arial" w:eastAsia="MS Mincho" w:hAnsi="Arial" w:cs="Arial"/>
          <w:sz w:val="26"/>
          <w:szCs w:val="26"/>
        </w:rPr>
        <w:t> </w:t>
      </w:r>
      <w:r w:rsidRPr="00D83908">
        <w:rPr>
          <w:rFonts w:ascii="Arial" w:eastAsia="MS Mincho" w:hAnsi="Arial" w:cs="Arial"/>
          <w:sz w:val="26"/>
          <w:szCs w:val="26"/>
        </w:rPr>
        <w:t>включает меню управления отображени</w:t>
      </w:r>
      <w:r w:rsidR="00C73EE7" w:rsidRPr="00D83908">
        <w:rPr>
          <w:rFonts w:ascii="Arial" w:eastAsia="MS Mincho" w:hAnsi="Arial" w:cs="Arial"/>
          <w:sz w:val="26"/>
          <w:szCs w:val="26"/>
        </w:rPr>
        <w:t>ем</w:t>
      </w:r>
      <w:r w:rsidRPr="00D83908">
        <w:rPr>
          <w:rFonts w:ascii="Arial" w:eastAsia="MS Mincho" w:hAnsi="Arial" w:cs="Arial"/>
          <w:sz w:val="26"/>
          <w:szCs w:val="26"/>
        </w:rPr>
        <w:t xml:space="preserve"> ЖКЭ</w:t>
      </w:r>
      <w:r w:rsidR="00DB0252" w:rsidRPr="00D83908">
        <w:rPr>
          <w:rFonts w:ascii="Arial" w:eastAsia="MS Mincho" w:hAnsi="Arial" w:cs="Arial"/>
          <w:sz w:val="26"/>
          <w:szCs w:val="26"/>
        </w:rPr>
        <w:t xml:space="preserve">. </w:t>
      </w:r>
      <w:r w:rsidR="002B1278" w:rsidRPr="00D83908">
        <w:rPr>
          <w:rFonts w:ascii="Arial" w:eastAsia="MS Mincho" w:hAnsi="Arial" w:cs="Arial"/>
          <w:sz w:val="26"/>
          <w:szCs w:val="26"/>
        </w:rPr>
        <w:t>М</w:t>
      </w:r>
      <w:r w:rsidR="00DB0252" w:rsidRPr="00D83908">
        <w:rPr>
          <w:rFonts w:ascii="Arial" w:eastAsia="MS Mincho" w:hAnsi="Arial" w:cs="Arial"/>
          <w:sz w:val="26"/>
          <w:szCs w:val="26"/>
        </w:rPr>
        <w:t>еню</w:t>
      </w:r>
      <w:r w:rsidR="00C73EE7" w:rsidRPr="00D83908">
        <w:rPr>
          <w:rFonts w:ascii="Arial" w:eastAsia="MS Mincho" w:hAnsi="Arial" w:cs="Arial"/>
          <w:sz w:val="26"/>
          <w:szCs w:val="26"/>
        </w:rPr>
        <w:t> </w:t>
      </w:r>
      <w:r w:rsidR="00DB0252" w:rsidRPr="00D83908">
        <w:rPr>
          <w:rFonts w:ascii="Arial" w:eastAsia="MS Mincho" w:hAnsi="Arial" w:cs="Arial"/>
          <w:sz w:val="26"/>
          <w:szCs w:val="26"/>
        </w:rPr>
        <w:t xml:space="preserve">описано в </w:t>
      </w:r>
      <w:r w:rsidR="00A73A98" w:rsidRPr="00D83908">
        <w:rPr>
          <w:rFonts w:ascii="Arial" w:eastAsia="MS Mincho" w:hAnsi="Arial" w:cs="Arial"/>
          <w:sz w:val="26"/>
          <w:szCs w:val="26"/>
        </w:rPr>
        <w:t>3.9 ″</w:t>
      </w:r>
      <w:r w:rsidR="00DB0252" w:rsidRPr="00D83908">
        <w:rPr>
          <w:rFonts w:ascii="Arial" w:eastAsia="MS Mincho" w:hAnsi="Arial" w:cs="Arial"/>
          <w:sz w:val="26"/>
          <w:szCs w:val="26"/>
        </w:rPr>
        <w:t>Установка параметов отображения сигналов на ЖКЭ</w:t>
      </w:r>
      <w:r w:rsidR="00A73A98" w:rsidRPr="00D83908">
        <w:rPr>
          <w:rFonts w:ascii="Arial" w:eastAsia="MS Mincho" w:hAnsi="Arial" w:cs="Arial"/>
          <w:sz w:val="26"/>
          <w:szCs w:val="26"/>
        </w:rPr>
        <w:t>″</w:t>
      </w:r>
      <w:r w:rsidRPr="00D83908">
        <w:rPr>
          <w:rFonts w:ascii="Arial" w:eastAsia="MS Mincho" w:hAnsi="Arial" w:cs="Arial"/>
          <w:sz w:val="26"/>
          <w:szCs w:val="26"/>
        </w:rPr>
        <w:t>;</w:t>
      </w:r>
    </w:p>
    <w:p w:rsidR="00860D60" w:rsidRPr="00D305CD" w:rsidRDefault="00860D60" w:rsidP="00F10E5C">
      <w:pPr>
        <w:pStyle w:val="125"/>
        <w:tabs>
          <w:tab w:val="left" w:pos="3544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305CD">
        <w:rPr>
          <w:rFonts w:ascii="Arial" w:eastAsia="MS Mincho" w:hAnsi="Arial" w:cs="Arial"/>
          <w:sz w:val="26"/>
          <w:szCs w:val="26"/>
        </w:rPr>
        <w:t>-</w:t>
      </w:r>
      <w:r w:rsidR="000A6D90" w:rsidRPr="00D305CD">
        <w:rPr>
          <w:rFonts w:ascii="Arial" w:eastAsia="MS Mincho" w:hAnsi="Arial" w:cs="Arial"/>
          <w:sz w:val="26"/>
          <w:szCs w:val="26"/>
        </w:rPr>
        <w:t> </w:t>
      </w:r>
      <w:r w:rsidRPr="00D305CD">
        <w:rPr>
          <w:rFonts w:ascii="Arial" w:eastAsia="MS Mincho" w:hAnsi="Arial" w:cs="Arial"/>
          <w:sz w:val="26"/>
          <w:szCs w:val="26"/>
        </w:rPr>
        <w:t>кнопка</w:t>
      </w:r>
      <w:r w:rsidRPr="003156DD">
        <w:rPr>
          <w:rFonts w:eastAsia="MS Mincho"/>
          <w:sz w:val="26"/>
          <w:szCs w:val="26"/>
        </w:rPr>
        <w:t xml:space="preserve"> </w:t>
      </w:r>
      <w:r w:rsidR="00410B1D" w:rsidRPr="003156DD">
        <w:rPr>
          <w:rFonts w:eastAsia="MS Mincho"/>
          <w:sz w:val="26"/>
          <w:szCs w:val="26"/>
        </w:rPr>
        <w:t>″</w:t>
      </w:r>
      <w:r w:rsidR="00E45D26" w:rsidRPr="003156DD">
        <w:rPr>
          <w:rFonts w:ascii="Arial Narrow" w:eastAsia="MS Mincho" w:hAnsi="Arial Narrow"/>
          <w:b/>
          <w:sz w:val="26"/>
          <w:szCs w:val="26"/>
        </w:rPr>
        <w:t>ПОМОЩЬ</w:t>
      </w:r>
      <w:r w:rsidR="00410B1D" w:rsidRPr="003156DD">
        <w:rPr>
          <w:rFonts w:eastAsia="MS Mincho"/>
          <w:sz w:val="26"/>
          <w:szCs w:val="26"/>
        </w:rPr>
        <w:t>″</w:t>
      </w:r>
      <w:r w:rsidR="0035044E" w:rsidRPr="003156DD">
        <w:rPr>
          <w:rFonts w:eastAsia="MS Mincho"/>
          <w:sz w:val="26"/>
          <w:szCs w:val="26"/>
        </w:rPr>
        <w:t xml:space="preserve"> </w:t>
      </w:r>
      <w:r w:rsidR="00E45D26" w:rsidRPr="00D305CD">
        <w:rPr>
          <w:rFonts w:ascii="Arial" w:eastAsia="MS Mincho" w:hAnsi="Arial" w:cs="Arial"/>
          <w:sz w:val="26"/>
          <w:szCs w:val="26"/>
        </w:rPr>
        <w:t>(11)</w:t>
      </w:r>
      <w:r w:rsidR="008D317E" w:rsidRPr="00D305CD">
        <w:rPr>
          <w:rFonts w:ascii="Arial" w:eastAsia="MS Mincho" w:hAnsi="Arial" w:cs="Arial"/>
          <w:sz w:val="26"/>
          <w:szCs w:val="26"/>
        </w:rPr>
        <w:tab/>
      </w:r>
      <w:r w:rsidR="00CC7447" w:rsidRPr="00D305CD">
        <w:rPr>
          <w:rFonts w:ascii="Arial" w:eastAsia="MS Mincho" w:hAnsi="Arial" w:cs="Arial"/>
          <w:sz w:val="26"/>
          <w:szCs w:val="26"/>
        </w:rPr>
        <w:t>–</w:t>
      </w:r>
      <w:r w:rsidR="00C73EE7" w:rsidRPr="00D305CD">
        <w:rPr>
          <w:rFonts w:ascii="Arial" w:eastAsia="MS Mincho" w:hAnsi="Arial" w:cs="Arial"/>
          <w:sz w:val="26"/>
          <w:szCs w:val="26"/>
        </w:rPr>
        <w:t> </w:t>
      </w:r>
      <w:r w:rsidRPr="00D305CD">
        <w:rPr>
          <w:rFonts w:ascii="Arial" w:eastAsia="MS Mincho" w:hAnsi="Arial" w:cs="Arial"/>
          <w:sz w:val="26"/>
          <w:szCs w:val="26"/>
        </w:rPr>
        <w:t xml:space="preserve">включает режим </w:t>
      </w:r>
      <w:r w:rsidR="00031820" w:rsidRPr="00D305CD">
        <w:rPr>
          <w:rFonts w:ascii="Arial" w:eastAsia="MS Mincho" w:hAnsi="Arial" w:cs="Arial"/>
          <w:sz w:val="26"/>
          <w:szCs w:val="26"/>
        </w:rPr>
        <w:t>подсказок о назначении органов управления</w:t>
      </w:r>
      <w:r w:rsidR="00E45D26" w:rsidRPr="00D305CD">
        <w:rPr>
          <w:rFonts w:ascii="Arial" w:eastAsia="MS Mincho" w:hAnsi="Arial" w:cs="Arial"/>
          <w:sz w:val="26"/>
          <w:szCs w:val="26"/>
        </w:rPr>
        <w:t>;</w:t>
      </w:r>
    </w:p>
    <w:p w:rsidR="00860D60" w:rsidRPr="00D305CD" w:rsidRDefault="00860D60" w:rsidP="0005299F">
      <w:pPr>
        <w:pStyle w:val="125"/>
        <w:tabs>
          <w:tab w:val="left" w:pos="340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305CD">
        <w:rPr>
          <w:rFonts w:ascii="Arial" w:eastAsia="MS Mincho" w:hAnsi="Arial" w:cs="Arial"/>
          <w:sz w:val="26"/>
          <w:szCs w:val="26"/>
        </w:rPr>
        <w:t xml:space="preserve">- кнопка </w:t>
      </w:r>
      <w:r w:rsidR="00B679B9"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ПАМЯТЬ</w:t>
      </w:r>
      <w:r w:rsidR="00B679B9" w:rsidRPr="003156DD">
        <w:rPr>
          <w:rFonts w:eastAsia="MS Mincho"/>
          <w:sz w:val="26"/>
          <w:szCs w:val="26"/>
        </w:rPr>
        <w:t>″</w:t>
      </w:r>
      <w:r w:rsidRPr="003156DD">
        <w:rPr>
          <w:rFonts w:eastAsia="MS Mincho"/>
          <w:sz w:val="26"/>
          <w:szCs w:val="26"/>
        </w:rPr>
        <w:t xml:space="preserve"> </w:t>
      </w:r>
      <w:r w:rsidRPr="00D305CD">
        <w:rPr>
          <w:rFonts w:ascii="Arial" w:eastAsia="MS Mincho" w:hAnsi="Arial" w:cs="Arial"/>
          <w:sz w:val="26"/>
          <w:szCs w:val="26"/>
        </w:rPr>
        <w:t>(12)</w:t>
      </w:r>
      <w:r w:rsidR="008D317E" w:rsidRPr="00D305CD">
        <w:rPr>
          <w:rFonts w:ascii="Arial" w:eastAsia="MS Mincho" w:hAnsi="Arial" w:cs="Arial"/>
          <w:sz w:val="26"/>
          <w:szCs w:val="26"/>
        </w:rPr>
        <w:tab/>
      </w:r>
      <w:r w:rsidR="00CC7447" w:rsidRPr="00D305CD">
        <w:rPr>
          <w:rFonts w:ascii="Arial" w:eastAsia="MS Mincho" w:hAnsi="Arial" w:cs="Arial"/>
          <w:sz w:val="26"/>
          <w:szCs w:val="26"/>
        </w:rPr>
        <w:t>–</w:t>
      </w:r>
      <w:r w:rsidR="00122759" w:rsidRPr="00D305CD">
        <w:rPr>
          <w:rFonts w:ascii="Arial" w:eastAsia="MS Mincho" w:hAnsi="Arial" w:cs="Arial"/>
          <w:sz w:val="26"/>
          <w:szCs w:val="26"/>
        </w:rPr>
        <w:t> </w:t>
      </w:r>
      <w:r w:rsidRPr="00D305CD">
        <w:rPr>
          <w:rFonts w:ascii="Arial" w:eastAsia="MS Mincho" w:hAnsi="Arial" w:cs="Arial"/>
          <w:sz w:val="26"/>
          <w:szCs w:val="26"/>
        </w:rPr>
        <w:t>включает меню управления режимом записи и воспроизведения осциллограмм</w:t>
      </w:r>
      <w:r w:rsidR="00DB0252" w:rsidRPr="00D305CD">
        <w:rPr>
          <w:rFonts w:ascii="Arial" w:eastAsia="MS Mincho" w:hAnsi="Arial" w:cs="Arial"/>
          <w:sz w:val="26"/>
          <w:szCs w:val="26"/>
        </w:rPr>
        <w:t xml:space="preserve">. </w:t>
      </w:r>
      <w:r w:rsidR="008F1541" w:rsidRPr="00D305CD">
        <w:rPr>
          <w:rFonts w:ascii="Arial" w:eastAsia="MS Mincho" w:hAnsi="Arial" w:cs="Arial"/>
          <w:sz w:val="26"/>
          <w:szCs w:val="26"/>
        </w:rPr>
        <w:t>М</w:t>
      </w:r>
      <w:r w:rsidR="00DB0252" w:rsidRPr="00D305CD">
        <w:rPr>
          <w:rFonts w:ascii="Arial" w:eastAsia="MS Mincho" w:hAnsi="Arial" w:cs="Arial"/>
          <w:sz w:val="26"/>
          <w:szCs w:val="26"/>
        </w:rPr>
        <w:t xml:space="preserve">еню описано в </w:t>
      </w:r>
      <w:r w:rsidR="008F1541" w:rsidRPr="00D305CD">
        <w:rPr>
          <w:rFonts w:ascii="Arial" w:eastAsia="MS Mincho" w:hAnsi="Arial" w:cs="Arial"/>
          <w:sz w:val="26"/>
          <w:szCs w:val="26"/>
        </w:rPr>
        <w:t>3.10 ″</w:t>
      </w:r>
      <w:r w:rsidR="00DB0252" w:rsidRPr="00D305CD">
        <w:rPr>
          <w:rFonts w:ascii="Arial" w:eastAsia="MS Mincho" w:hAnsi="Arial" w:cs="Arial"/>
          <w:sz w:val="26"/>
          <w:szCs w:val="26"/>
        </w:rPr>
        <w:t>Установка режимов работы с памятью сигналов, их сохранение и воспроизведение</w:t>
      </w:r>
      <w:r w:rsidR="008F1541" w:rsidRPr="00D305CD">
        <w:rPr>
          <w:rFonts w:ascii="Arial" w:eastAsia="MS Mincho" w:hAnsi="Arial" w:cs="Arial"/>
          <w:sz w:val="26"/>
          <w:szCs w:val="26"/>
        </w:rPr>
        <w:t>″</w:t>
      </w:r>
      <w:r w:rsidRPr="00D305CD">
        <w:rPr>
          <w:rFonts w:ascii="Arial" w:eastAsia="MS Mincho" w:hAnsi="Arial" w:cs="Arial"/>
          <w:sz w:val="26"/>
          <w:szCs w:val="26"/>
        </w:rPr>
        <w:t>;</w:t>
      </w:r>
    </w:p>
    <w:p w:rsidR="00305F41" w:rsidRPr="00610D8D" w:rsidRDefault="00FB40D8" w:rsidP="00F10E5C">
      <w:pPr>
        <w:pStyle w:val="125"/>
        <w:tabs>
          <w:tab w:val="left" w:pos="340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br w:type="page"/>
      </w:r>
      <w:r w:rsidR="00E82A4B" w:rsidRPr="00610D8D">
        <w:rPr>
          <w:rFonts w:ascii="Arial" w:eastAsia="MS Mincho" w:hAnsi="Arial" w:cs="Arial"/>
          <w:sz w:val="26"/>
          <w:szCs w:val="26"/>
        </w:rPr>
        <w:lastRenderedPageBreak/>
        <w:t>-</w:t>
      </w:r>
      <w:r w:rsidR="00D4706B" w:rsidRPr="00610D8D">
        <w:rPr>
          <w:rFonts w:ascii="Arial" w:eastAsia="MS Mincho" w:hAnsi="Arial" w:cs="Arial"/>
          <w:sz w:val="26"/>
          <w:szCs w:val="26"/>
        </w:rPr>
        <w:t> </w:t>
      </w:r>
      <w:r w:rsidR="0035044E" w:rsidRPr="00610D8D">
        <w:rPr>
          <w:rFonts w:ascii="Arial" w:eastAsia="MS Mincho" w:hAnsi="Arial" w:cs="Arial"/>
          <w:sz w:val="26"/>
          <w:szCs w:val="26"/>
        </w:rPr>
        <w:t>кнопка</w:t>
      </w:r>
      <w:r w:rsidR="0035044E" w:rsidRPr="003156DD">
        <w:rPr>
          <w:rFonts w:eastAsia="MS Mincho"/>
          <w:sz w:val="26"/>
          <w:szCs w:val="26"/>
        </w:rPr>
        <w:t xml:space="preserve"> </w:t>
      </w:r>
      <w:r w:rsidR="00B679B9" w:rsidRPr="003156DD">
        <w:rPr>
          <w:rFonts w:eastAsia="MS Mincho"/>
          <w:sz w:val="26"/>
          <w:szCs w:val="26"/>
        </w:rPr>
        <w:t>″</w:t>
      </w:r>
      <w:r w:rsidR="0035044E" w:rsidRPr="003156DD">
        <w:rPr>
          <w:rFonts w:ascii="Arial Narrow" w:eastAsia="MS Mincho" w:hAnsi="Arial Narrow"/>
          <w:b/>
          <w:sz w:val="26"/>
          <w:szCs w:val="26"/>
        </w:rPr>
        <w:t>СЕРВИС</w:t>
      </w:r>
      <w:r w:rsidR="00B679B9" w:rsidRPr="003156DD">
        <w:rPr>
          <w:rFonts w:eastAsia="MS Mincho"/>
          <w:sz w:val="26"/>
          <w:szCs w:val="26"/>
        </w:rPr>
        <w:t>″</w:t>
      </w:r>
      <w:r w:rsidR="00E82A4B" w:rsidRPr="003156DD">
        <w:rPr>
          <w:rFonts w:eastAsia="MS Mincho"/>
          <w:sz w:val="26"/>
          <w:szCs w:val="26"/>
        </w:rPr>
        <w:t xml:space="preserve"> </w:t>
      </w:r>
      <w:r w:rsidR="00A94865" w:rsidRPr="00610D8D">
        <w:rPr>
          <w:rFonts w:ascii="Arial" w:eastAsia="MS Mincho" w:hAnsi="Arial" w:cs="Arial"/>
          <w:sz w:val="26"/>
          <w:szCs w:val="26"/>
        </w:rPr>
        <w:t>(13)</w:t>
      </w:r>
      <w:r w:rsidR="00D4706B" w:rsidRPr="00610D8D">
        <w:rPr>
          <w:rFonts w:ascii="Arial" w:eastAsia="MS Mincho" w:hAnsi="Arial" w:cs="Arial"/>
          <w:sz w:val="26"/>
          <w:szCs w:val="26"/>
        </w:rPr>
        <w:tab/>
      </w:r>
      <w:r w:rsidR="00CC7447" w:rsidRPr="00610D8D">
        <w:rPr>
          <w:rFonts w:ascii="Arial" w:eastAsia="MS Mincho" w:hAnsi="Arial" w:cs="Arial"/>
          <w:sz w:val="26"/>
          <w:szCs w:val="26"/>
        </w:rPr>
        <w:t>–</w:t>
      </w:r>
      <w:r w:rsidR="00E82A4B" w:rsidRPr="00610D8D">
        <w:rPr>
          <w:rFonts w:ascii="Arial" w:eastAsia="MS Mincho" w:hAnsi="Arial" w:cs="Arial"/>
          <w:sz w:val="26"/>
          <w:szCs w:val="26"/>
        </w:rPr>
        <w:t xml:space="preserve"> </w:t>
      </w:r>
      <w:r w:rsidR="00D4706B" w:rsidRPr="00610D8D">
        <w:rPr>
          <w:rFonts w:ascii="Arial" w:eastAsia="MS Mincho" w:hAnsi="Arial" w:cs="Arial"/>
          <w:sz w:val="26"/>
          <w:szCs w:val="26"/>
        </w:rPr>
        <w:t>включает</w:t>
      </w:r>
      <w:r w:rsidR="0035044E" w:rsidRPr="00610D8D">
        <w:rPr>
          <w:rFonts w:ascii="Arial" w:eastAsia="MS Mincho" w:hAnsi="Arial" w:cs="Arial"/>
          <w:sz w:val="26"/>
          <w:szCs w:val="26"/>
        </w:rPr>
        <w:t xml:space="preserve"> меню дополнительных возможностей осциллографа</w:t>
      </w:r>
      <w:r w:rsidR="002D2B0F" w:rsidRPr="00610D8D">
        <w:rPr>
          <w:rFonts w:ascii="Arial" w:eastAsia="MS Mincho" w:hAnsi="Arial" w:cs="Arial"/>
          <w:sz w:val="26"/>
          <w:szCs w:val="26"/>
        </w:rPr>
        <w:t>. Меню описано в 3.11 ″Использование дополнительных возможностей осциллографа″</w:t>
      </w:r>
      <w:r w:rsidR="00305F41" w:rsidRPr="00610D8D">
        <w:rPr>
          <w:rFonts w:ascii="Arial" w:eastAsia="MS Mincho" w:hAnsi="Arial" w:cs="Arial"/>
          <w:sz w:val="26"/>
          <w:szCs w:val="26"/>
        </w:rPr>
        <w:t>:</w:t>
      </w:r>
    </w:p>
    <w:p w:rsidR="00305F41" w:rsidRPr="00610D8D" w:rsidRDefault="00305F41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1) сброс настроек;</w:t>
      </w:r>
      <w:r w:rsidR="007B7F64" w:rsidRPr="00610D8D">
        <w:rPr>
          <w:rFonts w:ascii="Arial" w:eastAsia="MS Mincho" w:hAnsi="Arial" w:cs="Arial"/>
          <w:sz w:val="26"/>
          <w:szCs w:val="26"/>
        </w:rPr>
        <w:t xml:space="preserve"> </w:t>
      </w:r>
      <w:r w:rsidRPr="00610D8D">
        <w:rPr>
          <w:rFonts w:ascii="Arial" w:eastAsia="MS Mincho" w:hAnsi="Arial" w:cs="Arial"/>
          <w:sz w:val="26"/>
          <w:szCs w:val="26"/>
        </w:rPr>
        <w:t xml:space="preserve"> автопоиск сигнала;</w:t>
      </w:r>
    </w:p>
    <w:p w:rsidR="00305F41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2</w:t>
      </w:r>
      <w:r w:rsidR="00305F41" w:rsidRPr="00610D8D">
        <w:rPr>
          <w:rFonts w:ascii="Arial" w:eastAsia="MS Mincho" w:hAnsi="Arial" w:cs="Arial"/>
          <w:sz w:val="26"/>
          <w:szCs w:val="26"/>
        </w:rPr>
        <w:t>) управление калибратором и калибровка осциллографа;</w:t>
      </w:r>
    </w:p>
    <w:p w:rsidR="00305F41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3</w:t>
      </w:r>
      <w:r w:rsidR="00305F41" w:rsidRPr="00610D8D">
        <w:rPr>
          <w:rFonts w:ascii="Arial" w:eastAsia="MS Mincho" w:hAnsi="Arial" w:cs="Arial"/>
          <w:sz w:val="26"/>
          <w:szCs w:val="26"/>
        </w:rPr>
        <w:t>) функции математических операций и спектрального анализа;</w:t>
      </w:r>
    </w:p>
    <w:p w:rsidR="00305F41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4</w:t>
      </w:r>
      <w:r w:rsidR="00305F41" w:rsidRPr="00610D8D">
        <w:rPr>
          <w:rFonts w:ascii="Arial" w:eastAsia="MS Mincho" w:hAnsi="Arial" w:cs="Arial"/>
          <w:sz w:val="26"/>
          <w:szCs w:val="26"/>
        </w:rPr>
        <w:t>) установка параметров подключения  по сети ″</w:t>
      </w:r>
      <w:r w:rsidR="00305F41" w:rsidRPr="00610D8D">
        <w:rPr>
          <w:rFonts w:ascii="Arial" w:eastAsia="MS Mincho" w:hAnsi="Arial" w:cs="Arial"/>
          <w:sz w:val="26"/>
          <w:szCs w:val="26"/>
          <w:lang w:val="en-US"/>
        </w:rPr>
        <w:t>Ethernet</w:t>
      </w:r>
      <w:r w:rsidR="00305F41" w:rsidRPr="00610D8D">
        <w:rPr>
          <w:rFonts w:ascii="Arial" w:eastAsia="MS Mincho" w:hAnsi="Arial" w:cs="Arial"/>
          <w:sz w:val="26"/>
          <w:szCs w:val="26"/>
        </w:rPr>
        <w:t>″;</w:t>
      </w:r>
    </w:p>
    <w:p w:rsidR="00305F41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5</w:t>
      </w:r>
      <w:r w:rsidR="00305F41" w:rsidRPr="00610D8D">
        <w:rPr>
          <w:rFonts w:ascii="Arial" w:eastAsia="MS Mincho" w:hAnsi="Arial" w:cs="Arial"/>
          <w:sz w:val="26"/>
          <w:szCs w:val="26"/>
        </w:rPr>
        <w:t>) включение/выключение динамика и выбор уровня его звучания;</w:t>
      </w:r>
    </w:p>
    <w:p w:rsidR="00305F41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6</w:t>
      </w:r>
      <w:r w:rsidR="00305F41" w:rsidRPr="00610D8D">
        <w:rPr>
          <w:rFonts w:ascii="Arial" w:eastAsia="MS Mincho" w:hAnsi="Arial" w:cs="Arial"/>
          <w:sz w:val="26"/>
          <w:szCs w:val="26"/>
        </w:rPr>
        <w:t>) устанока текущего времени и даты;</w:t>
      </w:r>
    </w:p>
    <w:p w:rsidR="00E82A4B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7</w:t>
      </w:r>
      <w:r w:rsidR="00305F41" w:rsidRPr="00610D8D">
        <w:rPr>
          <w:rFonts w:ascii="Arial" w:eastAsia="MS Mincho" w:hAnsi="Arial" w:cs="Arial"/>
          <w:sz w:val="26"/>
          <w:szCs w:val="26"/>
        </w:rPr>
        <w:t xml:space="preserve">) выбор функций регистратора сигналов;   выбор языка </w:t>
      </w:r>
      <w:r w:rsidR="000A60CB" w:rsidRPr="00610D8D">
        <w:rPr>
          <w:rFonts w:ascii="Arial" w:eastAsia="MS Mincho" w:hAnsi="Arial" w:cs="Arial"/>
          <w:sz w:val="26"/>
          <w:szCs w:val="26"/>
        </w:rPr>
        <w:t>меню</w:t>
      </w:r>
      <w:r w:rsidR="002D2B0F" w:rsidRPr="00610D8D">
        <w:rPr>
          <w:rFonts w:ascii="Arial" w:eastAsia="MS Mincho" w:hAnsi="Arial" w:cs="Arial"/>
          <w:sz w:val="26"/>
          <w:szCs w:val="26"/>
        </w:rPr>
        <w:t>;</w:t>
      </w:r>
    </w:p>
    <w:p w:rsidR="00E82A4B" w:rsidRPr="00610D8D" w:rsidRDefault="00E82A4B" w:rsidP="004F20CC">
      <w:pPr>
        <w:pStyle w:val="125"/>
        <w:tabs>
          <w:tab w:val="left" w:pos="3402"/>
          <w:tab w:val="left" w:pos="3686"/>
        </w:tabs>
        <w:spacing w:before="80"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-</w:t>
      </w:r>
      <w:r w:rsidR="005E4C5B" w:rsidRPr="00610D8D">
        <w:rPr>
          <w:rFonts w:ascii="Arial" w:eastAsia="MS Mincho" w:hAnsi="Arial" w:cs="Arial"/>
          <w:sz w:val="26"/>
          <w:szCs w:val="26"/>
        </w:rPr>
        <w:t> </w:t>
      </w:r>
      <w:r w:rsidR="0035044E" w:rsidRPr="00610D8D">
        <w:rPr>
          <w:rFonts w:ascii="Arial" w:eastAsia="MS Mincho" w:hAnsi="Arial" w:cs="Arial"/>
          <w:sz w:val="26"/>
          <w:szCs w:val="26"/>
        </w:rPr>
        <w:t>кнопка</w:t>
      </w:r>
      <w:r w:rsidR="0035044E" w:rsidRPr="003156DD">
        <w:rPr>
          <w:rFonts w:eastAsia="MS Mincho"/>
          <w:sz w:val="26"/>
          <w:szCs w:val="26"/>
        </w:rPr>
        <w:t xml:space="preserve"> </w:t>
      </w:r>
      <w:r w:rsidR="00B679B9" w:rsidRPr="003156DD">
        <w:rPr>
          <w:rFonts w:eastAsia="MS Mincho"/>
          <w:sz w:val="26"/>
          <w:szCs w:val="26"/>
        </w:rPr>
        <w:t>″</w:t>
      </w:r>
      <w:r w:rsidR="00086C27" w:rsidRPr="003156DD">
        <w:rPr>
          <w:rFonts w:ascii="Arial Narrow" w:eastAsia="MS Mincho" w:hAnsi="Arial Narrow"/>
          <w:b/>
          <w:sz w:val="26"/>
          <w:szCs w:val="26"/>
        </w:rPr>
        <w:t>ПУСК/СТОП</w:t>
      </w:r>
      <w:r w:rsidR="00B679B9" w:rsidRPr="003156DD">
        <w:rPr>
          <w:rFonts w:eastAsia="MS Mincho"/>
          <w:sz w:val="26"/>
          <w:szCs w:val="26"/>
        </w:rPr>
        <w:t>″</w:t>
      </w:r>
      <w:r w:rsidRPr="003156DD">
        <w:rPr>
          <w:rFonts w:eastAsia="MS Mincho"/>
          <w:sz w:val="26"/>
          <w:szCs w:val="26"/>
        </w:rPr>
        <w:t xml:space="preserve"> </w:t>
      </w:r>
      <w:r w:rsidR="00A94865" w:rsidRPr="00610D8D">
        <w:rPr>
          <w:rFonts w:ascii="Arial" w:eastAsia="MS Mincho" w:hAnsi="Arial" w:cs="Arial"/>
          <w:sz w:val="26"/>
          <w:szCs w:val="26"/>
        </w:rPr>
        <w:t>(14)</w:t>
      </w:r>
      <w:r w:rsidR="00A8100C" w:rsidRPr="00610D8D">
        <w:rPr>
          <w:rFonts w:ascii="Arial" w:eastAsia="MS Mincho" w:hAnsi="Arial" w:cs="Arial"/>
          <w:sz w:val="26"/>
          <w:szCs w:val="26"/>
        </w:rPr>
        <w:tab/>
      </w:r>
      <w:r w:rsidR="00CC7447" w:rsidRPr="00610D8D">
        <w:rPr>
          <w:rFonts w:ascii="Arial" w:eastAsia="MS Mincho" w:hAnsi="Arial" w:cs="Arial"/>
          <w:sz w:val="26"/>
          <w:szCs w:val="26"/>
        </w:rPr>
        <w:t>–</w:t>
      </w:r>
      <w:r w:rsidRPr="00610D8D">
        <w:rPr>
          <w:rFonts w:ascii="Arial" w:eastAsia="MS Mincho" w:hAnsi="Arial" w:cs="Arial"/>
          <w:sz w:val="26"/>
          <w:szCs w:val="26"/>
        </w:rPr>
        <w:t xml:space="preserve"> запуск/остановка </w:t>
      </w:r>
      <w:r w:rsidR="008D317E" w:rsidRPr="00610D8D">
        <w:rPr>
          <w:rFonts w:ascii="Arial" w:eastAsia="MS Mincho" w:hAnsi="Arial" w:cs="Arial"/>
          <w:sz w:val="26"/>
          <w:szCs w:val="26"/>
        </w:rPr>
        <w:t>режима регистрации</w:t>
      </w:r>
      <w:r w:rsidR="00F5693D" w:rsidRPr="00610D8D">
        <w:rPr>
          <w:rFonts w:ascii="Arial" w:eastAsia="MS Mincho" w:hAnsi="Arial" w:cs="Arial"/>
          <w:sz w:val="26"/>
          <w:szCs w:val="26"/>
        </w:rPr>
        <w:t xml:space="preserve"> сигналов</w:t>
      </w:r>
      <w:r w:rsidR="0035044E" w:rsidRPr="00610D8D">
        <w:rPr>
          <w:rFonts w:ascii="Arial" w:eastAsia="MS Mincho" w:hAnsi="Arial" w:cs="Arial"/>
          <w:sz w:val="26"/>
          <w:szCs w:val="26"/>
        </w:rPr>
        <w:t>. В</w:t>
      </w:r>
      <w:r w:rsidR="009E6053" w:rsidRPr="00610D8D">
        <w:rPr>
          <w:rFonts w:ascii="Arial" w:eastAsia="MS Mincho" w:hAnsi="Arial" w:cs="Arial"/>
          <w:sz w:val="26"/>
          <w:szCs w:val="26"/>
        </w:rPr>
        <w:t> </w:t>
      </w:r>
      <w:r w:rsidR="0035044E" w:rsidRPr="00610D8D">
        <w:rPr>
          <w:rFonts w:ascii="Arial" w:eastAsia="MS Mincho" w:hAnsi="Arial" w:cs="Arial"/>
          <w:sz w:val="26"/>
          <w:szCs w:val="26"/>
        </w:rPr>
        <w:t>режиме однократного запуска – запуск одиночного измерения.</w:t>
      </w:r>
    </w:p>
    <w:p w:rsidR="00A94865" w:rsidRPr="00610D8D" w:rsidRDefault="00ED16C0" w:rsidP="00E16028">
      <w:pPr>
        <w:pStyle w:val="125"/>
        <w:tabs>
          <w:tab w:val="left" w:pos="124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650240</wp:posOffset>
                </wp:positionV>
                <wp:extent cx="359410" cy="205105"/>
                <wp:effectExtent l="62230" t="9525" r="26035" b="13970"/>
                <wp:wrapNone/>
                <wp:docPr id="164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" cy="205105"/>
                          <a:chOff x="3190" y="3398"/>
                          <a:chExt cx="423" cy="242"/>
                        </a:xfrm>
                      </wpg:grpSpPr>
                      <wps:wsp>
                        <wps:cNvPr id="165" name="Line 798"/>
                        <wps:cNvCnPr>
                          <a:cxnSpLocks noChangeShapeType="1"/>
                        </wps:cNvCnPr>
                        <wps:spPr bwMode="auto">
                          <a:xfrm>
                            <a:off x="3190" y="3523"/>
                            <a:ext cx="423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6" name="Group 799"/>
                        <wpg:cNvGrpSpPr>
                          <a:grpSpLocks/>
                        </wpg:cNvGrpSpPr>
                        <wpg:grpSpPr bwMode="auto">
                          <a:xfrm>
                            <a:off x="3299" y="3398"/>
                            <a:ext cx="204" cy="116"/>
                            <a:chOff x="3568" y="4617"/>
                            <a:chExt cx="204" cy="116"/>
                          </a:xfrm>
                        </wpg:grpSpPr>
                        <wps:wsp>
                          <wps:cNvPr id="167" name="Oval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0" y="4617"/>
                              <a:ext cx="62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Line 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9" y="4653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8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68" y="4662"/>
                              <a:ext cx="71" cy="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0" name="Group 803"/>
                        <wpg:cNvGrpSpPr>
                          <a:grpSpLocks/>
                        </wpg:cNvGrpSpPr>
                        <wpg:grpSpPr bwMode="auto">
                          <a:xfrm>
                            <a:off x="3370" y="3534"/>
                            <a:ext cx="204" cy="106"/>
                            <a:chOff x="3746" y="4842"/>
                            <a:chExt cx="205" cy="106"/>
                          </a:xfrm>
                        </wpg:grpSpPr>
                        <wpg:grpSp>
                          <wpg:cNvPr id="171" name="Group 804"/>
                          <wpg:cNvGrpSpPr>
                            <a:grpSpLocks/>
                          </wpg:cNvGrpSpPr>
                          <wpg:grpSpPr bwMode="auto">
                            <a:xfrm>
                              <a:off x="3808" y="4877"/>
                              <a:ext cx="143" cy="71"/>
                              <a:chOff x="3808" y="4796"/>
                              <a:chExt cx="143" cy="72"/>
                            </a:xfrm>
                          </wpg:grpSpPr>
                          <wps:wsp>
                            <wps:cNvPr id="172" name="Oval 8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89" y="4796"/>
                                <a:ext cx="6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Line 8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08" y="4833"/>
                                <a:ext cx="8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4" name="Line 807"/>
                          <wps:cNvCnPr>
                            <a:cxnSpLocks noChangeShapeType="1"/>
                          </wps:cNvCnPr>
                          <wps:spPr bwMode="auto">
                            <a:xfrm rot="5788189" flipH="1">
                              <a:off x="3746" y="4842"/>
                              <a:ext cx="71" cy="7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67C88" id="Group 797" o:spid="_x0000_s1026" style="position:absolute;margin-left:123.8pt;margin-top:51.2pt;width:28.3pt;height:16.15pt;z-index:251659776" coordorigin="3190,3398" coordsize="423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">
                <v:line id="Line 798" o:spid="_x0000_s1027" style="position:absolute;visibility:visible;mso-wrap-style:square" from="3190,3523" to="361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B7FsIAAADcAAAADwAAAGRycy9kb3ducmV2LnhtbERPTYvCMBC9L/gfwgh7W1MFXalGEUFQ&#10;9lSt4nFoxrbaTGoTte6v3wgL3ubxPmc6b00l7tS40rKCfi8CQZxZXXKuIN2tvsYgnEfWWFkmBU9y&#10;MJ91PqYYa/vghO5bn4sQwi5GBYX3dSylywoy6Hq2Jg7cyTYGfYBNLnWDjxBuKjmIopE0WHJoKLCm&#10;ZUHZZXszCjblM9rvk9/jz/U7lWt5SNLzuVXqs9suJiA8tf4t/nevdZg/GsLrmXCBn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B7FsIAAADcAAAADwAAAAAAAAAAAAAA&#10;AAChAgAAZHJzL2Rvd25yZXYueG1sUEsFBgAAAAAEAAQA+QAAAJADAAAAAA==&#10;" strokeweight="1.5pt">
                  <v:stroke startarrow="oval" endarrow="block"/>
                </v:line>
                <v:group id="Group 799" o:spid="_x0000_s1028" style="position:absolute;left:3299;top:3398;width:204;height:116" coordorigin="3568,4617" coordsize="204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oval id="Oval 800" o:spid="_x0000_s1029" style="position:absolute;left:3710;top:4617;width:62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+OPsEA&#10;AADcAAAADwAAAGRycy9kb3ducmV2LnhtbERPTWvCQBC9C/0PyxR6kbqxYJTUVSRg8dqYg8cxO01C&#10;s7NhdzXJv+8WBG/zeJ+z3Y+mE3dyvrWsYLlIQBBXVrdcKyjPx/cNCB+QNXaWScFEHva7l9kWM20H&#10;/qZ7EWoRQ9hnqKAJoc+k9FVDBv3C9sSR+7HOYIjQ1VI7HGK46eRHkqTSYMuxocGe8oaq3+JmFLh5&#10;P+XTKT8ur/xVrIaNvqSlVurtdTx8ggg0hqf44T7pOD9dw/8z8QK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vjj7BAAAA3AAAAA8AAAAAAAAAAAAAAAAAmAIAAGRycy9kb3du&#10;cmV2LnhtbFBLBQYAAAAABAAEAPUAAACGAwAAAAA=&#10;" fillcolor="black"/>
                  <v:line id="Line 801" o:spid="_x0000_s1030" style="position:absolute;visibility:visible;mso-wrap-style:square" from="3629,4653" to="3710,4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Ew8UAAADcAAAADwAAAGRycy9kb3ducmV2LnhtbESPQWvCQBCF70L/wzKF3nTTFkRSVykF&#10;a/FmFKG3ITsmabKz6e5G4793DoXeZnhv3vtmuR5dpy4UYuPZwPMsA0VcettwZeB42EwXoGJCtth5&#10;JgM3irBePUyWmFt/5T1dilQpCeGYo4E6pT7XOpY1OYwz3xOLdvbBYZI1VNoGvEq46/RLls21w4al&#10;ocaePmoq22JwBk5Dwd8/7SZ0OHxut+fTbxtfd8Y8PY7vb6ASjenf/Hf9ZQV/LrTyjEy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Ew8UAAADcAAAADwAAAAAAAAAA&#10;AAAAAAChAgAAZHJzL2Rvd25yZXYueG1sUEsFBgAAAAAEAAQA+QAAAJMDAAAAAA==&#10;" strokeweight="1.5pt"/>
                  <v:line id="Line 802" o:spid="_x0000_s1031" style="position:absolute;flip:x;visibility:visible;mso-wrap-style:square" from="3568,4662" to="3639,4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jasIAAADcAAAADwAAAGRycy9kb3ducmV2LnhtbERPTWvCQBC9F/wPyxS81U09hJq6igiC&#10;Yg/VBnodspNsaHY27K4m/nu3IHibx/uc5Xq0nbiSD61jBe+zDARx5XTLjYLyZ/f2ASJEZI2dY1Jw&#10;owDr1eRliYV2A5/oeo6NSCEcClRgYuwLKUNlyGKYuZ44cbXzFmOCvpHa45DCbSfnWZZLiy2nBoM9&#10;bQ1Vf+eLVSAPx+Hb7+Zl3dT73v0ezFc+jEpNX8fNJ4hIY3yKH+69TvPzBfw/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JjasIAAADcAAAADwAAAAAAAAAAAAAA&#10;AAChAgAAZHJzL2Rvd25yZXYueG1sUEsFBgAAAAAEAAQA+QAAAJADAAAAAA==&#10;" strokeweight="1.5pt"/>
                </v:group>
                <v:group id="Group 803" o:spid="_x0000_s1032" style="position:absolute;left:3370;top:3534;width:204;height:106" coordorigin="3746,4842" coordsize="205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group id="Group 804" o:spid="_x0000_s1033" style="position:absolute;left:3808;top:4877;width:143;height:71" coordorigin="3808,4796" coordsize="143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oval id="Oval 805" o:spid="_x0000_s1034" style="position:absolute;left:3889;top:4796;width:6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G7e8EA&#10;AADcAAAADwAAAGRycy9kb3ducmV2LnhtbERPS4vCMBC+C/sfwix4kTVV8EE1ylJQvG714HG2Gduy&#10;zaQk0bb/3iwI3ubje85235tGPMj52rKC2TQBQVxYXXOp4HI+fK1B+ICssbFMCgbysN99jLaYatvx&#10;Dz3yUIoYwj5FBVUIbSqlLyoy6Ke2JY7czTqDIUJXSu2wi+GmkfMkWUqDNceGClvKKir+8rtR4Cbt&#10;kA2n7DD75WO+6Nb6urxopcaf/fcGRKA+vMUv90nH+as5/D8TL5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Bu3vBAAAA3AAAAA8AAAAAAAAAAAAAAAAAmAIAAGRycy9kb3du&#10;cmV2LnhtbFBLBQYAAAAABAAEAPUAAACGAwAAAAA=&#10;" fillcolor="black"/>
                    <v:line id="Line 806" o:spid="_x0000_s1035" style="position:absolute;visibility:visible;mso-wrap-style:square" from="3808,4833" to="3889,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UAb8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M/p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UAb8IAAADcAAAADwAAAAAAAAAAAAAA&#10;AAChAgAAZHJzL2Rvd25yZXYueG1sUEsFBgAAAAAEAAQA+QAAAJADAAAAAA==&#10;" strokeweight="1.5pt"/>
                  </v:group>
                  <v:line id="Line 807" o:spid="_x0000_s1036" style="position:absolute;rotation:-6322246fd;flip:x;visibility:visible;mso-wrap-style:square" from="3746,4842" to="3817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g878QAAADcAAAADwAAAGRycy9kb3ducmV2LnhtbERPTWvCQBC9C/0PyxR6KbqJSFuiayhF&#10;wYOXanrobbI7TYLZ2TS7jfHfdwXB2zze56zy0bZioN43jhWkswQEsXam4UpBcdxO30D4gGywdUwK&#10;LuQhXz9MVpgZd+ZPGg6hEjGEfYYK6hC6TEqva7LoZ64jjtyP6y2GCPtKmh7PMdy2cp4kL9Jiw7Gh&#10;xo4+atKnw59VYE7bskyL7vt596s30nzp+WKzV+rpcXxfggg0hrv45t6ZOP91Addn4gV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+DzvxAAAANwAAAAPAAAAAAAAAAAA&#10;AAAAAKECAABkcnMvZG93bnJldi54bWxQSwUGAAAAAAQABAD5AAAAkgMAAAAA&#10;" strokeweight="1.5pt"/>
                </v:group>
              </v:group>
            </w:pict>
          </mc:Fallback>
        </mc:AlternateContent>
      </w:r>
      <w:r w:rsidR="00631344" w:rsidRPr="00610D8D">
        <w:rPr>
          <w:rFonts w:ascii="Arial" w:eastAsia="MS Mincho" w:hAnsi="Arial" w:cs="Arial"/>
          <w:sz w:val="26"/>
          <w:szCs w:val="26"/>
        </w:rPr>
        <w:t>2.3.</w:t>
      </w:r>
      <w:r w:rsidR="00914700" w:rsidRPr="00610D8D">
        <w:rPr>
          <w:rFonts w:ascii="Arial" w:eastAsia="MS Mincho" w:hAnsi="Arial" w:cs="Arial"/>
          <w:sz w:val="26"/>
          <w:szCs w:val="26"/>
        </w:rPr>
        <w:t>6</w:t>
      </w:r>
      <w:r w:rsidR="00631344" w:rsidRPr="00610D8D">
        <w:rPr>
          <w:rFonts w:ascii="Arial" w:eastAsia="MS Mincho" w:hAnsi="Arial" w:cs="Arial"/>
          <w:sz w:val="26"/>
          <w:szCs w:val="26"/>
        </w:rPr>
        <w:tab/>
      </w:r>
      <w:r w:rsidR="00A94865" w:rsidRPr="00610D8D">
        <w:rPr>
          <w:rFonts w:ascii="Arial" w:eastAsia="MS Mincho" w:hAnsi="Arial" w:cs="Arial"/>
          <w:sz w:val="26"/>
          <w:szCs w:val="26"/>
        </w:rPr>
        <w:t>Кнопка</w:t>
      </w:r>
      <w:r w:rsidR="00A94865" w:rsidRPr="008C19A4">
        <w:rPr>
          <w:rFonts w:eastAsia="MS Mincho"/>
          <w:sz w:val="26"/>
          <w:szCs w:val="26"/>
        </w:rPr>
        <w:t xml:space="preserve"> </w:t>
      </w:r>
      <w:r w:rsidR="00B679B9" w:rsidRPr="008C19A4">
        <w:rPr>
          <w:rFonts w:eastAsia="MS Mincho"/>
          <w:sz w:val="26"/>
          <w:szCs w:val="26"/>
        </w:rPr>
        <w:t>″</w:t>
      </w:r>
      <w:r w:rsidR="00A94865" w:rsidRPr="008C19A4">
        <w:rPr>
          <w:rFonts w:ascii="Arial Narrow" w:eastAsia="MS Mincho" w:hAnsi="Arial Narrow"/>
          <w:b/>
          <w:sz w:val="26"/>
          <w:szCs w:val="26"/>
        </w:rPr>
        <w:t>ПИТАНИЕ</w:t>
      </w:r>
      <w:r w:rsidR="00B679B9" w:rsidRPr="008C19A4">
        <w:rPr>
          <w:rFonts w:eastAsia="MS Mincho"/>
          <w:sz w:val="26"/>
          <w:szCs w:val="26"/>
        </w:rPr>
        <w:t>″</w:t>
      </w:r>
      <w:r w:rsidR="00A94865" w:rsidRPr="008C19A4">
        <w:rPr>
          <w:rFonts w:eastAsia="MS Mincho"/>
          <w:sz w:val="26"/>
          <w:szCs w:val="26"/>
        </w:rPr>
        <w:t xml:space="preserve"> (</w:t>
      </w:r>
      <w:r w:rsidR="00A94865" w:rsidRPr="00610D8D">
        <w:rPr>
          <w:rFonts w:ascii="Arial" w:eastAsia="MS Mincho" w:hAnsi="Arial" w:cs="Arial"/>
          <w:sz w:val="26"/>
          <w:szCs w:val="26"/>
        </w:rPr>
        <w:t xml:space="preserve">15) </w:t>
      </w:r>
      <w:r w:rsidR="00C73EE7" w:rsidRPr="00610D8D">
        <w:rPr>
          <w:rFonts w:ascii="Arial" w:eastAsia="MS Mincho" w:hAnsi="Arial" w:cs="Arial"/>
          <w:sz w:val="26"/>
          <w:szCs w:val="26"/>
        </w:rPr>
        <w:t xml:space="preserve">– </w:t>
      </w:r>
      <w:r w:rsidR="00A94865" w:rsidRPr="00610D8D">
        <w:rPr>
          <w:rFonts w:ascii="Arial" w:eastAsia="MS Mincho" w:hAnsi="Arial" w:cs="Arial"/>
          <w:sz w:val="26"/>
          <w:szCs w:val="26"/>
        </w:rPr>
        <w:t>включает</w:t>
      </w:r>
      <w:r w:rsidR="00305F41" w:rsidRPr="00610D8D">
        <w:rPr>
          <w:rFonts w:ascii="Arial" w:eastAsia="MS Mincho" w:hAnsi="Arial" w:cs="Arial"/>
          <w:sz w:val="26"/>
          <w:szCs w:val="26"/>
        </w:rPr>
        <w:t>/</w:t>
      </w:r>
      <w:r w:rsidR="00A94865" w:rsidRPr="00610D8D">
        <w:rPr>
          <w:rFonts w:ascii="Arial" w:eastAsia="MS Mincho" w:hAnsi="Arial" w:cs="Arial"/>
          <w:sz w:val="26"/>
          <w:szCs w:val="26"/>
        </w:rPr>
        <w:t>выключает питание осциллографа. Работает</w:t>
      </w:r>
      <w:r w:rsidR="00E52101" w:rsidRPr="00610D8D">
        <w:rPr>
          <w:rFonts w:ascii="Arial" w:eastAsia="MS Mincho" w:hAnsi="Arial" w:cs="Arial"/>
          <w:sz w:val="26"/>
          <w:szCs w:val="26"/>
        </w:rPr>
        <w:t> </w:t>
      </w:r>
      <w:r w:rsidR="00A94865" w:rsidRPr="00610D8D">
        <w:rPr>
          <w:rFonts w:ascii="Arial" w:eastAsia="MS Mincho" w:hAnsi="Arial" w:cs="Arial"/>
          <w:sz w:val="26"/>
          <w:szCs w:val="26"/>
        </w:rPr>
        <w:t xml:space="preserve">только при включенном </w:t>
      </w:r>
      <w:r w:rsidR="006C717E" w:rsidRPr="00610D8D">
        <w:rPr>
          <w:rFonts w:ascii="Arial" w:eastAsia="MS Mincho" w:hAnsi="Arial" w:cs="Arial"/>
          <w:sz w:val="26"/>
          <w:szCs w:val="26"/>
        </w:rPr>
        <w:t>выключателе</w:t>
      </w:r>
      <w:r w:rsidR="006C717E" w:rsidRPr="008C19A4">
        <w:rPr>
          <w:rFonts w:eastAsia="MS Mincho"/>
          <w:sz w:val="26"/>
          <w:szCs w:val="26"/>
        </w:rPr>
        <w:t xml:space="preserve"> ″</w:t>
      </w:r>
      <w:r w:rsidR="006C717E" w:rsidRPr="008C19A4">
        <w:rPr>
          <w:rFonts w:ascii="Arial Narrow" w:eastAsia="MS Mincho" w:hAnsi="Arial Narrow"/>
          <w:b/>
          <w:sz w:val="26"/>
          <w:szCs w:val="26"/>
        </w:rPr>
        <w:t>СЕТЬ</w:t>
      </w:r>
      <w:r w:rsidR="006C717E" w:rsidRPr="00610D8D">
        <w:rPr>
          <w:rFonts w:ascii="Arial" w:eastAsia="MS Mincho" w:hAnsi="Arial" w:cs="Arial"/>
          <w:sz w:val="26"/>
          <w:szCs w:val="26"/>
        </w:rPr>
        <w:t xml:space="preserve">″ </w:t>
      </w:r>
      <w:r w:rsidR="00A94865" w:rsidRPr="00610D8D">
        <w:rPr>
          <w:rFonts w:ascii="Arial" w:eastAsia="MS Mincho" w:hAnsi="Arial" w:cs="Arial"/>
          <w:sz w:val="26"/>
          <w:szCs w:val="26"/>
        </w:rPr>
        <w:t>на задней панели. Светодиод</w:t>
      </w:r>
      <w:r w:rsidR="007C0EC5" w:rsidRPr="00610D8D">
        <w:rPr>
          <w:rFonts w:ascii="Arial" w:eastAsia="MS Mincho" w:hAnsi="Arial" w:cs="Arial"/>
          <w:sz w:val="26"/>
          <w:szCs w:val="26"/>
        </w:rPr>
        <w:t> </w:t>
      </w:r>
      <w:r w:rsidR="00B679B9" w:rsidRPr="008C19A4">
        <w:rPr>
          <w:rFonts w:eastAsia="MS Mincho"/>
          <w:sz w:val="26"/>
          <w:szCs w:val="26"/>
        </w:rPr>
        <w:t>″</w:t>
      </w:r>
      <w:r w:rsidR="00A94865" w:rsidRPr="008C19A4">
        <w:rPr>
          <w:rFonts w:ascii="Arial Narrow" w:eastAsia="MS Mincho" w:hAnsi="Arial Narrow"/>
          <w:b/>
          <w:sz w:val="26"/>
          <w:szCs w:val="26"/>
        </w:rPr>
        <w:t>ВКЛ</w:t>
      </w:r>
      <w:r w:rsidR="00965574" w:rsidRPr="008C19A4">
        <w:rPr>
          <w:rFonts w:ascii="Arial Narrow" w:eastAsia="MS Mincho" w:hAnsi="Arial Narrow"/>
          <w:b/>
          <w:sz w:val="26"/>
          <w:szCs w:val="26"/>
        </w:rPr>
        <w:t>/</w:t>
      </w:r>
      <w:r w:rsidR="00A94865" w:rsidRPr="008C19A4">
        <w:rPr>
          <w:rFonts w:ascii="Arial Narrow" w:eastAsia="MS Mincho" w:hAnsi="Arial Narrow"/>
          <w:b/>
          <w:sz w:val="26"/>
          <w:szCs w:val="26"/>
        </w:rPr>
        <w:t>ОТКЛ</w:t>
      </w:r>
      <w:r w:rsidR="00B679B9" w:rsidRPr="008C19A4">
        <w:rPr>
          <w:rFonts w:eastAsia="MS Mincho"/>
          <w:sz w:val="26"/>
          <w:szCs w:val="26"/>
        </w:rPr>
        <w:t>″</w:t>
      </w:r>
      <w:r w:rsidR="00A94865" w:rsidRPr="008C19A4">
        <w:rPr>
          <w:rFonts w:eastAsia="MS Mincho"/>
          <w:sz w:val="26"/>
          <w:szCs w:val="26"/>
        </w:rPr>
        <w:t xml:space="preserve"> </w:t>
      </w:r>
      <w:r w:rsidR="00A94865" w:rsidRPr="00610D8D">
        <w:rPr>
          <w:rFonts w:ascii="Arial" w:eastAsia="MS Mincho" w:hAnsi="Arial" w:cs="Arial"/>
          <w:sz w:val="26"/>
          <w:szCs w:val="26"/>
        </w:rPr>
        <w:t>индиц</w:t>
      </w:r>
      <w:r w:rsidR="001643B1" w:rsidRPr="00610D8D">
        <w:rPr>
          <w:rFonts w:ascii="Arial" w:eastAsia="MS Mincho" w:hAnsi="Arial" w:cs="Arial"/>
          <w:sz w:val="26"/>
          <w:szCs w:val="26"/>
        </w:rPr>
        <w:t>ируе</w:t>
      </w:r>
      <w:r w:rsidR="00A94865" w:rsidRPr="00610D8D">
        <w:rPr>
          <w:rFonts w:ascii="Arial" w:eastAsia="MS Mincho" w:hAnsi="Arial" w:cs="Arial"/>
          <w:sz w:val="26"/>
          <w:szCs w:val="26"/>
        </w:rPr>
        <w:t>т включение осциллографа.</w:t>
      </w:r>
    </w:p>
    <w:p w:rsidR="009047E4" w:rsidRPr="00610D8D" w:rsidRDefault="009047E4" w:rsidP="00E16028">
      <w:pPr>
        <w:pStyle w:val="a7"/>
        <w:tabs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2.3.</w:t>
      </w:r>
      <w:r w:rsidR="005D6080" w:rsidRPr="00610D8D">
        <w:rPr>
          <w:rFonts w:ascii="Arial" w:eastAsia="MS Mincho" w:hAnsi="Arial" w:cs="Arial"/>
          <w:sz w:val="26"/>
          <w:szCs w:val="26"/>
        </w:rPr>
        <w:t>7</w:t>
      </w:r>
      <w:r w:rsidRPr="00610D8D">
        <w:rPr>
          <w:rFonts w:ascii="Arial" w:eastAsia="MS Mincho" w:hAnsi="Arial" w:cs="Arial"/>
          <w:sz w:val="26"/>
          <w:szCs w:val="26"/>
        </w:rPr>
        <w:tab/>
      </w:r>
      <w:r w:rsidR="00596FCE" w:rsidRPr="00610D8D">
        <w:rPr>
          <w:rFonts w:ascii="Arial" w:eastAsia="MS Mincho" w:hAnsi="Arial" w:cs="Arial"/>
          <w:sz w:val="26"/>
          <w:szCs w:val="26"/>
        </w:rPr>
        <w:t>Р</w:t>
      </w:r>
      <w:r w:rsidR="00A3536F" w:rsidRPr="00610D8D">
        <w:rPr>
          <w:rFonts w:ascii="Arial" w:eastAsia="MS Mincho" w:hAnsi="Arial" w:cs="Arial"/>
          <w:sz w:val="26"/>
          <w:szCs w:val="26"/>
        </w:rPr>
        <w:t>азъем</w:t>
      </w:r>
      <w:r w:rsidR="00A3536F">
        <w:rPr>
          <w:rFonts w:eastAsia="MS Mincho"/>
          <w:sz w:val="26"/>
          <w:szCs w:val="26"/>
        </w:rPr>
        <w:t xml:space="preserve"> ″         </w:t>
      </w:r>
      <w:r w:rsidRPr="008C19A4">
        <w:rPr>
          <w:rFonts w:eastAsia="MS Mincho"/>
          <w:sz w:val="26"/>
          <w:szCs w:val="26"/>
        </w:rPr>
        <w:t>  ″</w:t>
      </w:r>
      <w:r w:rsidR="001B4E0F" w:rsidRPr="008C19A4">
        <w:rPr>
          <w:rFonts w:eastAsia="MS Mincho"/>
          <w:sz w:val="26"/>
          <w:szCs w:val="26"/>
        </w:rPr>
        <w:t xml:space="preserve"> </w:t>
      </w:r>
      <w:r w:rsidR="001B4E0F" w:rsidRPr="00610D8D">
        <w:rPr>
          <w:rFonts w:ascii="Arial" w:eastAsia="MS Mincho" w:hAnsi="Arial" w:cs="Arial"/>
          <w:sz w:val="26"/>
          <w:szCs w:val="26"/>
        </w:rPr>
        <w:t>(31)</w:t>
      </w:r>
      <w:r w:rsidR="00A80C94" w:rsidRPr="00610D8D">
        <w:rPr>
          <w:rFonts w:ascii="Arial" w:eastAsia="MS Mincho" w:hAnsi="Arial" w:cs="Arial"/>
          <w:sz w:val="26"/>
          <w:szCs w:val="26"/>
        </w:rPr>
        <w:t xml:space="preserve"> </w:t>
      </w:r>
      <w:r w:rsidR="00610D8D">
        <w:rPr>
          <w:rFonts w:ascii="Arial" w:eastAsia="MS Mincho" w:hAnsi="Arial" w:cs="Arial"/>
          <w:sz w:val="26"/>
          <w:szCs w:val="26"/>
        </w:rPr>
        <w:t xml:space="preserve"> </w:t>
      </w:r>
      <w:r w:rsidR="00AE4241" w:rsidRPr="00610D8D">
        <w:rPr>
          <w:rFonts w:ascii="Arial" w:eastAsia="MS Mincho" w:hAnsi="Arial" w:cs="Arial"/>
          <w:sz w:val="26"/>
          <w:szCs w:val="26"/>
        </w:rPr>
        <w:t xml:space="preserve"> </w:t>
      </w:r>
      <w:r w:rsidRPr="00610D8D">
        <w:rPr>
          <w:rFonts w:ascii="Arial" w:eastAsia="MS Mincho" w:hAnsi="Arial" w:cs="Arial"/>
          <w:sz w:val="26"/>
          <w:szCs w:val="26"/>
        </w:rPr>
        <w:t>–</w:t>
      </w:r>
      <w:r w:rsidR="001B4E0F" w:rsidRPr="00610D8D">
        <w:rPr>
          <w:rFonts w:ascii="Arial" w:eastAsia="MS Mincho" w:hAnsi="Arial" w:cs="Arial"/>
          <w:sz w:val="26"/>
          <w:szCs w:val="26"/>
        </w:rPr>
        <w:t xml:space="preserve"> </w:t>
      </w:r>
      <w:r w:rsidR="00596FCE" w:rsidRPr="00610D8D">
        <w:rPr>
          <w:rFonts w:ascii="Arial" w:eastAsia="MS Mincho" w:hAnsi="Arial" w:cs="Arial"/>
          <w:sz w:val="26"/>
          <w:szCs w:val="26"/>
        </w:rPr>
        <w:t xml:space="preserve">предназначен </w:t>
      </w:r>
      <w:r w:rsidRPr="00610D8D">
        <w:rPr>
          <w:rFonts w:ascii="Arial" w:eastAsia="MS Mincho" w:hAnsi="Arial" w:cs="Arial"/>
          <w:sz w:val="26"/>
          <w:szCs w:val="26"/>
        </w:rPr>
        <w:t xml:space="preserve">для подключения  </w:t>
      </w:r>
      <w:r w:rsidR="00596FCE" w:rsidRPr="00610D8D">
        <w:rPr>
          <w:rFonts w:ascii="Arial" w:eastAsia="MS Mincho" w:hAnsi="Arial" w:cs="Arial"/>
          <w:sz w:val="26"/>
          <w:szCs w:val="26"/>
        </w:rPr>
        <w:t>флэш-носителя.</w:t>
      </w:r>
    </w:p>
    <w:p w:rsidR="00A342E2" w:rsidRPr="00610D8D" w:rsidRDefault="00A342E2" w:rsidP="006F0A49">
      <w:pPr>
        <w:pStyle w:val="a7"/>
        <w:tabs>
          <w:tab w:val="left" w:pos="1276"/>
        </w:tabs>
        <w:spacing w:before="12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2.3.8</w:t>
      </w:r>
      <w:r w:rsidRPr="00610D8D">
        <w:rPr>
          <w:rFonts w:ascii="Arial" w:eastAsia="MS Mincho" w:hAnsi="Arial" w:cs="Arial"/>
          <w:sz w:val="26"/>
          <w:szCs w:val="26"/>
        </w:rPr>
        <w:tab/>
        <w:t>В левой части передней панели расположен</w:t>
      </w:r>
      <w:r w:rsidR="005627E0" w:rsidRPr="00610D8D">
        <w:rPr>
          <w:rFonts w:ascii="Arial" w:eastAsia="MS Mincho" w:hAnsi="Arial" w:cs="Arial"/>
          <w:sz w:val="26"/>
          <w:szCs w:val="26"/>
        </w:rPr>
        <w:t xml:space="preserve"> ЖКЭ</w:t>
      </w:r>
      <w:r w:rsidRPr="00610D8D">
        <w:rPr>
          <w:rFonts w:ascii="Arial" w:eastAsia="MS Mincho" w:hAnsi="Arial" w:cs="Arial"/>
          <w:sz w:val="26"/>
          <w:szCs w:val="26"/>
        </w:rPr>
        <w:t>.</w:t>
      </w:r>
    </w:p>
    <w:p w:rsidR="005627E0" w:rsidRPr="00610D8D" w:rsidRDefault="005627E0" w:rsidP="005627E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На ЖКЭ информация об установленных режимах работы осциллографа отображается в соответствующих зонах (рисунок 2.2).</w:t>
      </w:r>
    </w:p>
    <w:p w:rsidR="00A8117F" w:rsidRPr="008C19A4" w:rsidRDefault="00ED16C0" w:rsidP="00A8117F">
      <w:pPr>
        <w:tabs>
          <w:tab w:val="left" w:pos="1248"/>
        </w:tabs>
        <w:spacing w:line="276" w:lineRule="auto"/>
        <w:ind w:left="566" w:firstLine="0"/>
        <w:jc w:val="both"/>
        <w:rPr>
          <w:rFonts w:eastAsia="MS Mincho"/>
          <w:sz w:val="26"/>
          <w:szCs w:val="26"/>
        </w:rPr>
      </w:pPr>
      <w:r w:rsidRPr="00A80C94">
        <w:rPr>
          <w:rFonts w:eastAsia="MS Mincho"/>
          <w:noProof/>
          <w:sz w:val="8"/>
          <w:szCs w:val="8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1905</wp:posOffset>
                </wp:positionV>
                <wp:extent cx="5517515" cy="3988435"/>
                <wp:effectExtent l="15240" t="12700" r="10795" b="8890"/>
                <wp:wrapNone/>
                <wp:docPr id="111" name="Group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7515" cy="3988435"/>
                          <a:chOff x="1049" y="1331"/>
                          <a:chExt cx="8689" cy="6281"/>
                        </a:xfrm>
                      </wpg:grpSpPr>
                      <wps:wsp>
                        <wps:cNvPr id="112" name="AutoShape 745"/>
                        <wps:cNvCnPr>
                          <a:cxnSpLocks noChangeShapeType="1"/>
                        </wps:cNvCnPr>
                        <wps:spPr bwMode="auto">
                          <a:xfrm>
                            <a:off x="1439" y="2386"/>
                            <a:ext cx="1411" cy="25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AutoShape 7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27" y="2386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Text Box 747"/>
                        <wps:cNvSpPr txBox="1">
                          <a:spLocks noChangeArrowheads="1"/>
                        </wps:cNvSpPr>
                        <wps:spPr bwMode="auto">
                          <a:xfrm>
                            <a:off x="1049" y="1962"/>
                            <a:ext cx="39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5" name="AutoShape 748"/>
                        <wps:cNvCnPr>
                          <a:cxnSpLocks noChangeShapeType="1"/>
                        </wps:cNvCnPr>
                        <wps:spPr bwMode="auto">
                          <a:xfrm>
                            <a:off x="2115" y="1749"/>
                            <a:ext cx="104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AutoShape 7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72" y="1749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Oval 7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63" y="2120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7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50" y="2616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7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59" y="2091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753"/>
                        <wps:cNvCnPr>
                          <a:cxnSpLocks noChangeShapeType="1"/>
                        </wps:cNvCnPr>
                        <wps:spPr bwMode="auto">
                          <a:xfrm>
                            <a:off x="7085" y="1645"/>
                            <a:ext cx="634" cy="85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AutoShape 7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84" y="1662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AutoShape 755"/>
                        <wps:cNvCnPr>
                          <a:cxnSpLocks noChangeShapeType="1"/>
                        </wps:cNvCnPr>
                        <wps:spPr bwMode="auto">
                          <a:xfrm>
                            <a:off x="3833" y="1662"/>
                            <a:ext cx="989" cy="42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Oval 7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679" y="2463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757"/>
                        <wps:cNvCnPr>
                          <a:cxnSpLocks noChangeShapeType="1"/>
                        </wps:cNvCnPr>
                        <wps:spPr bwMode="auto">
                          <a:xfrm flipH="1">
                            <a:off x="6742" y="1645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AutoShape 758"/>
                        <wps:cNvCnPr>
                          <a:cxnSpLocks noChangeShapeType="1"/>
                        </wps:cNvCnPr>
                        <wps:spPr bwMode="auto">
                          <a:xfrm flipH="1">
                            <a:off x="7911" y="1645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AutoShape 7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253" y="1662"/>
                            <a:ext cx="239" cy="35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Oval 7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475" y="2004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7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765" y="2046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762"/>
                        <wps:cNvCnPr>
                          <a:cxnSpLocks noChangeShapeType="1"/>
                        </wps:cNvCnPr>
                        <wps:spPr bwMode="auto">
                          <a:xfrm flipV="1">
                            <a:off x="8793" y="1628"/>
                            <a:ext cx="1" cy="41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AutoShape 763"/>
                        <wps:cNvCnPr>
                          <a:cxnSpLocks noChangeShapeType="1"/>
                        </wps:cNvCnPr>
                        <wps:spPr bwMode="auto">
                          <a:xfrm flipH="1">
                            <a:off x="8849" y="1649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Oval 7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285" y="5737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7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8" y="5828"/>
                            <a:ext cx="737" cy="68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AutoShape 766"/>
                        <wps:cNvCnPr>
                          <a:cxnSpLocks noChangeShapeType="1"/>
                        </wps:cNvCnPr>
                        <wps:spPr bwMode="auto">
                          <a:xfrm flipH="1">
                            <a:off x="1204" y="6530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1102" y="6051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5" name="Oval 76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810" y="2616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769"/>
                        <wps:cNvCnPr>
                          <a:cxnSpLocks noChangeShapeType="1"/>
                        </wps:cNvCnPr>
                        <wps:spPr bwMode="auto">
                          <a:xfrm flipV="1">
                            <a:off x="8902" y="2412"/>
                            <a:ext cx="463" cy="24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AutoShape 770"/>
                        <wps:cNvCnPr>
                          <a:cxnSpLocks noChangeShapeType="1"/>
                        </wps:cNvCnPr>
                        <wps:spPr bwMode="auto">
                          <a:xfrm flipH="1">
                            <a:off x="9395" y="2391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Oval 7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765" y="7022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7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839" y="7096"/>
                            <a:ext cx="391" cy="5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AutoShape 773"/>
                        <wps:cNvCnPr>
                          <a:cxnSpLocks noChangeShapeType="1"/>
                        </wps:cNvCnPr>
                        <wps:spPr bwMode="auto">
                          <a:xfrm flipH="1">
                            <a:off x="9239" y="7585"/>
                            <a:ext cx="343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9239" y="7267"/>
                            <a:ext cx="394" cy="3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2" name="Oval 7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859" y="7005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77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11" y="7096"/>
                            <a:ext cx="393" cy="51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AutoShape 777"/>
                        <wps:cNvCnPr>
                          <a:cxnSpLocks noChangeShapeType="1"/>
                        </wps:cNvCnPr>
                        <wps:spPr bwMode="auto">
                          <a:xfrm flipH="1">
                            <a:off x="8304" y="7611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8337" y="7251"/>
                            <a:ext cx="394" cy="3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6" name="AutoShape 7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692" y="7096"/>
                            <a:ext cx="393" cy="51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Oval 78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601" y="7005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781"/>
                        <wps:cNvCnPr>
                          <a:cxnSpLocks noChangeShapeType="1"/>
                        </wps:cNvCnPr>
                        <wps:spPr bwMode="auto">
                          <a:xfrm flipH="1">
                            <a:off x="7095" y="7611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Oval 78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302" y="7005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7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93" y="7096"/>
                            <a:ext cx="393" cy="51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AutoShape 78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6" y="7611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" y="7266"/>
                            <a:ext cx="394" cy="3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3" name="Oval 7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76" y="6914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7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67" y="7022"/>
                            <a:ext cx="393" cy="5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AutoShape 7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0" y="7593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2860" y="7200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7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751" y="1437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8" name="Text Box 791"/>
                        <wps:cNvSpPr txBox="1">
                          <a:spLocks noChangeArrowheads="1"/>
                        </wps:cNvSpPr>
                        <wps:spPr bwMode="auto">
                          <a:xfrm>
                            <a:off x="3389" y="1331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9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6665" y="1331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0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7835" y="1331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1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8693" y="1331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2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7055" y="7267"/>
                            <a:ext cx="394" cy="3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9317" y="2073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4" o:spid="_x0000_s1026" style="position:absolute;left:0;text-align:left;margin-left:28.6pt;margin-top:.15pt;width:434.45pt;height:314.05pt;z-index:251658752" coordorigin="1049,1331" coordsize="8689,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">
                <v:shape id="AutoShape 745" o:spid="_x0000_s1027" type="#_x0000_t32" style="position:absolute;left:1439;top:2386;width:1411;height: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JBZMIAAADcAAAADwAAAGRycy9kb3ducmV2LnhtbERPS2vDMAy+D/YfjAa9rU5DKSGrW0ph&#10;sLDD+rrsJmItCYvlYGtt2l8/Dwa96eN7arkeXa/OFGLn2cBsmoEirr3tuDFwOr4+F6CiIFvsPZOB&#10;K0VYrx4fllhaf+E9nQ/SqBTCsUQDrchQah3rlhzGqR+IE/flg0NJMDTaBrykcNfrPMsW2mHHqaHF&#10;gbYt1d+HH2egFxveb3klIdtVH/NT8VkgVcZMnsbNCyihUe7if/ebTfNnOfw9ky7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JBZMIAAADcAAAADwAAAAAAAAAAAAAA&#10;AAChAgAAZHJzL2Rvd25yZXYueG1sUEsFBgAAAAAEAAQA+QAAAJADAAAAAA==&#10;" strokecolor="gray" strokeweight="1pt"/>
                <v:shape id="AutoShape 746" o:spid="_x0000_s1028" type="#_x0000_t32" style="position:absolute;left:1127;top:2386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ABDb8AAADcAAAADwAAAGRycy9kb3ducmV2LnhtbERPTYvCMBC9C/6HMMJeRFMVRapRRFjw&#10;JFgFPQ7N2BabSW2ybfffG0HwNo/3OettZ0rRUO0Kywom4wgEcWp1wZmCy/l3tAThPLLG0jIp+CcH&#10;202/t8ZY25ZP1CQ+EyGEXYwKcu+rWEqX5mTQjW1FHLi7rQ36AOtM6hrbEG5KOY2ihTRYcGjIsaJ9&#10;Tukj+TMKjvPhomn8c+jweMM2ubJsy5lSP4NutwLhqfNf8cd90GH+ZAbvZ8IF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3ABDb8AAADcAAAADwAAAAAAAAAAAAAAAACh&#10;AgAAZHJzL2Rvd25yZXYueG1sUEsFBgAAAAAEAAQA+QAAAI0D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7" o:spid="_x0000_s1029" type="#_x0000_t202" style="position:absolute;left:1049;top:1962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nyMMA&#10;AADcAAAADwAAAGRycy9kb3ducmV2LnhtbERP22rCQBB9F/yHZQp9041FpEQ3YgWpFKE0SfF1yE4u&#10;mJ0N2a1J+vXdQqFvczjX2e1H04o79a6xrGC1jEAQF1Y3XCnIs9PiGYTzyBpby6RgIgf7ZD7bYazt&#10;wB90T30lQgi7GBXU3nexlK6oyaBb2o44cKXtDfoA+0rqHocQblr5FEUbabDh0FBjR8eailv6ZRRI&#10;x2v3OX2fs7x7fTlerpv3S/mm1OPDeNiC8DT6f/Gf+6zD/NUafp8JF8jk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mnyMMAAADcAAAADwAAAAAAAAAAAAAAAACYAgAAZHJzL2Rv&#10;d25yZXYueG1sUEsFBgAAAAAEAAQA9QAAAIgDAAAAAA==&#10;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AutoShape 748" o:spid="_x0000_s1030" type="#_x0000_t32" style="position:absolute;left:2115;top:1749;width:1048;height: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vZEMIAAADcAAAADwAAAGRycy9kb3ducmV2LnhtbERPTWvCQBC9F/wPywje6kaxJURXEUFo&#10;6KGt9dLbkB2TYHY27E417a/vFgRv83ifs9oMrlMXCrH1bGA2zUARV962XBs4fu4fc1BRkC12nsnA&#10;D0XYrEcPKyysv/IHXQ5SqxTCsUADjUhfaB2rhhzGqe+JE3fywaEkGGptA15TuOv0PMuetcOWU0OD&#10;Pe0aqs6Hb2egExtef+elhOy9fFsc868cqTRmMh62S1BCg9zFN/eLTfNnT/D/TLpA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vZEMIAAADcAAAADwAAAAAAAAAAAAAA&#10;AAChAgAAZHJzL2Rvd25yZXYueG1sUEsFBgAAAAAEAAQA+QAAAJADAAAAAA==&#10;" strokecolor="gray" strokeweight="1pt"/>
                <v:shape id="AutoShape 749" o:spid="_x0000_s1031" type="#_x0000_t32" style="position:absolute;left:1772;top:1749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eilcAAAADcAAAADwAAAGRycy9kb3ducmV2LnhtbERPTYvCMBC9C/sfwix4EZuqWKRrFFlY&#10;2JNgFfQ4NGNbtpnUJtvWf28Ewds83uest4OpRUetqywrmEUxCOLc6ooLBafjz3QFwnlkjbVlUnAn&#10;B9vNx2iNqbY9H6jLfCFCCLsUFZTeN6mULi/JoItsQxy4q20N+gDbQuoW+xBuajmP40QarDg0lNjQ&#10;d0n5X/ZvFOyXk6Tr/G3icH/BPjuz7OuFUuPPYfcFwtPg3+KX+1eH+bMEns+EC+Tm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HopXAAAAA3AAAAA8AAAAAAAAAAAAAAAAA&#10;oQIAAGRycy9kb3ducmV2LnhtbFBLBQYAAAAABAAEAPkAAACOAwAAAAA=&#10;" strokeweight="1pt"/>
                <v:oval id="Oval 750" o:spid="_x0000_s1032" style="position:absolute;left:3163;top:2120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FnR8IA&#10;AADcAAAADwAAAGRycy9kb3ducmV2LnhtbERPTWvCQBC9C/0PyxR6000M2pK6ilQK9tCDsb0P2TEJ&#10;ZmdDdozx37uFgrd5vM9ZbUbXqoH60Hg2kM4SUMSltw1XBn6On9M3UEGQLbaeycCNAmzWT5MV5tZf&#10;+UBDIZWKIRxyNFCLdLnWoazJYZj5jjhyJ987lAj7StserzHctXqeJEvtsOHYUGNHHzWV5+LiDOyq&#10;bbEcdCaL7LTby+L8+/2Vpca8PI/bd1BCozzE/+69jfPTV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WdHwgAAANwAAAAPAAAAAAAAAAAAAAAAAJgCAABkcnMvZG93&#10;bnJldi54bWxQSwUGAAAAAAQABAD1AAAAhwMAAAAA&#10;">
                  <o:lock v:ext="edit" aspectratio="t"/>
                </v:oval>
                <v:oval id="Oval 751" o:spid="_x0000_s1033" style="position:absolute;left:2850;top:2616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zNc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8zXEAAAA3AAAAA8AAAAAAAAAAAAAAAAAmAIAAGRycy9k&#10;b3ducmV2LnhtbFBLBQYAAAAABAAEAPUAAACJAwAAAAA=&#10;">
                  <o:lock v:ext="edit" aspectratio="t"/>
                </v:oval>
                <v:oval id="Oval 752" o:spid="_x0000_s1034" style="position:absolute;left:4959;top:2091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>
                  <o:lock v:ext="edit" aspectratio="t"/>
                </v:oval>
                <v:shape id="AutoShape 753" o:spid="_x0000_s1035" type="#_x0000_t32" style="position:absolute;left:7085;top:1645;width:634;height: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CwNcQAAADcAAAADwAAAGRycy9kb3ducmV2LnhtbESPQUvDQBCF74L/YZmCN7tpEAlpt0UE&#10;weBBbXvpbciOSTA7G3bHNvrrnYPgbYb35r1vNrs5jOZMKQ+RHayWBRjiNvqBOwfHw9NtBSYLsscx&#10;Mjn4pgy77fXVBmsfL/xO5710RkM41+igF5lqa3PbU8C8jBOxah8xBRRdU2d9wouGh9GWRXFvAw6s&#10;DT1O9NhT+7n/Cg5G8enlp2wkFW/N692xOlVIjXM3i/lhDUZoln/z3/WzV/xS8fUZnc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LA1xAAAANwAAAAPAAAAAAAAAAAA&#10;AAAAAKECAABkcnMvZG93bnJldi54bWxQSwUGAAAAAAQABAD5AAAAkgMAAAAA&#10;" strokecolor="gray" strokeweight="1pt"/>
                <v:shape id="AutoShape 754" o:spid="_x0000_s1036" type="#_x0000_t32" style="position:absolute;left:3484;top:1662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LwXMIAAADcAAAADwAAAGRycy9kb3ducmV2LnhtbERPTWvDMAy9F/ofjAa7lNVpSstI45Qx&#10;GOwUaFZojyJWk7BYTmPPyf79PBjspsf7VH6cTS8Cja6zrGCzTkAQ11Z33Cg4f7w9PYNwHlljb5kU&#10;fJODY7Fc5JhpO/GJQuUbEUPYZaig9X7IpHR1Swbd2g7EkbvZ0aCPcGykHnGK4aaXaZLspcGOY0OL&#10;A722VH9WX0ZBuVvtQ/D3lcPyilN1YTn1W6UeH+aXAwhPs/8X/7nfdZyfbuD3mXi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LwXMIAAADcAAAADwAAAAAAAAAAAAAA&#10;AAChAgAAZHJzL2Rvd25yZXYueG1sUEsFBgAAAAAEAAQA+QAAAJADAAAAAA==&#10;" strokeweight="1pt"/>
                <v:shape id="AutoShape 755" o:spid="_x0000_s1037" type="#_x0000_t32" style="position:absolute;left:3833;top:1662;width:989;height: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6L2cIAAADcAAAADwAAAGRycy9kb3ducmV2LnhtbERPS2vCQBC+C/0PyxR6042hSEhdpQiF&#10;hh581EtvQ3aahGZnw+5Uo7/eLRS8zcf3nOV6dL06UYidZwPzWQaKuPa248bA8fNtWoCKgmyx90wG&#10;LhRhvXqYLLG0/sx7Oh2kUSmEY4kGWpGh1DrWLTmMMz8QJ+7bB4eSYGi0DXhO4a7XeZYttMOOU0OL&#10;A21aqn8Ov85ALzZ8XPNKQrarts/H4qtAqox5ehxfX0AJjXIX/7vfbZqf5/D3TLpAr2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6L2cIAAADcAAAADwAAAAAAAAAAAAAA&#10;AAChAgAAZHJzL2Rvd25yZXYueG1sUEsFBgAAAAAEAAQA+QAAAJADAAAAAA==&#10;" strokecolor="gray" strokeweight="1pt"/>
                <v:oval id="Oval 756" o:spid="_x0000_s1038" style="position:absolute;left:7679;top:2463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r+c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9T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q/nBAAAA3AAAAA8AAAAAAAAAAAAAAAAAmAIAAGRycy9kb3du&#10;cmV2LnhtbFBLBQYAAAAABAAEAPUAAACGAwAAAAA=&#10;">
                  <o:lock v:ext="edit" aspectratio="t"/>
                </v:oval>
                <v:shape id="AutoShape 757" o:spid="_x0000_s1039" type="#_x0000_t32" style="position:absolute;left:6742;top:1645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TxMAAAADcAAAADwAAAGRycy9kb3ducmV2LnhtbERPTYvCMBC9C/6HMIIX0VRXRapRRBA8&#10;CVsFPQ7N2BabSW1iW//9ZmFhb/N4n7PZdaYUDdWusKxgOolAEKdWF5wpuF6O4xUI55E1lpZJwYcc&#10;7Lb93gZjbVv+pibxmQgh7GJUkHtfxVK6NCeDbmIr4sA9bG3QB1hnUtfYhnBTylkULaXBgkNDjhUd&#10;ckqfydsoOC9Gy6bxr5HD8x3b5MayLb+UGg66/RqEp87/i//cJx3mz+bw+0y4QG5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1U8TAAAAA3AAAAA8AAAAAAAAAAAAAAAAA&#10;oQIAAGRycy9kb3ducmV2LnhtbFBLBQYAAAAABAAEAPkAAACOAwAAAAA=&#10;" strokeweight="1pt"/>
                <v:shape id="AutoShape 758" o:spid="_x0000_s1040" type="#_x0000_t32" style="position:absolute;left:7911;top:1645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n2X78AAADcAAAADwAAAGRycy9kb3ducmV2LnhtbERPTYvCMBC9L/gfwgheRFMVRapRlgXB&#10;k2BX0OPQjG2xmdQmtvXfG0HwNo/3OettZ0rRUO0Kywom4wgEcWp1wZmC0/9utAThPLLG0jIpeJKD&#10;7ab3s8ZY25aP1CQ+EyGEXYwKcu+rWEqX5mTQjW1FHLirrQ36AOtM6hrbEG5KOY2ihTRYcGjIsaK/&#10;nNJb8jAKDvPhomn8fejwcME2ObNsy5lSg373uwLhqfNf8ce912H+dA7vZ8IF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bn2X78AAADcAAAADwAAAAAAAAAAAAAAAACh&#10;AgAAZHJzL2Rvd25yZXYueG1sUEsFBgAAAAAEAAQA+QAAAI0DAAAAAA==&#10;" strokeweight="1pt"/>
                <v:shape id="AutoShape 759" o:spid="_x0000_s1041" type="#_x0000_t32" style="position:absolute;left:8253;top:1662;width:239;height:3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Zk28EAAADcAAAADwAAAGRycy9kb3ducmV2LnhtbERPS4vCMBC+C/sfwgh701QPItUo0t2F&#10;xZNP0NvQjE3ZZtI2Ubv/3giCt/n4njNfdrYSN2p96VjBaJiAIM6dLrlQcNj/DKYgfEDWWDkmBf/k&#10;Ybn46M0x1e7OW7rtQiFiCPsUFZgQ6lRKnxuy6IeuJo7cxbUWQ4RtIXWL9xhuKzlOkom0WHJsMFhT&#10;Zij/212tAj7jqTlMs+SrNMWmyb7Xm+OxUeqz361mIAJ14S1+uX91nD+ewPOZeIF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pmTbwQAAANwAAAAPAAAAAAAAAAAAAAAA&#10;AKECAABkcnMvZG93bnJldi54bWxQSwUGAAAAAAQABAD5AAAAjwMAAAAA&#10;" strokeweight="1pt"/>
                <v:oval id="Oval 760" o:spid="_x0000_s1042" style="position:absolute;left:8475;top:2004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U3/sEA&#10;AADcAAAADwAAAGRycy9kb3ducmV2LnhtbERPS4vCMBC+C/sfwix4kTVV8EE1ylJQvG714HG2Gduy&#10;zaQk0bb/3iwI3ubje85235tGPMj52rKC2TQBQVxYXXOp4HI+fK1B+ICssbFMCgbysN99jLaYatvx&#10;Dz3yUIoYwj5FBVUIbSqlLyoy6Ke2JY7czTqDIUJXSu2wi+GmkfMkWUqDNceGClvKKir+8rtR4Cbt&#10;kA2n7DD75WO+6Nb6urxopcaf/fcGRKA+vMUv90nH+fMV/D8TL5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FN/7BAAAA3AAAAA8AAAAAAAAAAAAAAAAAmAIAAGRycy9kb3du&#10;cmV2LnhtbFBLBQYAAAAABAAEAPUAAACGAwAAAAA=&#10;" fillcolor="black">
                  <o:lock v:ext="edit" aspectratio="t"/>
                </v:oval>
                <v:oval id="Oval 761" o:spid="_x0000_s1043" style="position:absolute;left:8765;top:2046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jjMQA&#10;AADc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r8VWn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ao4zEAAAA3AAAAA8AAAAAAAAAAAAAAAAAmAIAAGRycy9k&#10;b3ducmV2LnhtbFBLBQYAAAAABAAEAPUAAACJAwAAAAA=&#10;" fillcolor="black">
                  <o:lock v:ext="edit" aspectratio="t"/>
                </v:oval>
                <v:shape id="AutoShape 762" o:spid="_x0000_s1044" type="#_x0000_t32" style="position:absolute;left:8793;top:1628;width:1;height:4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T8WsAAAADcAAAADwAAAGRycy9kb3ducmV2LnhtbERPTYvCMBC9C/6HMIIX0VQXRatRRBA8&#10;CVsFPQ7N2BabSW1iW//9ZmFhb/N4n7PZdaYUDdWusKxgOolAEKdWF5wpuF6O4yUI55E1lpZJwYcc&#10;7Lb93gZjbVv+pibxmQgh7GJUkHtfxVK6NCeDbmIr4sA9bG3QB1hnUtfYhnBTylkULaTBgkNDjhUd&#10;ckqfydsoOM9Hi6bxr5HD8x3b5MayLb+UGg66/RqEp87/i//cJx3mz1bw+0y4QG5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0/FrAAAAA3AAAAA8AAAAAAAAAAAAAAAAA&#10;oQIAAGRycy9kb3ducmV2LnhtbFBLBQYAAAAABAAEAPkAAACOAwAAAAA=&#10;" strokeweight="1pt"/>
                <v:shape id="AutoShape 763" o:spid="_x0000_s1045" type="#_x0000_t32" style="position:absolute;left:8849;top:1649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fDGsMAAADcAAAADwAAAGRycy9kb3ducmV2LnhtbESPQWvCQBCF74L/YRnBi9RNFaWkriKC&#10;4EloFPQ4ZKdJMDsbs9sk/fedQ8HbDO/Ne99sdoOrVUdtqDwbeJ8noIhzbysuDFwvx7cPUCEiW6w9&#10;k4FfCrDbjkcbTK3v+Yu6LBZKQjikaKCMsUm1DnlJDsPcN8SiffvWYZS1LbRtsZdwV+tFkqy1w4ql&#10;ocSGDiXlj+zHGTivZuuui89ZwPMd++zGuq+Xxkwnw/4TVKQhvsz/1ycr+EvBl2dkAr3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XwxrDAAAA3AAAAA8AAAAAAAAAAAAA&#10;AAAAoQIAAGRycy9kb3ducmV2LnhtbFBLBQYAAAAABAAEAPkAAACRAwAAAAA=&#10;" strokeweight="1pt"/>
                <v:oval id="Oval 764" o:spid="_x0000_s1046" style="position:absolute;left:2285;top:5737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Gy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W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BBsjBAAAA3AAAAA8AAAAAAAAAAAAAAAAAmAIAAGRycy9kb3du&#10;cmV2LnhtbFBLBQYAAAAABAAEAPUAAACGAwAAAAA=&#10;">
                  <o:lock v:ext="edit" aspectratio="t"/>
                </v:oval>
                <v:shape id="AutoShape 765" o:spid="_x0000_s1047" type="#_x0000_t32" style="position:absolute;left:1548;top:5828;width:737;height: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WDs8UAAADcAAAADwAAAGRycy9kb3ducmV2LnhtbERPTWvCQBC9F/wPywi91Y0xaEndBBVr&#10;PZSCWoTehuyYBLOzIbvG9N93C4Xe5vE+Z5kPphE9da62rGA6iUAQF1bXXCr4PL0+PYNwHlljY5kU&#10;fJODPBs9LDHV9s4H6o++FCGEXYoKKu/bVEpXVGTQTWxLHLiL7Qz6ALtS6g7vIdw0Mo6iuTRYc2io&#10;sKVNRcX1eDMKduuv5P1jP2zfcFff+qQ8nxbzs1KP42H1AsLT4P/Ff+69DvNnMfw+Ey6Q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WDs8UAAADcAAAADwAAAAAAAAAA&#10;AAAAAAChAgAAZHJzL2Rvd25yZXYueG1sUEsFBgAAAAAEAAQA+QAAAJMDAAAAAA==&#10;" strokecolor="gray" strokeweight="1pt"/>
                <v:shape id="AutoShape 766" o:spid="_x0000_s1048" type="#_x0000_t32" style="position:absolute;left:1204;top:6530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VdbcAAAADcAAAADwAAAGRycy9kb3ducmV2LnhtbERPTYvCMBC9C/6HMMJeRFMtilSjiCB4&#10;ErYurMehGdtiM6lNbLv/fiMI3ubxPmez600lWmpcaVnBbBqBIM6sLjlX8HM5TlYgnEfWWFkmBX/k&#10;YLcdDjaYaNvxN7Wpz0UIYZeggsL7OpHSZQUZdFNbEwfuZhuDPsAml7rBLoSbSs6jaCkNlhwaCqzp&#10;UFB2T59GwXkxXratf4wdnq/Ypb8suypW6mvU79cgPPX+I367TzrMj2N4PRMuk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FXW3AAAAA3AAAAA8AAAAAAAAAAAAAAAAA&#10;oQIAAGRycy9kb3ducmV2LnhtbFBLBQYAAAAABAAEAPkAAACOAwAAAAA=&#10;" strokeweight="1pt"/>
                <v:shape id="Text Box 767" o:spid="_x0000_s1049" type="#_x0000_t202" style="position:absolute;left:1102;top:6051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D7CsIA&#10;AADcAAAADwAAAGRycy9kb3ducmV2LnhtbERPTUsDMRC9C/0PYQq92axaRdamRQJCoa3i6sXbsBk3&#10;q5vJspm26783BcHbPN7nLNdj6NSRhtRGNnA1L0AR19G13Bh4f3u6vAeVBNlhF5kM/FCC9WpyscTS&#10;xRO/0rGSRuUQTiUa8CJ9qXWqPQVM89gTZ+4zDgElw6HRbsBTDg+dvi6KOx2w5dzgsSfrqf6uDsEA&#10;2c3X4uV5R97K7b7afljbijVmNh0fH0AJjfIv/nNvXJ5/s4Dz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PsK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shape>
                <v:oval id="Oval 768" o:spid="_x0000_s1050" style="position:absolute;left:8810;top:2616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Ay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N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6AMvBAAAA3AAAAA8AAAAAAAAAAAAAAAAAmAIAAGRycy9kb3du&#10;cmV2LnhtbFBLBQYAAAAABAAEAPUAAACGAwAAAAA=&#10;">
                  <o:lock v:ext="edit" aspectratio="t"/>
                </v:oval>
                <v:shape id="AutoShape 769" o:spid="_x0000_s1051" type="#_x0000_t32" style="position:absolute;left:8902;top:2412;width:463;height:2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6FsMQAAADcAAAADwAAAGRycy9kb3ducmV2LnhtbERPS2vCQBC+C/0Pywi91Y1WokRXUWnV&#10;gwg+ELwN2TEJzc6G7Brjv+8WCt7m43vOdN6aUjRUu8Kygn4vAkGcWl1wpuB8+v4Yg3AeWWNpmRQ8&#10;ycF89taZYqLtgw/UHH0mQgi7BBXk3leJlC7NyaDr2Yo4cDdbG/QB1pnUNT5CuCnlIIpiabDg0JBj&#10;Rauc0p/j3ShYL6/D3X7bfm1wXdybYXY5jeKLUu/ddjEB4an1L/G/e6vD/M8Y/p4JF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noWwxAAAANwAAAAPAAAAAAAAAAAA&#10;AAAAAKECAABkcnMvZG93bnJldi54bWxQSwUGAAAAAAQABAD5AAAAkgMAAAAA&#10;" strokecolor="gray" strokeweight="1pt"/>
                <v:shape id="AutoShape 770" o:spid="_x0000_s1052" type="#_x0000_t32" style="position:absolute;left:9395;top:2391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5bbsAAAADcAAAADwAAAGRycy9kb3ducmV2LnhtbERPTYvCMBC9L/gfwgh7EU1VVqUaRQRh&#10;T4JV0OPQjG2xmdQmtvXfG2Fhb/N4n7PadKYUDdWusKxgPIpAEKdWF5wpOJ/2wwUI55E1lpZJwYsc&#10;bNa9rxXG2rZ8pCbxmQgh7GJUkHtfxVK6NCeDbmQr4sDdbG3QB1hnUtfYhnBTykkUzaTBgkNDjhXt&#10;ckrvydMoOPwMZk3jHwOHhyu2yYVlW06V+u532yUIT53/F/+5f3WYP53D55lwgV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+W27AAAAA3AAAAA8AAAAAAAAAAAAAAAAA&#10;oQIAAGRycy9kb3ducmV2LnhtbFBLBQYAAAAABAAEAPkAAACOAwAAAAA=&#10;" strokeweight="1pt"/>
                <v:oval id="Oval 771" o:spid="_x0000_s1053" style="position:absolute;left:8765;top:7022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>
                  <o:lock v:ext="edit" aspectratio="t"/>
                </v:oval>
                <v:shape id="AutoShape 772" o:spid="_x0000_s1054" type="#_x0000_t32" style="position:absolute;left:8839;top:7096;width:391;height:5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N5ccIAAADcAAAADwAAAGRycy9kb3ducmV2LnhtbERPTYvCMBC9C/6HMIIXWVMVZO0aRURl&#10;wZN2D+5taMa2bDMpSbT1328Ewds83ucs152pxZ2crywrmIwTEMS51RUXCn6y/ccnCB+QNdaWScGD&#10;PKxX/d4SU21bPtH9HAoRQ9inqKAMoUml9HlJBv3YNsSRu1pnMEToCqkdtjHc1HKaJHNpsOLYUGJD&#10;25Lyv/PNKNjMvRvNbvXvtW2Ol12mp6dDdlBqOOg2XyACdeEtfrm/dZw/W8DzmXiB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N5ccIAAADcAAAADwAAAAAAAAAAAAAA&#10;AAChAgAAZHJzL2Rvd25yZXYueG1sUEsFBgAAAAAEAAQA+QAAAJADAAAAAA==&#10;" strokecolor="gray" strokeweight="1pt"/>
                <v:shape id="AutoShape 773" o:spid="_x0000_s1055" type="#_x0000_t32" style="position:absolute;left:9239;top:7585;width:343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GwZ8QAAADcAAAADwAAAGRycy9kb3ducmV2LnhtbESPQWvCQBCF74X+h2UKXkQ3aisSXUUE&#10;wZPQWGiPQ3ZMQrOzaXZN4r93DkJvM7w3732z2Q2uVh21ofJsYDZNQBHn3lZcGPi6HCcrUCEiW6w9&#10;k4E7BdhtX182mFrf8yd1WSyUhHBI0UAZY5NqHfKSHIapb4hFu/rWYZS1LbRtsZdwV+t5kiy1w4ql&#10;ocSGDiXlv9nNGTh/jJddF//GAc8/2GffrPt6YczobdivQUUa4r/5eX2ygv8u+PKMTK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bBnxAAAANwAAAAPAAAAAAAAAAAA&#10;AAAAAKECAABkcnMvZG93bnJldi54bWxQSwUGAAAAAAQABAD5AAAAkgMAAAAA&#10;" strokeweight="1pt"/>
                <v:shape id="Text Box 774" o:spid="_x0000_s1056" type="#_x0000_t202" style="position:absolute;left:9239;top:7267;width:39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r78IA&#10;AADcAAAADwAAAGRycy9kb3ducmV2LnhtbERPS0vDQBC+C/6HZQRvZlOpUtJuiywIBV80eultyE6z&#10;qdnZkB3b+O9dQfA2H99zVpsp9OpEY+oiG5gVJSjiJrqOWwMf7483C1BJkB32kcnANyXYrC8vVli5&#10;eOYdnWppVQ7hVKEBLzJUWqfGU8BUxIE4c4c4BpQMx1a7Ec85PPT6tizvdcCOc4PHgayn5rP+CgbI&#10;bo/zt9dn8lbuXuqnvbWdWGOur6aHJSihSf7Ff+6ty/PnM/h9Jl+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Svv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oval id="Oval 775" o:spid="_x0000_s1057" style="position:absolute;left:7859;top:7005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rwsEA&#10;AADcAAAADwAAAGRycy9kb3ducmV2LnhtbERPTWvCQBC9F/oflhF6qxuNSomuIpWCPXgw2vuQHZNg&#10;djZkpzH9911B8DaP9zmrzeAa1VMXas8GJuMEFHHhbc2lgfPp6/0DVBBki41nMvBHATbr15cVZtbf&#10;+Eh9LqWKIRwyNFCJtJnWoajIYRj7ljhyF985lAi7UtsObzHcNXqaJAvtsObYUGFLnxUV1/zXGdiV&#10;23zR61Tm6WW3l/n15/CdTox5Gw3bJSihQZ7ih3tv4/zZFO7PxAv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V68LBAAAA3AAAAA8AAAAAAAAAAAAAAAAAmAIAAGRycy9kb3du&#10;cmV2LnhtbFBLBQYAAAAABAAEAPUAAACGAwAAAAA=&#10;">
                  <o:lock v:ext="edit" aspectratio="t"/>
                </v:oval>
                <v:shape id="AutoShape 776" o:spid="_x0000_s1058" type="#_x0000_t32" style="position:absolute;left:7911;top:7096;width:393;height:5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095sQAAADcAAAADwAAAGRycy9kb3ducmV2LnhtbERPTWvCQBC9C/0PyxR6kbppIlJSV5HS&#10;BqGnGA/2NmTHJDQ7G3ZXk/77rlDwNo/3OevtZHpxJec7ywpeFgkI4trqjhsFx+rz+RWED8gae8uk&#10;4Jc8bDcPszXm2o5c0vUQGhFD2OeooA1hyKX0dUsG/cIOxJE7W2cwROgaqR2OMdz0Mk2SlTTYcWxo&#10;caD3luqfw8Uo2K28m2eX/vs8Dl+nj0qnZVEVSj09Trs3EIGmcBf/u/c6zl9mcHsmXi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fT3mxAAAANwAAAAPAAAAAAAAAAAA&#10;AAAAAKECAABkcnMvZG93bnJldi54bWxQSwUGAAAAAAQABAD5AAAAkgMAAAAA&#10;" strokecolor="gray" strokeweight="1pt"/>
                <v:shape id="AutoShape 777" o:spid="_x0000_s1059" type="#_x0000_t32" style="position:absolute;left:8304;top:7611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q2ZMIAAADcAAAADwAAAGRycy9kb3ducmV2LnhtbERPTWvCQBC9F/wPyxS8iG5s0yCpq0ih&#10;4ClgLLTHITtNQrOzcXebxH/vFoTe5vE+Z7ufTCcGcr61rGC9SkAQV1a3XCv4OL8vNyB8QNbYWSYF&#10;V/Kw380etphrO/KJhjLUIoawz1FBE0KfS+mrhgz6le2JI/dtncEQoauldjjGcNPJpyTJpMGWY0OD&#10;Pb01VP2Uv0ZB8bLIhiFcFh6LLxzLT5Zj96zU/HE6vIIINIV/8d191HF+msLfM/ECub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q2ZMIAAADcAAAADwAAAAAAAAAAAAAA&#10;AAChAgAAZHJzL2Rvd25yZXYueG1sUEsFBgAAAAAEAAQA+QAAAJADAAAAAA==&#10;" strokeweight="1pt"/>
                <v:shape id="Text Box 778" o:spid="_x0000_s1060" type="#_x0000_t202" style="position:absolute;left:8337;top:7251;width:39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t7MIA&#10;AADcAAAADwAAAGRycy9kb3ducmV2LnhtbERPS0sDMRC+C/6HMEJvNmtppaxNSwkIhfqgqxdvw2bc&#10;rN1Mls20Xf+9EQRv8/E9Z7UZQ6fONKQ2soG7aQGKuI6u5cbA+9vj7RJUEmSHXWQy8E0JNuvrqxWW&#10;Ll74QOdKGpVDOJVowIv0pdap9hQwTWNPnLnPOASUDIdGuwEvOTx0elYU9zpgy7nBY0/WU32sTsEA&#10;2d3X/PXlibyVxXO1/7C2FWvM5GbcPoASGuVf/OfeuTx/voDfZ/IF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ui3s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AutoShape 779" o:spid="_x0000_s1061" type="#_x0000_t32" style="position:absolute;left:6692;top:7096;width:393;height:5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qefsMAAADcAAAADwAAAGRycy9kb3ducmV2LnhtbERPTWvCQBC9C/6HZYReRDdaCSV1FZFW&#10;Cp5MPNTbkB2T0Oxs2F1N+u+7BcHbPN7nrLeDacWdnG8sK1jMExDEpdUNVwrOxefsDYQPyBpby6Tg&#10;lzxsN+PRGjNtez7RPQ+ViCHsM1RQh9BlUvqyJoN+bjviyF2tMxgidJXUDvsYblq5TJJUGmw4NtTY&#10;0b6m8ie/GQW71Lvp6629XPvu+P1R6OXpUByUepkMu3cQgYbwFD/cXzrOX6Xw/0y8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Knn7DAAAA3AAAAA8AAAAAAAAAAAAA&#10;AAAAoQIAAGRycy9kb3ducmV2LnhtbFBLBQYAAAAABAAEAPkAAACRAwAAAAA=&#10;" strokecolor="gray" strokeweight="1pt"/>
                <v:oval id="Oval 780" o:spid="_x0000_s1062" style="position:absolute;left:6601;top:7005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IWs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eYX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khawgAAANwAAAAPAAAAAAAAAAAAAAAAAJgCAABkcnMvZG93&#10;bnJldi54bWxQSwUGAAAAAAQABAD1AAAAhwMAAAAA&#10;">
                  <o:lock v:ext="edit" aspectratio="t"/>
                </v:oval>
                <v:shape id="AutoShape 781" o:spid="_x0000_s1063" type="#_x0000_t32" style="position:absolute;left:7095;top:7611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e8YcQAAADcAAAADwAAAGRycy9kb3ducmV2LnhtbESPQWvCQBCF74X+h2UKXkQ3aisSXUUE&#10;wZPQWGiPQ3ZMQrOzaXZN4r93DkJvM7w3732z2Q2uVh21ofJsYDZNQBHn3lZcGPi6HCcrUCEiW6w9&#10;k4E7BdhtX182mFrf8yd1WSyUhHBI0UAZY5NqHfKSHIapb4hFu/rWYZS1LbRtsZdwV+t5kiy1w4ql&#10;ocSGDiXlv9nNGTh/jJddF//GAc8/2GffrPt6YczobdivQUUa4r/5eX2ygv8utPKMTK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Z7xhxAAAANwAAAAPAAAAAAAAAAAA&#10;AAAAAKECAABkcnMvZG93bnJldi54bWxQSwUGAAAAAAQABAD5AAAAkgMAAAAA&#10;" strokeweight="1pt"/>
                <v:oval id="Oval 782" o:spid="_x0000_s1064" style="position:absolute;left:5302;top:7005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5s8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z/soT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XmzwgAAANwAAAAPAAAAAAAAAAAAAAAAAJgCAABkcnMvZG93&#10;bnJldi54bWxQSwUGAAAAAAQABAD1AAAAhwMAAAAA&#10;">
                  <o:lock v:ext="edit" aspectratio="t"/>
                </v:oval>
                <v:shape id="AutoShape 783" o:spid="_x0000_s1065" type="#_x0000_t32" style="position:absolute;left:5393;top:7096;width:393;height:5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Y1TMYAAADcAAAADwAAAGRycy9kb3ducmV2LnhtbESPQWvCQBCF74X+h2WEXoputFQkuooU&#10;KwVPmh7qbciOSTA7G3ZXk/77zkHobYb35r1vVpvBtepOITaeDUwnGSji0tuGKwPfxed4ASomZIut&#10;ZzLwSxE26+enFebW93yk+ylVSkI45migTqnLtY5lTQ7jxHfEol18cJhkDZW2AXsJd62eZdlcO2xY&#10;Gmrs6KOm8nq6OQPbeQyvb7f2fOm7w8+usLPjvtgb8zIatktQiYb0b35cf1nBfxd8eUYm0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2NUzGAAAA3AAAAA8AAAAAAAAA&#10;AAAAAAAAoQIAAGRycy9kb3ducmV2LnhtbFBLBQYAAAAABAAEAPkAAACUAwAAAAA=&#10;" strokecolor="gray" strokeweight="1pt"/>
                <v:shape id="AutoShape 784" o:spid="_x0000_s1066" type="#_x0000_t32" style="position:absolute;left:5786;top:7611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SDIb8AAADcAAAADwAAAGRycy9kb3ducmV2LnhtbERPTYvCMBC9L/gfwgheRFMVRapRlgXB&#10;k2BX0OPQjG2xmdQmtvXfG0HwNo/3OettZ0rRUO0Kywom4wgEcWp1wZmC0/9utAThPLLG0jIpeJKD&#10;7ab3s8ZY25aP1CQ+EyGEXYwKcu+rWEqX5mTQjW1FHLirrQ36AOtM6hrbEG5KOY2ihTRYcGjIsaK/&#10;nNJb8jAKDvPhomn8fejwcME2ObNsy5lSg373uwLhqfNf8ce912H+fALvZ8IF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oSDIb8AAADcAAAADwAAAAAAAAAAAAAAAACh&#10;AgAAZHJzL2Rvd25yZXYueG1sUEsFBgAAAAAEAAQA+QAAAI0DAAAAAA==&#10;" strokeweight="1pt"/>
                <v:shape id="Text Box 785" o:spid="_x0000_s1067" type="#_x0000_t202" style="position:absolute;left:5783;top:7266;width:39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ojRcIA&#10;AADcAAAADwAAAGRycy9kb3ducmV2LnhtbERPS0sDMRC+C/6HMEJvNmtppaxNSwkIhfqgqxdvw2bc&#10;rN1Mls20Xf+9EQRv8/E9Z7UZQ6fONKQ2soG7aQGKuI6u5cbA+9vj7RJUEmSHXWQy8E0JNuvrqxWW&#10;Ll74QOdKGpVDOJVowIv0pdap9hQwTWNPnLnPOASUDIdGuwEvOTx0elYU9zpgy7nBY0/WU32sTsEA&#10;2d3X/PXlibyVxXO1/7C2FWvM5GbcPoASGuVf/OfeuTx/MYPfZ/IF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iNF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oval id="Oval 786" o:spid="_x0000_s1068" style="position:absolute;left:2376;top:691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>
                  <o:lock v:ext="edit" aspectratio="t"/>
                </v:oval>
                <v:shape id="AutoShape 787" o:spid="_x0000_s1069" type="#_x0000_t32" style="position:absolute;left:2467;top:7022;width:393;height:5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0zT8MAAADcAAAADwAAAGRycy9kb3ducmV2LnhtbERPS2sCMRC+F/wPYQQvRbNalbLdKFKq&#10;FDzpemhvw2b2gZvJkkR3+++bQsHbfHzPybaDacWdnG8sK5jPEhDEhdUNVwou+X76CsIHZI2tZVLw&#10;Qx62m9FThqm2PZ/ofg6ViCHsU1RQh9ClUvqiJoN+ZjviyJXWGQwRukpqh30MN61cJMlaGmw4NtTY&#10;0XtNxfV8Mwp2a++eX27td9l3x6+PXC9Oh/yg1GQ87N5ABBrCQ/zv/tRx/moJ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NM0/DAAAA3AAAAA8AAAAAAAAAAAAA&#10;AAAAoQIAAGRycy9kb3ducmV2LnhtbFBLBQYAAAAABAAEAPkAAACRAwAAAAA=&#10;" strokecolor="gray" strokeweight="1pt"/>
                <v:shape id="AutoShape 788" o:spid="_x0000_s1070" type="#_x0000_t32" style="position:absolute;left:2860;top:7593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+FIsAAAADcAAAADwAAAGRycy9kb3ducmV2LnhtbERPTYvCMBC9C/6HMMJeRFOVilSjiCB4&#10;ErYurMehGdtiM6lNbLv/fiMI3ubxPmez600lWmpcaVnBbBqBIM6sLjlX8HM5TlYgnEfWWFkmBX/k&#10;YLcdDjaYaNvxN7Wpz0UIYZeggsL7OpHSZQUZdFNbEwfuZhuDPsAml7rBLoSbSs6jaCkNlhwaCqzp&#10;UFB2T59GwTkeL9vWP8YOz1fs0l+WXbVQ6mvU79cgPPX+I367TzrMj2N4PRMuk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/hSLAAAAA3AAAAA8AAAAAAAAAAAAAAAAA&#10;oQIAAGRycy9kb3ducmV2LnhtbFBLBQYAAAAABAAEAPkAAACOAwAAAAA=&#10;" strokeweight="1pt"/>
                <v:shape id="Text Box 789" o:spid="_x0000_s1071" type="#_x0000_t202" style="position:absolute;left:2860;top:7200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lRsIA&#10;AADcAAAADwAAAGRycy9kb3ducmV2LnhtbERPS0sDMRC+C/6HMII3m1XaUtampQSEQn3Q1Yu3YTNu&#10;1m4my2Zs139vCgVv8/E9Z7keQ6eONKQ2soH7SQGKuI6u5cbAx/vT3QJUEmSHXWQy8EsJ1qvrqyWW&#10;Lp54T8dKGpVDOJVowIv0pdap9hQwTWJPnLmvOASUDIdGuwFPOTx0+qEo5jpgy7nBY0/WU32ofoIB&#10;stvv6dvrM3krs5dq92ltK9aY25tx8whKaJR/8cW9dXn+bA7nZ/IF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SVG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 Box 790" o:spid="_x0000_s1072" type="#_x0000_t202" style="position:absolute;left:1751;top:1437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2A3cIA&#10;AADcAAAADwAAAGRycy9kb3ducmV2LnhtbERPTUsDMRC9C/0PYQq92axiVdamRQJCoa3i6sXbsBk3&#10;q5vJspm26783BcHbPN7nLNdj6NSRhtRGNnA1L0AR19G13Bh4f3u6vAeVBNlhF5kM/FCC9WpyscTS&#10;xRO/0rGSRuUQTiUa8CJ9qXWqPQVM89gTZ+4zDgElw6HRbsBTDg+dvi6KWx2w5dzgsSfrqf6uDsEA&#10;2c3XzcvzjryVxb7afljbijVmNh0fH0AJjfIv/nNvXJ6/uIPz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YDd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791" o:spid="_x0000_s1073" type="#_x0000_t202" style="position:absolute;left:3389;top:1331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Ur8QA&#10;AADcAAAADwAAAGRycy9kb3ducmV2LnhtbESPT0vEQAzF74LfYYjgzZ0qrkh3ZxcZEBb8h9XL3kIn&#10;dqqdTOnE3frtzUHwlvBe3vtlvZ3TYA40lT6zg8tFBYa4zaHnzsH72/3FLZgiyAGHzOTghwpsN6cn&#10;a6xDPvIrHRrpjIZwqdFBFBlra0sbKWFZ5JFYtY88JRRdp86GCY8angZ7VVU3NmHP2hBxJB+p/Wq+&#10;kwPyu8/rl+dHil6WT83D3vtevHPnZ/PdCozQLP/mv+tdUPyl0uozOoH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FK/EAAAA3AAAAA8AAAAAAAAAAAAAAAAAmAIAAGRycy9k&#10;b3ducmV2LnhtbFBLBQYAAAAABAAEAPUAAACJAwAAAAA=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792" o:spid="_x0000_s1074" type="#_x0000_t202" style="position:absolute;left:6665;top:1331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6xNMIA&#10;AADcAAAADwAAAGRycy9kb3ducmV2LnhtbERPTUsDMRC9C/0PYQq92axiRdemRQJCoa3i6sXbsBk3&#10;q5vJspm26783BcHbPN7nLNdj6NSRhtRGNnA1L0AR19G13Bh4f3u6vAOVBNlhF5kM/FCC9WpyscTS&#10;xRO/0rGSRuUQTiUa8CJ9qXWqPQVM89gTZ+4zDgElw6HRbsBTDg+dvi6KWx2w5dzgsSfrqf6uDsEA&#10;2c3XzcvzjryVxb7afljbijVmNh0fH0AJjfIv/nNvXJ6/uIfz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LrE0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793" o:spid="_x0000_s1075" type="#_x0000_t202" style="position:absolute;left:7835;top:1331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SFMQA&#10;AADcAAAADwAAAGRycy9kb3ducmV2LnhtbESPT0vEQAzF74LfYYjgzZ0qukh3ZxcZEBb8h9XL3kIn&#10;dqqdTOnE3frtzUHwlvBe3vtlvZ3TYA40lT6zg8tFBYa4zaHnzsH72/3FLZgiyAGHzOTghwpsN6cn&#10;a6xDPvIrHRrpjIZwqdFBFBlra0sbKWFZ5JFYtY88JRRdp86GCY8angZ7VVVLm7BnbYg4ko/UfjXf&#10;yQH53ef1y/MjRS83T83D3vtevHPnZ/PdCozQLP/mv+tdUPyl4uszOoH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40hTEAAAA3AAAAA8AAAAAAAAAAAAAAAAAmAIAAGRycy9k&#10;b3ducmV2LnhtbFBLBQYAAAAABAAEAPUAAACJAwAAAAA=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794" o:spid="_x0000_s1076" type="#_x0000_t202" style="position:absolute;left:8693;top:1331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R3j8IA&#10;AADcAAAADwAAAGRycy9kb3ducmV2LnhtbERPS0sDMRC+C/6HMIK3NlvRUrZNiwSEgo/S1Utvw2a6&#10;2bqZLJuxXf+9EQRv8/E9Z7UZQ6fONKQ2soHZtABFXEfXcmPg4/1psgCVBNlhF5kMfFOCzfr6aoWl&#10;ixfe07mSRuUQTiUa8CJ9qXWqPQVM09gTZ+4Yh4CS4dBoN+Alh4dO3xXFXAdsOTd47Ml6qj+rr2CA&#10;7PZ0v3t7IW/l4bV6PljbijXm9mZ8XIISGuVf/Ofeujx/PoPfZ/IF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eP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795" o:spid="_x0000_s1077" type="#_x0000_t202" style="position:absolute;left:7055;top:7267;width:39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p+MIA&#10;AADcAAAADwAAAGRycy9kb3ducmV2LnhtbERPS0sDMRC+C/6HMEJvNmupRdampQSEQn3g6sXbsBk3&#10;azeTZTNt139vCgVv8/E9Z7keQ6eONKQ2soG7aQGKuI6u5cbA58fT7QOoJMgOu8hk4JcSrFfXV0ss&#10;XTzxOx0raVQO4VSiAS/Sl1qn2lPANI09cea+4xBQMhwa7QY85fDQ6VlRLHTAlnODx56sp3pfHYIB&#10;stuf+dvrM3kr9y/V7svaVqwxk5tx8whKaJR/8cW9dXn+YgbnZ/IF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un4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796" o:spid="_x0000_s1078" type="#_x0000_t202" style="position:absolute;left:9317;top:2073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MY8IA&#10;AADcAAAADwAAAGRycy9kb3ducmV2LnhtbERPyWrDMBC9F/oPYgq9NXK3UJwooQgKgXShbi+9DdbE&#10;cmKNjDVJnL+PCoXe5vHWmS/H0KkDDamNbOB2UoAirqNruTHw/fVy8wQqCbLDLjIZOFGC5eLyYo6l&#10;i0f+pEMljcohnEo04EX6UutUewqYJrEnztwmDgElw6HRbsBjDg+dviuKqQ7Ycm7w2JP1VO+qfTBA&#10;drV9+Hh/JW/l8a1a/1jbijXm+mp8noESGuVf/OdeuTx/eg+/z+QL9OI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kxj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8117F" w:rsidRDefault="00A8117F" w:rsidP="00A8117F">
      <w:pPr>
        <w:ind w:firstLine="1701"/>
        <w:jc w:val="both"/>
        <w:rPr>
          <w:rFonts w:eastAsia="MS Mincho"/>
        </w:rPr>
      </w:pPr>
    </w:p>
    <w:p w:rsidR="00A8117F" w:rsidRDefault="00ED16C0" w:rsidP="00A8117F">
      <w:pPr>
        <w:ind w:firstLine="0"/>
        <w:jc w:val="center"/>
        <w:rPr>
          <w:rFonts w:eastAsia="MS Mincho"/>
        </w:rPr>
      </w:pPr>
      <w:r w:rsidRPr="000219AC">
        <w:rPr>
          <w:rFonts w:eastAsia="MS Mincho"/>
          <w:noProof/>
        </w:rPr>
        <w:drawing>
          <wp:inline distT="0" distB="0" distL="0" distR="0">
            <wp:extent cx="4441190" cy="3331210"/>
            <wp:effectExtent l="0" t="0" r="0" b="2540"/>
            <wp:docPr id="9" name="Рисунок 9" descr="Экр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ран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7F" w:rsidRDefault="00A8117F" w:rsidP="00A8117F">
      <w:pPr>
        <w:ind w:firstLine="1701"/>
        <w:jc w:val="both"/>
        <w:rPr>
          <w:rFonts w:eastAsia="MS Mincho"/>
        </w:rPr>
      </w:pPr>
    </w:p>
    <w:p w:rsidR="00A8117F" w:rsidRPr="00830F07" w:rsidRDefault="00A8117F" w:rsidP="00F40A07">
      <w:pPr>
        <w:ind w:firstLine="1701"/>
        <w:rPr>
          <w:rFonts w:eastAsia="MS Mincho"/>
          <w:sz w:val="20"/>
          <w:szCs w:val="20"/>
        </w:rPr>
      </w:pPr>
    </w:p>
    <w:p w:rsidR="00A8117F" w:rsidRPr="00EE71CB" w:rsidRDefault="00A8117F" w:rsidP="00F40A07">
      <w:pPr>
        <w:ind w:firstLine="0"/>
        <w:jc w:val="center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Рисунок 2.2</w:t>
      </w:r>
      <w:r w:rsidR="0030423B" w:rsidRPr="00EE71CB">
        <w:rPr>
          <w:rFonts w:ascii="Arial" w:eastAsia="MS Mincho" w:hAnsi="Arial" w:cs="Arial"/>
          <w:sz w:val="26"/>
          <w:szCs w:val="26"/>
        </w:rPr>
        <w:t xml:space="preserve"> – Вид экрана </w:t>
      </w:r>
      <w:r w:rsidR="00997440" w:rsidRPr="00EE71CB">
        <w:rPr>
          <w:rFonts w:ascii="Arial" w:eastAsia="MS Mincho" w:hAnsi="Arial" w:cs="Arial"/>
          <w:sz w:val="26"/>
          <w:szCs w:val="26"/>
        </w:rPr>
        <w:t xml:space="preserve">с включенным меню </w:t>
      </w:r>
      <w:r w:rsidR="0030423B" w:rsidRPr="00EE71CB">
        <w:rPr>
          <w:rFonts w:ascii="Arial" w:eastAsia="MS Mincho" w:hAnsi="Arial" w:cs="Arial"/>
          <w:sz w:val="26"/>
          <w:szCs w:val="26"/>
        </w:rPr>
        <w:t>(Пример)</w:t>
      </w:r>
    </w:p>
    <w:p w:rsidR="005323FA" w:rsidRPr="00FB40D8" w:rsidRDefault="005323FA" w:rsidP="00A8117F">
      <w:pPr>
        <w:ind w:firstLine="567"/>
        <w:jc w:val="both"/>
        <w:rPr>
          <w:rFonts w:eastAsia="MS Mincho"/>
          <w:sz w:val="20"/>
          <w:szCs w:val="20"/>
        </w:rPr>
      </w:pPr>
    </w:p>
    <w:p w:rsidR="00A8117F" w:rsidRPr="00EE71CB" w:rsidRDefault="00A8117F" w:rsidP="000A5783">
      <w:pPr>
        <w:tabs>
          <w:tab w:val="left" w:pos="156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1</w:t>
      </w:r>
      <w:r w:rsidRPr="00EE71CB">
        <w:rPr>
          <w:rFonts w:ascii="Arial" w:eastAsia="MS Mincho" w:hAnsi="Arial" w:cs="Arial"/>
          <w:sz w:val="26"/>
          <w:szCs w:val="26"/>
        </w:rPr>
        <w:tab/>
        <w:t>– масштабная сетка, отображение осциллограмм обоих каналов, включенных курсоров и результатов выбранных и установленных автоматических измерений</w:t>
      </w:r>
      <w:r w:rsidR="00494347" w:rsidRPr="00EE71CB">
        <w:rPr>
          <w:rFonts w:ascii="Arial" w:eastAsia="MS Mincho" w:hAnsi="Arial" w:cs="Arial"/>
          <w:sz w:val="26"/>
          <w:szCs w:val="26"/>
        </w:rPr>
        <w:t>, а также для вывода текстовых сообщений</w:t>
      </w:r>
      <w:r w:rsidRPr="00EE71CB">
        <w:rPr>
          <w:rFonts w:ascii="Arial" w:eastAsia="MS Mincho" w:hAnsi="Arial" w:cs="Arial"/>
          <w:sz w:val="26"/>
          <w:szCs w:val="26"/>
        </w:rPr>
        <w:t>.</w:t>
      </w:r>
    </w:p>
    <w:p w:rsidR="00A8117F" w:rsidRPr="00EE71CB" w:rsidRDefault="00A8117F" w:rsidP="004F20CC">
      <w:pPr>
        <w:tabs>
          <w:tab w:val="left" w:pos="156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lastRenderedPageBreak/>
        <w:t>Зона 2</w:t>
      </w:r>
      <w:r w:rsidRPr="00EE71CB">
        <w:rPr>
          <w:rFonts w:ascii="Arial" w:eastAsia="MS Mincho" w:hAnsi="Arial" w:cs="Arial"/>
          <w:sz w:val="26"/>
          <w:szCs w:val="26"/>
        </w:rPr>
        <w:tab/>
        <w:t>–</w:t>
      </w:r>
      <w:r w:rsidR="00A16FF3" w:rsidRPr="00EE71CB">
        <w:rPr>
          <w:rFonts w:ascii="Arial" w:eastAsia="MS Mincho" w:hAnsi="Arial" w:cs="Arial"/>
          <w:sz w:val="26"/>
          <w:szCs w:val="26"/>
        </w:rPr>
        <w:t> </w:t>
      </w:r>
      <w:r w:rsidRPr="00EE71CB">
        <w:rPr>
          <w:rFonts w:ascii="Arial" w:eastAsia="MS Mincho" w:hAnsi="Arial" w:cs="Arial"/>
          <w:sz w:val="26"/>
          <w:szCs w:val="26"/>
        </w:rPr>
        <w:t>верхняя индикаторная строка</w:t>
      </w:r>
      <w:r w:rsidR="00520A83" w:rsidRPr="00EE71CB">
        <w:rPr>
          <w:rFonts w:ascii="Arial" w:eastAsia="MS Mincho" w:hAnsi="Arial" w:cs="Arial"/>
          <w:sz w:val="26"/>
          <w:szCs w:val="26"/>
        </w:rPr>
        <w:t>:</w:t>
      </w:r>
      <w:r w:rsidRPr="00EE71CB">
        <w:rPr>
          <w:rFonts w:ascii="Arial" w:eastAsia="MS Mincho" w:hAnsi="Arial" w:cs="Arial"/>
          <w:sz w:val="26"/>
          <w:szCs w:val="26"/>
        </w:rPr>
        <w:t xml:space="preserve"> в сжатом виде отображается </w:t>
      </w:r>
      <w:r w:rsidR="00520A83" w:rsidRPr="00EE71CB">
        <w:rPr>
          <w:rFonts w:ascii="Arial" w:eastAsia="MS Mincho" w:hAnsi="Arial" w:cs="Arial"/>
          <w:sz w:val="26"/>
          <w:szCs w:val="26"/>
        </w:rPr>
        <w:t xml:space="preserve">процесс регистрации сигнала, </w:t>
      </w:r>
      <w:r w:rsidRPr="00EE71CB">
        <w:rPr>
          <w:rFonts w:ascii="Arial" w:eastAsia="MS Mincho" w:hAnsi="Arial" w:cs="Arial"/>
          <w:sz w:val="26"/>
          <w:szCs w:val="26"/>
        </w:rPr>
        <w:t>содержимое памяти, а также при включенных курсорных измерениях результаты измерений.</w:t>
      </w:r>
    </w:p>
    <w:p w:rsidR="00A8117F" w:rsidRPr="00EE71CB" w:rsidRDefault="00A8117F" w:rsidP="004F20CC">
      <w:pPr>
        <w:tabs>
          <w:tab w:val="left" w:pos="156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3</w:t>
      </w:r>
      <w:r w:rsidRPr="00EE71CB">
        <w:rPr>
          <w:rFonts w:ascii="Arial" w:eastAsia="MS Mincho" w:hAnsi="Arial" w:cs="Arial"/>
          <w:sz w:val="26"/>
          <w:szCs w:val="26"/>
        </w:rPr>
        <w:tab/>
        <w:t>– видимый участок памяти.</w:t>
      </w:r>
    </w:p>
    <w:p w:rsidR="00A8117F" w:rsidRPr="00EE71CB" w:rsidRDefault="00A8117F" w:rsidP="004F20CC">
      <w:pPr>
        <w:tabs>
          <w:tab w:val="left" w:pos="156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4</w:t>
      </w:r>
      <w:r w:rsidRPr="00EE71CB">
        <w:rPr>
          <w:rFonts w:ascii="Arial" w:eastAsia="MS Mincho" w:hAnsi="Arial" w:cs="Arial"/>
          <w:sz w:val="26"/>
          <w:szCs w:val="26"/>
        </w:rPr>
        <w:tab/>
        <w:t>– меню, наложенное на зону 1.</w:t>
      </w:r>
    </w:p>
    <w:p w:rsidR="00A8117F" w:rsidRPr="00EE71CB" w:rsidRDefault="00A8117F" w:rsidP="004F20CC">
      <w:pPr>
        <w:tabs>
          <w:tab w:val="left" w:pos="156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5</w:t>
      </w:r>
      <w:r w:rsidRPr="00EE71CB">
        <w:rPr>
          <w:rFonts w:ascii="Arial" w:eastAsia="MS Mincho" w:hAnsi="Arial" w:cs="Arial"/>
          <w:sz w:val="26"/>
          <w:szCs w:val="26"/>
        </w:rPr>
        <w:tab/>
        <w:t>– индикация наличия синхронизации.</w:t>
      </w:r>
    </w:p>
    <w:p w:rsidR="00A8117F" w:rsidRPr="00EE71CB" w:rsidRDefault="00A8117F" w:rsidP="004F20CC">
      <w:pPr>
        <w:tabs>
          <w:tab w:val="left" w:pos="156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6</w:t>
      </w:r>
      <w:r w:rsidRPr="00EE71CB">
        <w:rPr>
          <w:rFonts w:ascii="Arial" w:eastAsia="MS Mincho" w:hAnsi="Arial" w:cs="Arial"/>
          <w:sz w:val="26"/>
          <w:szCs w:val="26"/>
        </w:rPr>
        <w:tab/>
        <w:t>– индикация режима синхронизации.</w:t>
      </w:r>
    </w:p>
    <w:p w:rsidR="00A8117F" w:rsidRPr="00EE71CB" w:rsidRDefault="00A8117F" w:rsidP="004F20CC">
      <w:pPr>
        <w:tabs>
          <w:tab w:val="left" w:pos="156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7</w:t>
      </w:r>
      <w:r w:rsidRPr="00EE71CB">
        <w:rPr>
          <w:rFonts w:ascii="Arial" w:eastAsia="MS Mincho" w:hAnsi="Arial" w:cs="Arial"/>
          <w:sz w:val="26"/>
          <w:szCs w:val="26"/>
        </w:rPr>
        <w:tab/>
        <w:t>–</w:t>
      </w:r>
      <w:r w:rsidR="009B70EE" w:rsidRPr="00EE71CB">
        <w:rPr>
          <w:rFonts w:ascii="Arial" w:eastAsia="MS Mincho" w:hAnsi="Arial" w:cs="Arial"/>
          <w:sz w:val="26"/>
          <w:szCs w:val="26"/>
        </w:rPr>
        <w:t> </w:t>
      </w:r>
      <w:r w:rsidRPr="00EE71CB">
        <w:rPr>
          <w:rFonts w:ascii="Arial" w:eastAsia="MS Mincho" w:hAnsi="Arial" w:cs="Arial"/>
          <w:sz w:val="26"/>
          <w:szCs w:val="26"/>
        </w:rPr>
        <w:t>перемещение маркера, указывающего привязку уровня синхронизации к отображению сигнала.</w:t>
      </w:r>
    </w:p>
    <w:p w:rsidR="00A8117F" w:rsidRPr="00EE71CB" w:rsidRDefault="00A8117F" w:rsidP="004F20CC">
      <w:pPr>
        <w:tabs>
          <w:tab w:val="left" w:pos="156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8</w:t>
      </w:r>
      <w:r w:rsidRPr="00EE71CB">
        <w:rPr>
          <w:rFonts w:ascii="Arial" w:eastAsia="MS Mincho" w:hAnsi="Arial" w:cs="Arial"/>
          <w:sz w:val="26"/>
          <w:szCs w:val="26"/>
        </w:rPr>
        <w:tab/>
        <w:t xml:space="preserve">– количество сглаживаний </w:t>
      </w:r>
      <w:r w:rsidR="001B14F8" w:rsidRPr="00EE71CB">
        <w:rPr>
          <w:rFonts w:ascii="Arial" w:eastAsia="MS Mincho" w:hAnsi="Arial" w:cs="Arial"/>
          <w:sz w:val="26"/>
          <w:szCs w:val="26"/>
        </w:rPr>
        <w:t xml:space="preserve">сигнала </w:t>
      </w:r>
      <w:r w:rsidRPr="00EE71CB">
        <w:rPr>
          <w:rFonts w:ascii="Arial" w:eastAsia="MS Mincho" w:hAnsi="Arial" w:cs="Arial"/>
          <w:sz w:val="26"/>
          <w:szCs w:val="26"/>
        </w:rPr>
        <w:t>при выводе сигнала на экран</w:t>
      </w:r>
      <w:r w:rsidR="006F0A49" w:rsidRPr="00EE71CB">
        <w:rPr>
          <w:rFonts w:ascii="Arial" w:eastAsia="MS Mincho" w:hAnsi="Arial" w:cs="Arial"/>
          <w:sz w:val="26"/>
          <w:szCs w:val="26"/>
        </w:rPr>
        <w:t>,</w:t>
      </w:r>
      <w:r w:rsidRPr="00EE71CB">
        <w:rPr>
          <w:rFonts w:ascii="Arial" w:eastAsia="MS Mincho" w:hAnsi="Arial" w:cs="Arial"/>
          <w:sz w:val="26"/>
          <w:szCs w:val="26"/>
        </w:rPr>
        <w:t xml:space="preserve"> индикация подключения внешнего носителя информации</w:t>
      </w:r>
      <w:r w:rsidR="006F0A49" w:rsidRPr="00EE71CB">
        <w:rPr>
          <w:rFonts w:ascii="Arial" w:eastAsia="MS Mincho" w:hAnsi="Arial" w:cs="Arial"/>
          <w:sz w:val="26"/>
          <w:szCs w:val="26"/>
        </w:rPr>
        <w:t>, к сети ″</w:t>
      </w:r>
      <w:r w:rsidR="006F0A49" w:rsidRPr="00811150">
        <w:rPr>
          <w:rFonts w:ascii="Arial Narrow" w:eastAsia="MS Mincho" w:hAnsi="Arial Narrow" w:cs="Arial"/>
          <w:sz w:val="26"/>
          <w:szCs w:val="26"/>
          <w:lang w:val="en-US"/>
        </w:rPr>
        <w:t>Ethernet</w:t>
      </w:r>
      <w:r w:rsidR="006F0A49" w:rsidRPr="00EE71CB">
        <w:rPr>
          <w:rFonts w:ascii="Arial" w:eastAsia="MS Mincho" w:hAnsi="Arial" w:cs="Arial"/>
          <w:sz w:val="26"/>
          <w:szCs w:val="26"/>
        </w:rPr>
        <w:t>″ и порту ″</w:t>
      </w:r>
      <w:r w:rsidR="006F0A49" w:rsidRPr="00811150">
        <w:rPr>
          <w:rFonts w:ascii="Arial Narrow" w:eastAsia="MS Mincho" w:hAnsi="Arial Narrow" w:cs="Arial"/>
          <w:sz w:val="26"/>
          <w:szCs w:val="26"/>
        </w:rPr>
        <w:t>USB</w:t>
      </w:r>
      <w:r w:rsidR="006F0A49" w:rsidRPr="00EE71CB">
        <w:rPr>
          <w:rFonts w:ascii="Arial" w:eastAsia="MS Mincho" w:hAnsi="Arial" w:cs="Arial"/>
          <w:sz w:val="26"/>
          <w:szCs w:val="26"/>
        </w:rPr>
        <w:t>″</w:t>
      </w:r>
      <w:r w:rsidRPr="00EE71CB">
        <w:rPr>
          <w:rFonts w:ascii="Arial" w:eastAsia="MS Mincho" w:hAnsi="Arial" w:cs="Arial"/>
          <w:sz w:val="26"/>
          <w:szCs w:val="26"/>
        </w:rPr>
        <w:t>.</w:t>
      </w:r>
    </w:p>
    <w:p w:rsidR="00A8117F" w:rsidRPr="00A82813" w:rsidRDefault="00A8117F" w:rsidP="00635C48">
      <w:pPr>
        <w:spacing w:line="264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Зона 9:</w:t>
      </w:r>
      <w:r w:rsidR="00635C48">
        <w:rPr>
          <w:rFonts w:ascii="Arial" w:eastAsia="MS Mincho" w:hAnsi="Arial" w:cs="Arial"/>
          <w:sz w:val="26"/>
          <w:szCs w:val="26"/>
        </w:rPr>
        <w:t xml:space="preserve"> </w:t>
      </w:r>
      <w:r w:rsidRPr="00A82813">
        <w:rPr>
          <w:rFonts w:ascii="Arial" w:eastAsia="MS Mincho" w:hAnsi="Arial" w:cs="Arial"/>
          <w:sz w:val="26"/>
          <w:szCs w:val="26"/>
        </w:rPr>
        <w:t>в верхней части</w:t>
      </w:r>
      <w:r w:rsidR="00635C48">
        <w:rPr>
          <w:rFonts w:ascii="Arial" w:eastAsia="MS Mincho" w:hAnsi="Arial" w:cs="Arial"/>
          <w:sz w:val="26"/>
          <w:szCs w:val="26"/>
        </w:rPr>
        <w:t xml:space="preserve"> -</w:t>
      </w:r>
      <w:r w:rsidRPr="00A82813">
        <w:rPr>
          <w:rFonts w:ascii="Arial" w:eastAsia="MS Mincho" w:hAnsi="Arial" w:cs="Arial"/>
          <w:sz w:val="26"/>
          <w:szCs w:val="26"/>
        </w:rPr>
        <w:t xml:space="preserve"> числовое значение частоты следования сигнала источника синхронизации;</w:t>
      </w:r>
      <w:r w:rsidR="00635C48">
        <w:rPr>
          <w:rFonts w:ascii="Arial" w:eastAsia="MS Mincho" w:hAnsi="Arial" w:cs="Arial"/>
          <w:sz w:val="26"/>
          <w:szCs w:val="26"/>
        </w:rPr>
        <w:t xml:space="preserve"> </w:t>
      </w:r>
      <w:r w:rsidRPr="00A82813">
        <w:rPr>
          <w:rFonts w:ascii="Arial" w:eastAsia="MS Mincho" w:hAnsi="Arial" w:cs="Arial"/>
          <w:sz w:val="26"/>
          <w:szCs w:val="26"/>
        </w:rPr>
        <w:t>в нижней части</w:t>
      </w:r>
      <w:r w:rsidR="00635C48">
        <w:rPr>
          <w:rFonts w:ascii="Arial" w:eastAsia="MS Mincho" w:hAnsi="Arial" w:cs="Arial"/>
          <w:sz w:val="26"/>
          <w:szCs w:val="26"/>
        </w:rPr>
        <w:t xml:space="preserve"> -</w:t>
      </w:r>
      <w:r w:rsidRPr="00A82813">
        <w:rPr>
          <w:rFonts w:ascii="Arial" w:eastAsia="MS Mincho" w:hAnsi="Arial" w:cs="Arial"/>
          <w:sz w:val="26"/>
          <w:szCs w:val="26"/>
        </w:rPr>
        <w:t xml:space="preserve"> текущее время и режим пикового детектора, когда он включен.</w:t>
      </w:r>
    </w:p>
    <w:p w:rsidR="00A8117F" w:rsidRPr="00A82813" w:rsidRDefault="00A8117F" w:rsidP="004F20CC">
      <w:pPr>
        <w:tabs>
          <w:tab w:val="left" w:pos="1701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Зона 10</w:t>
      </w:r>
      <w:r w:rsidRPr="00A82813">
        <w:rPr>
          <w:rFonts w:ascii="Arial" w:eastAsia="MS Mincho" w:hAnsi="Arial" w:cs="Arial"/>
          <w:sz w:val="26"/>
          <w:szCs w:val="26"/>
        </w:rPr>
        <w:tab/>
        <w:t>–</w:t>
      </w:r>
      <w:r w:rsidR="009B70EE" w:rsidRPr="00A82813">
        <w:rPr>
          <w:rFonts w:ascii="Arial" w:eastAsia="MS Mincho" w:hAnsi="Arial" w:cs="Arial"/>
          <w:sz w:val="26"/>
          <w:szCs w:val="26"/>
        </w:rPr>
        <w:t> </w:t>
      </w:r>
      <w:r w:rsidR="00EB29BC" w:rsidRPr="00A82813">
        <w:rPr>
          <w:rFonts w:ascii="Arial" w:eastAsia="MS Mincho" w:hAnsi="Arial" w:cs="Arial"/>
          <w:sz w:val="26"/>
          <w:szCs w:val="26"/>
        </w:rPr>
        <w:t xml:space="preserve">индикатор числовых значений - </w:t>
      </w:r>
      <w:r w:rsidRPr="00A82813">
        <w:rPr>
          <w:rFonts w:ascii="Arial" w:eastAsia="MS Mincho" w:hAnsi="Arial" w:cs="Arial"/>
          <w:sz w:val="26"/>
          <w:szCs w:val="26"/>
        </w:rPr>
        <w:t>накопление,</w:t>
      </w:r>
      <w:r w:rsidR="00FD3B5A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Pr="00A82813">
        <w:rPr>
          <w:rFonts w:ascii="Arial" w:eastAsia="MS Mincho" w:hAnsi="Arial" w:cs="Arial"/>
          <w:sz w:val="26"/>
          <w:szCs w:val="26"/>
        </w:rPr>
        <w:t>усреднение, мин/макс.</w:t>
      </w:r>
    </w:p>
    <w:p w:rsidR="00A8117F" w:rsidRPr="00A82813" w:rsidRDefault="00A8117F" w:rsidP="004F20CC">
      <w:pPr>
        <w:tabs>
          <w:tab w:val="left" w:pos="1701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Зона 11</w:t>
      </w:r>
      <w:r w:rsidRPr="00A82813">
        <w:rPr>
          <w:rFonts w:ascii="Arial" w:eastAsia="MS Mincho" w:hAnsi="Arial" w:cs="Arial"/>
          <w:sz w:val="26"/>
          <w:szCs w:val="26"/>
        </w:rPr>
        <w:tab/>
        <w:t>–</w:t>
      </w:r>
      <w:r w:rsidR="0055143F" w:rsidRPr="00A82813">
        <w:rPr>
          <w:rFonts w:ascii="Arial" w:eastAsia="MS Mincho" w:hAnsi="Arial" w:cs="Arial"/>
          <w:sz w:val="26"/>
          <w:szCs w:val="26"/>
        </w:rPr>
        <w:t> </w:t>
      </w:r>
      <w:r w:rsidRPr="00A82813">
        <w:rPr>
          <w:rFonts w:ascii="Arial" w:eastAsia="MS Mincho" w:hAnsi="Arial" w:cs="Arial"/>
          <w:sz w:val="26"/>
          <w:szCs w:val="26"/>
        </w:rPr>
        <w:t xml:space="preserve">числовые значения коэффициента развертки и задержки синхронизации; условное обозначение источника синхронизации (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04800" cy="173990"/>
            <wp:effectExtent l="0" t="0" r="0" b="0"/>
            <wp:docPr id="10" name="Рисунок 10" descr="источник_синхронизации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сточник_синхронизации_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,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04800" cy="173990"/>
            <wp:effectExtent l="0" t="0" r="0" b="0"/>
            <wp:docPr id="11" name="Рисунок 11" descr="источник_синхронизации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сточник_синхронизации_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,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40995" cy="173990"/>
            <wp:effectExtent l="0" t="0" r="1905" b="0"/>
            <wp:docPr id="12" name="Рисунок 12" descr="источник_синхронизации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сточник_синхронизации_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>), связь</w:t>
      </w:r>
      <w:r w:rsidR="005323FA" w:rsidRPr="00A82813">
        <w:rPr>
          <w:rFonts w:ascii="Arial" w:eastAsia="MS Mincho" w:hAnsi="Arial" w:cs="Arial"/>
          <w:sz w:val="26"/>
          <w:szCs w:val="26"/>
        </w:rPr>
        <w:t> </w:t>
      </w:r>
      <w:r w:rsidRPr="00A82813">
        <w:rPr>
          <w:rFonts w:ascii="Arial" w:eastAsia="MS Mincho" w:hAnsi="Arial" w:cs="Arial"/>
          <w:sz w:val="26"/>
          <w:szCs w:val="26"/>
        </w:rPr>
        <w:t>с</w:t>
      </w:r>
      <w:r w:rsidR="005323FA" w:rsidRPr="00A82813">
        <w:rPr>
          <w:rFonts w:ascii="Arial" w:eastAsia="MS Mincho" w:hAnsi="Arial" w:cs="Arial"/>
          <w:sz w:val="26"/>
          <w:szCs w:val="26"/>
          <w:lang w:val="en-US"/>
        </w:rPr>
        <w:t> </w:t>
      </w:r>
      <w:r w:rsidRPr="00A82813">
        <w:rPr>
          <w:rFonts w:ascii="Arial" w:eastAsia="MS Mincho" w:hAnsi="Arial" w:cs="Arial"/>
          <w:sz w:val="26"/>
          <w:szCs w:val="26"/>
        </w:rPr>
        <w:t xml:space="preserve">источником синхронизации (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173990"/>
            <wp:effectExtent l="0" t="0" r="0" b="0"/>
            <wp:docPr id="13" name="Рисунок 13" descr="связь_с_ист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вязь_с_ист_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,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173990"/>
            <wp:effectExtent l="0" t="0" r="0" b="0"/>
            <wp:docPr id="14" name="Рисунок 14" descr="связь_с_ист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вязь_с_ист_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), полярность синхронизации (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173990"/>
            <wp:effectExtent l="0" t="0" r="0" b="0"/>
            <wp:docPr id="15" name="Рисунок 15" descr="полярность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лярность_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,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173990"/>
            <wp:effectExtent l="0" t="0" r="0" b="0"/>
            <wp:docPr id="16" name="Рисунок 16" descr="полярность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лярность_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), отображение фильтра синхронизации (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84810" cy="173990"/>
            <wp:effectExtent l="0" t="0" r="0" b="0"/>
            <wp:docPr id="17" name="Рисунок 17" descr="фильтр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ильтр_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– фильтр выключен,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84810" cy="173990"/>
            <wp:effectExtent l="0" t="0" r="0" b="0"/>
            <wp:docPr id="18" name="Рисунок 18" descr="фильтр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фильтр_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– включен ФВЧ,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84810" cy="173990"/>
            <wp:effectExtent l="0" t="0" r="0" b="0"/>
            <wp:docPr id="19" name="Рисунок 19" descr="фильтр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ильтр_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– включен ФНЧ), отображение режима синхронизации (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173990"/>
            <wp:effectExtent l="0" t="0" r="0" b="0"/>
            <wp:docPr id="20" name="Рисунок 20" descr="режим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режим_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– авто, 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3990" cy="188595"/>
            <wp:effectExtent l="0" t="0" r="0" b="1905"/>
            <wp:docPr id="21" name="Рисунок 21" descr="синхр_жду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инхр_ждущ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– ждущий,  </w:t>
      </w:r>
      <w:r w:rsidR="00ED16C0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3990" cy="173990"/>
            <wp:effectExtent l="0" t="0" r="0" b="0"/>
            <wp:docPr id="22" name="Рисунок 22" descr="синхр_однок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инхр_однокр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 – однократный).</w:t>
      </w:r>
    </w:p>
    <w:p w:rsidR="00A8117F" w:rsidRPr="00A82813" w:rsidRDefault="00A8117F" w:rsidP="00FB40D8">
      <w:pPr>
        <w:tabs>
          <w:tab w:val="left" w:pos="1701"/>
        </w:tabs>
        <w:spacing w:line="264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Зона 12</w:t>
      </w:r>
      <w:r w:rsidRPr="00A82813">
        <w:rPr>
          <w:rFonts w:ascii="Arial" w:eastAsia="MS Mincho" w:hAnsi="Arial" w:cs="Arial"/>
          <w:sz w:val="26"/>
          <w:szCs w:val="26"/>
        </w:rPr>
        <w:tab/>
        <w:t>– числовые значения коэффициента отклонения и смещения в каналах.</w:t>
      </w:r>
    </w:p>
    <w:p w:rsidR="00A8117F" w:rsidRPr="00A82813" w:rsidRDefault="00A8117F" w:rsidP="00FB40D8">
      <w:pPr>
        <w:tabs>
          <w:tab w:val="left" w:pos="1701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Зона 13</w:t>
      </w:r>
      <w:r w:rsidRPr="00A82813">
        <w:rPr>
          <w:rFonts w:ascii="Arial" w:eastAsia="MS Mincho" w:hAnsi="Arial" w:cs="Arial"/>
          <w:sz w:val="26"/>
          <w:szCs w:val="26"/>
        </w:rPr>
        <w:tab/>
        <w:t>– отображение положения установленного смещения в каналах.</w:t>
      </w:r>
    </w:p>
    <w:p w:rsidR="008B7508" w:rsidRPr="00A82813" w:rsidRDefault="006249DB" w:rsidP="00D31C9E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При вызове меню часть зон</w:t>
      </w:r>
      <w:r w:rsidR="007D4984" w:rsidRPr="00A82813">
        <w:rPr>
          <w:rFonts w:ascii="Arial" w:eastAsia="MS Mincho" w:hAnsi="Arial" w:cs="Arial"/>
          <w:sz w:val="26"/>
          <w:szCs w:val="26"/>
        </w:rPr>
        <w:t>ы сигналов справа перекрывается</w:t>
      </w:r>
      <w:r w:rsidRPr="00A82813">
        <w:rPr>
          <w:rFonts w:ascii="Arial" w:eastAsia="MS Mincho" w:hAnsi="Arial" w:cs="Arial"/>
          <w:sz w:val="26"/>
          <w:szCs w:val="26"/>
        </w:rPr>
        <w:t xml:space="preserve"> выводимым меню.</w:t>
      </w:r>
      <w:r w:rsidR="000D270A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="008B7508" w:rsidRPr="00A82813">
        <w:rPr>
          <w:rFonts w:ascii="Arial" w:eastAsia="MS Mincho" w:hAnsi="Arial" w:cs="Arial"/>
          <w:sz w:val="26"/>
          <w:szCs w:val="26"/>
        </w:rPr>
        <w:t>Убрать меню</w:t>
      </w:r>
      <w:r w:rsidR="00810EA8" w:rsidRPr="00A82813">
        <w:rPr>
          <w:rFonts w:ascii="Arial" w:eastAsia="MS Mincho" w:hAnsi="Arial" w:cs="Arial"/>
          <w:sz w:val="26"/>
          <w:szCs w:val="26"/>
        </w:rPr>
        <w:t xml:space="preserve"> с экрана</w:t>
      </w:r>
      <w:r w:rsidR="008B7508" w:rsidRPr="00A82813">
        <w:rPr>
          <w:rFonts w:ascii="Arial" w:eastAsia="MS Mincho" w:hAnsi="Arial" w:cs="Arial"/>
          <w:sz w:val="26"/>
          <w:szCs w:val="26"/>
        </w:rPr>
        <w:t xml:space="preserve"> можно длительным нажатием (приблизительно 1 с) кнопки</w:t>
      </w:r>
      <w:r w:rsidR="007D4984" w:rsidRPr="00A82813">
        <w:rPr>
          <w:rFonts w:ascii="Arial" w:eastAsia="MS Mincho" w:hAnsi="Arial" w:cs="Arial"/>
          <w:sz w:val="26"/>
          <w:szCs w:val="26"/>
        </w:rPr>
        <w:t> </w:t>
      </w:r>
      <w:r w:rsidR="008B7508" w:rsidRPr="00A82813">
        <w:rPr>
          <w:rFonts w:ascii="Arial" w:eastAsia="MS Mincho" w:hAnsi="Arial" w:cs="Arial"/>
          <w:sz w:val="26"/>
          <w:szCs w:val="26"/>
        </w:rPr>
        <w:t>″</w:t>
      </w:r>
      <w:r w:rsidR="008B7508" w:rsidRPr="00811150">
        <w:rPr>
          <w:rFonts w:ascii="Arial Narrow" w:eastAsia="MS Mincho" w:hAnsi="Arial Narrow" w:cs="Arial"/>
          <w:b/>
          <w:sz w:val="26"/>
          <w:szCs w:val="26"/>
        </w:rPr>
        <w:t>МЕНЮ</w:t>
      </w:r>
      <w:r w:rsidR="008B7508" w:rsidRPr="00A82813">
        <w:rPr>
          <w:rFonts w:ascii="Arial" w:eastAsia="MS Mincho" w:hAnsi="Arial" w:cs="Arial"/>
          <w:sz w:val="26"/>
          <w:szCs w:val="26"/>
        </w:rPr>
        <w:t>″</w:t>
      </w:r>
      <w:r w:rsidR="00232838" w:rsidRPr="00A82813">
        <w:rPr>
          <w:rFonts w:ascii="Arial" w:eastAsia="MS Mincho" w:hAnsi="Arial" w:cs="Arial"/>
          <w:sz w:val="26"/>
          <w:szCs w:val="26"/>
        </w:rPr>
        <w:t>.</w:t>
      </w:r>
    </w:p>
    <w:p w:rsidR="00A0399B" w:rsidRPr="00A82813" w:rsidRDefault="0087177A" w:rsidP="0062156F">
      <w:pPr>
        <w:pStyle w:val="a7"/>
        <w:tabs>
          <w:tab w:val="left" w:pos="1276"/>
        </w:tabs>
        <w:spacing w:before="8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2.3.9</w:t>
      </w:r>
      <w:r w:rsidRPr="00A82813">
        <w:rPr>
          <w:rFonts w:ascii="Arial" w:eastAsia="MS Mincho" w:hAnsi="Arial" w:cs="Arial"/>
          <w:sz w:val="26"/>
          <w:szCs w:val="26"/>
        </w:rPr>
        <w:tab/>
      </w:r>
      <w:r w:rsidR="00A0399B" w:rsidRPr="00A82813">
        <w:rPr>
          <w:rFonts w:ascii="Arial" w:eastAsia="MS Mincho" w:hAnsi="Arial" w:cs="Arial"/>
          <w:sz w:val="26"/>
          <w:szCs w:val="26"/>
        </w:rPr>
        <w:t xml:space="preserve">Кнопки управления меню осциллографа расположены </w:t>
      </w:r>
      <w:r w:rsidR="00404922" w:rsidRPr="00A82813">
        <w:rPr>
          <w:rFonts w:ascii="Arial" w:eastAsia="MS Mincho" w:hAnsi="Arial" w:cs="Arial"/>
          <w:sz w:val="26"/>
          <w:szCs w:val="26"/>
        </w:rPr>
        <w:t>справа от ЖКЭ</w:t>
      </w:r>
      <w:r w:rsidR="00A0399B" w:rsidRPr="00A82813">
        <w:rPr>
          <w:rFonts w:ascii="Arial" w:eastAsia="MS Mincho" w:hAnsi="Arial" w:cs="Arial"/>
          <w:sz w:val="26"/>
          <w:szCs w:val="26"/>
        </w:rPr>
        <w:t>:</w:t>
      </w:r>
    </w:p>
    <w:p w:rsidR="00B77A8B" w:rsidRPr="00A82813" w:rsidRDefault="00B77A8B" w:rsidP="000A28D8">
      <w:pPr>
        <w:tabs>
          <w:tab w:val="left" w:pos="3402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- кнопка</w:t>
      </w:r>
      <w:r w:rsidRPr="008C19A4">
        <w:rPr>
          <w:rFonts w:eastAsia="MS Mincho"/>
          <w:sz w:val="26"/>
          <w:szCs w:val="26"/>
        </w:rPr>
        <w:t xml:space="preserve"> ″</w:t>
      </w:r>
      <w:r w:rsidRPr="008C19A4">
        <w:rPr>
          <w:rFonts w:ascii="Arial Narrow" w:eastAsia="MS Mincho" w:hAnsi="Arial Narrow"/>
          <w:b/>
          <w:sz w:val="26"/>
          <w:szCs w:val="26"/>
        </w:rPr>
        <w:t>МЕНЮ</w:t>
      </w:r>
      <w:r w:rsidR="00C6327F">
        <w:rPr>
          <w:rFonts w:eastAsia="MS Mincho"/>
          <w:sz w:val="26"/>
          <w:szCs w:val="26"/>
        </w:rPr>
        <w:t xml:space="preserve">″ </w:t>
      </w:r>
      <w:r w:rsidR="00C6327F" w:rsidRPr="00A82813">
        <w:rPr>
          <w:rFonts w:ascii="Arial" w:eastAsia="MS Mincho" w:hAnsi="Arial" w:cs="Arial"/>
          <w:sz w:val="26"/>
          <w:szCs w:val="26"/>
        </w:rPr>
        <w:t>(4</w:t>
      </w:r>
      <w:r w:rsidR="00E85D3D">
        <w:rPr>
          <w:rFonts w:ascii="Arial" w:eastAsia="MS Mincho" w:hAnsi="Arial" w:cs="Arial"/>
          <w:sz w:val="26"/>
          <w:szCs w:val="26"/>
        </w:rPr>
        <w:t xml:space="preserve">)  </w:t>
      </w:r>
      <w:r w:rsidR="00D64A17" w:rsidRPr="00A82813">
        <w:rPr>
          <w:rFonts w:ascii="Arial" w:eastAsia="MS Mincho" w:hAnsi="Arial" w:cs="Arial"/>
          <w:sz w:val="26"/>
          <w:szCs w:val="26"/>
        </w:rPr>
        <w:t xml:space="preserve">– </w:t>
      </w:r>
      <w:r w:rsidR="008E5031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Pr="00A82813">
        <w:rPr>
          <w:rFonts w:ascii="Arial" w:eastAsia="MS Mincho" w:hAnsi="Arial" w:cs="Arial"/>
          <w:sz w:val="26"/>
          <w:szCs w:val="26"/>
        </w:rPr>
        <w:t xml:space="preserve">включает/выключает </w:t>
      </w:r>
      <w:r w:rsidR="00404922" w:rsidRPr="00A82813">
        <w:rPr>
          <w:rFonts w:ascii="Arial" w:eastAsia="MS Mincho" w:hAnsi="Arial" w:cs="Arial"/>
          <w:sz w:val="26"/>
          <w:szCs w:val="26"/>
        </w:rPr>
        <w:t>главное</w:t>
      </w:r>
      <w:r w:rsidRPr="00A82813">
        <w:rPr>
          <w:rFonts w:ascii="Arial" w:eastAsia="MS Mincho" w:hAnsi="Arial" w:cs="Arial"/>
          <w:sz w:val="26"/>
          <w:szCs w:val="26"/>
        </w:rPr>
        <w:t xml:space="preserve"> меню осциллографа;</w:t>
      </w:r>
    </w:p>
    <w:p w:rsidR="008E5031" w:rsidRPr="00A82813" w:rsidRDefault="00B77A8B" w:rsidP="00D31C9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- кнопки ″</w:t>
      </w:r>
      <w:r w:rsidRPr="004D006F">
        <w:rPr>
          <w:rFonts w:ascii="Arial Narrow" w:eastAsia="MS Mincho" w:hAnsi="Arial Narrow" w:cs="Arial"/>
          <w:b/>
          <w:sz w:val="26"/>
          <w:szCs w:val="26"/>
        </w:rPr>
        <w:t>1</w:t>
      </w:r>
      <w:r w:rsidRPr="00A82813">
        <w:rPr>
          <w:rFonts w:ascii="Arial" w:eastAsia="MS Mincho" w:hAnsi="Arial" w:cs="Arial"/>
          <w:sz w:val="26"/>
          <w:szCs w:val="26"/>
        </w:rPr>
        <w:t>″ - ″</w:t>
      </w:r>
      <w:r w:rsidRPr="004D006F">
        <w:rPr>
          <w:rFonts w:ascii="Arial Narrow" w:eastAsia="MS Mincho" w:hAnsi="Arial Narrow" w:cs="Arial"/>
          <w:b/>
          <w:sz w:val="26"/>
          <w:szCs w:val="26"/>
        </w:rPr>
        <w:t>5</w:t>
      </w:r>
      <w:r w:rsidRPr="00A82813">
        <w:rPr>
          <w:rFonts w:ascii="Arial" w:eastAsia="MS Mincho" w:hAnsi="Arial" w:cs="Arial"/>
          <w:sz w:val="26"/>
          <w:szCs w:val="26"/>
        </w:rPr>
        <w:t>″ (1 - 3, 5, 6)</w:t>
      </w:r>
      <w:r w:rsidR="00C6327F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Pr="00A82813">
        <w:rPr>
          <w:rFonts w:ascii="Arial" w:eastAsia="MS Mincho" w:hAnsi="Arial" w:cs="Arial"/>
          <w:sz w:val="26"/>
          <w:szCs w:val="26"/>
        </w:rPr>
        <w:t xml:space="preserve"> </w:t>
      </w:r>
      <w:r w:rsidR="00A5475F" w:rsidRPr="00A82813">
        <w:rPr>
          <w:rFonts w:ascii="Arial" w:eastAsia="MS Mincho" w:hAnsi="Arial" w:cs="Arial"/>
          <w:sz w:val="26"/>
          <w:szCs w:val="26"/>
        </w:rPr>
        <w:t>–</w:t>
      </w:r>
      <w:r w:rsidR="008E5031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="00A5475F" w:rsidRPr="00A82813">
        <w:rPr>
          <w:rFonts w:ascii="Arial" w:eastAsia="MS Mincho" w:hAnsi="Arial" w:cs="Arial"/>
          <w:sz w:val="26"/>
          <w:szCs w:val="26"/>
        </w:rPr>
        <w:t xml:space="preserve">многофункциональные (перепрограммируемые) кнопки </w:t>
      </w:r>
      <w:r w:rsidR="00635C48">
        <w:rPr>
          <w:rFonts w:ascii="Arial" w:eastAsia="MS Mincho" w:hAnsi="Arial" w:cs="Arial"/>
          <w:sz w:val="26"/>
          <w:szCs w:val="26"/>
        </w:rPr>
        <w:t>-</w:t>
      </w:r>
      <w:r w:rsidR="00A5475F" w:rsidRPr="00A82813">
        <w:rPr>
          <w:rFonts w:ascii="Arial" w:eastAsia="MS Mincho" w:hAnsi="Arial" w:cs="Arial"/>
          <w:sz w:val="26"/>
          <w:szCs w:val="26"/>
        </w:rPr>
        <w:t xml:space="preserve"> назначаются функции </w:t>
      </w:r>
      <w:r w:rsidR="00517856">
        <w:rPr>
          <w:rFonts w:ascii="Arial" w:eastAsia="MS Mincho" w:hAnsi="Arial" w:cs="Arial"/>
          <w:sz w:val="26"/>
          <w:szCs w:val="26"/>
        </w:rPr>
        <w:t>кнопок</w:t>
      </w:r>
      <w:r w:rsidR="00A5475F" w:rsidRPr="00A82813">
        <w:rPr>
          <w:rFonts w:ascii="Arial" w:eastAsia="MS Mincho" w:hAnsi="Arial" w:cs="Arial"/>
          <w:sz w:val="26"/>
          <w:szCs w:val="26"/>
        </w:rPr>
        <w:t xml:space="preserve"> (выбора параметров), переключение страниц меню</w:t>
      </w:r>
      <w:r w:rsidRPr="00A82813">
        <w:rPr>
          <w:rFonts w:ascii="Arial" w:eastAsia="MS Mincho" w:hAnsi="Arial" w:cs="Arial"/>
          <w:sz w:val="26"/>
          <w:szCs w:val="26"/>
        </w:rPr>
        <w:t>.</w:t>
      </w:r>
      <w:r w:rsidR="00A5475F" w:rsidRPr="00A82813">
        <w:rPr>
          <w:rFonts w:ascii="Arial" w:eastAsia="MS Mincho" w:hAnsi="Arial" w:cs="Arial"/>
          <w:sz w:val="26"/>
          <w:szCs w:val="26"/>
        </w:rPr>
        <w:t xml:space="preserve"> Рядом с каждой кнопкой на экране отображается ее текущая функция.</w:t>
      </w:r>
      <w:r w:rsidR="00730995">
        <w:rPr>
          <w:rFonts w:ascii="Arial" w:eastAsia="MS Mincho" w:hAnsi="Arial" w:cs="Arial"/>
          <w:sz w:val="26"/>
          <w:szCs w:val="26"/>
        </w:rPr>
        <w:t xml:space="preserve">  </w:t>
      </w:r>
      <w:r w:rsidR="008E5031" w:rsidRPr="00A82813">
        <w:rPr>
          <w:rFonts w:ascii="Arial" w:eastAsia="MS Mincho" w:hAnsi="Arial" w:cs="Arial"/>
          <w:sz w:val="26"/>
          <w:szCs w:val="26"/>
        </w:rPr>
        <w:t xml:space="preserve">Меню описано в 3.5 ″Работа в режиме </w:t>
      </w:r>
      <w:r w:rsidR="008E5031" w:rsidRPr="00544D17">
        <w:rPr>
          <w:rFonts w:ascii="Arial Narrow" w:eastAsia="MS Mincho" w:hAnsi="Arial Narrow" w:cs="Arial"/>
          <w:sz w:val="26"/>
          <w:szCs w:val="26"/>
        </w:rPr>
        <w:t>МЕНЮ</w:t>
      </w:r>
      <w:r w:rsidR="008E5031" w:rsidRPr="00A82813">
        <w:rPr>
          <w:rFonts w:ascii="Arial" w:eastAsia="MS Mincho" w:hAnsi="Arial" w:cs="Arial"/>
          <w:sz w:val="26"/>
          <w:szCs w:val="26"/>
        </w:rPr>
        <w:t>″.</w:t>
      </w:r>
    </w:p>
    <w:p w:rsidR="00E82A4B" w:rsidRPr="00A82813" w:rsidRDefault="000A6D90" w:rsidP="004B12BE">
      <w:pPr>
        <w:pStyle w:val="a7"/>
        <w:tabs>
          <w:tab w:val="left" w:pos="1418"/>
        </w:tabs>
        <w:spacing w:before="12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2.3.</w:t>
      </w:r>
      <w:r w:rsidR="00074C36" w:rsidRPr="00A82813">
        <w:rPr>
          <w:rFonts w:ascii="Arial" w:eastAsia="MS Mincho" w:hAnsi="Arial" w:cs="Arial"/>
          <w:sz w:val="26"/>
          <w:szCs w:val="26"/>
        </w:rPr>
        <w:t>10</w:t>
      </w:r>
      <w:r w:rsidRPr="00A82813">
        <w:rPr>
          <w:rFonts w:ascii="Arial" w:eastAsia="MS Mincho" w:hAnsi="Arial" w:cs="Arial"/>
          <w:sz w:val="26"/>
          <w:szCs w:val="26"/>
        </w:rPr>
        <w:tab/>
      </w:r>
      <w:r w:rsidR="00A67737" w:rsidRPr="00A82813">
        <w:rPr>
          <w:rFonts w:ascii="Arial" w:eastAsia="MS Mincho" w:hAnsi="Arial" w:cs="Arial"/>
          <w:sz w:val="26"/>
          <w:szCs w:val="26"/>
        </w:rPr>
        <w:t xml:space="preserve">На задней панели </w:t>
      </w:r>
      <w:r w:rsidR="00E82A4B" w:rsidRPr="00A82813">
        <w:rPr>
          <w:rFonts w:ascii="Arial" w:eastAsia="MS Mincho" w:hAnsi="Arial" w:cs="Arial"/>
          <w:sz w:val="26"/>
          <w:szCs w:val="26"/>
        </w:rPr>
        <w:t>расположены</w:t>
      </w:r>
      <w:r w:rsidR="00AB69EC" w:rsidRPr="00A82813">
        <w:rPr>
          <w:rFonts w:ascii="Arial" w:eastAsia="MS Mincho" w:hAnsi="Arial" w:cs="Arial"/>
          <w:sz w:val="26"/>
          <w:szCs w:val="26"/>
        </w:rPr>
        <w:t xml:space="preserve"> (рисунок 2.3)</w:t>
      </w:r>
      <w:r w:rsidR="00E82A4B" w:rsidRPr="00A82813">
        <w:rPr>
          <w:rFonts w:ascii="Arial" w:eastAsia="MS Mincho" w:hAnsi="Arial" w:cs="Arial"/>
          <w:sz w:val="26"/>
          <w:szCs w:val="26"/>
        </w:rPr>
        <w:t>:</w:t>
      </w:r>
    </w:p>
    <w:p w:rsidR="00E82A4B" w:rsidRPr="00AC5456" w:rsidRDefault="00E82A4B" w:rsidP="00D31C9E">
      <w:pPr>
        <w:pStyle w:val="a7"/>
        <w:spacing w:line="276" w:lineRule="auto"/>
        <w:ind w:firstLine="567"/>
        <w:rPr>
          <w:rFonts w:eastAsia="MS Mincho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 xml:space="preserve">- </w:t>
      </w:r>
      <w:r w:rsidR="0035044E" w:rsidRPr="00A82813">
        <w:rPr>
          <w:rFonts w:ascii="Arial" w:eastAsia="MS Mincho" w:hAnsi="Arial" w:cs="Arial"/>
          <w:sz w:val="26"/>
          <w:szCs w:val="26"/>
        </w:rPr>
        <w:t>сетевой выключатель</w:t>
      </w:r>
      <w:r w:rsidR="0035044E" w:rsidRPr="00AC5456">
        <w:rPr>
          <w:rFonts w:eastAsia="MS Mincho"/>
          <w:sz w:val="26"/>
          <w:szCs w:val="26"/>
        </w:rPr>
        <w:t xml:space="preserve"> </w:t>
      </w:r>
      <w:r w:rsidR="000C4B56" w:rsidRPr="00AC5456">
        <w:rPr>
          <w:rFonts w:eastAsia="MS Mincho"/>
          <w:sz w:val="26"/>
          <w:szCs w:val="26"/>
        </w:rPr>
        <w:t>″</w:t>
      </w:r>
      <w:r w:rsidR="00D400DC" w:rsidRPr="00AC5456">
        <w:rPr>
          <w:rFonts w:ascii="Arial Narrow" w:eastAsia="MS Mincho" w:hAnsi="Arial Narrow"/>
          <w:b/>
          <w:sz w:val="26"/>
          <w:szCs w:val="26"/>
        </w:rPr>
        <w:t>СЕТЬ</w:t>
      </w:r>
      <w:r w:rsidR="000C4B56" w:rsidRPr="00AC5456">
        <w:rPr>
          <w:rFonts w:eastAsia="MS Mincho"/>
          <w:sz w:val="26"/>
          <w:szCs w:val="26"/>
        </w:rPr>
        <w:t>″</w:t>
      </w:r>
      <w:r w:rsidRPr="00A82813">
        <w:rPr>
          <w:rFonts w:ascii="Arial" w:eastAsia="MS Mincho" w:hAnsi="Arial" w:cs="Arial"/>
          <w:sz w:val="26"/>
          <w:szCs w:val="26"/>
        </w:rPr>
        <w:t>;</w:t>
      </w:r>
    </w:p>
    <w:p w:rsidR="0067270C" w:rsidRPr="00AC5456" w:rsidRDefault="00E82A4B" w:rsidP="00D31C9E">
      <w:pPr>
        <w:pStyle w:val="a7"/>
        <w:spacing w:line="276" w:lineRule="auto"/>
        <w:ind w:firstLine="567"/>
        <w:rPr>
          <w:rFonts w:eastAsia="MS Mincho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 xml:space="preserve">- </w:t>
      </w:r>
      <w:r w:rsidR="0035044E" w:rsidRPr="00A82813">
        <w:rPr>
          <w:rFonts w:ascii="Arial" w:eastAsia="MS Mincho" w:hAnsi="Arial" w:cs="Arial"/>
          <w:sz w:val="26"/>
          <w:szCs w:val="26"/>
        </w:rPr>
        <w:t>разъем</w:t>
      </w:r>
      <w:r w:rsidR="0035044E" w:rsidRPr="00AC5456">
        <w:rPr>
          <w:rFonts w:eastAsia="MS Mincho"/>
          <w:sz w:val="26"/>
          <w:szCs w:val="26"/>
        </w:rPr>
        <w:t xml:space="preserve"> </w:t>
      </w:r>
      <w:r w:rsidR="000C4B56" w:rsidRPr="00AC5456">
        <w:rPr>
          <w:rFonts w:eastAsia="MS Mincho"/>
          <w:sz w:val="26"/>
          <w:szCs w:val="26"/>
        </w:rPr>
        <w:t>″</w:t>
      </w:r>
      <w:r w:rsidRPr="00AC5456">
        <w:rPr>
          <w:rFonts w:ascii="Arial Narrow" w:eastAsia="MS Mincho" w:hAnsi="Arial Narrow"/>
          <w:b/>
          <w:sz w:val="26"/>
          <w:szCs w:val="26"/>
        </w:rPr>
        <w:t>СЕТЬ</w:t>
      </w:r>
      <w:r w:rsidR="00D62DC0" w:rsidRPr="00AC5456">
        <w:rPr>
          <w:rFonts w:ascii="Arial Narrow" w:eastAsia="MS Mincho" w:hAnsi="Arial Narrow"/>
          <w:b/>
          <w:sz w:val="26"/>
          <w:szCs w:val="26"/>
        </w:rPr>
        <w:t xml:space="preserve"> </w:t>
      </w:r>
      <w:r w:rsidRPr="00AC5456">
        <w:rPr>
          <w:rFonts w:ascii="Arial Narrow" w:eastAsia="MS Mincho" w:hAnsi="Arial Narrow"/>
          <w:b/>
          <w:sz w:val="26"/>
          <w:szCs w:val="26"/>
        </w:rPr>
        <w:t>~ 230</w:t>
      </w:r>
      <w:r w:rsidR="00056D05" w:rsidRPr="00AC5456">
        <w:rPr>
          <w:rFonts w:ascii="Arial Narrow" w:eastAsia="MS Mincho" w:hAnsi="Arial Narrow"/>
          <w:b/>
          <w:sz w:val="26"/>
          <w:szCs w:val="26"/>
        </w:rPr>
        <w:t> </w:t>
      </w:r>
      <w:r w:rsidRPr="00AC5456">
        <w:rPr>
          <w:rFonts w:ascii="Arial Narrow" w:eastAsia="MS Mincho" w:hAnsi="Arial Narrow"/>
          <w:b/>
          <w:sz w:val="26"/>
          <w:szCs w:val="26"/>
          <w:lang w:val="en-US"/>
        </w:rPr>
        <w:t>V</w:t>
      </w:r>
      <w:r w:rsidR="00056D05" w:rsidRPr="00AC5456">
        <w:rPr>
          <w:rFonts w:ascii="Arial Narrow" w:eastAsia="MS Mincho" w:hAnsi="Arial Narrow"/>
          <w:b/>
          <w:sz w:val="26"/>
          <w:szCs w:val="26"/>
        </w:rPr>
        <w:t xml:space="preserve"> </w:t>
      </w:r>
      <w:r w:rsidRPr="00AC5456">
        <w:rPr>
          <w:rFonts w:ascii="Arial Narrow" w:eastAsia="MS Mincho" w:hAnsi="Arial Narrow"/>
          <w:b/>
          <w:sz w:val="26"/>
          <w:szCs w:val="26"/>
        </w:rPr>
        <w:t>50</w:t>
      </w:r>
      <w:r w:rsidR="001A361A" w:rsidRPr="00AC5456">
        <w:rPr>
          <w:rFonts w:ascii="Arial Narrow" w:eastAsia="MS Mincho" w:hAnsi="Arial Narrow"/>
          <w:b/>
          <w:sz w:val="26"/>
          <w:szCs w:val="26"/>
        </w:rPr>
        <w:t> </w:t>
      </w:r>
      <w:r w:rsidRPr="00AC5456">
        <w:rPr>
          <w:rFonts w:ascii="Arial Narrow" w:eastAsia="MS Mincho" w:hAnsi="Arial Narrow"/>
          <w:b/>
          <w:sz w:val="26"/>
          <w:szCs w:val="26"/>
          <w:lang w:val="en-US"/>
        </w:rPr>
        <w:t>Hz</w:t>
      </w:r>
      <w:r w:rsidR="000C4B56" w:rsidRPr="00A82813">
        <w:rPr>
          <w:rFonts w:ascii="Arial" w:eastAsia="MS Mincho" w:hAnsi="Arial" w:cs="Arial"/>
          <w:sz w:val="26"/>
          <w:szCs w:val="26"/>
        </w:rPr>
        <w:t>″</w:t>
      </w:r>
      <w:r w:rsidR="00D43253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="0035044E" w:rsidRPr="00A82813">
        <w:rPr>
          <w:rFonts w:ascii="Arial" w:eastAsia="MS Mincho" w:hAnsi="Arial" w:cs="Arial"/>
          <w:sz w:val="26"/>
          <w:szCs w:val="26"/>
        </w:rPr>
        <w:t>для подключения</w:t>
      </w:r>
      <w:r w:rsidRPr="00A82813">
        <w:rPr>
          <w:rFonts w:ascii="Arial" w:eastAsia="MS Mincho" w:hAnsi="Arial" w:cs="Arial"/>
          <w:sz w:val="26"/>
          <w:szCs w:val="26"/>
        </w:rPr>
        <w:t xml:space="preserve"> </w:t>
      </w:r>
      <w:r w:rsidR="00056D05" w:rsidRPr="00A82813">
        <w:rPr>
          <w:rFonts w:ascii="Arial" w:eastAsia="MS Mincho" w:hAnsi="Arial" w:cs="Arial"/>
          <w:sz w:val="26"/>
          <w:szCs w:val="26"/>
        </w:rPr>
        <w:t xml:space="preserve">к осциллографу </w:t>
      </w:r>
      <w:r w:rsidRPr="00A82813">
        <w:rPr>
          <w:rFonts w:ascii="Arial" w:eastAsia="MS Mincho" w:hAnsi="Arial" w:cs="Arial"/>
          <w:sz w:val="26"/>
          <w:szCs w:val="26"/>
        </w:rPr>
        <w:t xml:space="preserve">сетевого </w:t>
      </w:r>
      <w:r w:rsidR="00056D05" w:rsidRPr="00A82813">
        <w:rPr>
          <w:rFonts w:ascii="Arial" w:eastAsia="MS Mincho" w:hAnsi="Arial" w:cs="Arial"/>
          <w:sz w:val="26"/>
          <w:szCs w:val="26"/>
        </w:rPr>
        <w:t xml:space="preserve">шнура </w:t>
      </w:r>
      <w:r w:rsidRPr="00A82813">
        <w:rPr>
          <w:rFonts w:ascii="Arial" w:eastAsia="MS Mincho" w:hAnsi="Arial" w:cs="Arial"/>
          <w:sz w:val="26"/>
          <w:szCs w:val="26"/>
        </w:rPr>
        <w:t>питания</w:t>
      </w:r>
      <w:r w:rsidR="00F17561" w:rsidRPr="00A82813">
        <w:rPr>
          <w:rFonts w:ascii="Arial" w:eastAsia="MS Mincho" w:hAnsi="Arial" w:cs="Arial"/>
          <w:sz w:val="26"/>
          <w:szCs w:val="26"/>
        </w:rPr>
        <w:t xml:space="preserve"> и отсек с сетевыми вставками плавкими</w:t>
      </w:r>
      <w:r w:rsidR="00F17561" w:rsidRPr="00AC5456">
        <w:rPr>
          <w:rFonts w:eastAsia="MS Mincho"/>
          <w:sz w:val="26"/>
          <w:szCs w:val="26"/>
        </w:rPr>
        <w:t xml:space="preserve"> ″</w:t>
      </w:r>
      <w:r w:rsidR="00F17561" w:rsidRPr="00AC5456">
        <w:rPr>
          <w:rFonts w:ascii="Arial Narrow" w:eastAsia="MS Mincho" w:hAnsi="Arial Narrow"/>
          <w:b/>
          <w:sz w:val="26"/>
          <w:szCs w:val="26"/>
        </w:rPr>
        <w:t xml:space="preserve">2,0 А ВП2Б-1 </w:t>
      </w:r>
      <w:r w:rsidR="00F17561" w:rsidRPr="00AC5456">
        <w:rPr>
          <w:rFonts w:ascii="Arial Narrow" w:eastAsia="MS Mincho" w:hAnsi="Arial Narrow"/>
          <w:b/>
          <w:sz w:val="26"/>
          <w:szCs w:val="26"/>
          <w:lang w:val="en-US"/>
        </w:rPr>
        <w:t>F</w:t>
      </w:r>
      <w:r w:rsidR="00F17561" w:rsidRPr="00AC5456">
        <w:rPr>
          <w:rFonts w:eastAsia="MS Mincho"/>
          <w:sz w:val="26"/>
          <w:szCs w:val="26"/>
        </w:rPr>
        <w:t>″</w:t>
      </w:r>
      <w:r w:rsidR="00902F11" w:rsidRPr="00AC5456">
        <w:rPr>
          <w:rFonts w:eastAsia="MS Mincho"/>
          <w:sz w:val="26"/>
          <w:szCs w:val="26"/>
        </w:rPr>
        <w:t>;</w:t>
      </w:r>
      <w:r w:rsidR="0067270C" w:rsidRPr="00AC5456">
        <w:rPr>
          <w:rFonts w:eastAsia="MS Mincho"/>
          <w:sz w:val="26"/>
          <w:szCs w:val="26"/>
        </w:rPr>
        <w:t xml:space="preserve"> </w:t>
      </w:r>
    </w:p>
    <w:p w:rsidR="00902F11" w:rsidRPr="00A82813" w:rsidRDefault="00ED16C0" w:rsidP="00D31C9E">
      <w:pPr>
        <w:pStyle w:val="a7"/>
        <w:tabs>
          <w:tab w:val="left" w:pos="31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84455</wp:posOffset>
                </wp:positionV>
                <wp:extent cx="191770" cy="51435"/>
                <wp:effectExtent l="13335" t="13335" r="13970" b="11430"/>
                <wp:wrapNone/>
                <wp:docPr id="108" name="Group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" cy="51435"/>
                          <a:chOff x="4034" y="13824"/>
                          <a:chExt cx="302" cy="81"/>
                        </a:xfrm>
                      </wpg:grpSpPr>
                      <wps:wsp>
                        <wps:cNvPr id="109" name="AutoShape 812"/>
                        <wps:cNvCnPr>
                          <a:cxnSpLocks noChangeShapeType="1"/>
                        </wps:cNvCnPr>
                        <wps:spPr bwMode="auto">
                          <a:xfrm>
                            <a:off x="4034" y="13824"/>
                            <a:ext cx="30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AutoShape 813"/>
                        <wps:cNvCnPr>
                          <a:cxnSpLocks noChangeShapeType="1"/>
                        </wps:cNvCnPr>
                        <wps:spPr bwMode="auto">
                          <a:xfrm>
                            <a:off x="4034" y="13904"/>
                            <a:ext cx="302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1596E" id="Group 811" o:spid="_x0000_s1026" style="position:absolute;margin-left:90.2pt;margin-top:6.65pt;width:15.1pt;height:4.05pt;z-index:251660800" coordorigin="4034,13824" coordsize="302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">
                <v:shape id="AutoShape 812" o:spid="_x0000_s1027" type="#_x0000_t32" style="position:absolute;left:4034;top:13824;width: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<v:shape id="AutoShape 813" o:spid="_x0000_s1028" type="#_x0000_t32" style="position:absolute;left:4034;top:13904;width:30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SJ8cAAADcAAAADwAAAGRycy9kb3ducmV2LnhtbESPT08CQQzF7yZ+h0lNvBCYXTWELAxE&#10;BROPgiRwLDvdP7jTWXYGWL+9PZB4a/Ne3/t1tuhdoy7UhdqzgXSUgCLOva25NLD9/hhOQIWIbLHx&#10;TAZ+KcBifn83w8z6K6/psomlkhAOGRqoYmwzrUNekcMw8i2xaIXvHEZZu1LbDq8S7hr9lCRj7bBm&#10;aaiwpfeK8p/N2Rl4WR0GX/W6eH47Lvd4Oha7QTreGfP40L9OQUXq47/5dv1pBT8VfHlGJt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ilInxwAAANwAAAAPAAAAAAAA&#10;AAAAAAAAAKECAABkcnMvZG93bnJldi54bWxQSwUGAAAAAAQABAD5AAAAlQMAAAAA&#10;" strokeweight="1.5pt">
                  <v:stroke dashstyle="1 1"/>
                </v:shape>
              </v:group>
            </w:pict>
          </mc:Fallback>
        </mc:AlternateContent>
      </w:r>
      <w:r w:rsidR="00902F11" w:rsidRPr="00A82813">
        <w:rPr>
          <w:rFonts w:ascii="Arial" w:eastAsia="MS Mincho" w:hAnsi="Arial" w:cs="Arial"/>
          <w:sz w:val="26"/>
          <w:szCs w:val="26"/>
        </w:rPr>
        <w:t xml:space="preserve">- разъем </w:t>
      </w:r>
      <w:r w:rsidR="00902F11" w:rsidRPr="00AC5456">
        <w:rPr>
          <w:rFonts w:eastAsia="MS Mincho"/>
          <w:sz w:val="26"/>
          <w:szCs w:val="26"/>
        </w:rPr>
        <w:t>″</w:t>
      </w:r>
      <w:r w:rsidR="00C6327F">
        <w:rPr>
          <w:rFonts w:eastAsia="MS Mincho"/>
          <w:sz w:val="26"/>
          <w:szCs w:val="26"/>
        </w:rPr>
        <w:t xml:space="preserve">  </w:t>
      </w:r>
      <w:r w:rsidR="00902F11" w:rsidRPr="00AC5456">
        <w:rPr>
          <w:rFonts w:ascii="Arial Narrow" w:eastAsia="MS Mincho" w:hAnsi="Arial Narrow"/>
          <w:sz w:val="26"/>
          <w:szCs w:val="26"/>
        </w:rPr>
        <w:t xml:space="preserve">      </w:t>
      </w:r>
      <w:r w:rsidR="00902F11" w:rsidRPr="00AC5456">
        <w:rPr>
          <w:rFonts w:ascii="Arial Narrow" w:eastAsia="MS Mincho" w:hAnsi="Arial Narrow"/>
          <w:b/>
          <w:sz w:val="26"/>
          <w:szCs w:val="26"/>
        </w:rPr>
        <w:t>12</w:t>
      </w:r>
      <w:r w:rsidR="00902F11" w:rsidRPr="00AC5456">
        <w:rPr>
          <w:rFonts w:ascii="Arial Narrow" w:eastAsia="MS Mincho" w:hAnsi="Arial Narrow"/>
          <w:b/>
          <w:sz w:val="26"/>
          <w:szCs w:val="26"/>
          <w:lang w:val="en-US"/>
        </w:rPr>
        <w:t> V </w:t>
      </w:r>
      <w:r w:rsidR="00902F11" w:rsidRPr="00AC5456">
        <w:rPr>
          <w:rFonts w:ascii="Arial Narrow" w:eastAsia="MS Mincho" w:hAnsi="Arial Narrow"/>
          <w:b/>
          <w:sz w:val="26"/>
          <w:szCs w:val="26"/>
        </w:rPr>
        <w:t>1.2</w:t>
      </w:r>
      <w:r w:rsidR="00902F11" w:rsidRPr="00AC5456">
        <w:rPr>
          <w:rFonts w:ascii="Arial Narrow" w:eastAsia="MS Mincho" w:hAnsi="Arial Narrow"/>
          <w:b/>
          <w:sz w:val="26"/>
          <w:szCs w:val="26"/>
          <w:lang w:val="en-US"/>
        </w:rPr>
        <w:t> A</w:t>
      </w:r>
      <w:r w:rsidR="00902F11" w:rsidRPr="00AC5456">
        <w:rPr>
          <w:rFonts w:eastAsia="MS Mincho"/>
          <w:sz w:val="26"/>
          <w:szCs w:val="26"/>
        </w:rPr>
        <w:t>″</w:t>
      </w:r>
      <w:r w:rsidR="00902F11" w:rsidRPr="00AC5456">
        <w:rPr>
          <w:rFonts w:eastAsia="MS Mincho"/>
          <w:sz w:val="26"/>
          <w:szCs w:val="26"/>
        </w:rPr>
        <w:tab/>
      </w:r>
      <w:r w:rsidR="00902F11" w:rsidRPr="00A82813">
        <w:rPr>
          <w:rFonts w:ascii="Arial" w:eastAsia="MS Mincho" w:hAnsi="Arial" w:cs="Arial"/>
          <w:sz w:val="26"/>
          <w:szCs w:val="26"/>
        </w:rPr>
        <w:t>– для подключе</w:t>
      </w:r>
      <w:r w:rsidR="006D6BC7" w:rsidRPr="00A82813">
        <w:rPr>
          <w:rFonts w:ascii="Arial" w:eastAsia="MS Mincho" w:hAnsi="Arial" w:cs="Arial"/>
          <w:sz w:val="26"/>
          <w:szCs w:val="26"/>
        </w:rPr>
        <w:t>ния внешнего источника питания 12</w:t>
      </w:r>
      <w:r w:rsidR="00902F11" w:rsidRPr="00A82813">
        <w:rPr>
          <w:rFonts w:ascii="Arial" w:eastAsia="MS Mincho" w:hAnsi="Arial" w:cs="Arial"/>
          <w:sz w:val="26"/>
          <w:szCs w:val="26"/>
          <w:lang w:val="en-US"/>
        </w:rPr>
        <w:t> </w:t>
      </w:r>
      <w:r w:rsidR="00902F11" w:rsidRPr="00A82813">
        <w:rPr>
          <w:rFonts w:ascii="Arial" w:eastAsia="MS Mincho" w:hAnsi="Arial" w:cs="Arial"/>
          <w:sz w:val="26"/>
          <w:szCs w:val="26"/>
        </w:rPr>
        <w:t>В;</w:t>
      </w:r>
    </w:p>
    <w:p w:rsidR="00902F11" w:rsidRPr="00A82813" w:rsidRDefault="00902F11" w:rsidP="00D31C9E">
      <w:pPr>
        <w:pStyle w:val="a7"/>
        <w:tabs>
          <w:tab w:val="left" w:pos="31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 xml:space="preserve">- разъем </w:t>
      </w:r>
      <w:r w:rsidRPr="00AC5456">
        <w:rPr>
          <w:rFonts w:eastAsia="MS Mincho"/>
          <w:sz w:val="26"/>
          <w:szCs w:val="26"/>
        </w:rPr>
        <w:t>″</w:t>
      </w:r>
      <w:r w:rsidRPr="00AC5456">
        <w:rPr>
          <w:rFonts w:ascii="Arial Narrow" w:eastAsia="MS Mincho" w:hAnsi="Arial Narrow"/>
          <w:b/>
          <w:sz w:val="26"/>
          <w:szCs w:val="26"/>
          <w:lang w:val="en-US"/>
        </w:rPr>
        <w:t>ETHERNET</w:t>
      </w:r>
      <w:r w:rsidRPr="00AC5456">
        <w:rPr>
          <w:rFonts w:eastAsia="MS Mincho"/>
          <w:sz w:val="26"/>
          <w:szCs w:val="26"/>
        </w:rPr>
        <w:t>″</w:t>
      </w:r>
      <w:r w:rsidRPr="00AC5456">
        <w:rPr>
          <w:rFonts w:eastAsia="MS Mincho"/>
          <w:sz w:val="26"/>
          <w:szCs w:val="26"/>
        </w:rPr>
        <w:tab/>
      </w:r>
      <w:r w:rsidRPr="00A82813">
        <w:rPr>
          <w:rFonts w:ascii="Arial" w:eastAsia="MS Mincho" w:hAnsi="Arial" w:cs="Arial"/>
          <w:sz w:val="26"/>
          <w:szCs w:val="26"/>
        </w:rPr>
        <w:t>– для подключения осциллографа к сети  ″</w:t>
      </w:r>
      <w:r w:rsidRPr="00811150">
        <w:rPr>
          <w:rFonts w:ascii="Arial Narrow" w:eastAsia="MS Mincho" w:hAnsi="Arial Narrow" w:cs="Arial"/>
          <w:sz w:val="26"/>
          <w:szCs w:val="26"/>
          <w:lang w:val="en-US"/>
        </w:rPr>
        <w:t>ETHERNET</w:t>
      </w:r>
      <w:r w:rsidRPr="00A82813">
        <w:rPr>
          <w:rFonts w:ascii="Arial" w:eastAsia="MS Mincho" w:hAnsi="Arial" w:cs="Arial"/>
          <w:sz w:val="26"/>
          <w:szCs w:val="26"/>
        </w:rPr>
        <w:t>″;</w:t>
      </w:r>
    </w:p>
    <w:p w:rsidR="0067270C" w:rsidRPr="00A82813" w:rsidRDefault="00ED16C0" w:rsidP="00D31C9E">
      <w:pPr>
        <w:pStyle w:val="a7"/>
        <w:tabs>
          <w:tab w:val="left" w:pos="31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4"/>
          <w:szCs w:val="4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175895</wp:posOffset>
                </wp:positionV>
                <wp:extent cx="219710" cy="207010"/>
                <wp:effectExtent l="11430" t="9525" r="16510" b="12065"/>
                <wp:wrapNone/>
                <wp:docPr id="101" name="Group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219710" cy="207010"/>
                          <a:chOff x="3228" y="14474"/>
                          <a:chExt cx="432" cy="326"/>
                        </a:xfrm>
                      </wpg:grpSpPr>
                      <wps:wsp>
                        <wps:cNvPr id="102" name="AutoShape 496"/>
                        <wps:cNvCnPr>
                          <a:cxnSpLocks noChangeShapeType="1"/>
                        </wps:cNvCnPr>
                        <wps:spPr bwMode="auto">
                          <a:xfrm>
                            <a:off x="3228" y="14666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3" name="Group 497"/>
                        <wpg:cNvGrpSpPr>
                          <a:grpSpLocks/>
                        </wpg:cNvGrpSpPr>
                        <wpg:grpSpPr bwMode="auto">
                          <a:xfrm>
                            <a:off x="3258" y="14474"/>
                            <a:ext cx="402" cy="326"/>
                            <a:chOff x="3390" y="14208"/>
                            <a:chExt cx="402" cy="326"/>
                          </a:xfrm>
                        </wpg:grpSpPr>
                        <wps:wsp>
                          <wps:cNvPr id="104" name="AutoShape 4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2" y="14208"/>
                              <a:ext cx="0" cy="20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4432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36" y="14432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5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2" y="14416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D4BAF" id="Group 495" o:spid="_x0000_s1026" style="position:absolute;margin-left:47.3pt;margin-top:13.85pt;width:17.3pt;height:16.3pt;flip:x;z-index:251648512" coordorigin="3228,14474" coordsize="43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">
                <v:shape id="AutoShape 496" o:spid="_x0000_s1027" type="#_x0000_t32" style="position:absolute;left:3228;top:14666;width: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<v:group id="Group 497" o:spid="_x0000_s1028" style="position:absolute;left:3258;top:14474;width:402;height:326" coordorigin="3390,14208" coordsize="402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AutoShape 498" o:spid="_x0000_s1029" type="#_x0000_t32" style="position:absolute;left:3552;top:14208;width:0;height: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<v:shape id="AutoShape 499" o:spid="_x0000_s1030" type="#_x0000_t32" style="position:absolute;left:3390;top:14432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<v:shape id="AutoShape 500" o:spid="_x0000_s1031" type="#_x0000_t32" style="position:absolute;left:3536;top:14432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<v:shape id="AutoShape 501" o:spid="_x0000_s1032" type="#_x0000_t32" style="position:absolute;left:3682;top:14416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</v:group>
              </v:group>
            </w:pict>
          </mc:Fallback>
        </mc:AlternateContent>
      </w:r>
      <w:r w:rsidRPr="00A82813">
        <w:rPr>
          <w:rFonts w:ascii="Arial" w:eastAsia="MS Mincho" w:hAnsi="Arial" w:cs="Arial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10795</wp:posOffset>
                </wp:positionV>
                <wp:extent cx="431800" cy="205105"/>
                <wp:effectExtent l="59055" t="6350" r="23495" b="7620"/>
                <wp:wrapNone/>
                <wp:docPr id="90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205105"/>
                          <a:chOff x="3190" y="3398"/>
                          <a:chExt cx="508" cy="242"/>
                        </a:xfrm>
                      </wpg:grpSpPr>
                      <wps:wsp>
                        <wps:cNvPr id="91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3190" y="3523"/>
                            <a:ext cx="508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2" name="Group 504"/>
                        <wpg:cNvGrpSpPr>
                          <a:grpSpLocks/>
                        </wpg:cNvGrpSpPr>
                        <wpg:grpSpPr bwMode="auto">
                          <a:xfrm>
                            <a:off x="3299" y="3398"/>
                            <a:ext cx="204" cy="116"/>
                            <a:chOff x="3568" y="4617"/>
                            <a:chExt cx="204" cy="116"/>
                          </a:xfrm>
                        </wpg:grpSpPr>
                        <wps:wsp>
                          <wps:cNvPr id="93" name="Oval 5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0" y="4617"/>
                              <a:ext cx="62" cy="5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Line 5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9" y="4653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5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68" y="4662"/>
                              <a:ext cx="71" cy="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6" name="Group 508"/>
                        <wpg:cNvGrpSpPr>
                          <a:grpSpLocks/>
                        </wpg:cNvGrpSpPr>
                        <wpg:grpSpPr bwMode="auto">
                          <a:xfrm>
                            <a:off x="3372" y="3562"/>
                            <a:ext cx="202" cy="78"/>
                            <a:chOff x="3748" y="4870"/>
                            <a:chExt cx="203" cy="78"/>
                          </a:xfrm>
                        </wpg:grpSpPr>
                        <wpg:grpSp>
                          <wpg:cNvPr id="97" name="Group 509"/>
                          <wpg:cNvGrpSpPr>
                            <a:grpSpLocks/>
                          </wpg:cNvGrpSpPr>
                          <wpg:grpSpPr bwMode="auto">
                            <a:xfrm>
                              <a:off x="3808" y="4877"/>
                              <a:ext cx="143" cy="71"/>
                              <a:chOff x="3808" y="4796"/>
                              <a:chExt cx="143" cy="72"/>
                            </a:xfrm>
                          </wpg:grpSpPr>
                          <wps:wsp>
                            <wps:cNvPr id="98" name="Oval 5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89" y="4796"/>
                                <a:ext cx="6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Line 5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08" y="4833"/>
                                <a:ext cx="8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0" name="Line 512"/>
                          <wps:cNvCnPr>
                            <a:cxnSpLocks noChangeShapeType="1"/>
                          </wps:cNvCnPr>
                          <wps:spPr bwMode="auto">
                            <a:xfrm rot="5788189" flipH="1">
                              <a:off x="3747" y="4871"/>
                              <a:ext cx="43" cy="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F7E94" id="Group 502" o:spid="_x0000_s1026" style="position:absolute;margin-left:90.8pt;margin-top:.85pt;width:34pt;height:16.15pt;z-index:251649536" coordorigin="3190,3398" coordsize="508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">
                <v:line id="Line 503" o:spid="_x0000_s1027" style="position:absolute;visibility:visible;mso-wrap-style:square" from="3190,3523" to="369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9Pe8QAAADbAAAADwAAAGRycy9kb3ducmV2LnhtbESPQYvCMBSE74L/ITzBm6Z60LVrlEUQ&#10;FE/VKh4fzdu2bvNSm6h1f/1GWPA4zMw3zHzZmkrcqXGlZQWjYQSCOLO65FxBelgPPkA4j6yxskwK&#10;nuRgueh25hhr++CE7nufiwBhF6OCwvs6ltJlBRl0Q1sTB+/bNgZ9kE0udYOPADeVHEfRRBosOSwU&#10;WNOqoOxnfzMKtuUzOh6T3/PuOk3lRp6S9HJpler32q9PEJ5a/w7/tzdawWwEr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097xAAAANsAAAAPAAAAAAAAAAAA&#10;AAAAAKECAABkcnMvZG93bnJldi54bWxQSwUGAAAAAAQABAD5AAAAkgMAAAAA&#10;" strokeweight="1.5pt">
                  <v:stroke startarrow="oval" endarrow="block"/>
                </v:line>
                <v:group id="Group 504" o:spid="_x0000_s1028" style="position:absolute;left:3299;top:3398;width:204;height:116" coordorigin="3568,4617" coordsize="204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oval id="Oval 505" o:spid="_x0000_s1029" style="position:absolute;left:3710;top:4617;width:62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vOMMA&#10;AADbAAAADwAAAGRycy9kb3ducmV2LnhtbESPQWvCQBSE74L/YXlCL1I3VgyauooELF6beujxNftM&#10;QrNvw+5qkn/fFQoeh5n5htkdBtOKOznfWFawXCQgiEurG64UXL5OrxsQPiBrbC2TgpE8HPbTyQ4z&#10;bXv+pHsRKhEh7DNUUIfQZVL6siaDfmE74uhdrTMYonSV1A77CDetfEuSVBpsOC7U2FFeU/lb3IwC&#10;N+/GfDznp+UPfxTrfqO/04tW6mU2HN9BBBrCM/zfPmsF2xU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VvOMMAAADbAAAADwAAAAAAAAAAAAAAAACYAgAAZHJzL2Rv&#10;d25yZXYueG1sUEsFBgAAAAAEAAQA9QAAAIgDAAAAAA==&#10;" fillcolor="black"/>
                  <v:line id="Line 506" o:spid="_x0000_s1030" style="position:absolute;visibility:visible;mso-wrap-style:square" from="3629,4653" to="3710,4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    <v:line id="Line 507" o:spid="_x0000_s1031" style="position:absolute;flip:x;visibility:visible;mso-wrap-style:square" from="3568,4662" to="3639,4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+tsMAAADbAAAADwAAAGRycy9kb3ducmV2LnhtbESPQWsCMRSE7wX/Q3iCt5pVUO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BvrbDAAAA2wAAAA8AAAAAAAAAAAAA&#10;AAAAoQIAAGRycy9kb3ducmV2LnhtbFBLBQYAAAAABAAEAPkAAACRAwAAAAA=&#10;" strokeweight="1.5pt"/>
                </v:group>
                <v:group id="Group 508" o:spid="_x0000_s1032" style="position:absolute;left:3372;top:3562;width:202;height:78" coordorigin="3748,4870" coordsize="203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509" o:spid="_x0000_s1033" style="position:absolute;left:3808;top:4877;width:143;height:71" coordorigin="3808,4796" coordsize="143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oval id="Oval 510" o:spid="_x0000_s1034" style="position:absolute;left:3889;top:4796;width:6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9Sb4A&#10;AADbAAAADwAAAGRycy9kb3ducmV2LnhtbERPTYvCMBC9C/6HMIIX0VRhRatRpODidauHPc42Y1ts&#10;JiXJ2vbfm4Pg8fG+98feNOJJzteWFSwXCQjiwuqaSwW363m+AeEDssbGMikYyMPxMB7tMdW24x96&#10;5qEUMYR9igqqENpUSl9UZNAvbEscubt1BkOErpTaYRfDTSNXSbKWBmuODRW2lFVUPPJ/o8DN2iEb&#10;Ltl5+cff+Ve30b/rm1ZqOulPOxCB+vARv90XrWAbx8Yv8QfIw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x/Um+AAAA2wAAAA8AAAAAAAAAAAAAAAAAmAIAAGRycy9kb3ducmV2&#10;LnhtbFBLBQYAAAAABAAEAPUAAACDAwAAAAA=&#10;" fillcolor="black"/>
                    <v:line id="Line 511" o:spid="_x0000_s1035" style="position:absolute;visibility:visible;mso-wrap-style:square" from="3808,4833" to="3889,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    </v:group>
                  <v:line id="Line 512" o:spid="_x0000_s1036" style="position:absolute;rotation:-6322246fd;flip:x;visibility:visible;mso-wrap-style:square" from="3747,4871" to="3790,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VJkcYAAADcAAAADwAAAGRycy9kb3ducmV2LnhtbESPQWvCQBCF7wX/wzKFXkrdKFIkukoR&#10;BQ+9aOOht3F3TILZ2TS71fjvnYPgbYb35r1v5sveN+pCXawDGxgNM1DENriaSwPFz+ZjCiomZIdN&#10;YDJwowjLxeBljrkLV97RZZ9KJSEcczRQpdTmWkdbkcc4DC2xaKfQeUyydqV2HV4l3Dd6nGWf2mPN&#10;0lBhS6uK7Hn/7w248+Z4HBXt7/v2z661O9jxZP1tzNtr/zUDlahPT/PjeusEPxN8eUYm0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FSZHGAAAA3AAAAA8AAAAAAAAA&#10;AAAAAAAAoQIAAGRycy9kb3ducmV2LnhtbFBLBQYAAAAABAAEAPkAAACUAwAAAAA=&#10;" strokeweight="1.5pt"/>
                </v:group>
              </v:group>
            </w:pict>
          </mc:Fallback>
        </mc:AlternateContent>
      </w:r>
      <w:r w:rsidR="0067270C" w:rsidRPr="00A82813">
        <w:rPr>
          <w:rFonts w:ascii="Arial" w:eastAsia="MS Mincho" w:hAnsi="Arial" w:cs="Arial"/>
          <w:sz w:val="26"/>
          <w:szCs w:val="26"/>
        </w:rPr>
        <w:t xml:space="preserve">- </w:t>
      </w:r>
      <w:r w:rsidR="007977C1" w:rsidRPr="00A82813">
        <w:rPr>
          <w:rFonts w:ascii="Arial" w:eastAsia="MS Mincho" w:hAnsi="Arial" w:cs="Arial"/>
          <w:sz w:val="26"/>
          <w:szCs w:val="26"/>
        </w:rPr>
        <w:t>разъем</w:t>
      </w:r>
      <w:r w:rsidR="007977C1" w:rsidRPr="00AC5456">
        <w:rPr>
          <w:rFonts w:eastAsia="MS Mincho"/>
          <w:sz w:val="26"/>
          <w:szCs w:val="26"/>
        </w:rPr>
        <w:t xml:space="preserve"> </w:t>
      </w:r>
      <w:r w:rsidR="000C4B56" w:rsidRPr="00AC5456">
        <w:rPr>
          <w:rFonts w:eastAsia="MS Mincho"/>
          <w:sz w:val="26"/>
          <w:szCs w:val="26"/>
        </w:rPr>
        <w:t>″</w:t>
      </w:r>
      <w:r w:rsidR="005C10F9" w:rsidRPr="00AC5456">
        <w:rPr>
          <w:rFonts w:eastAsia="MS Mincho"/>
          <w:sz w:val="26"/>
          <w:szCs w:val="26"/>
        </w:rPr>
        <w:t>           </w:t>
      </w:r>
      <w:r w:rsidR="00C6327F">
        <w:rPr>
          <w:rFonts w:eastAsia="MS Mincho"/>
          <w:sz w:val="26"/>
          <w:szCs w:val="26"/>
        </w:rPr>
        <w:t xml:space="preserve">    </w:t>
      </w:r>
      <w:r w:rsidR="000C4B56" w:rsidRPr="00AC5456">
        <w:rPr>
          <w:rFonts w:eastAsia="MS Mincho"/>
          <w:sz w:val="26"/>
          <w:szCs w:val="26"/>
        </w:rPr>
        <w:t>″</w:t>
      </w:r>
      <w:r w:rsidR="000C4B56" w:rsidRPr="00AC5456">
        <w:rPr>
          <w:rFonts w:eastAsia="MS Mincho"/>
          <w:sz w:val="26"/>
          <w:szCs w:val="26"/>
        </w:rPr>
        <w:tab/>
      </w:r>
      <w:r w:rsidR="00CC7447" w:rsidRPr="00A82813">
        <w:rPr>
          <w:rFonts w:ascii="Arial" w:eastAsia="MS Mincho" w:hAnsi="Arial" w:cs="Arial"/>
          <w:sz w:val="26"/>
          <w:szCs w:val="26"/>
        </w:rPr>
        <w:t xml:space="preserve">– </w:t>
      </w:r>
      <w:r w:rsidR="000C4B56" w:rsidRPr="00A82813">
        <w:rPr>
          <w:rFonts w:ascii="Arial" w:eastAsia="MS Mincho" w:hAnsi="Arial" w:cs="Arial"/>
          <w:sz w:val="26"/>
          <w:szCs w:val="26"/>
        </w:rPr>
        <w:t xml:space="preserve">для подключения  осциллографа по интерфейсу </w:t>
      </w:r>
      <w:r w:rsidR="001F7B66" w:rsidRPr="00A82813">
        <w:rPr>
          <w:rFonts w:ascii="Arial" w:eastAsia="MS Mincho" w:hAnsi="Arial" w:cs="Arial"/>
          <w:sz w:val="26"/>
          <w:szCs w:val="26"/>
        </w:rPr>
        <w:t>″</w:t>
      </w:r>
      <w:r w:rsidR="000C4B56" w:rsidRPr="00544D17">
        <w:rPr>
          <w:rFonts w:ascii="Arial Narrow" w:eastAsia="MS Mincho" w:hAnsi="Arial Narrow" w:cs="Arial"/>
          <w:sz w:val="26"/>
          <w:szCs w:val="26"/>
          <w:lang w:val="en-US"/>
        </w:rPr>
        <w:t>USB</w:t>
      </w:r>
      <w:r w:rsidR="001F7B66" w:rsidRPr="00A82813">
        <w:rPr>
          <w:rFonts w:ascii="Arial" w:eastAsia="MS Mincho" w:hAnsi="Arial" w:cs="Arial"/>
          <w:sz w:val="26"/>
          <w:szCs w:val="26"/>
        </w:rPr>
        <w:t>″</w:t>
      </w:r>
      <w:r w:rsidR="0067270C" w:rsidRPr="00A82813">
        <w:rPr>
          <w:rFonts w:ascii="Arial" w:eastAsia="MS Mincho" w:hAnsi="Arial" w:cs="Arial"/>
          <w:sz w:val="26"/>
          <w:szCs w:val="26"/>
        </w:rPr>
        <w:t>;</w:t>
      </w:r>
    </w:p>
    <w:p w:rsidR="00902F11" w:rsidRPr="00A82813" w:rsidRDefault="005C10F9" w:rsidP="00D31C9E">
      <w:pPr>
        <w:pStyle w:val="a7"/>
        <w:tabs>
          <w:tab w:val="left" w:pos="31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C5456">
        <w:rPr>
          <w:rFonts w:eastAsia="MS Mincho"/>
          <w:sz w:val="26"/>
          <w:szCs w:val="26"/>
        </w:rPr>
        <w:t>- ″        </w:t>
      </w:r>
      <w:r w:rsidR="00C6327F">
        <w:rPr>
          <w:rFonts w:eastAsia="MS Mincho"/>
          <w:sz w:val="26"/>
          <w:szCs w:val="26"/>
        </w:rPr>
        <w:t xml:space="preserve">  </w:t>
      </w:r>
      <w:r w:rsidR="00902F11" w:rsidRPr="00AC5456">
        <w:rPr>
          <w:rFonts w:eastAsia="MS Mincho"/>
          <w:sz w:val="26"/>
          <w:szCs w:val="26"/>
        </w:rPr>
        <w:t>″</w:t>
      </w:r>
      <w:r w:rsidR="00902F11" w:rsidRPr="00AC5456">
        <w:rPr>
          <w:rFonts w:eastAsia="MS Mincho"/>
          <w:sz w:val="26"/>
          <w:szCs w:val="26"/>
        </w:rPr>
        <w:tab/>
      </w:r>
      <w:r w:rsidR="00902F11" w:rsidRPr="00A82813">
        <w:rPr>
          <w:rFonts w:ascii="Arial" w:eastAsia="MS Mincho" w:hAnsi="Arial" w:cs="Arial"/>
          <w:sz w:val="26"/>
          <w:szCs w:val="26"/>
        </w:rPr>
        <w:t>– клемма защитного заземления.</w:t>
      </w:r>
    </w:p>
    <w:p w:rsidR="00BC5F44" w:rsidRDefault="00ED16C0" w:rsidP="00576D4B">
      <w:pPr>
        <w:pStyle w:val="125"/>
        <w:ind w:firstLine="426"/>
        <w:jc w:val="center"/>
        <w:rPr>
          <w:rFonts w:eastAsia="MS Mincho"/>
        </w:rPr>
      </w:pPr>
      <w:r w:rsidRPr="00A82813">
        <w:rPr>
          <w:rFonts w:ascii="Arial" w:eastAsia="MS Mincho" w:hAnsi="Arial" w:cs="Arial"/>
        </w:rPr>
        <w:lastRenderedPageBreak/>
        <w:drawing>
          <wp:inline distT="0" distB="0" distL="0" distR="0">
            <wp:extent cx="5384800" cy="2772410"/>
            <wp:effectExtent l="0" t="0" r="6350" b="8890"/>
            <wp:docPr id="23" name="Рисунок 23" descr="з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зад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" b="2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0F" w:rsidRPr="003D3414" w:rsidRDefault="00FA600F" w:rsidP="00FA600F">
      <w:pPr>
        <w:pStyle w:val="125"/>
        <w:ind w:firstLine="546"/>
        <w:jc w:val="left"/>
        <w:rPr>
          <w:rFonts w:eastAsia="MS Mincho"/>
          <w:sz w:val="12"/>
          <w:szCs w:val="12"/>
          <w:lang w:val="en-US"/>
        </w:rPr>
      </w:pPr>
    </w:p>
    <w:p w:rsidR="00BC5F44" w:rsidRDefault="00A67737" w:rsidP="00644825">
      <w:pPr>
        <w:pStyle w:val="125"/>
        <w:ind w:firstLine="0"/>
        <w:jc w:val="center"/>
        <w:rPr>
          <w:rFonts w:ascii="Arial" w:eastAsia="MS Mincho" w:hAnsi="Arial" w:cs="Arial"/>
          <w:sz w:val="26"/>
          <w:szCs w:val="26"/>
        </w:rPr>
      </w:pPr>
      <w:r w:rsidRPr="00CE08EA">
        <w:rPr>
          <w:rFonts w:ascii="Arial" w:eastAsia="MS Mincho" w:hAnsi="Arial" w:cs="Arial"/>
          <w:sz w:val="26"/>
          <w:szCs w:val="26"/>
        </w:rPr>
        <w:t xml:space="preserve">Рисунок </w:t>
      </w:r>
      <w:r w:rsidR="00A8117F" w:rsidRPr="00CE08EA">
        <w:rPr>
          <w:rFonts w:ascii="Arial" w:eastAsia="MS Mincho" w:hAnsi="Arial" w:cs="Arial"/>
          <w:sz w:val="26"/>
          <w:szCs w:val="26"/>
        </w:rPr>
        <w:t>2.3</w:t>
      </w:r>
      <w:r w:rsidR="005323FA" w:rsidRPr="00CE08EA">
        <w:rPr>
          <w:rFonts w:ascii="Arial" w:eastAsia="MS Mincho" w:hAnsi="Arial" w:cs="Arial"/>
          <w:sz w:val="26"/>
          <w:szCs w:val="26"/>
        </w:rPr>
        <w:t xml:space="preserve"> – Задняя панель осциллографа </w:t>
      </w:r>
    </w:p>
    <w:p w:rsidR="00627C22" w:rsidRPr="009E1825" w:rsidRDefault="00627C22" w:rsidP="00627C22">
      <w:pPr>
        <w:pStyle w:val="125"/>
        <w:ind w:firstLine="0"/>
        <w:jc w:val="left"/>
        <w:rPr>
          <w:rFonts w:ascii="Arial" w:eastAsia="MS Mincho" w:hAnsi="Arial" w:cs="Arial"/>
          <w:sz w:val="20"/>
        </w:rPr>
      </w:pPr>
    </w:p>
    <w:p w:rsidR="008B5F7E" w:rsidRPr="004C68F5" w:rsidRDefault="00FE790D" w:rsidP="00FE1183">
      <w:pPr>
        <w:pStyle w:val="20"/>
        <w:tabs>
          <w:tab w:val="left" w:pos="1276"/>
        </w:tabs>
        <w:spacing w:before="120" w:after="240"/>
        <w:ind w:firstLine="578"/>
        <w:rPr>
          <w:rFonts w:eastAsia="MS Mincho"/>
          <w:sz w:val="30"/>
          <w:szCs w:val="30"/>
        </w:rPr>
      </w:pPr>
      <w:bookmarkStart w:id="27" w:name="_Toc224455357"/>
      <w:bookmarkStart w:id="28" w:name="_Toc497122228"/>
      <w:r w:rsidRPr="004C68F5">
        <w:rPr>
          <w:sz w:val="30"/>
          <w:szCs w:val="30"/>
        </w:rPr>
        <w:t>3</w:t>
      </w:r>
      <w:r w:rsidRPr="004C68F5">
        <w:rPr>
          <w:sz w:val="30"/>
          <w:szCs w:val="30"/>
        </w:rPr>
        <w:tab/>
      </w:r>
      <w:r w:rsidR="008B5F7E" w:rsidRPr="004C68F5">
        <w:rPr>
          <w:sz w:val="30"/>
          <w:szCs w:val="30"/>
        </w:rPr>
        <w:t xml:space="preserve">Использование </w:t>
      </w:r>
      <w:r w:rsidR="008B5F7E" w:rsidRPr="004C68F5">
        <w:rPr>
          <w:rFonts w:eastAsia="MS Mincho"/>
          <w:sz w:val="30"/>
          <w:szCs w:val="30"/>
        </w:rPr>
        <w:t>по назначению</w:t>
      </w:r>
      <w:bookmarkEnd w:id="28"/>
    </w:p>
    <w:p w:rsidR="00E82A4B" w:rsidRPr="009825E6" w:rsidRDefault="00FE790D" w:rsidP="00441ADE">
      <w:pPr>
        <w:pStyle w:val="3"/>
      </w:pPr>
      <w:bookmarkStart w:id="29" w:name="_Toc497122229"/>
      <w:r w:rsidRPr="009825E6">
        <w:t>3.1</w:t>
      </w:r>
      <w:r w:rsidRPr="009825E6">
        <w:tab/>
      </w:r>
      <w:r w:rsidR="00E82A4B" w:rsidRPr="009825E6">
        <w:t>Подготовка к проведению измерений</w:t>
      </w:r>
      <w:bookmarkEnd w:id="27"/>
      <w:bookmarkEnd w:id="29"/>
    </w:p>
    <w:p w:rsidR="007C765E" w:rsidRPr="00531F29" w:rsidRDefault="000A6D90" w:rsidP="00794303">
      <w:pPr>
        <w:pStyle w:val="125"/>
        <w:tabs>
          <w:tab w:val="left" w:pos="1248"/>
        </w:tabs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3.1.1</w:t>
      </w:r>
      <w:r w:rsidRPr="00531F29">
        <w:rPr>
          <w:rFonts w:ascii="Arial" w:eastAsia="MS Mincho" w:hAnsi="Arial" w:cs="Arial"/>
          <w:sz w:val="26"/>
          <w:szCs w:val="26"/>
        </w:rPr>
        <w:tab/>
      </w:r>
      <w:r w:rsidR="007C765E" w:rsidRPr="00531F29">
        <w:rPr>
          <w:rFonts w:ascii="Arial" w:eastAsia="MS Mincho" w:hAnsi="Arial" w:cs="Arial"/>
          <w:sz w:val="26"/>
          <w:szCs w:val="26"/>
        </w:rPr>
        <w:t>Выпол</w:t>
      </w:r>
      <w:r w:rsidR="007E6221" w:rsidRPr="00531F29">
        <w:rPr>
          <w:rFonts w:ascii="Arial" w:eastAsia="MS Mincho" w:hAnsi="Arial" w:cs="Arial"/>
          <w:sz w:val="26"/>
          <w:szCs w:val="26"/>
        </w:rPr>
        <w:t>ните операции, изложенные в 2.</w:t>
      </w:r>
      <w:r w:rsidR="007C765E" w:rsidRPr="00531F29">
        <w:rPr>
          <w:rFonts w:ascii="Arial" w:eastAsia="MS Mincho" w:hAnsi="Arial" w:cs="Arial"/>
          <w:sz w:val="26"/>
          <w:szCs w:val="26"/>
        </w:rPr>
        <w:t>2.</w:t>
      </w:r>
    </w:p>
    <w:p w:rsidR="00884A06" w:rsidRPr="00531F29" w:rsidRDefault="00884A06" w:rsidP="00884A06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Убедит</w:t>
      </w:r>
      <w:r w:rsidR="0090243B" w:rsidRPr="00531F29">
        <w:rPr>
          <w:rFonts w:ascii="Arial" w:eastAsia="MS Mincho" w:hAnsi="Arial" w:cs="Arial"/>
          <w:sz w:val="26"/>
          <w:szCs w:val="26"/>
        </w:rPr>
        <w:t>есь</w:t>
      </w:r>
      <w:r w:rsidRPr="00531F29">
        <w:rPr>
          <w:rFonts w:ascii="Arial" w:eastAsia="MS Mincho" w:hAnsi="Arial" w:cs="Arial"/>
          <w:sz w:val="26"/>
          <w:szCs w:val="26"/>
        </w:rPr>
        <w:t>, что корпуса приборов, с которыми предстоит совместная работа, заземлены.</w:t>
      </w:r>
    </w:p>
    <w:p w:rsidR="007902FD" w:rsidRPr="00531F29" w:rsidRDefault="000A6D90" w:rsidP="00794303">
      <w:pPr>
        <w:pStyle w:val="125"/>
        <w:tabs>
          <w:tab w:val="left" w:pos="1248"/>
        </w:tabs>
        <w:spacing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3.1.2</w:t>
      </w:r>
      <w:r w:rsidRPr="00531F29">
        <w:rPr>
          <w:rFonts w:ascii="Arial" w:eastAsia="MS Mincho" w:hAnsi="Arial" w:cs="Arial"/>
          <w:sz w:val="26"/>
          <w:szCs w:val="26"/>
        </w:rPr>
        <w:tab/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Подключите </w:t>
      </w:r>
      <w:r w:rsidR="00937AF0" w:rsidRPr="00531F29">
        <w:rPr>
          <w:rFonts w:ascii="Arial" w:hAnsi="Arial" w:cs="Arial"/>
          <w:sz w:val="26"/>
          <w:szCs w:val="26"/>
        </w:rPr>
        <w:t xml:space="preserve">осциллограф к </w:t>
      </w:r>
      <w:r w:rsidR="00937AF0" w:rsidRPr="00531F29">
        <w:rPr>
          <w:rFonts w:ascii="Arial" w:eastAsia="MS Mincho" w:hAnsi="Arial" w:cs="Arial"/>
          <w:sz w:val="26"/>
          <w:szCs w:val="26"/>
        </w:rPr>
        <w:t>питающей сети с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</w:t>
      </w:r>
      <w:r w:rsidR="00937AF0" w:rsidRPr="00531F29">
        <w:rPr>
          <w:rFonts w:ascii="Arial" w:eastAsia="MS Mincho" w:hAnsi="Arial" w:cs="Arial"/>
          <w:sz w:val="26"/>
          <w:szCs w:val="26"/>
        </w:rPr>
        <w:t xml:space="preserve">помощью сетевого 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шнура, установите выключатель 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 Narrow" w:eastAsia="MS Mincho" w:hAnsi="Arial Narrow" w:cs="Arial"/>
          <w:b/>
          <w:sz w:val="26"/>
          <w:szCs w:val="26"/>
        </w:rPr>
        <w:t>СЕТЬ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на задней па</w:t>
      </w:r>
      <w:r w:rsidRPr="00531F29">
        <w:rPr>
          <w:rFonts w:ascii="Arial" w:eastAsia="MS Mincho" w:hAnsi="Arial" w:cs="Arial"/>
          <w:sz w:val="26"/>
          <w:szCs w:val="26"/>
        </w:rPr>
        <w:t xml:space="preserve">нели осциллографа в положение 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b/>
          <w:sz w:val="26"/>
          <w:szCs w:val="26"/>
          <w:lang w:val="en-US"/>
        </w:rPr>
        <w:t>I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sz w:val="26"/>
          <w:szCs w:val="26"/>
        </w:rPr>
        <w:t>. Светодиод</w:t>
      </w:r>
      <w:r w:rsidRPr="00531F29">
        <w:rPr>
          <w:rFonts w:ascii="Arial" w:eastAsia="MS Mincho" w:hAnsi="Arial" w:cs="Arial"/>
          <w:sz w:val="26"/>
          <w:szCs w:val="26"/>
        </w:rPr>
        <w:t> 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 Narrow" w:eastAsia="MS Mincho" w:hAnsi="Arial Narrow" w:cs="Arial"/>
          <w:b/>
          <w:sz w:val="26"/>
          <w:szCs w:val="26"/>
        </w:rPr>
        <w:t>ВКЛ/ОТКЛ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на передней панели должен </w:t>
      </w:r>
      <w:r w:rsidR="00270C46" w:rsidRPr="00531F29">
        <w:rPr>
          <w:rFonts w:ascii="Arial" w:eastAsia="MS Mincho" w:hAnsi="Arial" w:cs="Arial"/>
          <w:sz w:val="26"/>
          <w:szCs w:val="26"/>
        </w:rPr>
        <w:t>светить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красным </w:t>
      </w:r>
      <w:r w:rsidR="00270C46" w:rsidRPr="00531F29">
        <w:rPr>
          <w:rFonts w:ascii="Arial" w:eastAsia="MS Mincho" w:hAnsi="Arial" w:cs="Arial"/>
          <w:sz w:val="26"/>
          <w:szCs w:val="26"/>
        </w:rPr>
        <w:t>цветом</w:t>
      </w:r>
      <w:r w:rsidR="007902FD" w:rsidRPr="00531F29">
        <w:rPr>
          <w:rFonts w:ascii="Arial" w:eastAsia="MS Mincho" w:hAnsi="Arial" w:cs="Arial"/>
          <w:sz w:val="26"/>
          <w:szCs w:val="26"/>
        </w:rPr>
        <w:t>.</w:t>
      </w:r>
    </w:p>
    <w:p w:rsidR="007902FD" w:rsidRPr="00531F29" w:rsidRDefault="000A6D90" w:rsidP="00794303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3.1.3</w:t>
      </w:r>
      <w:r w:rsidRPr="00531F29">
        <w:rPr>
          <w:rFonts w:ascii="Arial" w:eastAsia="MS Mincho" w:hAnsi="Arial" w:cs="Arial"/>
          <w:sz w:val="26"/>
          <w:szCs w:val="26"/>
        </w:rPr>
        <w:tab/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 Narrow" w:eastAsia="MS Mincho" w:hAnsi="Arial Narrow" w:cs="Arial"/>
          <w:b/>
          <w:sz w:val="26"/>
          <w:szCs w:val="26"/>
        </w:rPr>
        <w:t>ПИТАНИЕ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на передней панели осциллографа, светодиод 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 Narrow" w:eastAsia="MS Mincho" w:hAnsi="Arial Narrow" w:cs="Arial"/>
          <w:b/>
          <w:bCs/>
          <w:sz w:val="26"/>
          <w:szCs w:val="26"/>
        </w:rPr>
        <w:t>ВКЛ/ОТКЛ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должен </w:t>
      </w:r>
      <w:r w:rsidR="00270C46" w:rsidRPr="00531F29">
        <w:rPr>
          <w:rFonts w:ascii="Arial" w:eastAsia="MS Mincho" w:hAnsi="Arial" w:cs="Arial"/>
          <w:sz w:val="26"/>
          <w:szCs w:val="26"/>
        </w:rPr>
        <w:t>засветиться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зеленым </w:t>
      </w:r>
      <w:r w:rsidR="00270C46" w:rsidRPr="00531F29">
        <w:rPr>
          <w:rFonts w:ascii="Arial" w:eastAsia="MS Mincho" w:hAnsi="Arial" w:cs="Arial"/>
          <w:sz w:val="26"/>
          <w:szCs w:val="26"/>
        </w:rPr>
        <w:t>цветом</w:t>
      </w:r>
      <w:r w:rsidR="007902FD" w:rsidRPr="00531F29">
        <w:rPr>
          <w:rFonts w:ascii="Arial" w:eastAsia="MS Mincho" w:hAnsi="Arial" w:cs="Arial"/>
          <w:sz w:val="26"/>
          <w:szCs w:val="26"/>
        </w:rPr>
        <w:t>.</w:t>
      </w:r>
    </w:p>
    <w:p w:rsidR="007C765E" w:rsidRPr="00531F29" w:rsidRDefault="007C765E" w:rsidP="00794303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31F29">
        <w:rPr>
          <w:rFonts w:ascii="Arial" w:hAnsi="Arial" w:cs="Arial"/>
          <w:sz w:val="26"/>
          <w:szCs w:val="26"/>
        </w:rPr>
        <w:t>На экране должна появиться сетка с окантовкой и информационные зоны в соответствии с выбранными режимами работы и отобра</w:t>
      </w:r>
      <w:r w:rsidR="006E0B5F">
        <w:rPr>
          <w:rFonts w:ascii="Arial" w:hAnsi="Arial" w:cs="Arial"/>
          <w:sz w:val="26"/>
          <w:szCs w:val="26"/>
        </w:rPr>
        <w:t>жения при предыдущем включении.</w:t>
      </w:r>
    </w:p>
    <w:p w:rsidR="007C765E" w:rsidRPr="00531F29" w:rsidRDefault="007C765E" w:rsidP="00794303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31F29">
        <w:rPr>
          <w:rFonts w:ascii="Arial" w:hAnsi="Arial" w:cs="Arial"/>
          <w:sz w:val="26"/>
          <w:szCs w:val="26"/>
        </w:rPr>
        <w:t>Если зона меню на экране осциллограф</w:t>
      </w:r>
      <w:r w:rsidR="00910FEA" w:rsidRPr="00531F29">
        <w:rPr>
          <w:rFonts w:ascii="Arial" w:hAnsi="Arial" w:cs="Arial"/>
          <w:sz w:val="26"/>
          <w:szCs w:val="26"/>
        </w:rPr>
        <w:t>а</w:t>
      </w:r>
      <w:r w:rsidRPr="00531F29">
        <w:rPr>
          <w:rFonts w:ascii="Arial" w:hAnsi="Arial" w:cs="Arial"/>
          <w:sz w:val="26"/>
          <w:szCs w:val="26"/>
        </w:rPr>
        <w:t xml:space="preserve"> отсутствует, нажмите кнопку </w:t>
      </w:r>
      <w:r w:rsidR="00CB352C" w:rsidRPr="00531F29">
        <w:rPr>
          <w:rFonts w:ascii="Arial" w:eastAsia="MS Mincho" w:hAnsi="Arial" w:cs="Arial"/>
          <w:sz w:val="26"/>
          <w:szCs w:val="26"/>
        </w:rPr>
        <w:t>″</w:t>
      </w:r>
      <w:r w:rsidRPr="009E58B5">
        <w:rPr>
          <w:rFonts w:ascii="Arial Narrow" w:hAnsi="Arial Narrow" w:cs="Arial"/>
          <w:b/>
          <w:sz w:val="26"/>
          <w:szCs w:val="26"/>
        </w:rPr>
        <w:t>МЕНЮ</w:t>
      </w:r>
      <w:r w:rsidR="00CB352C" w:rsidRPr="00531F29">
        <w:rPr>
          <w:rFonts w:ascii="Arial" w:eastAsia="MS Mincho" w:hAnsi="Arial" w:cs="Arial"/>
          <w:sz w:val="26"/>
          <w:szCs w:val="26"/>
        </w:rPr>
        <w:t>″</w:t>
      </w:r>
      <w:r w:rsidRPr="00531F29">
        <w:rPr>
          <w:rFonts w:ascii="Arial" w:hAnsi="Arial" w:cs="Arial"/>
          <w:sz w:val="26"/>
          <w:szCs w:val="26"/>
        </w:rPr>
        <w:t xml:space="preserve"> и убедитесь, что при дальнейших нажатиях этой кнопки выполняются переключения меню.</w:t>
      </w:r>
    </w:p>
    <w:p w:rsidR="00AA0EEF" w:rsidRPr="00531F29" w:rsidRDefault="00FA33C2" w:rsidP="00380805">
      <w:pPr>
        <w:spacing w:before="40" w:line="276" w:lineRule="auto"/>
        <w:ind w:firstLine="567"/>
        <w:jc w:val="both"/>
        <w:rPr>
          <w:rFonts w:ascii="Arial" w:hAnsi="Arial" w:cs="Arial"/>
        </w:rPr>
      </w:pPr>
      <w:r w:rsidRPr="00531F29">
        <w:rPr>
          <w:rFonts w:ascii="Arial" w:hAnsi="Arial" w:cs="Arial"/>
        </w:rPr>
        <w:t>ВНИМАНИЕ!</w:t>
      </w:r>
    </w:p>
    <w:p w:rsidR="007C765E" w:rsidRPr="00531F29" w:rsidRDefault="004A63EC" w:rsidP="00C64BE4">
      <w:pPr>
        <w:spacing w:line="264" w:lineRule="auto"/>
        <w:ind w:firstLine="567"/>
        <w:jc w:val="both"/>
        <w:rPr>
          <w:rFonts w:ascii="Arial" w:hAnsi="Arial" w:cs="Arial"/>
        </w:rPr>
      </w:pPr>
      <w:r w:rsidRPr="00531F29">
        <w:rPr>
          <w:rFonts w:ascii="Arial" w:hAnsi="Arial" w:cs="Arial"/>
        </w:rPr>
        <w:t xml:space="preserve">ВЫКЛЮЧЕНИЕ ОСЦИЛЛОГРАФА ПРОИЗВОДИТЬ СТРОГО В ОБРАТНОМ ПОРЯДКЕ. ЕСЛИ ОСЦИЛЛОГРАФ ВЫКЛЮЧИТЬ ВЫКЛЮЧАТЕЛЕМ </w:t>
      </w:r>
      <w:r w:rsidR="00B374E8" w:rsidRPr="00531F29">
        <w:rPr>
          <w:rFonts w:ascii="Arial" w:eastAsia="MS Mincho" w:hAnsi="Arial" w:cs="Arial"/>
        </w:rPr>
        <w:t>″</w:t>
      </w:r>
      <w:r w:rsidR="00B374E8" w:rsidRPr="001F0308">
        <w:rPr>
          <w:rFonts w:ascii="Arial Narrow" w:hAnsi="Arial Narrow" w:cs="Arial"/>
          <w:b/>
        </w:rPr>
        <w:t>СЕТЬ</w:t>
      </w:r>
      <w:r w:rsidR="00B374E8" w:rsidRPr="00531F29">
        <w:rPr>
          <w:rFonts w:ascii="Arial" w:eastAsia="MS Mincho" w:hAnsi="Arial" w:cs="Arial"/>
        </w:rPr>
        <w:t>″</w:t>
      </w:r>
      <w:r w:rsidR="00B374E8" w:rsidRPr="00531F29">
        <w:rPr>
          <w:rFonts w:ascii="Arial" w:hAnsi="Arial" w:cs="Arial"/>
        </w:rPr>
        <w:t xml:space="preserve"> </w:t>
      </w:r>
      <w:r w:rsidRPr="00531F29">
        <w:rPr>
          <w:rFonts w:ascii="Arial" w:hAnsi="Arial" w:cs="Arial"/>
        </w:rPr>
        <w:t>НА ЗАДНЕЙ ПАНЕЛИ, НЕ СОХРАНЯТСЯ П</w:t>
      </w:r>
      <w:r w:rsidR="00CF3878">
        <w:rPr>
          <w:rFonts w:ascii="Arial" w:hAnsi="Arial" w:cs="Arial"/>
        </w:rPr>
        <w:t>ОСЛЕДНИЕ ВЫПОЛНЕННЫЕ УСТАНОВКИ.</w:t>
      </w:r>
    </w:p>
    <w:p w:rsidR="007C765E" w:rsidRPr="00531F29" w:rsidRDefault="000A6D90" w:rsidP="00380805">
      <w:pPr>
        <w:pStyle w:val="125"/>
        <w:tabs>
          <w:tab w:val="left" w:pos="1248"/>
        </w:tabs>
        <w:spacing w:before="6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3.1.4</w:t>
      </w:r>
      <w:r w:rsidRPr="00531F29">
        <w:rPr>
          <w:rFonts w:ascii="Arial" w:eastAsia="MS Mincho" w:hAnsi="Arial" w:cs="Arial"/>
          <w:sz w:val="26"/>
          <w:szCs w:val="26"/>
        </w:rPr>
        <w:tab/>
      </w:r>
      <w:r w:rsidR="007C765E" w:rsidRPr="00531F29">
        <w:rPr>
          <w:rFonts w:ascii="Arial" w:eastAsia="MS Mincho" w:hAnsi="Arial" w:cs="Arial"/>
          <w:sz w:val="26"/>
          <w:szCs w:val="26"/>
        </w:rPr>
        <w:t>Осциллограф обеспечивает работоспособность через 1</w:t>
      </w:r>
      <w:r w:rsidR="00A469C9" w:rsidRPr="00531F29">
        <w:rPr>
          <w:rFonts w:ascii="Arial" w:eastAsia="MS Mincho" w:hAnsi="Arial" w:cs="Arial"/>
          <w:sz w:val="26"/>
          <w:szCs w:val="26"/>
        </w:rPr>
        <w:t> </w:t>
      </w:r>
      <w:r w:rsidR="007C765E" w:rsidRPr="00531F29">
        <w:rPr>
          <w:rFonts w:ascii="Arial" w:eastAsia="MS Mincho" w:hAnsi="Arial" w:cs="Arial"/>
          <w:sz w:val="26"/>
          <w:szCs w:val="26"/>
        </w:rPr>
        <w:t>мин после включения, а метрологические характеристики - через 15 мин.</w:t>
      </w:r>
    </w:p>
    <w:p w:rsidR="00C63F87" w:rsidRPr="00531F29" w:rsidRDefault="00C63F87" w:rsidP="00380805">
      <w:pPr>
        <w:pStyle w:val="125"/>
        <w:tabs>
          <w:tab w:val="left" w:pos="1248"/>
        </w:tabs>
        <w:spacing w:before="60"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3.1.5</w:t>
      </w:r>
      <w:r w:rsidRPr="00531F29">
        <w:rPr>
          <w:rFonts w:ascii="Arial" w:eastAsia="MS Mincho" w:hAnsi="Arial" w:cs="Arial"/>
          <w:sz w:val="26"/>
          <w:szCs w:val="26"/>
        </w:rPr>
        <w:tab/>
        <w:t>Для проведения измерений осциллографом с нормированнными метрологическими характеристиками выполните следующие операции:</w:t>
      </w:r>
    </w:p>
    <w:p w:rsidR="00C63F87" w:rsidRPr="00531F29" w:rsidRDefault="00C63F87" w:rsidP="00721734">
      <w:pPr>
        <w:tabs>
          <w:tab w:val="num" w:pos="1276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 xml:space="preserve">- </w:t>
      </w:r>
      <w:r w:rsidRPr="00531F29">
        <w:rPr>
          <w:rFonts w:ascii="Arial" w:hAnsi="Arial" w:cs="Arial"/>
          <w:sz w:val="26"/>
          <w:szCs w:val="26"/>
        </w:rPr>
        <w:t xml:space="preserve">компенсацию делителей для согласования их с используемыми входными каналами осциллографа </w:t>
      </w:r>
      <w:r w:rsidRPr="00531F29">
        <w:rPr>
          <w:rFonts w:ascii="Arial" w:hAnsi="Arial" w:cs="Arial"/>
          <w:snapToGrid w:val="0"/>
          <w:sz w:val="26"/>
          <w:szCs w:val="26"/>
        </w:rPr>
        <w:t>в соответствии с 3.</w:t>
      </w:r>
      <w:r w:rsidR="00807D17" w:rsidRPr="00531F29">
        <w:rPr>
          <w:rFonts w:ascii="Arial" w:hAnsi="Arial" w:cs="Arial"/>
          <w:snapToGrid w:val="0"/>
          <w:sz w:val="26"/>
          <w:szCs w:val="26"/>
        </w:rPr>
        <w:t>6</w:t>
      </w:r>
      <w:r w:rsidRPr="00531F29">
        <w:rPr>
          <w:rFonts w:ascii="Arial" w:hAnsi="Arial" w:cs="Arial"/>
          <w:snapToGrid w:val="0"/>
          <w:sz w:val="26"/>
          <w:szCs w:val="26"/>
        </w:rPr>
        <w:t>.</w:t>
      </w:r>
      <w:r w:rsidR="00807D17" w:rsidRPr="00531F29">
        <w:rPr>
          <w:rFonts w:ascii="Arial" w:hAnsi="Arial" w:cs="Arial"/>
          <w:snapToGrid w:val="0"/>
          <w:sz w:val="26"/>
          <w:szCs w:val="26"/>
        </w:rPr>
        <w:t>2</w:t>
      </w:r>
      <w:r w:rsidRPr="00531F29">
        <w:rPr>
          <w:rFonts w:ascii="Arial" w:hAnsi="Arial" w:cs="Arial"/>
          <w:sz w:val="26"/>
          <w:szCs w:val="26"/>
        </w:rPr>
        <w:t>;</w:t>
      </w:r>
    </w:p>
    <w:p w:rsidR="009825E6" w:rsidRPr="00627C22" w:rsidRDefault="00C63F87" w:rsidP="00721734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 xml:space="preserve">- </w:t>
      </w:r>
      <w:r w:rsidRPr="00531F29">
        <w:rPr>
          <w:rFonts w:ascii="Arial" w:hAnsi="Arial" w:cs="Arial"/>
          <w:snapToGrid w:val="0"/>
          <w:sz w:val="26"/>
          <w:szCs w:val="26"/>
        </w:rPr>
        <w:t>калибров</w:t>
      </w:r>
      <w:r w:rsidR="00073B81" w:rsidRPr="00531F29">
        <w:rPr>
          <w:rFonts w:ascii="Arial" w:hAnsi="Arial" w:cs="Arial"/>
          <w:snapToGrid w:val="0"/>
          <w:sz w:val="26"/>
          <w:szCs w:val="26"/>
        </w:rPr>
        <w:t>к</w:t>
      </w:r>
      <w:r w:rsidRPr="00531F29">
        <w:rPr>
          <w:rFonts w:ascii="Arial" w:hAnsi="Arial" w:cs="Arial"/>
          <w:snapToGrid w:val="0"/>
          <w:sz w:val="26"/>
          <w:szCs w:val="26"/>
        </w:rPr>
        <w:t>у осциллографа в соответствии с 3.</w:t>
      </w:r>
      <w:r w:rsidR="00807D17" w:rsidRPr="00531F29">
        <w:rPr>
          <w:rFonts w:ascii="Arial" w:hAnsi="Arial" w:cs="Arial"/>
          <w:snapToGrid w:val="0"/>
          <w:sz w:val="26"/>
          <w:szCs w:val="26"/>
        </w:rPr>
        <w:t>6</w:t>
      </w:r>
      <w:r w:rsidRPr="00531F29">
        <w:rPr>
          <w:rFonts w:ascii="Arial" w:hAnsi="Arial" w:cs="Arial"/>
          <w:snapToGrid w:val="0"/>
          <w:sz w:val="26"/>
          <w:szCs w:val="26"/>
        </w:rPr>
        <w:t>.1.</w:t>
      </w:r>
    </w:p>
    <w:p w:rsidR="007C765E" w:rsidRPr="009825E6" w:rsidRDefault="0080149F" w:rsidP="00441ADE">
      <w:pPr>
        <w:pStyle w:val="3"/>
      </w:pPr>
      <w:bookmarkStart w:id="30" w:name="_Toc224455359"/>
      <w:bookmarkStart w:id="31" w:name="_Toc427142017"/>
      <w:r>
        <w:br w:type="page"/>
      </w:r>
      <w:bookmarkStart w:id="32" w:name="_Toc497122230"/>
      <w:r w:rsidR="00C75EA1" w:rsidRPr="009825E6">
        <w:lastRenderedPageBreak/>
        <w:t>3.2</w:t>
      </w:r>
      <w:r w:rsidR="00C75EA1" w:rsidRPr="009825E6">
        <w:tab/>
      </w:r>
      <w:r w:rsidR="00B301F6" w:rsidRPr="009825E6">
        <w:t>Управление каналами</w:t>
      </w:r>
      <w:r w:rsidR="007C765E" w:rsidRPr="009825E6">
        <w:t xml:space="preserve"> вертикального о</w:t>
      </w:r>
      <w:r w:rsidR="007C765E" w:rsidRPr="009825E6">
        <w:t>т</w:t>
      </w:r>
      <w:r w:rsidR="007C765E" w:rsidRPr="009825E6">
        <w:t>клонения</w:t>
      </w:r>
      <w:bookmarkEnd w:id="30"/>
      <w:bookmarkEnd w:id="31"/>
      <w:bookmarkEnd w:id="32"/>
      <w:r w:rsidR="00910DF7" w:rsidRPr="009825E6">
        <w:t xml:space="preserve"> </w:t>
      </w:r>
    </w:p>
    <w:p w:rsidR="00445664" w:rsidRPr="00445664" w:rsidRDefault="00445664" w:rsidP="00794303">
      <w:pPr>
        <w:tabs>
          <w:tab w:val="left" w:pos="1248"/>
        </w:tabs>
        <w:spacing w:line="276" w:lineRule="auto"/>
        <w:ind w:firstLine="567"/>
        <w:jc w:val="both"/>
        <w:rPr>
          <w:rFonts w:eastAsia="MS Mincho"/>
          <w:sz w:val="8"/>
          <w:szCs w:val="8"/>
        </w:rPr>
      </w:pPr>
    </w:p>
    <w:p w:rsidR="007C765E" w:rsidRPr="009825E6" w:rsidRDefault="00C75EA1" w:rsidP="00794303">
      <w:pPr>
        <w:tabs>
          <w:tab w:val="left" w:pos="1248"/>
        </w:tabs>
        <w:spacing w:line="276" w:lineRule="auto"/>
        <w:ind w:firstLine="567"/>
        <w:jc w:val="both"/>
        <w:rPr>
          <w:rFonts w:eastAsia="MS Mincho"/>
          <w:sz w:val="26"/>
          <w:szCs w:val="26"/>
        </w:rPr>
      </w:pPr>
      <w:r w:rsidRPr="00B936DC">
        <w:rPr>
          <w:rFonts w:ascii="Arial" w:eastAsia="MS Mincho" w:hAnsi="Arial" w:cs="Arial"/>
          <w:sz w:val="26"/>
          <w:szCs w:val="26"/>
        </w:rPr>
        <w:t>3.2.1</w:t>
      </w:r>
      <w:r w:rsidRPr="00B936DC">
        <w:rPr>
          <w:rFonts w:ascii="Arial" w:eastAsia="MS Mincho" w:hAnsi="Arial" w:cs="Arial"/>
          <w:sz w:val="26"/>
          <w:szCs w:val="26"/>
        </w:rPr>
        <w:tab/>
      </w:r>
      <w:r w:rsidR="007C765E" w:rsidRPr="00B936DC">
        <w:rPr>
          <w:rFonts w:ascii="Arial" w:eastAsia="MS Mincho" w:hAnsi="Arial" w:cs="Arial"/>
          <w:sz w:val="26"/>
          <w:szCs w:val="26"/>
        </w:rPr>
        <w:t>Органы управления каналами вертикального отклонения находятся в зоне</w:t>
      </w:r>
      <w:r w:rsidR="007C765E" w:rsidRPr="009825E6">
        <w:rPr>
          <w:rFonts w:eastAsia="MS Mincho"/>
          <w:sz w:val="26"/>
          <w:szCs w:val="26"/>
        </w:rPr>
        <w:t xml:space="preserve"> </w:t>
      </w:r>
      <w:r w:rsidR="00CB352C" w:rsidRPr="009825E6">
        <w:rPr>
          <w:rFonts w:eastAsia="MS Mincho"/>
          <w:sz w:val="26"/>
          <w:szCs w:val="26"/>
        </w:rPr>
        <w:t>″</w:t>
      </w:r>
      <w:r w:rsidR="007C765E" w:rsidRPr="009825E6">
        <w:rPr>
          <w:rFonts w:ascii="Arial Narrow" w:eastAsia="MS Mincho" w:hAnsi="Arial Narrow"/>
          <w:b/>
          <w:bCs/>
          <w:sz w:val="26"/>
          <w:szCs w:val="26"/>
        </w:rPr>
        <w:t xml:space="preserve">УСИЛИТЕЛЬ </w:t>
      </w:r>
      <w:r w:rsidR="007C765E" w:rsidRPr="009825E6">
        <w:rPr>
          <w:rFonts w:ascii="Arial Narrow" w:eastAsia="MS Mincho" w:hAnsi="Arial Narrow"/>
          <w:b/>
          <w:bCs/>
          <w:sz w:val="26"/>
          <w:szCs w:val="26"/>
          <w:lang w:val="en-US"/>
        </w:rPr>
        <w:t>Y</w:t>
      </w:r>
      <w:r w:rsidR="00CB352C" w:rsidRPr="009825E6">
        <w:rPr>
          <w:rFonts w:eastAsia="MS Mincho"/>
          <w:sz w:val="26"/>
          <w:szCs w:val="26"/>
        </w:rPr>
        <w:t>″</w:t>
      </w:r>
      <w:r w:rsidR="00655DF2" w:rsidRPr="009825E6">
        <w:rPr>
          <w:rFonts w:eastAsia="MS Mincho"/>
          <w:sz w:val="26"/>
          <w:szCs w:val="26"/>
        </w:rPr>
        <w:t>.</w:t>
      </w:r>
    </w:p>
    <w:p w:rsidR="007C765E" w:rsidRPr="00B936DC" w:rsidRDefault="00CB352C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9825E6">
        <w:rPr>
          <w:rFonts w:eastAsia="MS Mincho"/>
          <w:sz w:val="26"/>
          <w:szCs w:val="26"/>
        </w:rPr>
        <w:t>″</w:t>
      </w:r>
      <w:r w:rsidR="007C765E" w:rsidRPr="009825E6">
        <w:rPr>
          <w:rFonts w:ascii="Arial Narrow" w:eastAsia="MS Mincho" w:hAnsi="Arial Narrow"/>
          <w:b/>
          <w:sz w:val="26"/>
          <w:szCs w:val="26"/>
        </w:rPr>
        <w:t>ВОЛЬТ/ДЕЛ</w:t>
      </w:r>
      <w:r w:rsidRPr="009825E6">
        <w:rPr>
          <w:rFonts w:eastAsia="MS Mincho"/>
          <w:sz w:val="26"/>
          <w:szCs w:val="26"/>
        </w:rPr>
        <w:t>″</w:t>
      </w:r>
      <w:r w:rsidR="00800F8C" w:rsidRPr="009825E6">
        <w:rPr>
          <w:rFonts w:eastAsia="MS Mincho"/>
          <w:sz w:val="26"/>
          <w:szCs w:val="26"/>
        </w:rPr>
        <w:t xml:space="preserve"> </w:t>
      </w:r>
      <w:r w:rsidR="00800F8C" w:rsidRPr="00B936DC">
        <w:rPr>
          <w:rFonts w:ascii="Arial" w:eastAsia="MS Mincho" w:hAnsi="Arial" w:cs="Arial"/>
          <w:sz w:val="26"/>
          <w:szCs w:val="26"/>
        </w:rPr>
        <w:t>–</w:t>
      </w:r>
      <w:r w:rsidR="00DB719D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ручки для канала 1 и канала 2. Вращение ручки по часовой стрелке увеличивает чувствительность канала в последовательности 5, </w:t>
      </w:r>
      <w:r w:rsidR="00D13250" w:rsidRPr="00B936DC">
        <w:rPr>
          <w:rFonts w:ascii="Arial" w:eastAsia="MS Mincho" w:hAnsi="Arial" w:cs="Arial"/>
          <w:sz w:val="26"/>
          <w:szCs w:val="26"/>
        </w:rPr>
        <w:t xml:space="preserve">2, 1, 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а при вращении в противоположном направлении уменьшает. Диапазон изменения </w:t>
      </w:r>
      <w:r w:rsidR="001904C4">
        <w:rPr>
          <w:rFonts w:ascii="Arial" w:eastAsia="MS Mincho" w:hAnsi="Arial" w:cs="Arial"/>
          <w:sz w:val="26"/>
          <w:szCs w:val="26"/>
        </w:rPr>
        <w:t>–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от</w:t>
      </w:r>
      <w:r w:rsidR="001904C4">
        <w:rPr>
          <w:rFonts w:ascii="Arial" w:eastAsia="MS Mincho" w:hAnsi="Arial" w:cs="Arial"/>
          <w:sz w:val="26"/>
          <w:szCs w:val="26"/>
        </w:rPr>
        <w:t> </w:t>
      </w:r>
      <w:r w:rsidR="007C765E" w:rsidRPr="00B936DC">
        <w:rPr>
          <w:rFonts w:ascii="Arial" w:eastAsia="MS Mincho" w:hAnsi="Arial" w:cs="Arial"/>
          <w:sz w:val="26"/>
          <w:szCs w:val="26"/>
        </w:rPr>
        <w:t>2 </w:t>
      </w:r>
      <w:r w:rsidR="002D06C2" w:rsidRPr="00B936DC">
        <w:rPr>
          <w:rFonts w:ascii="Arial" w:eastAsia="MS Mincho" w:hAnsi="Arial" w:cs="Arial"/>
          <w:sz w:val="26"/>
          <w:szCs w:val="26"/>
        </w:rPr>
        <w:t>м</w:t>
      </w:r>
      <w:r w:rsidR="007C765E" w:rsidRPr="00B936DC">
        <w:rPr>
          <w:rFonts w:ascii="Arial" w:eastAsia="MS Mincho" w:hAnsi="Arial" w:cs="Arial"/>
          <w:sz w:val="26"/>
          <w:szCs w:val="26"/>
        </w:rPr>
        <w:t>В/дел до</w:t>
      </w:r>
      <w:r w:rsidR="000857FF" w:rsidRPr="00B936DC">
        <w:rPr>
          <w:rFonts w:ascii="Arial" w:eastAsia="MS Mincho" w:hAnsi="Arial" w:cs="Arial"/>
          <w:sz w:val="26"/>
          <w:szCs w:val="26"/>
        </w:rPr>
        <w:t> 20 В/дел.</w:t>
      </w:r>
    </w:p>
    <w:p w:rsidR="007C765E" w:rsidRPr="00B936DC" w:rsidRDefault="00ED16C0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936DC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5080</wp:posOffset>
                </wp:positionV>
                <wp:extent cx="82550" cy="211455"/>
                <wp:effectExtent l="31750" t="17780" r="28575" b="18415"/>
                <wp:wrapNone/>
                <wp:docPr id="87" name="Group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211455"/>
                          <a:chOff x="7323" y="4194"/>
                          <a:chExt cx="153" cy="333"/>
                        </a:xfrm>
                      </wpg:grpSpPr>
                      <wps:wsp>
                        <wps:cNvPr id="88" name="AutoShape 700"/>
                        <wps:cNvSpPr>
                          <a:spLocks noChangeArrowheads="1"/>
                        </wps:cNvSpPr>
                        <wps:spPr bwMode="auto">
                          <a:xfrm>
                            <a:off x="7323" y="4194"/>
                            <a:ext cx="153" cy="153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701"/>
                        <wps:cNvSpPr>
                          <a:spLocks noChangeArrowheads="1"/>
                        </wps:cNvSpPr>
                        <wps:spPr bwMode="auto">
                          <a:xfrm>
                            <a:off x="7323" y="4374"/>
                            <a:ext cx="153" cy="15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912E4" id="Group 699" o:spid="_x0000_s1026" style="position:absolute;margin-left:42.9pt;margin-top:.4pt;width:6.5pt;height:16.65pt;z-index:251655680" coordorigin="7323,4194" coordsize="153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">
                <v:shape id="AutoShape 700" o:spid="_x0000_s1027" type="#_x0000_t68" style="position:absolute;left:7323;top:419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en5cAA&#10;AADbAAAADwAAAGRycy9kb3ducmV2LnhtbERPy4rCMBTdC/5DuII7TXUhWo0ivgfcTJ2F7q7NtS02&#10;N6WJWv/eLAZcHs57tmhMKZ5Uu8KygkE/AkGcWl1wpuDvtO2NQTiPrLG0TAre5GAxb7dmGGv74l96&#10;Jj4TIYRdjApy76tYSpfmZND1bUUcuJutDfoA60zqGl8h3JRyGEUjabDg0JBjRauc0nvyMAquJ3vb&#10;XPi6352P+5/7bj3ZupFWqttpllMQnhr/Ff+7D1rBOIwNX8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en5cAAAADbAAAADwAAAAAAAAAAAAAAAACYAgAAZHJzL2Rvd25y&#10;ZXYueG1sUEsFBgAAAAAEAAQA9QAAAIUDAAAAAA==&#10;" fillcolor="black"/>
                <v:shape id="AutoShape 701" o:spid="_x0000_s1028" type="#_x0000_t67" style="position:absolute;left:7323;top:437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HwhcMA&#10;AADbAAAADwAAAGRycy9kb3ducmV2LnhtbESPQWvCQBSE7wX/w/IEb3VjBdHUTSgFQfCkaaHHZ/Y1&#10;uzT7NmbXGPvru4VCj8PMfMNsy9G1YqA+WM8KFvMMBHHtteVGwVu1e1yDCBFZY+uZFNwpQFlMHraY&#10;a3/jIw2n2IgE4ZCjAhNjl0sZakMOw9x3xMn79L3DmGTfSN3jLcFdK5+ybCUdWk4LBjt6NVR/na5O&#10;ATpbL993V3sOg6mqw8cqfruLUrPp+PIMItIY/8N/7b1WsN7A75f0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HwhcMAAADbAAAADwAAAAAAAAAAAAAAAACYAgAAZHJzL2Rv&#10;d25yZXYueG1sUEsFBgAAAAAEAAQA9QAAAIgDAAAAAA==&#10;" fillcolor="black"/>
              </v:group>
            </w:pict>
          </mc:Fallback>
        </mc:AlternateConten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>       </w: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800F8C" w:rsidRPr="00B936DC">
        <w:rPr>
          <w:rFonts w:ascii="Arial" w:eastAsia="MS Mincho" w:hAnsi="Arial" w:cs="Arial"/>
          <w:sz w:val="26"/>
          <w:szCs w:val="26"/>
        </w:rPr>
        <w:t>–</w:t>
      </w:r>
      <w:r w:rsidR="000D6122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B936DC">
        <w:rPr>
          <w:rFonts w:ascii="Arial" w:eastAsia="MS Mincho" w:hAnsi="Arial" w:cs="Arial"/>
          <w:sz w:val="26"/>
          <w:szCs w:val="26"/>
        </w:rPr>
        <w:t>ручк</w:t>
      </w:r>
      <w:r w:rsidR="002876BA" w:rsidRPr="00B936DC">
        <w:rPr>
          <w:rFonts w:ascii="Arial" w:eastAsia="MS Mincho" w:hAnsi="Arial" w:cs="Arial"/>
          <w:sz w:val="26"/>
          <w:szCs w:val="26"/>
        </w:rPr>
        <w:t>а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B5068E" w:rsidRPr="00B936DC">
        <w:rPr>
          <w:rFonts w:ascii="Arial" w:eastAsia="MS Mincho" w:hAnsi="Arial" w:cs="Arial"/>
          <w:sz w:val="26"/>
          <w:szCs w:val="26"/>
        </w:rPr>
        <w:t xml:space="preserve">для </w:t>
      </w:r>
      <w:r w:rsidR="007C765E" w:rsidRPr="00B936DC">
        <w:rPr>
          <w:rFonts w:ascii="Arial" w:eastAsia="MS Mincho" w:hAnsi="Arial" w:cs="Arial"/>
          <w:sz w:val="26"/>
          <w:szCs w:val="26"/>
        </w:rPr>
        <w:t>регулировки смещения изображения сигнала в канале. При</w:t>
      </w:r>
      <w:r w:rsidR="00DB719D" w:rsidRPr="00B936DC">
        <w:rPr>
          <w:rFonts w:ascii="Arial" w:eastAsia="MS Mincho" w:hAnsi="Arial" w:cs="Arial"/>
          <w:sz w:val="26"/>
          <w:szCs w:val="26"/>
        </w:rPr>
        <w:t> 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изменении положения изображения по вертикали на ЖКЭ в левой зоне маркеров автоматически будет перемещаться индикатор положения сигнала канала 1 – </w: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 </w:t>
      </w:r>
      <w:r w:rsidRPr="00B936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88595" cy="173990"/>
            <wp:effectExtent l="0" t="0" r="1905" b="0"/>
            <wp:docPr id="24" name="Рисунок 24" descr="курсо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курсор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1B9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 или канала 2 – </w: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 </w:t>
      </w:r>
      <w:r w:rsidRPr="00B936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88595" cy="173990"/>
            <wp:effectExtent l="0" t="0" r="1905" b="0"/>
            <wp:docPr id="25" name="Рисунок 25" descr="курсо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урсор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 </w: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>.</w:t>
      </w:r>
    </w:p>
    <w:p w:rsidR="007C765E" w:rsidRPr="00B936DC" w:rsidRDefault="007C765E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936DC">
        <w:rPr>
          <w:rFonts w:ascii="Arial" w:eastAsia="MS Mincho" w:hAnsi="Arial" w:cs="Arial"/>
          <w:sz w:val="26"/>
          <w:szCs w:val="26"/>
        </w:rPr>
        <w:t>Коэффициенты отклонения и дополнительная информация относительно включенных каналов отображается в служебной области ЖКЭ (</w:t>
      </w:r>
      <w:r w:rsidR="00B0270D" w:rsidRPr="00B936DC">
        <w:rPr>
          <w:rFonts w:ascii="Arial" w:eastAsia="MS Mincho" w:hAnsi="Arial" w:cs="Arial"/>
          <w:sz w:val="26"/>
          <w:szCs w:val="26"/>
        </w:rPr>
        <w:t>зона 12, рисунок</w:t>
      </w:r>
      <w:r w:rsidR="00B936DC">
        <w:rPr>
          <w:rFonts w:ascii="Arial" w:eastAsia="MS Mincho" w:hAnsi="Arial" w:cs="Arial"/>
          <w:sz w:val="26"/>
          <w:szCs w:val="26"/>
        </w:rPr>
        <w:t> </w:t>
      </w:r>
      <w:r w:rsidR="00B0270D" w:rsidRPr="00B936DC">
        <w:rPr>
          <w:rFonts w:ascii="Arial" w:eastAsia="MS Mincho" w:hAnsi="Arial" w:cs="Arial"/>
          <w:sz w:val="26"/>
          <w:szCs w:val="26"/>
        </w:rPr>
        <w:t>2</w:t>
      </w:r>
      <w:r w:rsidR="00DB719D" w:rsidRPr="00B936DC">
        <w:rPr>
          <w:rFonts w:ascii="Arial" w:eastAsia="MS Mincho" w:hAnsi="Arial" w:cs="Arial"/>
          <w:sz w:val="26"/>
          <w:szCs w:val="26"/>
        </w:rPr>
        <w:t>.2</w:t>
      </w:r>
      <w:r w:rsidRPr="00B936DC">
        <w:rPr>
          <w:rFonts w:ascii="Arial" w:eastAsia="MS Mincho" w:hAnsi="Arial" w:cs="Arial"/>
          <w:sz w:val="26"/>
          <w:szCs w:val="26"/>
        </w:rPr>
        <w:t>).</w:t>
      </w:r>
    </w:p>
    <w:p w:rsidR="007C765E" w:rsidRPr="00B936DC" w:rsidRDefault="00CB352C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9825E6">
        <w:rPr>
          <w:rFonts w:eastAsia="MS Mincho"/>
          <w:sz w:val="26"/>
          <w:szCs w:val="26"/>
        </w:rPr>
        <w:t>″</w:t>
      </w:r>
      <w:r w:rsidR="007C765E" w:rsidRPr="009825E6">
        <w:rPr>
          <w:rFonts w:ascii="Arial Narrow" w:eastAsia="MS Mincho" w:hAnsi="Arial Narrow"/>
          <w:b/>
          <w:sz w:val="26"/>
          <w:szCs w:val="26"/>
        </w:rPr>
        <w:t>КАНАЛ</w:t>
      </w:r>
      <w:r w:rsidR="00685BD4" w:rsidRPr="009825E6">
        <w:rPr>
          <w:rFonts w:ascii="Arial Narrow" w:eastAsia="MS Mincho" w:hAnsi="Arial Narrow"/>
          <w:b/>
          <w:sz w:val="26"/>
          <w:szCs w:val="26"/>
        </w:rPr>
        <w:t> </w:t>
      </w:r>
      <w:r w:rsidR="007C765E" w:rsidRPr="009825E6">
        <w:rPr>
          <w:rFonts w:ascii="Arial Narrow" w:eastAsia="MS Mincho" w:hAnsi="Arial Narrow"/>
          <w:b/>
          <w:sz w:val="26"/>
          <w:szCs w:val="26"/>
        </w:rPr>
        <w:t>1</w:t>
      </w:r>
      <w:r w:rsidRPr="009825E6">
        <w:rPr>
          <w:rFonts w:eastAsia="MS Mincho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и </w:t>
      </w:r>
      <w:r w:rsidRPr="009825E6">
        <w:rPr>
          <w:rFonts w:eastAsia="MS Mincho"/>
          <w:sz w:val="26"/>
          <w:szCs w:val="26"/>
        </w:rPr>
        <w:t>″</w:t>
      </w:r>
      <w:r w:rsidR="007C765E" w:rsidRPr="009825E6">
        <w:rPr>
          <w:rFonts w:ascii="Arial Narrow" w:eastAsia="MS Mincho" w:hAnsi="Arial Narrow"/>
          <w:b/>
          <w:sz w:val="26"/>
          <w:szCs w:val="26"/>
        </w:rPr>
        <w:t>КАНАЛ</w:t>
      </w:r>
      <w:r w:rsidR="00685BD4" w:rsidRPr="009825E6">
        <w:rPr>
          <w:rFonts w:ascii="Arial Narrow" w:eastAsia="MS Mincho" w:hAnsi="Arial Narrow"/>
          <w:b/>
          <w:sz w:val="26"/>
          <w:szCs w:val="26"/>
        </w:rPr>
        <w:t> </w:t>
      </w:r>
      <w:r w:rsidR="007C765E" w:rsidRPr="009825E6">
        <w:rPr>
          <w:rFonts w:ascii="Arial Narrow" w:eastAsia="MS Mincho" w:hAnsi="Arial Narrow"/>
          <w:b/>
          <w:sz w:val="26"/>
          <w:szCs w:val="26"/>
        </w:rPr>
        <w:t>2</w:t>
      </w:r>
      <w:r w:rsidRPr="009825E6">
        <w:rPr>
          <w:rFonts w:eastAsia="MS Mincho"/>
          <w:sz w:val="26"/>
          <w:szCs w:val="26"/>
        </w:rPr>
        <w:t>″</w:t>
      </w:r>
      <w:r w:rsidR="00685BD4" w:rsidRPr="009825E6">
        <w:rPr>
          <w:rFonts w:eastAsia="MS Mincho"/>
          <w:sz w:val="26"/>
          <w:szCs w:val="26"/>
        </w:rPr>
        <w:t xml:space="preserve"> </w:t>
      </w:r>
      <w:r w:rsidR="00685BD4" w:rsidRPr="00B936DC">
        <w:rPr>
          <w:rFonts w:ascii="Arial" w:eastAsia="MS Mincho" w:hAnsi="Arial" w:cs="Arial"/>
          <w:sz w:val="26"/>
          <w:szCs w:val="26"/>
        </w:rPr>
        <w:t>–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685BD4" w:rsidRPr="00B936DC">
        <w:rPr>
          <w:rFonts w:ascii="Arial" w:eastAsia="MS Mincho" w:hAnsi="Arial" w:cs="Arial"/>
          <w:sz w:val="26"/>
          <w:szCs w:val="26"/>
        </w:rPr>
        <w:t xml:space="preserve">нажатие на одну из кнопок </w:t>
      </w:r>
      <w:r w:rsidR="007C765E" w:rsidRPr="00B936DC">
        <w:rPr>
          <w:rFonts w:ascii="Arial" w:eastAsia="MS Mincho" w:hAnsi="Arial" w:cs="Arial"/>
          <w:sz w:val="26"/>
          <w:szCs w:val="26"/>
        </w:rPr>
        <w:t>выводит на ЖКЭ меню управления режимами работы соответствующего канала 1 и 2. Повторное нажатие на кнопку включает/выключает канал. Светодиод в зоне канала индицирует его состояние.</w:t>
      </w:r>
    </w:p>
    <w:p w:rsidR="009A1A81" w:rsidRPr="00B936DC" w:rsidRDefault="009A1A81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12"/>
          <w:szCs w:val="12"/>
        </w:rPr>
      </w:pPr>
    </w:p>
    <w:p w:rsidR="007C765E" w:rsidRPr="009825E6" w:rsidRDefault="007C765E" w:rsidP="00794303">
      <w:pPr>
        <w:spacing w:line="276" w:lineRule="auto"/>
        <w:ind w:firstLine="567"/>
        <w:jc w:val="both"/>
        <w:rPr>
          <w:rFonts w:eastAsia="MS Mincho"/>
          <w:sz w:val="26"/>
          <w:szCs w:val="26"/>
        </w:rPr>
      </w:pPr>
      <w:r w:rsidRPr="00B936DC">
        <w:rPr>
          <w:rFonts w:ascii="Arial" w:eastAsia="MS Mincho" w:hAnsi="Arial" w:cs="Arial"/>
          <w:sz w:val="26"/>
          <w:szCs w:val="26"/>
        </w:rPr>
        <w:t>В меню каждого канала имеются следующие позиции</w:t>
      </w:r>
      <w:r w:rsidRPr="009825E6">
        <w:rPr>
          <w:rFonts w:eastAsia="MS Mincho"/>
          <w:sz w:val="26"/>
          <w:szCs w:val="26"/>
        </w:rPr>
        <w:t>:</w:t>
      </w:r>
    </w:p>
    <w:p w:rsidR="007C765E" w:rsidRPr="00824100" w:rsidRDefault="001965DD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-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Вход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отображает состояние канала: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Вкл/Откл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C23629" w:rsidRPr="00824100">
        <w:rPr>
          <w:rFonts w:ascii="Arial" w:eastAsia="MS Mincho" w:hAnsi="Arial" w:cs="Arial"/>
          <w:sz w:val="26"/>
          <w:szCs w:val="26"/>
        </w:rPr>
        <w:t>;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</w:p>
    <w:p w:rsidR="007C765E" w:rsidRPr="00824100" w:rsidRDefault="001965DD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-</w:t>
      </w:r>
      <w:r w:rsidR="00004DA1">
        <w:rPr>
          <w:rFonts w:ascii="Arial" w:eastAsia="MS Mincho" w:hAnsi="Arial" w:cs="Arial"/>
          <w:sz w:val="26"/>
          <w:szCs w:val="26"/>
        </w:rPr>
        <w:t> 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Связь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отображает состояние вход</w:t>
      </w:r>
      <w:r w:rsidR="00E134A7" w:rsidRPr="00824100">
        <w:rPr>
          <w:rFonts w:ascii="Arial" w:eastAsia="MS Mincho" w:hAnsi="Arial" w:cs="Arial"/>
          <w:sz w:val="26"/>
          <w:szCs w:val="26"/>
        </w:rPr>
        <w:t>а канал</w:t>
      </w:r>
      <w:r w:rsidR="003A0B6D" w:rsidRPr="00824100">
        <w:rPr>
          <w:rFonts w:ascii="Arial" w:eastAsia="MS Mincho" w:hAnsi="Arial" w:cs="Arial"/>
          <w:sz w:val="26"/>
          <w:szCs w:val="26"/>
        </w:rPr>
        <w:t>а</w:t>
      </w:r>
      <w:r w:rsidR="00927664" w:rsidRPr="00824100">
        <w:rPr>
          <w:rFonts w:ascii="Arial" w:eastAsia="MS Mincho" w:hAnsi="Arial" w:cs="Arial"/>
          <w:sz w:val="26"/>
          <w:szCs w:val="26"/>
        </w:rPr>
        <w:t>:</w:t>
      </w:r>
      <w:r w:rsidR="00E134A7"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927664" w:rsidRPr="00824100">
        <w:rPr>
          <w:rFonts w:ascii="Arial" w:eastAsia="MS Mincho" w:hAnsi="Arial" w:cs="Arial"/>
          <w:sz w:val="26"/>
          <w:szCs w:val="26"/>
        </w:rPr>
        <w:t xml:space="preserve"> 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Пост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E134A7" w:rsidRPr="00824100">
        <w:rPr>
          <w:rFonts w:ascii="Arial" w:eastAsia="MS Mincho" w:hAnsi="Arial" w:cs="Arial"/>
          <w:sz w:val="26"/>
          <w:szCs w:val="26"/>
        </w:rPr>
        <w:t xml:space="preserve"> - открытый вход, </w:t>
      </w:r>
      <w:r w:rsidR="00824100">
        <w:rPr>
          <w:rFonts w:ascii="Arial" w:eastAsia="MS Mincho" w:hAnsi="Arial" w:cs="Arial"/>
          <w:sz w:val="26"/>
          <w:szCs w:val="26"/>
        </w:rPr>
        <w:t xml:space="preserve">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Перем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927664" w:rsidRPr="00824100">
        <w:rPr>
          <w:rFonts w:ascii="Arial" w:eastAsia="MS Mincho" w:hAnsi="Arial" w:cs="Arial"/>
          <w:sz w:val="26"/>
          <w:szCs w:val="26"/>
        </w:rPr>
        <w:t> </w:t>
      </w:r>
      <w:r w:rsidR="007C765E" w:rsidRPr="00824100">
        <w:rPr>
          <w:rFonts w:ascii="Arial" w:eastAsia="MS Mincho" w:hAnsi="Arial" w:cs="Arial"/>
          <w:sz w:val="26"/>
          <w:szCs w:val="26"/>
        </w:rPr>
        <w:t>- закрытый вход</w:t>
      </w:r>
      <w:r w:rsidR="00E134A7" w:rsidRPr="00824100">
        <w:rPr>
          <w:rFonts w:ascii="Arial" w:eastAsia="MS Mincho" w:hAnsi="Arial" w:cs="Arial"/>
          <w:sz w:val="26"/>
          <w:szCs w:val="26"/>
        </w:rPr>
        <w:t>, 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Земля</w:t>
      </w:r>
      <w:r w:rsidR="00E134A7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-</w:t>
      </w:r>
      <w:r w:rsidR="00E134A7"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824100">
        <w:rPr>
          <w:rFonts w:ascii="Arial" w:eastAsia="MS Mincho" w:hAnsi="Arial" w:cs="Arial"/>
          <w:sz w:val="26"/>
          <w:szCs w:val="26"/>
        </w:rPr>
        <w:t>вход</w:t>
      </w:r>
      <w:r w:rsidR="00E134A7" w:rsidRPr="00824100">
        <w:rPr>
          <w:rFonts w:ascii="Arial" w:eastAsia="MS Mincho" w:hAnsi="Arial" w:cs="Arial"/>
          <w:sz w:val="26"/>
          <w:szCs w:val="26"/>
        </w:rPr>
        <w:t xml:space="preserve"> канала соединяется с корпусом</w:t>
      </w:r>
      <w:r w:rsidR="00C23629" w:rsidRPr="00824100">
        <w:rPr>
          <w:rFonts w:ascii="Arial" w:eastAsia="MS Mincho" w:hAnsi="Arial" w:cs="Arial"/>
          <w:sz w:val="26"/>
          <w:szCs w:val="26"/>
        </w:rPr>
        <w:t>;</w:t>
      </w:r>
    </w:p>
    <w:p w:rsidR="007C765E" w:rsidRPr="00824100" w:rsidRDefault="001965DD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-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Фильтр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обеспечивает возможность ограничения полосы частот входного сигнала и отображает его состояние – включен/выключен</w:t>
      </w:r>
      <w:r w:rsidR="00C23629" w:rsidRPr="00824100">
        <w:rPr>
          <w:rFonts w:ascii="Arial" w:eastAsia="MS Mincho" w:hAnsi="Arial" w:cs="Arial"/>
          <w:sz w:val="26"/>
          <w:szCs w:val="26"/>
        </w:rPr>
        <w:t>;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</w:p>
    <w:p w:rsidR="007C765E" w:rsidRPr="00824100" w:rsidRDefault="001965DD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-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Инверсия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вклю</w:t>
      </w:r>
      <w:r w:rsidR="00D01AF3" w:rsidRPr="00824100">
        <w:rPr>
          <w:rFonts w:ascii="Arial" w:eastAsia="MS Mincho" w:hAnsi="Arial" w:cs="Arial"/>
          <w:sz w:val="26"/>
          <w:szCs w:val="26"/>
        </w:rPr>
        <w:t>чает/выключает инверсию в канал</w:t>
      </w:r>
      <w:r w:rsidR="0067653B" w:rsidRPr="00824100">
        <w:rPr>
          <w:rFonts w:ascii="Arial" w:eastAsia="MS Mincho" w:hAnsi="Arial" w:cs="Arial"/>
          <w:sz w:val="26"/>
          <w:szCs w:val="26"/>
        </w:rPr>
        <w:t>е</w:t>
      </w:r>
      <w:r w:rsidR="00D01AF3" w:rsidRPr="00824100">
        <w:rPr>
          <w:rFonts w:ascii="Arial" w:eastAsia="MS Mincho" w:hAnsi="Arial" w:cs="Arial"/>
          <w:sz w:val="26"/>
          <w:szCs w:val="26"/>
        </w:rPr>
        <w:t>;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</w:p>
    <w:p w:rsidR="007C765E" w:rsidRPr="00824100" w:rsidRDefault="001965DD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-</w:t>
      </w:r>
      <w:r w:rsidR="00824100">
        <w:rPr>
          <w:rFonts w:ascii="Arial" w:eastAsia="MS Mincho" w:hAnsi="Arial" w:cs="Arial"/>
          <w:sz w:val="26"/>
          <w:szCs w:val="26"/>
        </w:rPr>
        <w:t> 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Множитель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имеет значения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х1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и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х10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>. Обеспечивает переключение и индикацию коэффициента умножения в канале для удобства работы с делителем 1:10.</w:t>
      </w:r>
    </w:p>
    <w:p w:rsidR="008B672D" w:rsidRPr="00824100" w:rsidRDefault="008B672D" w:rsidP="00665098">
      <w:pPr>
        <w:tabs>
          <w:tab w:val="left" w:pos="1276"/>
        </w:tabs>
        <w:spacing w:line="276" w:lineRule="auto"/>
        <w:ind w:firstLine="567"/>
        <w:jc w:val="both"/>
        <w:rPr>
          <w:rFonts w:ascii="Arial" w:eastAsia="MS Mincho" w:hAnsi="Arial" w:cs="Arial"/>
          <w:sz w:val="8"/>
          <w:szCs w:val="8"/>
        </w:rPr>
      </w:pPr>
    </w:p>
    <w:p w:rsidR="00D13250" w:rsidRPr="00824100" w:rsidRDefault="008B672D" w:rsidP="00665098">
      <w:pPr>
        <w:tabs>
          <w:tab w:val="left" w:pos="1276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3.2.2</w:t>
      </w:r>
      <w:r w:rsidRPr="00824100">
        <w:rPr>
          <w:rFonts w:ascii="Arial" w:eastAsia="MS Mincho" w:hAnsi="Arial" w:cs="Arial"/>
          <w:sz w:val="26"/>
          <w:szCs w:val="26"/>
        </w:rPr>
        <w:tab/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КАНАЛ</w:t>
      </w:r>
      <w:r w:rsidR="00EA7C85" w:rsidRPr="00824100">
        <w:rPr>
          <w:rFonts w:ascii="Arial Narrow" w:eastAsia="MS Mincho" w:hAnsi="Arial Narrow" w:cs="Arial"/>
          <w:b/>
          <w:sz w:val="26"/>
          <w:szCs w:val="26"/>
        </w:rPr>
        <w:t> 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1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(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КАНАЛ</w:t>
      </w:r>
      <w:r w:rsidR="00EA7C85" w:rsidRPr="00824100">
        <w:rPr>
          <w:rFonts w:ascii="Arial Narrow" w:eastAsia="MS Mincho" w:hAnsi="Arial Narrow" w:cs="Arial"/>
          <w:sz w:val="26"/>
          <w:szCs w:val="26"/>
        </w:rPr>
        <w:t> 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2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), в меню включите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Вход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>. Выберите</w:t>
      </w:r>
      <w:r w:rsidR="002F6D28" w:rsidRPr="00824100">
        <w:rPr>
          <w:rFonts w:ascii="Arial" w:eastAsia="MS Mincho" w:hAnsi="Arial" w:cs="Arial"/>
          <w:sz w:val="26"/>
          <w:szCs w:val="26"/>
        </w:rPr>
        <w:t> 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связь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Пост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(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Перем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), фильтр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Вкл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(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Откл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), инверсию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Вкл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(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Откл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>), множитель</w:t>
      </w:r>
      <w:r w:rsidR="00665098" w:rsidRPr="00824100">
        <w:rPr>
          <w:rFonts w:ascii="Arial" w:eastAsia="MS Mincho" w:hAnsi="Arial" w:cs="Arial"/>
          <w:sz w:val="26"/>
          <w:szCs w:val="26"/>
        </w:rPr>
        <w:t> 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2D68A1">
        <w:rPr>
          <w:rFonts w:ascii="Arial Narrow" w:eastAsia="MS Mincho" w:hAnsi="Arial Narrow" w:cs="Arial"/>
          <w:b/>
          <w:sz w:val="26"/>
          <w:szCs w:val="26"/>
        </w:rPr>
        <w:t>х1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AB6EFF" w:rsidRPr="00824100">
        <w:rPr>
          <w:rFonts w:ascii="Arial" w:eastAsia="MS Mincho" w:hAnsi="Arial" w:cs="Arial"/>
          <w:sz w:val="26"/>
          <w:szCs w:val="26"/>
        </w:rPr>
        <w:t> </w:t>
      </w:r>
      <w:r w:rsidR="007C765E" w:rsidRPr="00824100">
        <w:rPr>
          <w:rFonts w:ascii="Arial" w:eastAsia="MS Mincho" w:hAnsi="Arial" w:cs="Arial"/>
          <w:sz w:val="26"/>
          <w:szCs w:val="26"/>
        </w:rPr>
        <w:t>(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2D68A1">
        <w:rPr>
          <w:rFonts w:ascii="Arial Narrow" w:eastAsia="MS Mincho" w:hAnsi="Arial Narrow" w:cs="Arial"/>
          <w:b/>
          <w:sz w:val="26"/>
          <w:szCs w:val="26"/>
        </w:rPr>
        <w:t>х10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). Ручкой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ВОЛЬТ/ДЕЛ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канала</w:t>
      </w:r>
      <w:r w:rsidR="00CB352C" w:rsidRPr="00824100">
        <w:rPr>
          <w:rFonts w:ascii="Arial" w:eastAsia="MS Mincho" w:hAnsi="Arial" w:cs="Arial"/>
          <w:sz w:val="26"/>
          <w:szCs w:val="26"/>
        </w:rPr>
        <w:t> </w:t>
      </w:r>
      <w:r w:rsidR="007C765E" w:rsidRPr="00824100">
        <w:rPr>
          <w:rFonts w:ascii="Arial" w:eastAsia="MS Mincho" w:hAnsi="Arial" w:cs="Arial"/>
          <w:sz w:val="26"/>
          <w:szCs w:val="26"/>
        </w:rPr>
        <w:t>1</w:t>
      </w:r>
      <w:r w:rsidR="001D2366" w:rsidRPr="00824100">
        <w:rPr>
          <w:rFonts w:ascii="Arial" w:eastAsia="MS Mincho" w:hAnsi="Arial" w:cs="Arial"/>
          <w:sz w:val="26"/>
          <w:szCs w:val="26"/>
        </w:rPr>
        <w:t> </w:t>
      </w:r>
      <w:r w:rsidR="007C765E" w:rsidRPr="00824100">
        <w:rPr>
          <w:rFonts w:ascii="Arial" w:eastAsia="MS Mincho" w:hAnsi="Arial" w:cs="Arial"/>
          <w:sz w:val="26"/>
          <w:szCs w:val="26"/>
        </w:rPr>
        <w:t>(2) установите коэффициент отклонения, исходя из предполагаемых параметров сигнала.</w:t>
      </w:r>
    </w:p>
    <w:p w:rsidR="007C765E" w:rsidRPr="00824100" w:rsidRDefault="00ED16C0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4245610</wp:posOffset>
                </wp:positionH>
                <wp:positionV relativeFrom="paragraph">
                  <wp:posOffset>243840</wp:posOffset>
                </wp:positionV>
                <wp:extent cx="84455" cy="211455"/>
                <wp:effectExtent l="27305" t="13970" r="31115" b="12700"/>
                <wp:wrapNone/>
                <wp:docPr id="84" name="Group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84455" cy="211455"/>
                          <a:chOff x="7323" y="4194"/>
                          <a:chExt cx="153" cy="333"/>
                        </a:xfrm>
                      </wpg:grpSpPr>
                      <wps:wsp>
                        <wps:cNvPr id="85" name="AutoShape 709"/>
                        <wps:cNvSpPr>
                          <a:spLocks noChangeArrowheads="1"/>
                        </wps:cNvSpPr>
                        <wps:spPr bwMode="auto">
                          <a:xfrm>
                            <a:off x="7323" y="4194"/>
                            <a:ext cx="153" cy="153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710"/>
                        <wps:cNvSpPr>
                          <a:spLocks noChangeArrowheads="1"/>
                        </wps:cNvSpPr>
                        <wps:spPr bwMode="auto">
                          <a:xfrm>
                            <a:off x="7323" y="4374"/>
                            <a:ext cx="153" cy="15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8B640" id="Group 708" o:spid="_x0000_s1026" style="position:absolute;margin-left:334.3pt;margin-top:19.2pt;width:6.65pt;height:16.65pt;flip:x;z-index:251657728" coordorigin="7323,4194" coordsize="153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">
                <v:shape id="AutoShape 709" o:spid="_x0000_s1027" type="#_x0000_t68" style="position:absolute;left:7323;top:419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Ie8QA&#10;AADbAAAADwAAAGRycy9kb3ducmV2LnhtbESPS4vCQBCE74L/YWhhbzpxQdHoKOL6WMGLj4Pe2kyb&#10;BDM9ITOr2X/vCILHoqq+osbT2hTiTpXLLSvodiIQxInVOacKjodlewDCeWSNhWVS8E8OppNmY4yx&#10;tg/e0X3vUxEg7GJUkHlfxlK6JCODrmNL4uBdbWXQB1mlUlf4CHBTyO8o6kuDOYeFDEuaZ5Tc9n9G&#10;weVgr4szX9ar03a9ua1+hkvX10p9terZCISn2n/C7/avVjDowetL+AFy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WCHvEAAAA2wAAAA8AAAAAAAAAAAAAAAAAmAIAAGRycy9k&#10;b3ducmV2LnhtbFBLBQYAAAAABAAEAPUAAACJAwAAAAA=&#10;" fillcolor="black"/>
                <v:shape id="AutoShape 710" o:spid="_x0000_s1028" type="#_x0000_t67" style="position:absolute;left:7323;top:437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5k98MA&#10;AADbAAAADwAAAGRycy9kb3ducmV2LnhtbESPwWrDMBBE74X8g9hCb43cFkxwIpsQCBR6atxAjhtr&#10;a4laK8dSHLdfHwUKOQ4z84ZZVZPrxEhDsJ4VvMwzEMSN15ZbBV/19nkBIkRkjZ1nUvBLAapy9rDC&#10;QvsLf9K4i61IEA4FKjAx9oWUoTHkMMx9T5y8bz84jEkOrdQDXhLcdfI1y3Lp0HJaMNjTxlDzszs7&#10;Behs87bfnu0xjKauPw55/HMnpZ4ep/USRKQp3sP/7XetYJHD7Uv6AbK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5k98MAAADbAAAADwAAAAAAAAAAAAAAAACYAgAAZHJzL2Rv&#10;d25yZXYueG1sUEsFBgAAAAAEAAQA9QAAAIgDAAAAAA==&#10;" fillcolor="black"/>
              </v:group>
            </w:pict>
          </mc:Fallback>
        </mc:AlternateContent>
      </w:r>
      <w:r w:rsidR="005B6658" w:rsidRPr="00824100">
        <w:rPr>
          <w:rFonts w:ascii="Arial" w:eastAsia="MS Mincho" w:hAnsi="Arial" w:cs="Arial"/>
          <w:sz w:val="26"/>
          <w:szCs w:val="26"/>
        </w:rPr>
        <w:t xml:space="preserve">Подайте сигнал на соответствующий вход с помощью делителя 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из комплекта </w:t>
      </w:r>
      <w:r w:rsidR="00CB352C" w:rsidRPr="00824100">
        <w:rPr>
          <w:rFonts w:ascii="Arial" w:eastAsia="MS Mincho" w:hAnsi="Arial" w:cs="Arial"/>
          <w:sz w:val="26"/>
          <w:szCs w:val="26"/>
        </w:rPr>
        <w:t>поставки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осциллографа. Ручками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2D68A1">
        <w:rPr>
          <w:rFonts w:ascii="Arial Narrow" w:eastAsia="MS Mincho" w:hAnsi="Arial Narrow" w:cs="Arial"/>
          <w:b/>
          <w:sz w:val="26"/>
          <w:szCs w:val="26"/>
        </w:rPr>
        <w:t>ВОЛЬТ/ДЕЛ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CE6415" w:rsidRPr="00824100">
        <w:rPr>
          <w:rFonts w:ascii="Arial" w:eastAsia="MS Mincho" w:hAnsi="Arial" w:cs="Arial"/>
          <w:sz w:val="26"/>
          <w:szCs w:val="26"/>
        </w:rPr>
        <w:t xml:space="preserve"> и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CE6415" w:rsidRPr="00824100">
        <w:rPr>
          <w:rFonts w:ascii="Arial" w:eastAsia="MS Mincho" w:hAnsi="Arial" w:cs="Arial"/>
          <w:sz w:val="26"/>
          <w:szCs w:val="26"/>
        </w:rPr>
        <w:t>     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установите приемлемое изображение сигнала на ЖКЭ.</w:t>
      </w:r>
    </w:p>
    <w:p w:rsidR="007C765E" w:rsidRPr="00824100" w:rsidRDefault="007C765E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 xml:space="preserve">Если предварительной информации о сигнале нет и ручной поиск затруднен, произведите автоматический поиск сигнала. Для этого </w:t>
      </w:r>
      <w:r w:rsidR="00A83DBA" w:rsidRPr="00824100">
        <w:rPr>
          <w:rFonts w:ascii="Arial" w:eastAsia="MS Mincho" w:hAnsi="Arial" w:cs="Arial"/>
          <w:sz w:val="26"/>
          <w:szCs w:val="26"/>
        </w:rPr>
        <w:t>нажмите</w:t>
      </w:r>
      <w:r w:rsidRPr="00824100">
        <w:rPr>
          <w:rFonts w:ascii="Arial" w:eastAsia="MS Mincho" w:hAnsi="Arial" w:cs="Arial"/>
          <w:sz w:val="26"/>
          <w:szCs w:val="26"/>
        </w:rPr>
        <w:t xml:space="preserve"> кнопк</w:t>
      </w:r>
      <w:r w:rsidR="00A83DBA" w:rsidRPr="00824100">
        <w:rPr>
          <w:rFonts w:ascii="Arial" w:eastAsia="MS Mincho" w:hAnsi="Arial" w:cs="Arial"/>
          <w:sz w:val="26"/>
          <w:szCs w:val="26"/>
        </w:rPr>
        <w:t>у</w:t>
      </w:r>
      <w:r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1A4993" w:rsidRPr="00824100">
        <w:rPr>
          <w:rFonts w:ascii="Arial" w:eastAsia="MS Mincho" w:hAnsi="Arial" w:cs="Arial"/>
          <w:sz w:val="26"/>
          <w:szCs w:val="26"/>
        </w:rPr>
        <w:t>″</w:t>
      </w:r>
      <w:r w:rsidRPr="00B83CDE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="001A4993" w:rsidRPr="00824100">
        <w:rPr>
          <w:rFonts w:ascii="Arial" w:eastAsia="MS Mincho" w:hAnsi="Arial" w:cs="Arial"/>
          <w:sz w:val="26"/>
          <w:szCs w:val="26"/>
        </w:rPr>
        <w:t>″</w:t>
      </w:r>
      <w:r w:rsidRPr="00824100">
        <w:rPr>
          <w:rFonts w:ascii="Arial" w:eastAsia="MS Mincho" w:hAnsi="Arial" w:cs="Arial"/>
          <w:sz w:val="26"/>
          <w:szCs w:val="26"/>
        </w:rPr>
        <w:t xml:space="preserve"> войдите в меню и выберите </w:t>
      </w:r>
      <w:r w:rsidR="001A4993" w:rsidRPr="00824100">
        <w:rPr>
          <w:rFonts w:ascii="Arial" w:eastAsia="MS Mincho" w:hAnsi="Arial" w:cs="Arial"/>
          <w:sz w:val="26"/>
          <w:szCs w:val="26"/>
        </w:rPr>
        <w:t>″</w:t>
      </w:r>
      <w:r w:rsidRPr="00B83CDE">
        <w:rPr>
          <w:rFonts w:ascii="Arial Narrow" w:eastAsia="MS Mincho" w:hAnsi="Arial Narrow" w:cs="Arial"/>
          <w:b/>
          <w:sz w:val="26"/>
          <w:szCs w:val="26"/>
        </w:rPr>
        <w:t>Поиск сигнала</w:t>
      </w:r>
      <w:r w:rsidR="001A4993" w:rsidRPr="00824100">
        <w:rPr>
          <w:rFonts w:ascii="Arial" w:eastAsia="MS Mincho" w:hAnsi="Arial" w:cs="Arial"/>
          <w:sz w:val="26"/>
          <w:szCs w:val="26"/>
        </w:rPr>
        <w:t>″</w:t>
      </w:r>
      <w:r w:rsidRPr="00824100">
        <w:rPr>
          <w:rFonts w:ascii="Arial" w:eastAsia="MS Mincho" w:hAnsi="Arial" w:cs="Arial"/>
          <w:sz w:val="26"/>
          <w:szCs w:val="26"/>
        </w:rPr>
        <w:t>.</w:t>
      </w:r>
    </w:p>
    <w:p w:rsidR="007C765E" w:rsidRPr="009825E6" w:rsidRDefault="0080149F" w:rsidP="00441ADE">
      <w:pPr>
        <w:pStyle w:val="3"/>
      </w:pPr>
      <w:bookmarkStart w:id="33" w:name="_Toc224455360"/>
      <w:bookmarkStart w:id="34" w:name="_Toc427142018"/>
      <w:r>
        <w:br w:type="page"/>
      </w:r>
      <w:bookmarkStart w:id="35" w:name="_Toc497122231"/>
      <w:r w:rsidR="00DC52AD" w:rsidRPr="009825E6">
        <w:lastRenderedPageBreak/>
        <w:t>3.3</w:t>
      </w:r>
      <w:r w:rsidR="00DC52AD" w:rsidRPr="009825E6">
        <w:tab/>
      </w:r>
      <w:r w:rsidR="007C765E" w:rsidRPr="009825E6">
        <w:t>Управление разверткой</w:t>
      </w:r>
      <w:bookmarkEnd w:id="33"/>
      <w:bookmarkEnd w:id="34"/>
      <w:bookmarkEnd w:id="35"/>
    </w:p>
    <w:p w:rsidR="0080149F" w:rsidRPr="0080149F" w:rsidRDefault="0080149F" w:rsidP="004D7360">
      <w:pPr>
        <w:tabs>
          <w:tab w:val="left" w:pos="1248"/>
        </w:tabs>
        <w:spacing w:line="276" w:lineRule="auto"/>
        <w:ind w:firstLine="567"/>
        <w:jc w:val="both"/>
        <w:rPr>
          <w:rFonts w:eastAsia="MS Mincho"/>
          <w:sz w:val="12"/>
          <w:szCs w:val="12"/>
        </w:rPr>
      </w:pPr>
    </w:p>
    <w:p w:rsidR="007C765E" w:rsidRPr="00B01532" w:rsidRDefault="00DC52AD" w:rsidP="004D7360">
      <w:pPr>
        <w:tabs>
          <w:tab w:val="left" w:pos="1248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>3.3.1</w:t>
      </w:r>
      <w:r w:rsidRPr="00B01532">
        <w:rPr>
          <w:rFonts w:ascii="Arial" w:eastAsia="MS Mincho" w:hAnsi="Arial" w:cs="Arial"/>
          <w:sz w:val="26"/>
          <w:szCs w:val="26"/>
        </w:rPr>
        <w:tab/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Органы управления разверткой находятся  в зоне </w:t>
      </w:r>
      <w:r w:rsidR="00C370F6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bCs/>
          <w:sz w:val="26"/>
          <w:szCs w:val="26"/>
        </w:rPr>
        <w:t>РАЗВЕРТКА</w:t>
      </w:r>
      <w:r w:rsidR="00C370F6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>.</w:t>
      </w:r>
    </w:p>
    <w:p w:rsidR="007C765E" w:rsidRPr="00B01532" w:rsidRDefault="007C765E" w:rsidP="004D7360">
      <w:pPr>
        <w:spacing w:line="276" w:lineRule="auto"/>
        <w:ind w:firstLine="546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 xml:space="preserve">Вращение ручки </w:t>
      </w:r>
      <w:r w:rsidR="00C370F6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 Narrow" w:eastAsia="MS Mincho" w:hAnsi="Arial Narrow" w:cs="Arial"/>
          <w:b/>
          <w:sz w:val="26"/>
          <w:szCs w:val="26"/>
        </w:rPr>
        <w:t>ВРЕМЯ/ДЕЛ</w:t>
      </w:r>
      <w:r w:rsidR="00C370F6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 по часовой стрелке уменьшает коэффициент развертки в последовательности </w:t>
      </w:r>
      <w:r w:rsidR="003A2477" w:rsidRPr="00B01532">
        <w:rPr>
          <w:rFonts w:ascii="Arial" w:eastAsia="MS Mincho" w:hAnsi="Arial" w:cs="Arial"/>
          <w:sz w:val="26"/>
          <w:szCs w:val="26"/>
        </w:rPr>
        <w:t xml:space="preserve">5, 2, 1, </w:t>
      </w:r>
      <w:r w:rsidRPr="00B01532">
        <w:rPr>
          <w:rFonts w:ascii="Arial" w:eastAsia="MS Mincho" w:hAnsi="Arial" w:cs="Arial"/>
          <w:sz w:val="26"/>
          <w:szCs w:val="26"/>
        </w:rPr>
        <w:t xml:space="preserve">а вращение против часовой стрелки </w:t>
      </w:r>
      <w:r w:rsidR="00C370F6" w:rsidRPr="00B01532">
        <w:rPr>
          <w:rFonts w:ascii="Arial" w:eastAsia="MS Mincho" w:hAnsi="Arial" w:cs="Arial"/>
          <w:sz w:val="26"/>
          <w:szCs w:val="26"/>
        </w:rPr>
        <w:t>-</w:t>
      </w:r>
      <w:r w:rsidRPr="00B01532">
        <w:rPr>
          <w:rFonts w:ascii="Arial" w:eastAsia="MS Mincho" w:hAnsi="Arial" w:cs="Arial"/>
          <w:sz w:val="26"/>
          <w:szCs w:val="26"/>
        </w:rPr>
        <w:t xml:space="preserve"> увеличивает. Коэффициент</w:t>
      </w:r>
      <w:r w:rsidR="00C370F6" w:rsidRPr="00B01532">
        <w:rPr>
          <w:rFonts w:ascii="Arial" w:eastAsia="MS Mincho" w:hAnsi="Arial" w:cs="Arial"/>
          <w:sz w:val="26"/>
          <w:szCs w:val="26"/>
          <w:lang w:val="en-US"/>
        </w:rPr>
        <w:t> </w:t>
      </w:r>
      <w:r w:rsidRPr="00B01532">
        <w:rPr>
          <w:rFonts w:ascii="Arial" w:eastAsia="MS Mincho" w:hAnsi="Arial" w:cs="Arial"/>
          <w:sz w:val="26"/>
          <w:szCs w:val="26"/>
        </w:rPr>
        <w:t xml:space="preserve">развертки отображается в нижней части  </w:t>
      </w:r>
      <w:r w:rsidR="00F337F8" w:rsidRPr="00B01532">
        <w:rPr>
          <w:rFonts w:ascii="Arial" w:eastAsia="MS Mincho" w:hAnsi="Arial" w:cs="Arial"/>
          <w:sz w:val="26"/>
          <w:szCs w:val="26"/>
        </w:rPr>
        <w:t>экрана</w:t>
      </w:r>
      <w:r w:rsidRPr="00B01532">
        <w:rPr>
          <w:rFonts w:ascii="Arial" w:eastAsia="MS Mincho" w:hAnsi="Arial" w:cs="Arial"/>
          <w:sz w:val="26"/>
          <w:szCs w:val="26"/>
        </w:rPr>
        <w:t>.</w:t>
      </w:r>
    </w:p>
    <w:p w:rsidR="007C765E" w:rsidRPr="00B01532" w:rsidRDefault="00ED16C0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1270</wp:posOffset>
                </wp:positionV>
                <wp:extent cx="403225" cy="97155"/>
                <wp:effectExtent l="13335" t="19050" r="12065" b="26670"/>
                <wp:wrapNone/>
                <wp:docPr id="81" name="Group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225" cy="97155"/>
                          <a:chOff x="2835" y="13554"/>
                          <a:chExt cx="635" cy="153"/>
                        </a:xfrm>
                      </wpg:grpSpPr>
                      <wps:wsp>
                        <wps:cNvPr id="82" name="AutoShape 70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35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704"/>
                        <wps:cNvSpPr>
                          <a:spLocks noChangeArrowheads="1"/>
                        </wps:cNvSpPr>
                        <wps:spPr bwMode="auto">
                          <a:xfrm>
                            <a:off x="3209" y="13554"/>
                            <a:ext cx="261" cy="142"/>
                          </a:xfrm>
                          <a:prstGeom prst="rightArrow">
                            <a:avLst>
                              <a:gd name="adj1" fmla="val 50000"/>
                              <a:gd name="adj2" fmla="val 4595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9B612" id="Group 702" o:spid="_x0000_s1026" style="position:absolute;margin-left:89.95pt;margin-top:.1pt;width:31.75pt;height:7.65pt;z-index:251656704" coordorigin="2835,13554" coordsize="635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">
                <v:shape id="AutoShape 703" o:spid="_x0000_s1027" type="#_x0000_t13" style="position:absolute;left:2835;top:13554;width:272;height:15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oercIA&#10;AADbAAAADwAAAGRycy9kb3ducmV2LnhtbESPT4vCMBTE7wv7HcJb8LamW6FoNcoiFT0trv/Oj+bZ&#10;FJuX0kSt394sCHscZuY3zGzR20bcqPO1YwVfwwQEcel0zZWCw371OQbhA7LGxjEpeJCHxfz9bYa5&#10;dnf+pdsuVCJC2OeowITQ5lL60pBFP3QtcfTOrrMYouwqqTu8R7htZJokmbRYc1ww2NLSUHnZXa2C&#10;lcnY/BTHtJisT9nWbtamuIyUGnz031MQgfrwH361N1rBOIW/L/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qh6twgAAANsAAAAPAAAAAAAAAAAAAAAAAJgCAABkcnMvZG93&#10;bnJldi54bWxQSwUGAAAAAAQABAD1AAAAhwMAAAAA&#10;" fillcolor="black"/>
                <v:shape id="AutoShape 704" o:spid="_x0000_s1028" type="#_x0000_t13" style="position:absolute;left:3209;top:13554;width:2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9q1cMA&#10;AADbAAAADwAAAGRycy9kb3ducmV2LnhtbESP0WrCQBRE3wX/YbkF33TTFiREV5Gi4EMRkvoB1+xt&#10;NiR7N2a3Sfx7t1Do4zAzZ5jtfrKtGKj3tWMFr6sEBHHpdM2VguvXaZmC8AFZY+uYFDzIw343n20x&#10;027knIYiVCJC2GeowITQZVL60pBFv3IdcfS+XW8xRNlXUvc4Rrht5VuSrKXFmuOCwY4+DJVN8WMV&#10;HMLx0qTFucs/6/HWJg2Odn1XavEyHTYgAk3hP/zXPmsF6Tv8fok/QO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9q1cMAAADbAAAADwAAAAAAAAAAAAAAAACYAgAAZHJzL2Rv&#10;d25yZXYueG1sUEsFBgAAAAAEAAQA9QAAAIgDAAAAAA==&#10;" fillcolor="black"/>
              </v:group>
            </w:pict>
          </mc:Fallback>
        </mc:AlternateContent>
      </w:r>
      <w:r w:rsidR="00D8361E" w:rsidRPr="00B01532">
        <w:rPr>
          <w:rFonts w:ascii="Arial" w:eastAsia="MS Mincho" w:hAnsi="Arial" w:cs="Arial"/>
          <w:sz w:val="26"/>
          <w:szCs w:val="26"/>
        </w:rPr>
        <w:t>Р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учка </w:t>
      </w:r>
      <w:r w:rsidR="00423F37" w:rsidRPr="00B01532">
        <w:rPr>
          <w:rFonts w:ascii="Arial" w:eastAsia="MS Mincho" w:hAnsi="Arial" w:cs="Arial"/>
          <w:sz w:val="26"/>
          <w:szCs w:val="26"/>
        </w:rPr>
        <w:t>″</w:t>
      </w:r>
      <w:r w:rsidR="006304C3" w:rsidRPr="00B01532">
        <w:rPr>
          <w:rFonts w:ascii="Arial" w:eastAsia="MS Mincho" w:hAnsi="Arial" w:cs="Arial"/>
          <w:sz w:val="26"/>
          <w:szCs w:val="26"/>
        </w:rPr>
        <w:t>          </w:t>
      </w:r>
      <w:r w:rsidR="007C765E" w:rsidRPr="00B01532">
        <w:rPr>
          <w:rFonts w:ascii="Arial" w:eastAsia="MS Mincho" w:hAnsi="Arial" w:cs="Arial"/>
          <w:sz w:val="26"/>
          <w:szCs w:val="26"/>
        </w:rPr>
        <w:t> </w:t>
      </w:r>
      <w:r w:rsidR="00E079BE" w:rsidRPr="00B01532">
        <w:rPr>
          <w:rFonts w:ascii="Arial" w:eastAsia="MS Mincho" w:hAnsi="Arial" w:cs="Arial"/>
          <w:sz w:val="26"/>
          <w:szCs w:val="26"/>
        </w:rPr>
        <w:t> </w:t>
      </w:r>
      <w:r w:rsidR="00423F37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предназначена для плавной установк</w:t>
      </w:r>
      <w:r w:rsidR="00A469C9" w:rsidRPr="00B01532">
        <w:rPr>
          <w:rFonts w:ascii="Arial" w:eastAsia="MS Mincho" w:hAnsi="Arial" w:cs="Arial"/>
          <w:sz w:val="26"/>
          <w:szCs w:val="26"/>
        </w:rPr>
        <w:t>и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величины пред-</w:t>
      </w:r>
      <w:r w:rsidR="00E623F2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и послезапуска относительно синхроимпульса и привязки синхронизации к </w:t>
      </w:r>
      <w:r w:rsidR="00426A55" w:rsidRPr="00B01532">
        <w:rPr>
          <w:rFonts w:ascii="Arial" w:eastAsia="MS Mincho" w:hAnsi="Arial" w:cs="Arial"/>
          <w:sz w:val="26"/>
          <w:szCs w:val="26"/>
        </w:rPr>
        <w:t xml:space="preserve">выбранной точке </w:t>
      </w:r>
      <w:r w:rsidR="007C765E" w:rsidRPr="00B01532">
        <w:rPr>
          <w:rFonts w:ascii="Arial" w:eastAsia="MS Mincho" w:hAnsi="Arial" w:cs="Arial"/>
          <w:sz w:val="26"/>
          <w:szCs w:val="26"/>
        </w:rPr>
        <w:t>экран</w:t>
      </w:r>
      <w:r w:rsidR="00426A55" w:rsidRPr="00B01532">
        <w:rPr>
          <w:rFonts w:ascii="Arial" w:eastAsia="MS Mincho" w:hAnsi="Arial" w:cs="Arial"/>
          <w:sz w:val="26"/>
          <w:szCs w:val="26"/>
        </w:rPr>
        <w:t>а</w:t>
      </w:r>
      <w:r w:rsidR="007C765E" w:rsidRPr="00B01532">
        <w:rPr>
          <w:rFonts w:ascii="Arial" w:eastAsia="MS Mincho" w:hAnsi="Arial" w:cs="Arial"/>
          <w:sz w:val="26"/>
          <w:szCs w:val="26"/>
        </w:rPr>
        <w:t>.</w:t>
      </w:r>
    </w:p>
    <w:p w:rsidR="007332B8" w:rsidRPr="00B01532" w:rsidRDefault="007F7516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РАЗВ</w:t>
      </w:r>
      <w:r w:rsidRPr="00B01532">
        <w:rPr>
          <w:rFonts w:ascii="Arial" w:eastAsia="MS Mincho" w:hAnsi="Arial" w:cs="Arial"/>
          <w:sz w:val="26"/>
          <w:szCs w:val="26"/>
        </w:rPr>
        <w:t>″</w:t>
      </w:r>
      <w:r w:rsidR="003A7AC4" w:rsidRPr="00B01532">
        <w:rPr>
          <w:rFonts w:ascii="Arial" w:eastAsia="MS Mincho" w:hAnsi="Arial" w:cs="Arial"/>
          <w:sz w:val="26"/>
          <w:szCs w:val="26"/>
        </w:rPr>
        <w:t xml:space="preserve"> -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кнопка входа в меню управления режимами индикации входного сигнала по временной оси - </w:t>
      </w:r>
      <w:r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РАЗВЕРТКА</w:t>
      </w:r>
      <w:r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>.</w:t>
      </w:r>
    </w:p>
    <w:p w:rsidR="007C765E" w:rsidRPr="00B01532" w:rsidRDefault="007C765E" w:rsidP="00C74EF3">
      <w:pPr>
        <w:spacing w:before="6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 xml:space="preserve">Меню </w:t>
      </w:r>
      <w:r w:rsidR="007F7516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 Narrow" w:eastAsia="MS Mincho" w:hAnsi="Arial Narrow" w:cs="Arial"/>
          <w:b/>
          <w:sz w:val="26"/>
          <w:szCs w:val="26"/>
        </w:rPr>
        <w:t>РАЗВЕРТКА</w:t>
      </w:r>
      <w:r w:rsidR="007F7516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 имеет следующие позиции:</w:t>
      </w:r>
    </w:p>
    <w:p w:rsidR="007C765E" w:rsidRPr="00B01532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 xml:space="preserve">- </w:t>
      </w:r>
      <w:r w:rsidR="007F7516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 Narrow" w:eastAsia="MS Mincho" w:hAnsi="Arial Narrow" w:cs="Arial"/>
          <w:b/>
          <w:sz w:val="26"/>
          <w:szCs w:val="26"/>
        </w:rPr>
        <w:t>Выборка</w:t>
      </w:r>
      <w:r w:rsidR="00A0246F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 (активизируется только на развертках от 50 до 2 нс/дел). Включает режим реального или эквивалентного времени при регистрации сигналов. Режим реального времени обеспечивает возможность регистрации однократных сигналов на развертках </w:t>
      </w:r>
      <w:r w:rsidR="00B37069" w:rsidRPr="00B01532">
        <w:rPr>
          <w:rFonts w:ascii="Arial" w:eastAsia="MS Mincho" w:hAnsi="Arial" w:cs="Arial"/>
          <w:sz w:val="26"/>
          <w:szCs w:val="26"/>
        </w:rPr>
        <w:t>менее 0,1 мкс/дел. При этом не ″</w:t>
      </w:r>
      <w:r w:rsidRPr="00B01532">
        <w:rPr>
          <w:rFonts w:ascii="Arial" w:eastAsia="MS Mincho" w:hAnsi="Arial" w:cs="Arial"/>
          <w:sz w:val="26"/>
          <w:szCs w:val="26"/>
        </w:rPr>
        <w:t>считанные</w:t>
      </w:r>
      <w:r w:rsidR="00B37069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 значения вычисляются по закону</w:t>
      </w:r>
      <w:r w:rsidR="00705308" w:rsidRPr="00B01532">
        <w:rPr>
          <w:rFonts w:ascii="Arial" w:eastAsia="MS Mincho" w:hAnsi="Arial" w:cs="Arial"/>
          <w:sz w:val="26"/>
          <w:szCs w:val="26"/>
        </w:rPr>
        <w:tab/>
      </w:r>
      <w:r w:rsidR="00705308" w:rsidRPr="00B01532">
        <w:rPr>
          <w:rFonts w:ascii="Arial" w:eastAsia="MS Mincho" w:hAnsi="Arial" w:cs="Arial"/>
          <w:position w:val="-18"/>
          <w:sz w:val="26"/>
          <w:szCs w:val="26"/>
        </w:rPr>
        <w:object w:dxaOrig="680" w:dyaOrig="480">
          <v:shape id="_x0000_i1031" type="#_x0000_t75" style="width:34.3pt;height:24pt" o:ole="">
            <v:imagedata r:id="rId39" o:title=""/>
          </v:shape>
          <o:OLEObject Type="Embed" ProgID="Equation.3" ShapeID="_x0000_i1031" DrawAspect="Content" ObjectID="_1583327817" r:id="rId40"/>
        </w:object>
      </w:r>
      <w:r w:rsidR="007332B8" w:rsidRPr="00B01532">
        <w:rPr>
          <w:rFonts w:ascii="Arial" w:eastAsia="MS Mincho" w:hAnsi="Arial" w:cs="Arial"/>
          <w:sz w:val="26"/>
          <w:szCs w:val="26"/>
        </w:rPr>
        <w:t>;</w:t>
      </w:r>
    </w:p>
    <w:p w:rsidR="007C765E" w:rsidRPr="00B01532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>-</w:t>
      </w:r>
      <w:r w:rsidR="0070234E">
        <w:rPr>
          <w:rFonts w:ascii="Arial" w:eastAsia="MS Mincho" w:hAnsi="Arial" w:cs="Arial"/>
          <w:sz w:val="26"/>
          <w:szCs w:val="26"/>
        </w:rPr>
        <w:t> </w:t>
      </w:r>
      <w:r w:rsidR="00FD2DB4" w:rsidRPr="00B01532">
        <w:rPr>
          <w:rFonts w:ascii="Arial" w:eastAsia="MS Mincho" w:hAnsi="Arial" w:cs="Arial"/>
          <w:sz w:val="26"/>
          <w:szCs w:val="26"/>
        </w:rPr>
        <w:t>″</w:t>
      </w:r>
      <w:r w:rsidR="002A663F" w:rsidRPr="00B01532">
        <w:rPr>
          <w:rFonts w:ascii="Arial Narrow" w:eastAsia="MS Mincho" w:hAnsi="Arial Narrow" w:cs="Arial"/>
          <w:b/>
          <w:sz w:val="26"/>
          <w:szCs w:val="26"/>
        </w:rPr>
        <w:t>Пик </w:t>
      </w:r>
      <w:r w:rsidRPr="00B01532">
        <w:rPr>
          <w:rFonts w:ascii="Arial Narrow" w:eastAsia="MS Mincho" w:hAnsi="Arial Narrow" w:cs="Arial"/>
          <w:b/>
          <w:sz w:val="26"/>
          <w:szCs w:val="26"/>
        </w:rPr>
        <w:t>дет</w:t>
      </w:r>
      <w:r w:rsidR="00FD2DB4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>. Включение режима пикового детектора обеспечивает поиск и регистрацию минимального и максимального значения сигнала за каждый период дискретизации (функционирует при коэффициентах развертки от 1 мкс/дел до 10</w:t>
      </w:r>
      <w:r w:rsidR="00B01532">
        <w:rPr>
          <w:rFonts w:ascii="Arial" w:eastAsia="MS Mincho" w:hAnsi="Arial" w:cs="Arial"/>
          <w:sz w:val="26"/>
          <w:szCs w:val="26"/>
        </w:rPr>
        <w:t> </w:t>
      </w:r>
      <w:r w:rsidRPr="00B01532">
        <w:rPr>
          <w:rFonts w:ascii="Arial" w:eastAsia="MS Mincho" w:hAnsi="Arial" w:cs="Arial"/>
          <w:sz w:val="26"/>
          <w:szCs w:val="26"/>
        </w:rPr>
        <w:t>с/дел)</w:t>
      </w:r>
      <w:r w:rsidR="002242D9" w:rsidRPr="00B01532">
        <w:rPr>
          <w:rFonts w:ascii="Arial" w:eastAsia="MS Mincho" w:hAnsi="Arial" w:cs="Arial"/>
          <w:sz w:val="26"/>
          <w:szCs w:val="26"/>
        </w:rPr>
        <w:t>;</w:t>
      </w:r>
    </w:p>
    <w:p w:rsidR="007C765E" w:rsidRPr="00B01532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 xml:space="preserve">- </w:t>
      </w:r>
      <w:r w:rsidR="00FD2DB4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b/>
          <w:sz w:val="26"/>
          <w:szCs w:val="26"/>
        </w:rPr>
        <w:t>Т</w:t>
      </w:r>
      <w:r w:rsidRPr="00B01532">
        <w:rPr>
          <w:rFonts w:ascii="Arial" w:eastAsia="MS Mincho" w:hAnsi="Arial" w:cs="Arial"/>
          <w:b/>
          <w:sz w:val="26"/>
          <w:szCs w:val="26"/>
          <w:vertAlign w:val="subscript"/>
        </w:rPr>
        <w:t>о</w:t>
      </w:r>
      <w:r w:rsidR="00FD2DB4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. Переключает положение (привязку) синхроимпульса к левому, правому краю или центру </w:t>
      </w:r>
      <w:r w:rsidR="00C71B84" w:rsidRPr="00B01532">
        <w:rPr>
          <w:rFonts w:ascii="Arial" w:eastAsia="MS Mincho" w:hAnsi="Arial" w:cs="Arial"/>
          <w:sz w:val="26"/>
          <w:szCs w:val="26"/>
        </w:rPr>
        <w:t>экрана</w:t>
      </w:r>
      <w:r w:rsidR="002242D9" w:rsidRPr="00B01532">
        <w:rPr>
          <w:rFonts w:ascii="Arial" w:eastAsia="MS Mincho" w:hAnsi="Arial" w:cs="Arial"/>
          <w:sz w:val="26"/>
          <w:szCs w:val="26"/>
        </w:rPr>
        <w:t>;</w:t>
      </w:r>
    </w:p>
    <w:p w:rsidR="007C765E" w:rsidRPr="00B01532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 xml:space="preserve">- 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 Narrow" w:eastAsia="MS Mincho" w:hAnsi="Arial Narrow" w:cs="Arial"/>
          <w:b/>
          <w:sz w:val="26"/>
          <w:szCs w:val="26"/>
        </w:rPr>
        <w:t>Самописец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. Режим самописца активизируется </w:t>
      </w:r>
      <w:r w:rsidR="001B4877" w:rsidRPr="00B01532">
        <w:rPr>
          <w:rFonts w:ascii="Arial" w:eastAsia="MS Mincho" w:hAnsi="Arial" w:cs="Arial"/>
          <w:sz w:val="26"/>
          <w:szCs w:val="26"/>
        </w:rPr>
        <w:t xml:space="preserve">на </w:t>
      </w:r>
      <w:r w:rsidRPr="00B01532">
        <w:rPr>
          <w:rFonts w:ascii="Arial" w:eastAsia="MS Mincho" w:hAnsi="Arial" w:cs="Arial"/>
          <w:sz w:val="26"/>
          <w:szCs w:val="26"/>
        </w:rPr>
        <w:t>развертках 20 мс/дел и более</w:t>
      </w:r>
      <w:r w:rsidR="00CD09C1">
        <w:rPr>
          <w:rFonts w:ascii="Arial" w:eastAsia="MS Mincho" w:hAnsi="Arial" w:cs="Arial"/>
          <w:sz w:val="26"/>
          <w:szCs w:val="26"/>
        </w:rPr>
        <w:t>;</w:t>
      </w:r>
    </w:p>
    <w:p w:rsidR="009B2921" w:rsidRPr="00B01532" w:rsidRDefault="009B2921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>- 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Ф-ция</w:t>
      </w:r>
      <w:r w:rsidR="007C765E" w:rsidRPr="00B01532">
        <w:rPr>
          <w:rFonts w:ascii="Arial Narrow" w:eastAsia="MS Mincho" w:hAnsi="Arial Narrow" w:cs="Arial"/>
          <w:sz w:val="26"/>
          <w:szCs w:val="26"/>
        </w:rPr>
        <w:t xml:space="preserve"> 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ВР/ДЕЛ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переключает режимы 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Время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, 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Память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>.</w:t>
      </w:r>
    </w:p>
    <w:p w:rsidR="007C765E" w:rsidRPr="00B01532" w:rsidRDefault="00ED16C0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226695</wp:posOffset>
                </wp:positionV>
                <wp:extent cx="342265" cy="71755"/>
                <wp:effectExtent l="13335" t="20320" r="15875" b="22225"/>
                <wp:wrapNone/>
                <wp:docPr id="78" name="Group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65" cy="71755"/>
                          <a:chOff x="2835" y="13554"/>
                          <a:chExt cx="646" cy="153"/>
                        </a:xfrm>
                      </wpg:grpSpPr>
                      <wps:wsp>
                        <wps:cNvPr id="79" name="AutoShape 88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35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888"/>
                        <wps:cNvSpPr>
                          <a:spLocks noChangeArrowheads="1"/>
                        </wps:cNvSpPr>
                        <wps:spPr bwMode="auto">
                          <a:xfrm>
                            <a:off x="3209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902C3" id="Group 886" o:spid="_x0000_s1026" style="position:absolute;margin-left:269.95pt;margin-top:17.85pt;width:26.95pt;height:5.65pt;z-index:251664896" coordorigin="2835,13554" coordsize="646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">
                <v:shape id="AutoShape 887" o:spid="_x0000_s1027" type="#_x0000_t13" style="position:absolute;left:2835;top:13554;width:272;height:15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v8+8MA&#10;AADbAAAADwAAAGRycy9kb3ducmV2LnhtbESPT2vCQBTE74V+h+UJ3upGhbRG11AkoqfS+u/8yD6z&#10;Idm3Ibtq+u27hUKPw8z8hlnlg23FnXpfO1YwnSQgiEuna64UnI7blzcQPiBrbB2Tgm/ykK+fn1aY&#10;affgL7ofQiUihH2GCkwIXSalLw1Z9BPXEUfv6nqLIcq+krrHR4TbVs6SJJUWa44LBjvaGCqbw80q&#10;2JqUzUdxnhWL3SX9tPudKZq5UuPR8L4EEWgI/+G/9l4reF3A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v8+8MAAADbAAAADwAAAAAAAAAAAAAAAACYAgAAZHJzL2Rv&#10;d25yZXYueG1sUEsFBgAAAAAEAAQA9QAAAIgDAAAAAA==&#10;" fillcolor="black"/>
                <v:shape id="AutoShape 888" o:spid="_x0000_s1028" type="#_x0000_t13" style="position:absolute;left:3209;top:13554;width:272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30orwA&#10;AADbAAAADwAAAGRycy9kb3ducmV2LnhtbERPSwrCMBDdC94hjOBOU11IqUYRUXAhgtUDjM3YljaT&#10;2kRbb28WgsvH+682vanFm1pXWlYwm0YgiDOrS84V3K6HSQzCeWSNtWVS8CEHm/VwsMJE244v9E59&#10;LkIIuwQVFN43iZQuK8igm9qGOHAP2xr0Aba51C12IdzUch5FC2mw5NBQYEO7grIqfRkFW78/V3F6&#10;bC6nsrvXUYWdWTyVGo/67RKEp97/xT/3USuI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XfSivAAAANsAAAAPAAAAAAAAAAAAAAAAAJgCAABkcnMvZG93bnJldi54&#10;bWxQSwUGAAAAAAQABAD1AAAAgQMAAAAA&#10;" fillcolor="black"/>
              </v:group>
            </w:pict>
          </mc:Fallback>
        </mc:AlternateContent>
      </w:r>
      <w:r w:rsidRPr="00B01532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54610</wp:posOffset>
                </wp:positionV>
                <wp:extent cx="342265" cy="71755"/>
                <wp:effectExtent l="16510" t="19685" r="12700" b="22860"/>
                <wp:wrapNone/>
                <wp:docPr id="75" name="Group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65" cy="71755"/>
                          <a:chOff x="2835" y="13554"/>
                          <a:chExt cx="646" cy="153"/>
                        </a:xfrm>
                      </wpg:grpSpPr>
                      <wps:wsp>
                        <wps:cNvPr id="76" name="AutoShape 88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35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885"/>
                        <wps:cNvSpPr>
                          <a:spLocks noChangeArrowheads="1"/>
                        </wps:cNvSpPr>
                        <wps:spPr bwMode="auto">
                          <a:xfrm>
                            <a:off x="3209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97F24" id="Group 883" o:spid="_x0000_s1026" style="position:absolute;margin-left:275.45pt;margin-top:4.3pt;width:26.95pt;height:5.65pt;z-index:251663872" coordorigin="2835,13554" coordsize="646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">
                <v:shape id="AutoShape 884" o:spid="_x0000_s1027" type="#_x0000_t13" style="position:absolute;left:2835;top:13554;width:272;height:15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RoicMA&#10;AADbAAAADwAAAGRycy9kb3ducmV2LnhtbESPQWvCQBSE74X+h+UVvNVNFdI2upEiET1JtdXzI/vM&#10;hmTfhuyq8d+7QqHHYWa+YeaLwbbiQr2vHSt4GycgiEuna64U/P6sXj9A+ICssXVMCm7kYZE/P80x&#10;0+7KO7rsQyUihH2GCkwIXSalLw1Z9GPXEUfv5HqLIcq+krrHa4TbVk6SJJUWa44LBjtaGiqb/dkq&#10;WJmUzbY4TIrP9TH9tpu1KZqpUqOX4WsGItAQ/sN/7Y1W8J7C40v8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RoicMAAADbAAAADwAAAAAAAAAAAAAAAACYAgAAZHJzL2Rv&#10;d25yZXYueG1sUEsFBgAAAAAEAAQA9QAAAIgDAAAAAA==&#10;" fillcolor="black"/>
                <v:shape id="AutoShape 885" o:spid="_x0000_s1028" type="#_x0000_t13" style="position:absolute;left:3209;top:13554;width:272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c8cEA&#10;AADbAAAADwAAAGRycy9kb3ducmV2LnhtbESPwarCMBRE94L/EK7wdjbVhUo1ioiCCxHs8wOuzbUt&#10;bW5qE23f3xtBeMthZs4wq01vavGi1pWWFUyiGARxZnXJuYLr72G8AOE8ssbaMin4Iweb9XCwwkTb&#10;ji/0Sn0uAoRdggoK75tESpcVZNBFtiEO3t22Bn2QbS51i12Am1pO43gmDZYcFgpsaFdQVqVPo2Dr&#10;9+dqkR6by6nsbnVcYWdmD6V+Rv12CcJT7//D3/ZRK5jP4fM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hHPHBAAAA2wAAAA8AAAAAAAAAAAAAAAAAmAIAAGRycy9kb3du&#10;cmV2LnhtbFBLBQYAAAAABAAEAPUAAACGAwAAAAA=&#10;" fillcolor="black"/>
              </v:group>
            </w:pict>
          </mc:Fallback>
        </mc:AlternateConten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В основном режиме </w:t>
      </w:r>
      <w:r w:rsidR="00540BD2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Время</w:t>
      </w:r>
      <w:r w:rsidR="00540BD2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ручка 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>      </w:t>
      </w:r>
      <w:r w:rsidR="00475A99" w:rsidRPr="00B01532">
        <w:rPr>
          <w:rFonts w:ascii="Arial" w:eastAsia="MS Mincho" w:hAnsi="Arial" w:cs="Arial"/>
          <w:sz w:val="26"/>
          <w:szCs w:val="26"/>
          <w:lang w:val="en-US"/>
        </w:rPr>
        <w:t>   </w:t>
      </w:r>
      <w:r w:rsidR="00D005B1" w:rsidRPr="00B01532">
        <w:rPr>
          <w:rFonts w:ascii="Arial" w:eastAsia="MS Mincho" w:hAnsi="Arial" w:cs="Arial"/>
          <w:sz w:val="26"/>
          <w:szCs w:val="26"/>
        </w:rPr>
        <w:t>   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изменяет задержку пред-</w:t>
      </w:r>
      <w:r w:rsidR="00E17C57" w:rsidRPr="00B01532">
        <w:rPr>
          <w:rFonts w:ascii="Arial" w:eastAsia="MS Mincho" w:hAnsi="Arial" w:cs="Arial"/>
          <w:sz w:val="26"/>
          <w:szCs w:val="26"/>
        </w:rPr>
        <w:t> </w:t>
      </w:r>
      <w:r w:rsidR="007C765E" w:rsidRPr="00B01532">
        <w:rPr>
          <w:rFonts w:ascii="Arial" w:eastAsia="MS Mincho" w:hAnsi="Arial" w:cs="Arial"/>
          <w:sz w:val="26"/>
          <w:szCs w:val="26"/>
        </w:rPr>
        <w:t>и послезапуска. В</w:t>
      </w:r>
      <w:r w:rsidR="002D6D75" w:rsidRPr="00B01532">
        <w:rPr>
          <w:rFonts w:ascii="Arial" w:eastAsia="MS Mincho" w:hAnsi="Arial" w:cs="Arial"/>
          <w:sz w:val="26"/>
          <w:szCs w:val="26"/>
          <w:lang w:val="en-US"/>
        </w:rPr>
        <w:t> 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режиме 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Память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ручка 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C71B84" w:rsidRPr="00B01532">
        <w:rPr>
          <w:rFonts w:ascii="Arial" w:eastAsia="MS Mincho" w:hAnsi="Arial" w:cs="Arial"/>
          <w:sz w:val="26"/>
          <w:szCs w:val="26"/>
        </w:rPr>
        <w:t>  </w:t>
      </w:r>
      <w:r w:rsidR="007C765E" w:rsidRPr="00B01532">
        <w:rPr>
          <w:rFonts w:ascii="Arial" w:eastAsia="MS Mincho" w:hAnsi="Arial" w:cs="Arial"/>
          <w:sz w:val="26"/>
          <w:szCs w:val="26"/>
        </w:rPr>
        <w:t>     </w:t>
      </w:r>
      <w:r w:rsidR="00EF5804" w:rsidRPr="00B01532">
        <w:rPr>
          <w:rFonts w:ascii="Arial" w:eastAsia="MS Mincho" w:hAnsi="Arial" w:cs="Arial"/>
          <w:sz w:val="26"/>
          <w:szCs w:val="26"/>
          <w:lang w:val="en-US"/>
        </w:rPr>
        <w:t> </w:t>
      </w:r>
      <w:r w:rsidR="00B531AA" w:rsidRPr="00B01532">
        <w:rPr>
          <w:rFonts w:ascii="Arial" w:eastAsia="MS Mincho" w:hAnsi="Arial" w:cs="Arial"/>
          <w:sz w:val="26"/>
          <w:szCs w:val="26"/>
        </w:rPr>
        <w:t>  </w:t>
      </w:r>
      <w:r w:rsidR="00C77620" w:rsidRPr="00B01532">
        <w:rPr>
          <w:rFonts w:ascii="Arial" w:eastAsia="MS Mincho" w:hAnsi="Arial" w:cs="Arial"/>
          <w:sz w:val="26"/>
          <w:szCs w:val="26"/>
          <w:lang w:val="en-US"/>
        </w:rPr>
        <w:t> 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2A663F" w:rsidRPr="00B01532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перемещает видимую зону отображения сигнала из записанного массива памяти.</w:t>
      </w:r>
    </w:p>
    <w:p w:rsidR="007C765E" w:rsidRPr="009825E6" w:rsidRDefault="00017E48" w:rsidP="00441ADE">
      <w:pPr>
        <w:pStyle w:val="3"/>
      </w:pPr>
      <w:bookmarkStart w:id="36" w:name="_Toc224455361"/>
      <w:bookmarkStart w:id="37" w:name="_Toc427142019"/>
      <w:r>
        <w:br w:type="page"/>
      </w:r>
      <w:bookmarkStart w:id="38" w:name="_Toc497122232"/>
      <w:r w:rsidR="00951313" w:rsidRPr="009825E6">
        <w:lastRenderedPageBreak/>
        <w:t>3.4</w:t>
      </w:r>
      <w:r w:rsidR="00951313" w:rsidRPr="009825E6">
        <w:tab/>
      </w:r>
      <w:r w:rsidR="007C765E" w:rsidRPr="009825E6">
        <w:t>Управление режимом и источником си</w:t>
      </w:r>
      <w:r w:rsidR="007C765E" w:rsidRPr="009825E6">
        <w:t>н</w:t>
      </w:r>
      <w:r w:rsidR="007C765E" w:rsidRPr="009825E6">
        <w:t>хронизации</w:t>
      </w:r>
      <w:bookmarkEnd w:id="36"/>
      <w:bookmarkEnd w:id="37"/>
      <w:bookmarkEnd w:id="38"/>
    </w:p>
    <w:p w:rsidR="007C765E" w:rsidRPr="00F85ADB" w:rsidRDefault="00951313" w:rsidP="008C3C09">
      <w:pPr>
        <w:tabs>
          <w:tab w:val="left" w:pos="1276"/>
        </w:tabs>
        <w:spacing w:before="12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3.4.1</w:t>
      </w:r>
      <w:r w:rsidRPr="00F85ADB">
        <w:rPr>
          <w:rFonts w:ascii="Arial" w:eastAsia="MS Mincho" w:hAnsi="Arial" w:cs="Arial"/>
          <w:sz w:val="26"/>
          <w:szCs w:val="26"/>
        </w:rPr>
        <w:tab/>
      </w:r>
      <w:r w:rsidR="00C63DD5" w:rsidRPr="00F85ADB">
        <w:rPr>
          <w:rFonts w:ascii="Arial" w:eastAsia="MS Mincho" w:hAnsi="Arial" w:cs="Arial"/>
          <w:sz w:val="26"/>
          <w:szCs w:val="26"/>
        </w:rPr>
        <w:t xml:space="preserve">Органы управления синхронизацией </w:t>
      </w:r>
      <w:r w:rsidR="00384784" w:rsidRPr="00F85ADB">
        <w:rPr>
          <w:rFonts w:ascii="Arial" w:eastAsia="MS Mincho" w:hAnsi="Arial" w:cs="Arial"/>
          <w:sz w:val="26"/>
          <w:szCs w:val="26"/>
        </w:rPr>
        <w:t xml:space="preserve">находятся </w:t>
      </w:r>
      <w:r w:rsidR="00C63DD5" w:rsidRPr="00F85ADB">
        <w:rPr>
          <w:rFonts w:ascii="Arial" w:eastAsia="MS Mincho" w:hAnsi="Arial" w:cs="Arial"/>
          <w:sz w:val="26"/>
          <w:szCs w:val="26"/>
        </w:rPr>
        <w:t>в</w:t>
      </w:r>
      <w:r w:rsidR="007C765E" w:rsidRPr="00F85ADB">
        <w:rPr>
          <w:rFonts w:ascii="Arial" w:eastAsia="MS Mincho" w:hAnsi="Arial" w:cs="Arial"/>
          <w:sz w:val="26"/>
          <w:szCs w:val="26"/>
        </w:rPr>
        <w:t xml:space="preserve"> зоне </w:t>
      </w:r>
      <w:r w:rsidR="002E2212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811150">
        <w:rPr>
          <w:rFonts w:ascii="Arial Narrow" w:eastAsia="MS Mincho" w:hAnsi="Arial Narrow" w:cs="Arial"/>
          <w:b/>
          <w:sz w:val="26"/>
          <w:szCs w:val="26"/>
        </w:rPr>
        <w:t>РАЗВЕРТКА</w:t>
      </w:r>
      <w:r w:rsidR="002E2212" w:rsidRPr="00F85ADB">
        <w:rPr>
          <w:rFonts w:ascii="Arial" w:eastAsia="MS Mincho" w:hAnsi="Arial" w:cs="Arial"/>
          <w:sz w:val="26"/>
          <w:szCs w:val="26"/>
        </w:rPr>
        <w:t>″.</w:t>
      </w:r>
    </w:p>
    <w:p w:rsidR="007C765E" w:rsidRPr="00F85ADB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 xml:space="preserve">Кнопка </w:t>
      </w:r>
      <w:r w:rsidR="002E2212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СИНХР</w:t>
      </w:r>
      <w:r w:rsidR="002E2212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 включает меню управления режимом запуска и синхронизации. Длительное нажатие кнопки </w:t>
      </w:r>
      <w:r w:rsidR="009A60D6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СИНХР</w:t>
      </w:r>
      <w:r w:rsidR="009A60D6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 сбрасывает в нуль уровень синхронизации или производит его поиск в зависимости от настроек в меню </w:t>
      </w:r>
      <w:r w:rsidR="009A60D6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="003B0CF9" w:rsidRPr="00F85ADB">
        <w:rPr>
          <w:rFonts w:ascii="Arial Narrow" w:eastAsia="MS Mincho" w:hAnsi="Arial Narrow" w:cs="Arial"/>
          <w:sz w:val="26"/>
          <w:szCs w:val="26"/>
        </w:rPr>
        <w:t>/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Реж длит СИНХР</w:t>
      </w:r>
      <w:r w:rsidR="009A60D6" w:rsidRPr="00F85ADB">
        <w:rPr>
          <w:rFonts w:ascii="Arial" w:eastAsia="MS Mincho" w:hAnsi="Arial" w:cs="Arial"/>
          <w:sz w:val="26"/>
          <w:szCs w:val="26"/>
        </w:rPr>
        <w:t>″.</w:t>
      </w:r>
    </w:p>
    <w:p w:rsidR="007C765E" w:rsidRPr="00F85ADB" w:rsidRDefault="007C765E" w:rsidP="00C42599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 xml:space="preserve">Меню 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СИНХР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 имеет следующие  позиции:</w:t>
      </w:r>
    </w:p>
    <w:p w:rsidR="007C765E" w:rsidRPr="00F85ADB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-</w:t>
      </w:r>
      <w:r w:rsidR="00F05A40" w:rsidRPr="00F85ADB">
        <w:rPr>
          <w:rFonts w:ascii="Arial" w:eastAsia="MS Mincho" w:hAnsi="Arial" w:cs="Arial"/>
          <w:sz w:val="26"/>
          <w:szCs w:val="26"/>
          <w:lang w:val="en-US"/>
        </w:rPr>
        <w:t> 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Режим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. </w:t>
      </w:r>
      <w:r w:rsidR="00B65AAF" w:rsidRPr="00F85ADB">
        <w:rPr>
          <w:rFonts w:ascii="Arial" w:eastAsia="MS Mincho" w:hAnsi="Arial" w:cs="Arial"/>
          <w:sz w:val="26"/>
          <w:szCs w:val="26"/>
        </w:rPr>
        <w:t>Переключает режимы запуска развертки</w:t>
      </w:r>
      <w:r w:rsidRPr="00F85ADB">
        <w:rPr>
          <w:rFonts w:ascii="Arial" w:eastAsia="MS Mincho" w:hAnsi="Arial" w:cs="Arial"/>
          <w:sz w:val="26"/>
          <w:szCs w:val="26"/>
        </w:rPr>
        <w:t>: автоматический, ждущий и однократный;</w:t>
      </w:r>
    </w:p>
    <w:p w:rsidR="007C765E" w:rsidRPr="00F85ADB" w:rsidRDefault="00F85ADB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t>- 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 Narrow" w:eastAsia="MS Mincho" w:hAnsi="Arial Narrow" w:cs="Arial"/>
          <w:b/>
          <w:sz w:val="26"/>
          <w:szCs w:val="26"/>
        </w:rPr>
        <w:t>Источник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" w:eastAsia="MS Mincho" w:hAnsi="Arial" w:cs="Arial"/>
          <w:sz w:val="26"/>
          <w:szCs w:val="26"/>
        </w:rPr>
        <w:t xml:space="preserve">. </w:t>
      </w:r>
      <w:r w:rsidR="00DC3C78" w:rsidRPr="00F85ADB">
        <w:rPr>
          <w:rFonts w:ascii="Arial" w:eastAsia="MS Mincho" w:hAnsi="Arial" w:cs="Arial"/>
          <w:sz w:val="26"/>
          <w:szCs w:val="26"/>
        </w:rPr>
        <w:t>И</w:t>
      </w:r>
      <w:r w:rsidR="007C765E" w:rsidRPr="00F85ADB">
        <w:rPr>
          <w:rFonts w:ascii="Arial" w:eastAsia="MS Mincho" w:hAnsi="Arial" w:cs="Arial"/>
          <w:sz w:val="26"/>
          <w:szCs w:val="26"/>
        </w:rPr>
        <w:t>сточник с</w:t>
      </w:r>
      <w:r w:rsidR="00A63B0B" w:rsidRPr="00F85ADB">
        <w:rPr>
          <w:rFonts w:ascii="Arial" w:eastAsia="MS Mincho" w:hAnsi="Arial" w:cs="Arial"/>
          <w:sz w:val="26"/>
          <w:szCs w:val="26"/>
        </w:rPr>
        <w:t>инхро</w:t>
      </w:r>
      <w:r w:rsidR="00DC3C78" w:rsidRPr="00F85ADB">
        <w:rPr>
          <w:rFonts w:ascii="Arial" w:eastAsia="MS Mincho" w:hAnsi="Arial" w:cs="Arial"/>
          <w:sz w:val="26"/>
          <w:szCs w:val="26"/>
        </w:rPr>
        <w:t xml:space="preserve">низации, </w:t>
      </w:r>
      <w:r w:rsidR="007C765E" w:rsidRPr="00F85ADB">
        <w:rPr>
          <w:rFonts w:ascii="Arial" w:eastAsia="MS Mincho" w:hAnsi="Arial" w:cs="Arial"/>
          <w:sz w:val="26"/>
          <w:szCs w:val="26"/>
        </w:rPr>
        <w:t xml:space="preserve">переключает его: 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 Narrow" w:eastAsia="MS Mincho" w:hAnsi="Arial Narrow" w:cs="Arial"/>
          <w:b/>
          <w:sz w:val="26"/>
          <w:szCs w:val="26"/>
        </w:rPr>
        <w:t>Канал 1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" w:eastAsia="MS Mincho" w:hAnsi="Arial" w:cs="Arial"/>
          <w:sz w:val="26"/>
          <w:szCs w:val="26"/>
        </w:rPr>
        <w:t xml:space="preserve">, 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 Narrow" w:eastAsia="MS Mincho" w:hAnsi="Arial Narrow" w:cs="Arial"/>
          <w:b/>
          <w:sz w:val="26"/>
          <w:szCs w:val="26"/>
        </w:rPr>
        <w:t>Канал 2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" w:eastAsia="MS Mincho" w:hAnsi="Arial" w:cs="Arial"/>
          <w:sz w:val="26"/>
          <w:szCs w:val="26"/>
        </w:rPr>
        <w:t xml:space="preserve">, 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 Narrow" w:eastAsia="MS Mincho" w:hAnsi="Arial Narrow" w:cs="Arial"/>
          <w:b/>
          <w:sz w:val="26"/>
          <w:szCs w:val="26"/>
        </w:rPr>
        <w:t>Внешний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" w:eastAsia="MS Mincho" w:hAnsi="Arial" w:cs="Arial"/>
          <w:sz w:val="26"/>
          <w:szCs w:val="26"/>
        </w:rPr>
        <w:t>;</w:t>
      </w:r>
    </w:p>
    <w:p w:rsidR="007C765E" w:rsidRPr="00F85ADB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-</w:t>
      </w:r>
      <w:r w:rsidR="00030F85" w:rsidRPr="00F85ADB">
        <w:rPr>
          <w:rFonts w:ascii="Arial" w:eastAsia="MS Mincho" w:hAnsi="Arial" w:cs="Arial"/>
          <w:sz w:val="26"/>
          <w:szCs w:val="26"/>
        </w:rPr>
        <w:t> </w:t>
      </w:r>
      <w:r w:rsidR="00AB4515" w:rsidRPr="00F85ADB">
        <w:rPr>
          <w:rFonts w:ascii="Arial" w:eastAsia="MS Mincho" w:hAnsi="Arial" w:cs="Arial"/>
          <w:sz w:val="26"/>
          <w:szCs w:val="26"/>
        </w:rPr>
        <w:t>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Полярность</w:t>
      </w:r>
      <w:r w:rsidR="00AB4515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. </w:t>
      </w:r>
      <w:r w:rsidR="00DC3C78" w:rsidRPr="00F85ADB">
        <w:rPr>
          <w:rFonts w:ascii="Arial" w:eastAsia="MS Mincho" w:hAnsi="Arial" w:cs="Arial"/>
          <w:sz w:val="26"/>
          <w:szCs w:val="26"/>
        </w:rPr>
        <w:t>П</w:t>
      </w:r>
      <w:r w:rsidR="00AB4515" w:rsidRPr="00F85ADB">
        <w:rPr>
          <w:rFonts w:ascii="Arial" w:eastAsia="MS Mincho" w:hAnsi="Arial" w:cs="Arial"/>
          <w:sz w:val="26"/>
          <w:szCs w:val="26"/>
        </w:rPr>
        <w:t xml:space="preserve">ереключает </w:t>
      </w:r>
      <w:r w:rsidR="00DC3C78" w:rsidRPr="00F85ADB">
        <w:rPr>
          <w:rFonts w:ascii="Arial" w:eastAsia="MS Mincho" w:hAnsi="Arial" w:cs="Arial"/>
          <w:sz w:val="26"/>
          <w:szCs w:val="26"/>
        </w:rPr>
        <w:t>полярность синхроимпульса</w:t>
      </w:r>
      <w:r w:rsidR="00AB4515" w:rsidRPr="00F85ADB">
        <w:rPr>
          <w:rFonts w:ascii="Arial" w:eastAsia="MS Mincho" w:hAnsi="Arial" w:cs="Arial"/>
          <w:sz w:val="26"/>
          <w:szCs w:val="26"/>
        </w:rPr>
        <w:t>: 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Фронт</w:t>
      </w:r>
      <w:r w:rsidR="00AB4515" w:rsidRPr="00F85ADB">
        <w:rPr>
          <w:rFonts w:ascii="Arial" w:eastAsia="MS Mincho" w:hAnsi="Arial" w:cs="Arial"/>
          <w:sz w:val="26"/>
          <w:szCs w:val="26"/>
        </w:rPr>
        <w:t>″,</w:t>
      </w:r>
      <w:r w:rsidR="00432949" w:rsidRPr="00F85ADB">
        <w:rPr>
          <w:rFonts w:ascii="Arial" w:eastAsia="MS Mincho" w:hAnsi="Arial" w:cs="Arial"/>
          <w:sz w:val="26"/>
          <w:szCs w:val="26"/>
        </w:rPr>
        <w:t> </w:t>
      </w:r>
      <w:r w:rsidR="00AB4515" w:rsidRPr="00F85ADB">
        <w:rPr>
          <w:rFonts w:ascii="Arial" w:eastAsia="MS Mincho" w:hAnsi="Arial" w:cs="Arial"/>
          <w:sz w:val="26"/>
          <w:szCs w:val="26"/>
        </w:rPr>
        <w:t>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Срез</w:t>
      </w:r>
      <w:r w:rsidR="00AB4515" w:rsidRPr="00F85ADB">
        <w:rPr>
          <w:rFonts w:ascii="Arial" w:eastAsia="MS Mincho" w:hAnsi="Arial" w:cs="Arial"/>
          <w:sz w:val="26"/>
          <w:szCs w:val="26"/>
        </w:rPr>
        <w:t>″</w:t>
      </w:r>
      <w:r w:rsidR="004E272C" w:rsidRPr="00F85ADB">
        <w:rPr>
          <w:rFonts w:ascii="Arial" w:eastAsia="MS Mincho" w:hAnsi="Arial" w:cs="Arial"/>
          <w:sz w:val="26"/>
          <w:szCs w:val="26"/>
        </w:rPr>
        <w:t>;</w:t>
      </w:r>
    </w:p>
    <w:p w:rsidR="007C765E" w:rsidRPr="00F85ADB" w:rsidRDefault="007C765E" w:rsidP="004D7360">
      <w:pPr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 xml:space="preserve">- 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Вход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. </w:t>
      </w:r>
      <w:r w:rsidR="00A93487" w:rsidRPr="00F85ADB">
        <w:rPr>
          <w:rFonts w:ascii="Arial" w:eastAsia="MS Mincho" w:hAnsi="Arial" w:cs="Arial"/>
          <w:sz w:val="26"/>
          <w:szCs w:val="26"/>
        </w:rPr>
        <w:t>Переключает фильтры по выбранному источнику синхронизации</w:t>
      </w:r>
      <w:r w:rsidRPr="00F85ADB">
        <w:rPr>
          <w:rFonts w:ascii="Arial" w:eastAsia="MS Mincho" w:hAnsi="Arial" w:cs="Arial"/>
          <w:sz w:val="26"/>
          <w:szCs w:val="26"/>
        </w:rPr>
        <w:t xml:space="preserve">: </w:t>
      </w:r>
    </w:p>
    <w:p w:rsidR="007C765E" w:rsidRPr="00F85ADB" w:rsidRDefault="00F05A40" w:rsidP="00C9048D">
      <w:pPr>
        <w:tabs>
          <w:tab w:val="left" w:pos="1404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D60A58">
        <w:rPr>
          <w:rFonts w:ascii="Arial Narrow" w:eastAsia="MS Mincho" w:hAnsi="Arial Narrow" w:cs="Arial"/>
          <w:b/>
          <w:sz w:val="26"/>
          <w:szCs w:val="26"/>
        </w:rPr>
        <w:t>ПС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6067A4" w:rsidRPr="00F85ADB">
        <w:rPr>
          <w:rFonts w:ascii="Arial" w:eastAsia="MS Mincho" w:hAnsi="Arial" w:cs="Arial"/>
          <w:sz w:val="26"/>
          <w:szCs w:val="26"/>
        </w:rPr>
        <w:tab/>
      </w:r>
      <w:r w:rsidR="007C765E" w:rsidRPr="00F85ADB">
        <w:rPr>
          <w:rFonts w:ascii="Arial" w:eastAsia="MS Mincho" w:hAnsi="Arial" w:cs="Arial"/>
          <w:sz w:val="26"/>
          <w:szCs w:val="26"/>
        </w:rPr>
        <w:t>- полный сигнал</w:t>
      </w:r>
      <w:r w:rsidR="00CE56E8" w:rsidRPr="00F85ADB">
        <w:rPr>
          <w:rFonts w:ascii="Arial" w:eastAsia="MS Mincho" w:hAnsi="Arial" w:cs="Arial"/>
          <w:sz w:val="26"/>
          <w:szCs w:val="26"/>
        </w:rPr>
        <w:t xml:space="preserve">, 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D60A58">
        <w:rPr>
          <w:rFonts w:ascii="Arial Narrow" w:eastAsia="MS Mincho" w:hAnsi="Arial Narrow" w:cs="Arial"/>
          <w:b/>
          <w:sz w:val="26"/>
          <w:szCs w:val="26"/>
        </w:rPr>
        <w:t>АС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CE56E8" w:rsidRPr="00F85ADB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F85ADB">
        <w:rPr>
          <w:rFonts w:ascii="Arial" w:eastAsia="MS Mincho" w:hAnsi="Arial" w:cs="Arial"/>
          <w:sz w:val="26"/>
          <w:szCs w:val="26"/>
        </w:rPr>
        <w:t>- закрытый вход;</w:t>
      </w:r>
      <w:r w:rsidR="00CE56E8" w:rsidRPr="00F85ADB">
        <w:rPr>
          <w:rFonts w:ascii="Arial" w:eastAsia="MS Mincho" w:hAnsi="Arial" w:cs="Arial"/>
          <w:sz w:val="26"/>
          <w:szCs w:val="26"/>
        </w:rPr>
        <w:t xml:space="preserve"> 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D60A58">
        <w:rPr>
          <w:rFonts w:ascii="Arial Narrow" w:eastAsia="MS Mincho" w:hAnsi="Arial Narrow" w:cs="Arial"/>
          <w:b/>
          <w:sz w:val="26"/>
          <w:szCs w:val="26"/>
        </w:rPr>
        <w:t>ФНЧ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BD298D" w:rsidRPr="00F85ADB">
        <w:rPr>
          <w:rFonts w:ascii="Arial" w:eastAsia="MS Mincho" w:hAnsi="Arial" w:cs="Arial"/>
          <w:sz w:val="26"/>
          <w:szCs w:val="26"/>
        </w:rPr>
        <w:t xml:space="preserve">; 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D60A58">
        <w:rPr>
          <w:rFonts w:ascii="Arial Narrow" w:eastAsia="MS Mincho" w:hAnsi="Arial Narrow" w:cs="Arial"/>
          <w:b/>
          <w:sz w:val="26"/>
          <w:szCs w:val="26"/>
        </w:rPr>
        <w:t>ФВЧ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6067A4" w:rsidRPr="00F85ADB">
        <w:rPr>
          <w:rFonts w:ascii="Arial" w:eastAsia="MS Mincho" w:hAnsi="Arial" w:cs="Arial"/>
          <w:sz w:val="26"/>
          <w:szCs w:val="26"/>
        </w:rPr>
        <w:t>;</w:t>
      </w:r>
    </w:p>
    <w:p w:rsidR="0059383F" w:rsidRPr="00F85ADB" w:rsidRDefault="007C765E" w:rsidP="0059383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-</w:t>
      </w:r>
      <w:r w:rsidR="009825E6" w:rsidRPr="00F85ADB">
        <w:rPr>
          <w:rFonts w:ascii="Arial" w:eastAsia="MS Mincho" w:hAnsi="Arial" w:cs="Arial"/>
          <w:sz w:val="26"/>
          <w:szCs w:val="26"/>
          <w:lang w:val="en-US"/>
        </w:rPr>
        <w:t> 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3144E3" w:rsidRPr="00D60A58">
        <w:rPr>
          <w:rFonts w:ascii="Arial Narrow" w:eastAsia="MS Mincho" w:hAnsi="Arial Narrow" w:cs="Arial"/>
          <w:b/>
          <w:sz w:val="26"/>
          <w:szCs w:val="26"/>
        </w:rPr>
        <w:t>ПОИСК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>.</w:t>
      </w:r>
      <w:r w:rsidR="0059383F" w:rsidRPr="00F85ADB">
        <w:rPr>
          <w:rFonts w:ascii="Arial" w:eastAsia="MS Mincho" w:hAnsi="Arial" w:cs="Arial"/>
          <w:sz w:val="26"/>
          <w:szCs w:val="26"/>
        </w:rPr>
        <w:t> Управление автоматическим поиском уровня синхронизации:</w:t>
      </w:r>
    </w:p>
    <w:p w:rsidR="0059383F" w:rsidRPr="00F85ADB" w:rsidRDefault="0059383F" w:rsidP="00D005B1">
      <w:pPr>
        <w:spacing w:line="276" w:lineRule="auto"/>
        <w:ind w:firstLine="624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1) 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Режим</w:t>
      </w:r>
      <w:r w:rsidRPr="00F85ADB">
        <w:rPr>
          <w:rFonts w:ascii="Arial" w:eastAsia="MS Mincho" w:hAnsi="Arial" w:cs="Arial"/>
          <w:sz w:val="26"/>
          <w:szCs w:val="26"/>
        </w:rPr>
        <w:t>″ включает 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Автоматический</w:t>
      </w:r>
      <w:r w:rsidRPr="00F85ADB">
        <w:rPr>
          <w:rFonts w:ascii="Arial" w:eastAsia="MS Mincho" w:hAnsi="Arial" w:cs="Arial"/>
          <w:sz w:val="26"/>
          <w:szCs w:val="26"/>
        </w:rPr>
        <w:t>″ и выключает 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Ручной</w:t>
      </w:r>
      <w:r w:rsidRPr="00F85ADB">
        <w:rPr>
          <w:rFonts w:ascii="Arial" w:eastAsia="MS Mincho" w:hAnsi="Arial" w:cs="Arial"/>
          <w:sz w:val="26"/>
          <w:szCs w:val="26"/>
        </w:rPr>
        <w:t>″ поиск уровня синхронизации.</w:t>
      </w:r>
      <w:r w:rsidR="00D005B1" w:rsidRPr="00F85ADB">
        <w:rPr>
          <w:rFonts w:ascii="Arial" w:eastAsia="MS Mincho" w:hAnsi="Arial" w:cs="Arial"/>
          <w:sz w:val="26"/>
          <w:szCs w:val="26"/>
        </w:rPr>
        <w:t xml:space="preserve"> </w:t>
      </w:r>
      <w:r w:rsidRPr="00F85ADB">
        <w:rPr>
          <w:rFonts w:ascii="Arial" w:eastAsia="MS Mincho" w:hAnsi="Arial" w:cs="Arial"/>
          <w:sz w:val="26"/>
          <w:szCs w:val="26"/>
        </w:rPr>
        <w:t>В автоматическом режиме после каждого кадра уровень синхронизации устанавливается на уровень 0,5 от амплитудного значения сигнала;</w:t>
      </w:r>
    </w:p>
    <w:p w:rsidR="0059383F" w:rsidRPr="00F85ADB" w:rsidRDefault="0059383F" w:rsidP="0059383F">
      <w:pPr>
        <w:spacing w:line="276" w:lineRule="auto"/>
        <w:ind w:firstLine="624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2) 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Найти</w:t>
      </w:r>
      <w:r w:rsidRPr="00F85ADB">
        <w:rPr>
          <w:rFonts w:ascii="Arial" w:eastAsia="MS Mincho" w:hAnsi="Arial" w:cs="Arial"/>
          <w:sz w:val="26"/>
          <w:szCs w:val="26"/>
        </w:rPr>
        <w:t>″ - однократный поиск уровня синхронизации (кнопка ″</w:t>
      </w:r>
      <w:r w:rsidRPr="00701C29">
        <w:rPr>
          <w:rFonts w:ascii="Arial Narrow" w:eastAsia="MS Mincho" w:hAnsi="Arial Narrow" w:cs="Arial"/>
          <w:b/>
          <w:sz w:val="26"/>
          <w:szCs w:val="26"/>
        </w:rPr>
        <w:t>Найти</w:t>
      </w:r>
      <w:r w:rsidRPr="00F85ADB">
        <w:rPr>
          <w:rFonts w:ascii="Arial" w:eastAsia="MS Mincho" w:hAnsi="Arial" w:cs="Arial"/>
          <w:sz w:val="26"/>
          <w:szCs w:val="26"/>
        </w:rPr>
        <w:t>″).</w:t>
      </w:r>
    </w:p>
    <w:p w:rsidR="004F7C1B" w:rsidRPr="00F85ADB" w:rsidRDefault="004F7C1B" w:rsidP="004F7C1B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Вращение ручки 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УРОВЕНЬ</w:t>
      </w:r>
      <w:r w:rsidRPr="00F85ADB">
        <w:rPr>
          <w:rFonts w:ascii="Arial" w:eastAsia="MS Mincho" w:hAnsi="Arial" w:cs="Arial"/>
          <w:sz w:val="26"/>
          <w:szCs w:val="26"/>
        </w:rPr>
        <w:t xml:space="preserve">″ устанавливает уровень синхронизации, а также перемещает маркер  </w:t>
      </w:r>
      <w:r w:rsidR="00ED16C0" w:rsidRPr="00F85ADB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88595" cy="173990"/>
            <wp:effectExtent l="0" t="0" r="1905" b="0"/>
            <wp:docPr id="27" name="Рисунок 27" descr="курсо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урсор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C29">
        <w:rPr>
          <w:rFonts w:ascii="Arial" w:eastAsia="MS Mincho" w:hAnsi="Arial" w:cs="Arial"/>
          <w:sz w:val="26"/>
          <w:szCs w:val="26"/>
        </w:rPr>
        <w:t xml:space="preserve"> </w:t>
      </w:r>
      <w:r w:rsidRPr="00F85ADB">
        <w:rPr>
          <w:rFonts w:ascii="Arial" w:eastAsia="MS Mincho" w:hAnsi="Arial" w:cs="Arial"/>
          <w:sz w:val="26"/>
          <w:szCs w:val="26"/>
        </w:rPr>
        <w:t xml:space="preserve">или  </w:t>
      </w:r>
      <w:r w:rsidR="00ED16C0" w:rsidRPr="00F85ADB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88595" cy="173990"/>
            <wp:effectExtent l="0" t="0" r="1905" b="0"/>
            <wp:docPr id="28" name="Рисунок 28" descr="курсо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курсор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ADB">
        <w:rPr>
          <w:rFonts w:ascii="Arial" w:eastAsia="MS Mincho" w:hAnsi="Arial" w:cs="Arial"/>
          <w:sz w:val="26"/>
          <w:szCs w:val="26"/>
        </w:rPr>
        <w:t>, отображающий положение уровня синхронизации, в зависимости от того, по какому каналу выполняется синхронизация</w:t>
      </w:r>
      <w:r w:rsidR="00704368" w:rsidRPr="00F85ADB">
        <w:rPr>
          <w:rFonts w:ascii="Arial" w:eastAsia="MS Mincho" w:hAnsi="Arial" w:cs="Arial"/>
          <w:sz w:val="26"/>
          <w:szCs w:val="26"/>
        </w:rPr>
        <w:t>, при внешней синхронизации маркеры отсутствуют</w:t>
      </w:r>
      <w:r w:rsidRPr="00F85ADB">
        <w:rPr>
          <w:rFonts w:ascii="Arial" w:eastAsia="MS Mincho" w:hAnsi="Arial" w:cs="Arial"/>
          <w:sz w:val="26"/>
          <w:szCs w:val="26"/>
        </w:rPr>
        <w:t>.</w:t>
      </w:r>
    </w:p>
    <w:p w:rsidR="00A71EC8" w:rsidRPr="008B5A6B" w:rsidRDefault="00A71EC8" w:rsidP="004F7C1B">
      <w:pPr>
        <w:spacing w:line="276" w:lineRule="auto"/>
        <w:ind w:firstLine="567"/>
        <w:jc w:val="both"/>
        <w:rPr>
          <w:rFonts w:eastAsia="MS Mincho"/>
          <w:sz w:val="4"/>
          <w:szCs w:val="4"/>
        </w:rPr>
      </w:pPr>
    </w:p>
    <w:p w:rsidR="007C765E" w:rsidRPr="009825E6" w:rsidRDefault="00692700" w:rsidP="00441ADE">
      <w:pPr>
        <w:pStyle w:val="3"/>
      </w:pPr>
      <w:bookmarkStart w:id="39" w:name="_Toc427142020"/>
      <w:bookmarkStart w:id="40" w:name="_Toc497122233"/>
      <w:r w:rsidRPr="009825E6">
        <w:t>3.5</w:t>
      </w:r>
      <w:r w:rsidRPr="009825E6">
        <w:tab/>
      </w:r>
      <w:r w:rsidR="007C765E" w:rsidRPr="009825E6">
        <w:t xml:space="preserve">Работа в режиме </w:t>
      </w:r>
      <w:r w:rsidR="00D52B0F" w:rsidRPr="009825E6">
        <w:t>″</w:t>
      </w:r>
      <w:r w:rsidR="007C765E" w:rsidRPr="009825E6">
        <w:t>МЕНЮ</w:t>
      </w:r>
      <w:bookmarkEnd w:id="39"/>
      <w:r w:rsidR="00D52B0F" w:rsidRPr="009825E6">
        <w:t>″</w:t>
      </w:r>
      <w:bookmarkEnd w:id="40"/>
      <w:r w:rsidR="007C765E" w:rsidRPr="009825E6">
        <w:t xml:space="preserve"> </w:t>
      </w:r>
    </w:p>
    <w:p w:rsidR="007C765E" w:rsidRPr="00466208" w:rsidRDefault="00692700" w:rsidP="004D7360">
      <w:pPr>
        <w:tabs>
          <w:tab w:val="left" w:pos="1248"/>
        </w:tabs>
        <w:spacing w:line="276" w:lineRule="auto"/>
        <w:ind w:firstLine="567"/>
        <w:jc w:val="both"/>
        <w:rPr>
          <w:rFonts w:ascii="Arial" w:eastAsia="MS Mincho" w:hAnsi="Arial" w:cs="Arial"/>
          <w:bCs/>
          <w:sz w:val="26"/>
          <w:szCs w:val="26"/>
        </w:rPr>
      </w:pPr>
      <w:bookmarkStart w:id="41" w:name="_Toc224455363"/>
      <w:r w:rsidRPr="00466208">
        <w:rPr>
          <w:rFonts w:ascii="Arial" w:eastAsia="MS Mincho" w:hAnsi="Arial" w:cs="Arial"/>
          <w:bCs/>
          <w:sz w:val="26"/>
          <w:szCs w:val="26"/>
        </w:rPr>
        <w:t>3.5.1</w:t>
      </w:r>
      <w:r w:rsidRPr="00466208">
        <w:rPr>
          <w:rFonts w:ascii="Arial" w:eastAsia="MS Mincho" w:hAnsi="Arial" w:cs="Arial"/>
          <w:bCs/>
          <w:sz w:val="26"/>
          <w:szCs w:val="26"/>
        </w:rPr>
        <w:tab/>
      </w:r>
      <w:r w:rsidR="007C765E" w:rsidRPr="00466208">
        <w:rPr>
          <w:rFonts w:ascii="Arial" w:eastAsia="MS Mincho" w:hAnsi="Arial" w:cs="Arial"/>
          <w:bCs/>
          <w:sz w:val="26"/>
          <w:szCs w:val="26"/>
        </w:rPr>
        <w:t>Кнопка</w:t>
      </w:r>
      <w:r w:rsidR="007C765E" w:rsidRPr="00466208">
        <w:rPr>
          <w:rFonts w:ascii="Arial" w:eastAsia="MS Mincho" w:hAnsi="Arial" w:cs="Arial"/>
          <w:bCs/>
          <w:i/>
          <w:iCs/>
          <w:sz w:val="26"/>
          <w:szCs w:val="26"/>
        </w:rPr>
        <w:t xml:space="preserve"> 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 Narrow" w:eastAsia="MS Mincho" w:hAnsi="Arial Narrow" w:cs="Arial"/>
          <w:b/>
          <w:bCs/>
          <w:sz w:val="26"/>
          <w:szCs w:val="26"/>
        </w:rPr>
        <w:t>МЕНЮ</w:t>
      </w:r>
      <w:bookmarkEnd w:id="41"/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" w:eastAsia="MS Mincho" w:hAnsi="Arial" w:cs="Arial"/>
          <w:bCs/>
          <w:sz w:val="26"/>
          <w:szCs w:val="26"/>
        </w:rPr>
        <w:t xml:space="preserve"> включает отображение меню на </w:t>
      </w:r>
      <w:r w:rsidR="007E66C2" w:rsidRPr="00466208">
        <w:rPr>
          <w:rFonts w:ascii="Arial" w:eastAsia="MS Mincho" w:hAnsi="Arial" w:cs="Arial"/>
          <w:bCs/>
          <w:sz w:val="26"/>
          <w:szCs w:val="26"/>
        </w:rPr>
        <w:t>экране</w:t>
      </w:r>
      <w:r w:rsidR="007C765E" w:rsidRPr="00466208">
        <w:rPr>
          <w:rFonts w:ascii="Arial" w:eastAsia="MS Mincho" w:hAnsi="Arial" w:cs="Arial"/>
          <w:bCs/>
          <w:sz w:val="26"/>
          <w:szCs w:val="26"/>
        </w:rPr>
        <w:t xml:space="preserve">, последовательными нажатиями закрывает открытые страницы меню и выключает </w:t>
      </w:r>
      <w:r w:rsidR="00A4653B" w:rsidRPr="00466208">
        <w:rPr>
          <w:rFonts w:ascii="Arial" w:eastAsia="MS Mincho" w:hAnsi="Arial" w:cs="Arial"/>
          <w:bCs/>
          <w:sz w:val="26"/>
          <w:szCs w:val="26"/>
        </w:rPr>
        <w:t>отображение меню</w:t>
      </w:r>
      <w:r w:rsidR="007C765E" w:rsidRPr="00466208">
        <w:rPr>
          <w:rFonts w:ascii="Arial" w:eastAsia="MS Mincho" w:hAnsi="Arial" w:cs="Arial"/>
          <w:bCs/>
          <w:sz w:val="26"/>
          <w:szCs w:val="26"/>
        </w:rPr>
        <w:t>.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При</w:t>
      </w:r>
      <w:r w:rsidR="008F7117" w:rsidRPr="00466208">
        <w:rPr>
          <w:rFonts w:ascii="Arial" w:eastAsia="MS Mincho" w:hAnsi="Arial" w:cs="Arial"/>
          <w:sz w:val="26"/>
          <w:szCs w:val="26"/>
          <w:lang w:val="en-US"/>
        </w:rPr>
        <w:t> </w:t>
      </w:r>
      <w:r w:rsidR="007C765E" w:rsidRPr="00466208">
        <w:rPr>
          <w:rFonts w:ascii="Arial" w:eastAsia="MS Mincho" w:hAnsi="Arial" w:cs="Arial"/>
          <w:sz w:val="26"/>
          <w:szCs w:val="26"/>
        </w:rPr>
        <w:t>включении</w:t>
      </w:r>
      <w:r w:rsidR="006C3753" w:rsidRPr="00466208">
        <w:rPr>
          <w:rFonts w:ascii="Arial" w:eastAsia="MS Mincho" w:hAnsi="Arial" w:cs="Arial"/>
          <w:sz w:val="26"/>
          <w:szCs w:val="26"/>
        </w:rPr>
        <w:t> </w:t>
      </w:r>
      <w:r w:rsidR="005A0D73" w:rsidRPr="00466208">
        <w:rPr>
          <w:rFonts w:ascii="Arial" w:eastAsia="MS Mincho" w:hAnsi="Arial" w:cs="Arial"/>
          <w:sz w:val="26"/>
          <w:szCs w:val="26"/>
        </w:rPr>
        <w:t>меню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отображается последняя открытая страница меню. Переключение страниц меню осуществляется ручкой 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B83787" w:rsidRPr="00466208">
        <w:rPr>
          <w:rFonts w:ascii="Arial" w:eastAsia="MS Mincho" w:hAnsi="Arial" w:cs="Arial"/>
          <w:sz w:val="26"/>
          <w:szCs w:val="26"/>
        </w:rPr>
        <w:t> </w:t>
      </w:r>
      <w:r w:rsidR="007C765E" w:rsidRPr="00466208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при наличии индикатора 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8F7117" w:rsidRPr="00466208">
        <w:rPr>
          <w:rFonts w:ascii="Arial" w:eastAsia="MS Mincho" w:hAnsi="Arial" w:cs="Arial"/>
          <w:sz w:val="26"/>
          <w:szCs w:val="26"/>
          <w:lang w:val="en-US"/>
        </w:rPr>
        <w:t> </w:t>
      </w:r>
      <w:r w:rsidR="00ED16C0" w:rsidRPr="00466208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3990" cy="173990"/>
            <wp:effectExtent l="0" t="0" r="0" b="0"/>
            <wp:docPr id="29" name="Рисунок 29" descr="индикатор_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индикатор_меню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117" w:rsidRPr="00466208">
        <w:rPr>
          <w:rFonts w:ascii="Arial" w:eastAsia="MS Mincho" w:hAnsi="Arial" w:cs="Arial"/>
          <w:sz w:val="26"/>
          <w:szCs w:val="26"/>
          <w:lang w:val="en-US"/>
        </w:rPr>
        <w:t> </w:t>
      </w:r>
      <w:r w:rsidR="009C10AB" w:rsidRPr="00466208">
        <w:rPr>
          <w:rFonts w:ascii="Arial" w:eastAsia="MS Mincho" w:hAnsi="Arial" w:cs="Arial"/>
          <w:sz w:val="26"/>
          <w:szCs w:val="26"/>
        </w:rPr>
        <w:t>″</w:t>
      </w:r>
      <w:r w:rsidR="00B83787" w:rsidRPr="00466208">
        <w:rPr>
          <w:rFonts w:ascii="Arial" w:eastAsia="MS Mincho" w:hAnsi="Arial" w:cs="Arial"/>
          <w:sz w:val="26"/>
          <w:szCs w:val="26"/>
        </w:rPr>
        <w:t xml:space="preserve"> </w:t>
      </w:r>
      <w:r w:rsidR="009C10AB" w:rsidRPr="00466208">
        <w:rPr>
          <w:rFonts w:ascii="Arial" w:eastAsia="MS Mincho" w:hAnsi="Arial" w:cs="Arial"/>
          <w:sz w:val="26"/>
          <w:szCs w:val="26"/>
        </w:rPr>
        <w:t>рядом с названием страницы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. Нажатие кнопки 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 Narrow" w:eastAsia="MS Mincho" w:hAnsi="Arial Narrow" w:cs="Arial"/>
          <w:b/>
          <w:sz w:val="26"/>
          <w:szCs w:val="26"/>
        </w:rPr>
        <w:t>МЕНЮ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закрывает открытую страницу. Длительное нажатие кнопки 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 Narrow" w:eastAsia="MS Mincho" w:hAnsi="Arial Narrow" w:cs="Arial"/>
          <w:b/>
          <w:sz w:val="26"/>
          <w:szCs w:val="26"/>
        </w:rPr>
        <w:t>МЕНЮ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убирает меню с экрана. </w:t>
      </w:r>
    </w:p>
    <w:p w:rsidR="007C765E" w:rsidRPr="00466208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466208">
        <w:rPr>
          <w:rFonts w:ascii="Arial" w:eastAsia="MS Mincho" w:hAnsi="Arial" w:cs="Arial"/>
          <w:sz w:val="26"/>
          <w:szCs w:val="26"/>
        </w:rPr>
        <w:t xml:space="preserve">Войти в режим меню той или иной функции можно, нажав соответствующую функциональную кнопку: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КАНАЛ</w:t>
      </w:r>
      <w:r w:rsidR="006C3753" w:rsidRPr="00466208">
        <w:rPr>
          <w:rFonts w:ascii="Arial Narrow" w:eastAsia="MS Mincho" w:hAnsi="Arial Narrow" w:cs="Arial"/>
          <w:b/>
          <w:sz w:val="26"/>
          <w:szCs w:val="26"/>
        </w:rPr>
        <w:t> 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1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КАНАЛ</w:t>
      </w:r>
      <w:r w:rsidR="006C3753" w:rsidRPr="00466208">
        <w:rPr>
          <w:rFonts w:ascii="Arial Narrow" w:eastAsia="MS Mincho" w:hAnsi="Arial Narrow" w:cs="Arial"/>
          <w:b/>
          <w:sz w:val="26"/>
          <w:szCs w:val="26"/>
        </w:rPr>
        <w:t> 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2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РАЗВ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СИНХР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КУРСОРЫ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ДИСПЛЕЙ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ПАМЯТЬ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ИЗМЕР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>.</w:t>
      </w:r>
    </w:p>
    <w:p w:rsidR="007C765E" w:rsidRPr="00466208" w:rsidRDefault="003771A0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466208">
        <w:rPr>
          <w:rFonts w:ascii="Arial" w:eastAsia="MS Mincho" w:hAnsi="Arial" w:cs="Arial"/>
          <w:sz w:val="26"/>
          <w:szCs w:val="26"/>
        </w:rPr>
        <w:t>Наличие и</w:t>
      </w:r>
      <w:r w:rsidR="007C765E" w:rsidRPr="00466208">
        <w:rPr>
          <w:rFonts w:ascii="Arial" w:eastAsia="MS Mincho" w:hAnsi="Arial" w:cs="Arial"/>
          <w:sz w:val="26"/>
          <w:szCs w:val="26"/>
        </w:rPr>
        <w:t>ндикатор</w:t>
      </w:r>
      <w:r w:rsidRPr="00466208">
        <w:rPr>
          <w:rFonts w:ascii="Arial" w:eastAsia="MS Mincho" w:hAnsi="Arial" w:cs="Arial"/>
          <w:sz w:val="26"/>
          <w:szCs w:val="26"/>
        </w:rPr>
        <w:t>а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</w:t>
      </w:r>
      <w:r w:rsidR="008A61BA" w:rsidRPr="00466208">
        <w:rPr>
          <w:rFonts w:ascii="Arial" w:eastAsia="MS Mincho" w:hAnsi="Arial" w:cs="Arial"/>
          <w:sz w:val="26"/>
          <w:szCs w:val="26"/>
        </w:rPr>
        <w:t>″</w:t>
      </w:r>
      <w:r w:rsidR="008A61BA" w:rsidRPr="00466208">
        <w:rPr>
          <w:rFonts w:ascii="Arial" w:eastAsia="MS Mincho" w:hAnsi="Arial" w:cs="Arial"/>
          <w:sz w:val="26"/>
          <w:szCs w:val="26"/>
          <w:lang w:val="en-US"/>
        </w:rPr>
        <w:t>  </w:t>
      </w:r>
      <w:r w:rsidR="00ED16C0" w:rsidRPr="00466208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3990" cy="173990"/>
            <wp:effectExtent l="0" t="0" r="0" b="0"/>
            <wp:docPr id="30" name="Рисунок 30" descr="индикатор_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индикатор_меню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1BA" w:rsidRPr="00466208">
        <w:rPr>
          <w:rFonts w:ascii="Arial" w:eastAsia="MS Mincho" w:hAnsi="Arial" w:cs="Arial"/>
          <w:sz w:val="26"/>
          <w:szCs w:val="26"/>
          <w:lang w:val="en-US"/>
        </w:rPr>
        <w:t>  </w:t>
      </w:r>
      <w:r w:rsidR="008A61BA" w:rsidRPr="00466208">
        <w:rPr>
          <w:rFonts w:ascii="Arial" w:eastAsia="MS Mincho" w:hAnsi="Arial" w:cs="Arial"/>
          <w:sz w:val="26"/>
          <w:szCs w:val="26"/>
        </w:rPr>
        <w:t xml:space="preserve">″ 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в одном из </w:t>
      </w:r>
      <w:r w:rsidR="00AB07C3" w:rsidRPr="00466208">
        <w:rPr>
          <w:rFonts w:ascii="Arial" w:eastAsia="MS Mincho" w:hAnsi="Arial" w:cs="Arial"/>
          <w:sz w:val="26"/>
          <w:szCs w:val="26"/>
        </w:rPr>
        <w:t>позиций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меню означает, что параметры этой функции можно изменять вращением ручки </w:t>
      </w:r>
      <w:r w:rsidR="008A61BA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8A61BA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" w:eastAsia="MS Mincho" w:hAnsi="Arial" w:cs="Arial"/>
          <w:sz w:val="26"/>
          <w:szCs w:val="26"/>
        </w:rPr>
        <w:t>.</w:t>
      </w:r>
    </w:p>
    <w:p w:rsidR="007C765E" w:rsidRPr="00466208" w:rsidRDefault="00ED16C0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466208">
        <w:rPr>
          <w:rFonts w:ascii="Arial" w:eastAsia="MS Mincho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502920</wp:posOffset>
                </wp:positionV>
                <wp:extent cx="71120" cy="53975"/>
                <wp:effectExtent l="8890" t="9525" r="15240" b="12700"/>
                <wp:wrapNone/>
                <wp:docPr id="74" name="AutoShap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" cy="53975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4F87C" id="_x0000_t109" coordsize="21600,21600" o:spt="109" path="m,l,21600r21600,l21600,xe">
                <v:stroke joinstyle="miter"/>
                <v:path gradientshapeok="t" o:connecttype="rect"/>
              </v:shapetype>
              <v:shape id="AutoShape 892" o:spid="_x0000_s1026" type="#_x0000_t109" style="position:absolute;margin-left:128.1pt;margin-top:39.6pt;width:5.6pt;height:4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" fillcolor="black" strokeweight="1pt"/>
            </w:pict>
          </mc:Fallback>
        </mc:AlternateConten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При входе в функциональное меню открываются доступные переключения. Если они расположены на </w:t>
      </w:r>
      <w:r w:rsidR="008E7BAC" w:rsidRPr="00466208">
        <w:rPr>
          <w:rFonts w:ascii="Arial" w:eastAsia="MS Mincho" w:hAnsi="Arial" w:cs="Arial"/>
          <w:sz w:val="26"/>
          <w:szCs w:val="26"/>
        </w:rPr>
        <w:t xml:space="preserve">нескольких 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страницах, в заглавии функции </w:t>
      </w:r>
      <w:r w:rsidR="005C67CA" w:rsidRPr="00466208">
        <w:rPr>
          <w:rFonts w:ascii="Arial" w:eastAsia="MS Mincho" w:hAnsi="Arial" w:cs="Arial"/>
          <w:sz w:val="26"/>
          <w:szCs w:val="26"/>
        </w:rPr>
        <w:t xml:space="preserve">справа 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появляется значок </w:t>
      </w:r>
      <w:r w:rsidR="00790893" w:rsidRPr="00466208">
        <w:rPr>
          <w:rFonts w:ascii="Arial" w:eastAsia="MS Mincho" w:hAnsi="Arial" w:cs="Arial"/>
          <w:sz w:val="26"/>
          <w:szCs w:val="26"/>
        </w:rPr>
        <w:t>″</w:t>
      </w:r>
      <w:r w:rsidR="005C67CA" w:rsidRPr="00466208">
        <w:rPr>
          <w:rFonts w:ascii="Arial" w:eastAsia="MS Mincho" w:hAnsi="Arial" w:cs="Arial"/>
          <w:sz w:val="26"/>
          <w:szCs w:val="26"/>
        </w:rPr>
        <w:t>    </w:t>
      </w:r>
      <w:r w:rsidR="00790893" w:rsidRPr="00466208">
        <w:rPr>
          <w:rFonts w:ascii="Arial" w:eastAsia="MS Mincho" w:hAnsi="Arial" w:cs="Arial"/>
          <w:sz w:val="26"/>
          <w:szCs w:val="26"/>
        </w:rPr>
        <w:t> ″</w:t>
      </w:r>
      <w:r w:rsidR="005C67CA" w:rsidRPr="00466208">
        <w:rPr>
          <w:rFonts w:ascii="Arial" w:eastAsia="MS Mincho" w:hAnsi="Arial" w:cs="Arial"/>
          <w:sz w:val="26"/>
          <w:szCs w:val="26"/>
        </w:rPr>
        <w:t xml:space="preserve"> - текущая страница</w:t>
      </w:r>
      <w:r w:rsidR="008E7BAC" w:rsidRPr="00466208">
        <w:rPr>
          <w:rFonts w:ascii="Arial" w:eastAsia="MS Mincho" w:hAnsi="Arial" w:cs="Arial"/>
          <w:sz w:val="26"/>
          <w:szCs w:val="26"/>
        </w:rPr>
        <w:t>.</w:t>
      </w:r>
    </w:p>
    <w:p w:rsidR="007C765E" w:rsidRPr="00466208" w:rsidRDefault="007C765E" w:rsidP="00811626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466208">
        <w:rPr>
          <w:rFonts w:ascii="Arial" w:eastAsia="MS Mincho" w:hAnsi="Arial" w:cs="Arial"/>
          <w:sz w:val="26"/>
          <w:szCs w:val="26"/>
        </w:rPr>
        <w:t xml:space="preserve">Установка или изменение </w:t>
      </w:r>
      <w:r w:rsidR="00AB07C3" w:rsidRPr="00466208">
        <w:rPr>
          <w:rFonts w:ascii="Arial" w:eastAsia="MS Mincho" w:hAnsi="Arial" w:cs="Arial"/>
          <w:sz w:val="26"/>
          <w:szCs w:val="26"/>
        </w:rPr>
        <w:t>параметра</w:t>
      </w:r>
      <w:r w:rsidRPr="00466208">
        <w:rPr>
          <w:rFonts w:ascii="Arial" w:eastAsia="MS Mincho" w:hAnsi="Arial" w:cs="Arial"/>
          <w:sz w:val="26"/>
          <w:szCs w:val="26"/>
        </w:rPr>
        <w:t xml:space="preserve"> в любой из позиций осуществляется нажатием прилегающей кнопки (</w:t>
      </w:r>
      <w:r w:rsidR="00790893" w:rsidRPr="00466208">
        <w:rPr>
          <w:rFonts w:ascii="Arial" w:eastAsia="MS Mincho" w:hAnsi="Arial" w:cs="Arial"/>
          <w:sz w:val="26"/>
          <w:szCs w:val="26"/>
        </w:rPr>
        <w:t>″</w:t>
      </w:r>
      <w:r w:rsidR="00B83787" w:rsidRPr="00466208">
        <w:rPr>
          <w:rFonts w:ascii="Arial Narrow" w:eastAsia="MS Mincho" w:hAnsi="Arial Narrow" w:cs="Arial"/>
          <w:sz w:val="26"/>
          <w:szCs w:val="26"/>
        </w:rPr>
        <w:t> </w:t>
      </w:r>
      <w:r w:rsidR="00790893" w:rsidRPr="00466208">
        <w:rPr>
          <w:rFonts w:ascii="Arial Narrow" w:eastAsia="MS Mincho" w:hAnsi="Arial Narrow" w:cs="Arial"/>
          <w:b/>
          <w:sz w:val="26"/>
          <w:szCs w:val="26"/>
        </w:rPr>
        <w:t>1</w:t>
      </w:r>
      <w:r w:rsidR="00B83787" w:rsidRPr="00466208">
        <w:rPr>
          <w:rFonts w:ascii="Arial Narrow" w:eastAsia="MS Mincho" w:hAnsi="Arial Narrow" w:cs="Arial"/>
          <w:b/>
          <w:sz w:val="26"/>
          <w:szCs w:val="26"/>
        </w:rPr>
        <w:t> </w:t>
      </w:r>
      <w:r w:rsidR="00790893" w:rsidRPr="00466208">
        <w:rPr>
          <w:rFonts w:ascii="Arial" w:eastAsia="MS Mincho" w:hAnsi="Arial" w:cs="Arial"/>
          <w:sz w:val="26"/>
          <w:szCs w:val="26"/>
        </w:rPr>
        <w:t>″ - ″</w:t>
      </w:r>
      <w:r w:rsidR="00B83787" w:rsidRPr="00466208">
        <w:rPr>
          <w:rFonts w:ascii="Arial Narrow" w:eastAsia="MS Mincho" w:hAnsi="Arial Narrow" w:cs="Arial"/>
          <w:sz w:val="26"/>
          <w:szCs w:val="26"/>
        </w:rPr>
        <w:t> </w:t>
      </w:r>
      <w:r w:rsidR="00790893" w:rsidRPr="00466208">
        <w:rPr>
          <w:rFonts w:ascii="Arial Narrow" w:eastAsia="MS Mincho" w:hAnsi="Arial Narrow" w:cs="Arial"/>
          <w:b/>
          <w:sz w:val="26"/>
          <w:szCs w:val="26"/>
        </w:rPr>
        <w:t>5</w:t>
      </w:r>
      <w:r w:rsidR="00B83787" w:rsidRPr="00466208">
        <w:rPr>
          <w:rFonts w:ascii="Arial" w:eastAsia="MS Mincho" w:hAnsi="Arial" w:cs="Arial"/>
          <w:b/>
          <w:sz w:val="26"/>
          <w:szCs w:val="26"/>
        </w:rPr>
        <w:t> </w:t>
      </w:r>
      <w:r w:rsidR="00790893" w:rsidRPr="00466208">
        <w:rPr>
          <w:rFonts w:ascii="Arial" w:eastAsia="MS Mincho" w:hAnsi="Arial" w:cs="Arial"/>
          <w:sz w:val="26"/>
          <w:szCs w:val="26"/>
        </w:rPr>
        <w:t>″)</w:t>
      </w:r>
      <w:r w:rsidRPr="00466208">
        <w:rPr>
          <w:rFonts w:ascii="Arial" w:eastAsia="MS Mincho" w:hAnsi="Arial" w:cs="Arial"/>
          <w:sz w:val="26"/>
          <w:szCs w:val="26"/>
        </w:rPr>
        <w:t xml:space="preserve">. </w:t>
      </w:r>
      <w:r w:rsidR="00811626" w:rsidRPr="00466208">
        <w:rPr>
          <w:rFonts w:ascii="Arial" w:eastAsia="MS Mincho" w:hAnsi="Arial" w:cs="Arial"/>
          <w:sz w:val="26"/>
          <w:szCs w:val="26"/>
        </w:rPr>
        <w:t>Длительное нажатие кнопки открывает список всех доступных значений, требуемое значение можно выбрать вращением ручки ″</w:t>
      </w:r>
      <w:r w:rsidR="00811626" w:rsidRPr="00466208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811626" w:rsidRPr="00466208">
        <w:rPr>
          <w:rFonts w:ascii="Arial" w:eastAsia="MS Mincho" w:hAnsi="Arial" w:cs="Arial"/>
          <w:sz w:val="26"/>
          <w:szCs w:val="26"/>
        </w:rPr>
        <w:t>″.</w:t>
      </w:r>
      <w:r w:rsidR="00226FC5">
        <w:rPr>
          <w:rFonts w:ascii="Arial" w:eastAsia="MS Mincho" w:hAnsi="Arial" w:cs="Arial"/>
          <w:sz w:val="26"/>
          <w:szCs w:val="26"/>
        </w:rPr>
        <w:t xml:space="preserve">      </w:t>
      </w:r>
      <w:r w:rsidR="00811626" w:rsidRPr="00466208">
        <w:rPr>
          <w:rFonts w:ascii="Arial" w:eastAsia="MS Mincho" w:hAnsi="Arial" w:cs="Arial"/>
          <w:sz w:val="26"/>
          <w:szCs w:val="26"/>
        </w:rPr>
        <w:t>Для закрытия этого списка повторно нажмите ту же кнопку.</w:t>
      </w:r>
    </w:p>
    <w:p w:rsidR="007C765E" w:rsidRPr="009825E6" w:rsidRDefault="00017E48" w:rsidP="00441ADE">
      <w:pPr>
        <w:pStyle w:val="3"/>
      </w:pPr>
      <w:bookmarkStart w:id="42" w:name="_Toc427142021"/>
      <w:r>
        <w:br w:type="page"/>
      </w:r>
      <w:bookmarkStart w:id="43" w:name="_Toc497122234"/>
      <w:r w:rsidR="00A64F65" w:rsidRPr="009825E6">
        <w:lastRenderedPageBreak/>
        <w:t>3.6</w:t>
      </w:r>
      <w:r w:rsidR="00A64F65" w:rsidRPr="009825E6">
        <w:tab/>
      </w:r>
      <w:r w:rsidR="00E5434C" w:rsidRPr="009825E6">
        <w:t>К</w:t>
      </w:r>
      <w:r w:rsidR="007C765E" w:rsidRPr="009825E6">
        <w:t>алибровк</w:t>
      </w:r>
      <w:r w:rsidR="00E5434C" w:rsidRPr="009825E6">
        <w:t>а</w:t>
      </w:r>
      <w:r w:rsidR="007C765E" w:rsidRPr="009825E6">
        <w:t xml:space="preserve"> осциллографа</w:t>
      </w:r>
      <w:bookmarkEnd w:id="42"/>
      <w:r w:rsidR="00E5434C" w:rsidRPr="009825E6">
        <w:t>,</w:t>
      </w:r>
      <w:r w:rsidR="008C3C09">
        <w:t xml:space="preserve"> </w:t>
      </w:r>
      <w:r w:rsidR="00E5434C" w:rsidRPr="009825E6">
        <w:t xml:space="preserve"> компенсация делителя</w:t>
      </w:r>
      <w:bookmarkEnd w:id="43"/>
    </w:p>
    <w:p w:rsidR="0080149F" w:rsidRPr="0080149F" w:rsidRDefault="0080149F" w:rsidP="0024376C">
      <w:pPr>
        <w:tabs>
          <w:tab w:val="left" w:pos="1248"/>
        </w:tabs>
        <w:spacing w:line="276" w:lineRule="auto"/>
        <w:ind w:firstLine="567"/>
        <w:jc w:val="both"/>
        <w:rPr>
          <w:rFonts w:eastAsia="MS Mincho"/>
          <w:sz w:val="12"/>
          <w:szCs w:val="12"/>
        </w:rPr>
      </w:pPr>
    </w:p>
    <w:p w:rsidR="007C765E" w:rsidRPr="00AB6883" w:rsidRDefault="007C765E" w:rsidP="0024376C">
      <w:pPr>
        <w:tabs>
          <w:tab w:val="left" w:pos="1248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Калибровку</w:t>
      </w:r>
      <w:r w:rsidRPr="00AB6883">
        <w:rPr>
          <w:rFonts w:ascii="Arial" w:hAnsi="Arial" w:cs="Arial"/>
          <w:sz w:val="26"/>
          <w:szCs w:val="26"/>
        </w:rPr>
        <w:t xml:space="preserve"> осциллографа необходимо проводить для обеспечения метрологических характеристик трактов вертикального отклонения. </w:t>
      </w:r>
    </w:p>
    <w:p w:rsidR="00FE65BC" w:rsidRPr="00AB6883" w:rsidRDefault="00FE65BC" w:rsidP="00FE65BC">
      <w:pPr>
        <w:tabs>
          <w:tab w:val="left" w:pos="1248"/>
        </w:tabs>
        <w:spacing w:before="120" w:after="120" w:line="276" w:lineRule="auto"/>
        <w:ind w:firstLine="567"/>
        <w:jc w:val="both"/>
        <w:rPr>
          <w:rFonts w:ascii="Arial" w:hAnsi="Arial" w:cs="Arial"/>
          <w:spacing w:val="6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3.6.1</w:t>
      </w:r>
      <w:r w:rsidRPr="00AB6883">
        <w:rPr>
          <w:rFonts w:ascii="Arial" w:eastAsia="MS Mincho" w:hAnsi="Arial" w:cs="Arial"/>
          <w:sz w:val="26"/>
          <w:szCs w:val="26"/>
        </w:rPr>
        <w:tab/>
      </w:r>
      <w:r w:rsidRPr="00AB6883">
        <w:rPr>
          <w:rFonts w:ascii="Arial" w:eastAsia="MS Mincho" w:hAnsi="Arial" w:cs="Arial"/>
          <w:spacing w:val="6"/>
          <w:sz w:val="26"/>
          <w:szCs w:val="26"/>
        </w:rPr>
        <w:t>Проведение калибровки</w:t>
      </w:r>
      <w:r w:rsidRPr="00AB6883">
        <w:rPr>
          <w:rFonts w:ascii="Arial" w:hAnsi="Arial" w:cs="Arial"/>
          <w:spacing w:val="6"/>
          <w:sz w:val="26"/>
          <w:szCs w:val="26"/>
        </w:rPr>
        <w:t xml:space="preserve"> осциллографа</w:t>
      </w:r>
    </w:p>
    <w:p w:rsidR="007C765E" w:rsidRPr="00AB6883" w:rsidRDefault="007C765E" w:rsidP="0024376C">
      <w:pPr>
        <w:tabs>
          <w:tab w:val="left" w:pos="1134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>Калибровка выполняется</w:t>
      </w:r>
      <w:r w:rsidRPr="00AB6883">
        <w:rPr>
          <w:rFonts w:ascii="Arial" w:eastAsia="MS Mincho" w:hAnsi="Arial" w:cs="Arial"/>
          <w:sz w:val="26"/>
          <w:szCs w:val="26"/>
        </w:rPr>
        <w:t xml:space="preserve"> по истечении времен</w:t>
      </w:r>
      <w:r w:rsidR="000A4D99" w:rsidRPr="00AB6883">
        <w:rPr>
          <w:rFonts w:ascii="Arial" w:eastAsia="MS Mincho" w:hAnsi="Arial" w:cs="Arial"/>
          <w:sz w:val="26"/>
          <w:szCs w:val="26"/>
        </w:rPr>
        <w:t xml:space="preserve">и установления рабочего режима </w:t>
      </w:r>
      <w:r w:rsidRPr="00AB6883">
        <w:rPr>
          <w:rFonts w:ascii="Arial" w:eastAsia="MS Mincho" w:hAnsi="Arial" w:cs="Arial"/>
          <w:sz w:val="26"/>
          <w:szCs w:val="26"/>
        </w:rPr>
        <w:t>15 мин: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- после длительного хранения осциллографа;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- после воздействия предельных условий транспортирования;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- если после предыдущей калибровки прошло более 1</w:t>
      </w:r>
      <w:r w:rsidR="00AA309C" w:rsidRPr="00AB6883">
        <w:rPr>
          <w:rFonts w:ascii="Arial" w:eastAsia="MS Mincho" w:hAnsi="Arial" w:cs="Arial"/>
          <w:sz w:val="26"/>
          <w:szCs w:val="26"/>
        </w:rPr>
        <w:t>0 сут</w:t>
      </w:r>
      <w:r w:rsidRPr="00AB6883">
        <w:rPr>
          <w:rFonts w:ascii="Arial" w:eastAsia="MS Mincho" w:hAnsi="Arial" w:cs="Arial"/>
          <w:sz w:val="26"/>
          <w:szCs w:val="26"/>
        </w:rPr>
        <w:t>;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>-</w:t>
      </w:r>
      <w:r w:rsidR="00366BDC">
        <w:rPr>
          <w:rFonts w:ascii="Arial" w:eastAsia="MS Mincho" w:hAnsi="Arial" w:cs="Arial"/>
          <w:sz w:val="26"/>
          <w:szCs w:val="26"/>
        </w:rPr>
        <w:t> </w:t>
      </w:r>
      <w:r w:rsidRPr="00AB6883">
        <w:rPr>
          <w:rFonts w:ascii="Arial" w:eastAsia="MS Mincho" w:hAnsi="Arial" w:cs="Arial"/>
          <w:sz w:val="26"/>
          <w:szCs w:val="26"/>
        </w:rPr>
        <w:t>если температура окружающей среды изменилась более, чем на ±</w:t>
      </w:r>
      <w:r w:rsidR="00FE65BC" w:rsidRPr="00AB6883">
        <w:rPr>
          <w:rFonts w:ascii="Arial" w:eastAsia="MS Mincho" w:hAnsi="Arial" w:cs="Arial"/>
          <w:sz w:val="26"/>
          <w:szCs w:val="26"/>
        </w:rPr>
        <w:t> </w:t>
      </w:r>
      <w:r w:rsidRPr="00AB6883">
        <w:rPr>
          <w:rFonts w:ascii="Arial" w:eastAsia="MS Mincho" w:hAnsi="Arial" w:cs="Arial"/>
          <w:sz w:val="26"/>
          <w:szCs w:val="26"/>
        </w:rPr>
        <w:t>5 </w:t>
      </w:r>
      <w:r w:rsidRPr="00AB6883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Pr="00AB6883">
        <w:rPr>
          <w:rFonts w:ascii="Arial" w:eastAsia="MS Mincho" w:hAnsi="Arial" w:cs="Arial"/>
          <w:sz w:val="26"/>
          <w:szCs w:val="26"/>
        </w:rPr>
        <w:t>С, относительно предыдущей калибровки;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 xml:space="preserve">- после выполнения процедуры </w:t>
      </w:r>
      <w:r w:rsidR="00B53D4D" w:rsidRPr="00AB6883">
        <w:rPr>
          <w:rFonts w:ascii="Arial" w:eastAsia="MS Mincho" w:hAnsi="Arial" w:cs="Arial"/>
          <w:sz w:val="26"/>
          <w:szCs w:val="26"/>
        </w:rPr>
        <w:t>″</w:t>
      </w:r>
      <w:r w:rsidR="00B53D4D" w:rsidRPr="00AB6883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="00B53D4D" w:rsidRPr="00AB6883">
        <w:rPr>
          <w:rFonts w:ascii="Arial" w:eastAsia="MS Mincho" w:hAnsi="Arial" w:cs="Arial"/>
          <w:sz w:val="26"/>
          <w:szCs w:val="26"/>
          <w:lang w:val="en-US"/>
        </w:rPr>
        <w:t> </w:t>
      </w:r>
      <w:r w:rsidR="00B53D4D" w:rsidRPr="00AB6883">
        <w:rPr>
          <w:rFonts w:ascii="Arial" w:eastAsia="MS Mincho" w:hAnsi="Arial" w:cs="Arial"/>
          <w:sz w:val="26"/>
          <w:szCs w:val="26"/>
        </w:rPr>
        <w:t>/</w:t>
      </w:r>
      <w:r w:rsidR="00B53D4D" w:rsidRPr="00AB6883">
        <w:rPr>
          <w:rFonts w:ascii="Arial" w:eastAsia="MS Mincho" w:hAnsi="Arial" w:cs="Arial"/>
          <w:sz w:val="26"/>
          <w:szCs w:val="26"/>
          <w:lang w:val="en-US"/>
        </w:rPr>
        <w:t> 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Сброс настроек</w:t>
      </w:r>
      <w:r w:rsidR="00B53D4D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eastAsia="MS Mincho" w:hAnsi="Arial" w:cs="Arial"/>
          <w:sz w:val="26"/>
          <w:szCs w:val="26"/>
        </w:rPr>
        <w:t>.</w:t>
      </w:r>
    </w:p>
    <w:p w:rsidR="007C765E" w:rsidRPr="00AB6883" w:rsidRDefault="007C765E" w:rsidP="008447BA">
      <w:pPr>
        <w:tabs>
          <w:tab w:val="left" w:pos="1248"/>
        </w:tabs>
        <w:spacing w:before="8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 xml:space="preserve">Для выполнения процедуры калибровки в меню 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="00014F57" w:rsidRPr="00AB6883">
        <w:rPr>
          <w:rFonts w:ascii="Arial Narrow" w:eastAsia="MS Mincho" w:hAnsi="Arial Narrow" w:cs="Arial"/>
          <w:b/>
          <w:sz w:val="26"/>
          <w:szCs w:val="26"/>
        </w:rPr>
        <w:t> /</w:t>
      </w:r>
      <w:r w:rsidR="00AB6883" w:rsidRPr="00AB6883">
        <w:rPr>
          <w:rFonts w:ascii="Arial Narrow" w:eastAsia="MS Mincho" w:hAnsi="Arial Narrow" w:cs="Arial"/>
          <w:b/>
          <w:sz w:val="26"/>
          <w:szCs w:val="26"/>
        </w:rPr>
        <w:t> </w:t>
      </w:r>
      <w:r w:rsidR="00014F57" w:rsidRPr="00AB6883">
        <w:rPr>
          <w:rFonts w:ascii="Arial Narrow" w:eastAsia="MS Mincho" w:hAnsi="Arial Narrow" w:cs="Arial"/>
          <w:b/>
          <w:sz w:val="26"/>
          <w:szCs w:val="26"/>
        </w:rPr>
        <w:t>КАЛИБРАТОР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eastAsia="MS Mincho" w:hAnsi="Arial" w:cs="Arial"/>
          <w:sz w:val="26"/>
          <w:szCs w:val="26"/>
        </w:rPr>
        <w:t xml:space="preserve"> выберите режим 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Перем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eastAsia="MS Mincho" w:hAnsi="Arial" w:cs="Arial"/>
          <w:sz w:val="26"/>
          <w:szCs w:val="26"/>
        </w:rPr>
        <w:t xml:space="preserve">, нажмите кнопку 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Калибровать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eastAsia="MS Mincho" w:hAnsi="Arial" w:cs="Arial"/>
          <w:sz w:val="26"/>
          <w:szCs w:val="26"/>
        </w:rPr>
        <w:t xml:space="preserve"> и</w:t>
      </w:r>
      <w:r w:rsidR="00F86B96" w:rsidRPr="00AB6883">
        <w:rPr>
          <w:rFonts w:ascii="Arial" w:eastAsia="MS Mincho" w:hAnsi="Arial" w:cs="Arial"/>
          <w:sz w:val="26"/>
          <w:szCs w:val="26"/>
        </w:rPr>
        <w:t xml:space="preserve"> далее выполняйте процедуру калибровки в соответствии с указаниями на экране осциллографа</w:t>
      </w:r>
      <w:r w:rsidRPr="00AB6883">
        <w:rPr>
          <w:rFonts w:ascii="Arial" w:eastAsia="MS Mincho" w:hAnsi="Arial" w:cs="Arial"/>
          <w:sz w:val="26"/>
          <w:szCs w:val="26"/>
        </w:rPr>
        <w:t>.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После завершения процедуры калибровки убедитесь, что она прошла успешно: на</w:t>
      </w:r>
      <w:r w:rsidR="00FE65BC" w:rsidRPr="00AB6883">
        <w:rPr>
          <w:rFonts w:ascii="Arial" w:eastAsia="MS Mincho" w:hAnsi="Arial" w:cs="Arial"/>
          <w:sz w:val="26"/>
          <w:szCs w:val="26"/>
        </w:rPr>
        <w:t> </w:t>
      </w:r>
      <w:r w:rsidRPr="00AB6883">
        <w:rPr>
          <w:rFonts w:ascii="Arial" w:eastAsia="MS Mincho" w:hAnsi="Arial" w:cs="Arial"/>
          <w:sz w:val="26"/>
          <w:szCs w:val="26"/>
        </w:rPr>
        <w:t>экране появится соответствующее сообщение.</w:t>
      </w:r>
    </w:p>
    <w:p w:rsidR="00D96977" w:rsidRPr="00AB6883" w:rsidRDefault="0003235D" w:rsidP="00AB6883">
      <w:pPr>
        <w:pStyle w:val="a7"/>
        <w:tabs>
          <w:tab w:val="num" w:pos="1418"/>
        </w:tabs>
        <w:spacing w:before="120" w:after="8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3.</w:t>
      </w:r>
      <w:r w:rsidR="00762CB7" w:rsidRPr="00AB6883">
        <w:rPr>
          <w:rFonts w:ascii="Arial" w:eastAsia="MS Mincho" w:hAnsi="Arial" w:cs="Arial"/>
          <w:sz w:val="26"/>
          <w:szCs w:val="26"/>
        </w:rPr>
        <w:t>6</w:t>
      </w:r>
      <w:r w:rsidRPr="00AB6883">
        <w:rPr>
          <w:rFonts w:ascii="Arial" w:eastAsia="MS Mincho" w:hAnsi="Arial" w:cs="Arial"/>
          <w:sz w:val="26"/>
          <w:szCs w:val="26"/>
        </w:rPr>
        <w:t>.</w:t>
      </w:r>
      <w:r w:rsidR="00762CB7" w:rsidRPr="00AB6883">
        <w:rPr>
          <w:rFonts w:ascii="Arial" w:eastAsia="MS Mincho" w:hAnsi="Arial" w:cs="Arial"/>
          <w:sz w:val="26"/>
          <w:szCs w:val="26"/>
        </w:rPr>
        <w:t>2</w:t>
      </w:r>
      <w:r w:rsidRPr="00AB6883">
        <w:rPr>
          <w:rFonts w:ascii="Arial" w:eastAsia="MS Mincho" w:hAnsi="Arial" w:cs="Arial"/>
          <w:sz w:val="26"/>
          <w:szCs w:val="26"/>
        </w:rPr>
        <w:tab/>
      </w:r>
      <w:r w:rsidR="00D96977" w:rsidRPr="00AB6883">
        <w:rPr>
          <w:rFonts w:ascii="Arial" w:hAnsi="Arial" w:cs="Arial"/>
          <w:spacing w:val="4"/>
          <w:sz w:val="26"/>
          <w:szCs w:val="26"/>
        </w:rPr>
        <w:t>Компенсация делителя</w:t>
      </w:r>
    </w:p>
    <w:p w:rsidR="0003235D" w:rsidRPr="00AB6883" w:rsidRDefault="0003235D" w:rsidP="008447BA">
      <w:pPr>
        <w:pStyle w:val="a7"/>
        <w:tabs>
          <w:tab w:val="num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Применение делителя 1:10 из комплекта поставки осциллографа расширяет диапазон входных сигналов. Если компенсация делителя выполнена не должным образом, отображенная форма сигнала будет искажена и приведет к увеличению погрешности измерения.</w:t>
      </w:r>
    </w:p>
    <w:p w:rsidR="0003235D" w:rsidRPr="00AB6883" w:rsidRDefault="0003235D" w:rsidP="0003235D">
      <w:pPr>
        <w:tabs>
          <w:tab w:val="num" w:pos="140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 xml:space="preserve">Для компенсации </w:t>
      </w:r>
      <w:r w:rsidR="005227CB" w:rsidRPr="00AB6883">
        <w:rPr>
          <w:rFonts w:ascii="Arial" w:hAnsi="Arial" w:cs="Arial"/>
          <w:sz w:val="26"/>
          <w:szCs w:val="26"/>
        </w:rPr>
        <w:t xml:space="preserve">внешнего </w:t>
      </w:r>
      <w:r w:rsidRPr="00AB6883">
        <w:rPr>
          <w:rFonts w:ascii="Arial" w:hAnsi="Arial" w:cs="Arial"/>
          <w:sz w:val="26"/>
          <w:szCs w:val="26"/>
        </w:rPr>
        <w:t xml:space="preserve">делителя 1:10 </w:t>
      </w:r>
      <w:r w:rsidR="000F0A3F" w:rsidRPr="00AB6883">
        <w:rPr>
          <w:rFonts w:ascii="Arial" w:hAnsi="Arial" w:cs="Arial"/>
          <w:sz w:val="26"/>
          <w:szCs w:val="26"/>
        </w:rPr>
        <w:t>выполните следующие</w:t>
      </w:r>
      <w:r w:rsidR="00D75EFE" w:rsidRPr="00AB6883">
        <w:rPr>
          <w:rFonts w:ascii="Arial" w:hAnsi="Arial" w:cs="Arial"/>
          <w:sz w:val="26"/>
          <w:szCs w:val="26"/>
        </w:rPr>
        <w:t xml:space="preserve"> </w:t>
      </w:r>
      <w:r w:rsidRPr="00AB6883">
        <w:rPr>
          <w:rFonts w:ascii="Arial" w:hAnsi="Arial" w:cs="Arial"/>
          <w:sz w:val="26"/>
          <w:szCs w:val="26"/>
        </w:rPr>
        <w:t>операции:</w:t>
      </w:r>
    </w:p>
    <w:p w:rsidR="009D432E" w:rsidRPr="00AB6883" w:rsidRDefault="0003235D" w:rsidP="0003235D">
      <w:pPr>
        <w:tabs>
          <w:tab w:val="num" w:pos="1404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 xml:space="preserve">- подключите делитель 1:10 к входу канала </w:t>
      </w:r>
      <w:r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eastAsia="MS Mincho" w:hAnsi="Arial" w:cs="Arial"/>
          <w:b/>
          <w:sz w:val="26"/>
          <w:szCs w:val="26"/>
        </w:rPr>
        <w:t>1</w:t>
      </w:r>
      <w:r w:rsidRPr="00AB6883">
        <w:rPr>
          <w:rFonts w:ascii="Arial" w:eastAsia="MS Mincho" w:hAnsi="Arial" w:cs="Arial"/>
          <w:sz w:val="26"/>
          <w:szCs w:val="26"/>
        </w:rPr>
        <w:t>″ (″</w:t>
      </w:r>
      <w:r w:rsidRPr="00AB6883">
        <w:rPr>
          <w:rFonts w:ascii="Arial" w:eastAsia="MS Mincho" w:hAnsi="Arial" w:cs="Arial"/>
          <w:b/>
          <w:sz w:val="26"/>
          <w:szCs w:val="26"/>
        </w:rPr>
        <w:t>2</w:t>
      </w:r>
      <w:r w:rsidRPr="00AB6883">
        <w:rPr>
          <w:rFonts w:ascii="Arial" w:eastAsia="MS Mincho" w:hAnsi="Arial" w:cs="Arial"/>
          <w:sz w:val="26"/>
          <w:szCs w:val="26"/>
        </w:rPr>
        <w:t>″)</w:t>
      </w:r>
      <w:r w:rsidR="009D432E" w:rsidRPr="00AB6883">
        <w:rPr>
          <w:rFonts w:ascii="Arial" w:eastAsia="MS Mincho" w:hAnsi="Arial" w:cs="Arial"/>
          <w:sz w:val="26"/>
          <w:szCs w:val="26"/>
        </w:rPr>
        <w:t>;</w:t>
      </w:r>
    </w:p>
    <w:p w:rsidR="009D432E" w:rsidRPr="00AB6883" w:rsidRDefault="009D432E" w:rsidP="009D432E">
      <w:pPr>
        <w:tabs>
          <w:tab w:val="num" w:pos="140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 xml:space="preserve">- в меню </w:t>
      </w:r>
      <w:r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Pr="00AB6883">
        <w:rPr>
          <w:rFonts w:ascii="Arial Narrow" w:eastAsia="MS Mincho" w:hAnsi="Arial Narrow" w:cs="Arial"/>
          <w:sz w:val="26"/>
          <w:szCs w:val="26"/>
        </w:rPr>
        <w:t> / 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КАЛИБРАТОР</w:t>
      </w:r>
      <w:r w:rsidRPr="00AB6883">
        <w:rPr>
          <w:rFonts w:ascii="Arial" w:eastAsia="MS Mincho" w:hAnsi="Arial" w:cs="Arial"/>
          <w:sz w:val="26"/>
          <w:szCs w:val="26"/>
        </w:rPr>
        <w:t>″, выберите режим ″</w:t>
      </w:r>
      <w:r w:rsidRPr="00127022">
        <w:rPr>
          <w:rFonts w:ascii="Arial Narrow" w:eastAsia="MS Mincho" w:hAnsi="Arial Narrow" w:cs="Arial"/>
          <w:b/>
          <w:sz w:val="26"/>
          <w:szCs w:val="26"/>
        </w:rPr>
        <w:t>Перем</w:t>
      </w:r>
      <w:r w:rsidRPr="00AB6883">
        <w:rPr>
          <w:rFonts w:ascii="Arial" w:eastAsia="MS Mincho" w:hAnsi="Arial" w:cs="Arial"/>
          <w:sz w:val="26"/>
          <w:szCs w:val="26"/>
        </w:rPr>
        <w:t xml:space="preserve">″; </w:t>
      </w:r>
    </w:p>
    <w:p w:rsidR="0003235D" w:rsidRPr="00AB6883" w:rsidRDefault="0003235D" w:rsidP="0003235D">
      <w:pPr>
        <w:tabs>
          <w:tab w:val="num" w:pos="140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 xml:space="preserve">- подключите вход делителя 1:10 к выходу калибратора </w:t>
      </w:r>
      <w:r w:rsidRPr="00AB6883">
        <w:rPr>
          <w:rFonts w:ascii="Arial" w:eastAsia="MS Mincho" w:hAnsi="Arial" w:cs="Arial"/>
          <w:sz w:val="26"/>
          <w:szCs w:val="26"/>
        </w:rPr>
        <w:t>″</w:t>
      </w:r>
      <w:r w:rsidRPr="00127022">
        <w:rPr>
          <w:rFonts w:ascii="Arial Narrow" w:eastAsia="MS Mincho" w:hAnsi="Arial Narrow" w:cs="Arial"/>
          <w:b/>
          <w:sz w:val="26"/>
          <w:szCs w:val="26"/>
        </w:rPr>
        <w:t>КАЛИБРАТОР 4 </w:t>
      </w:r>
      <w:r w:rsidRPr="00127022">
        <w:rPr>
          <w:rFonts w:ascii="Arial Narrow" w:eastAsia="MS Mincho" w:hAnsi="Arial Narrow" w:cs="Arial"/>
          <w:b/>
          <w:sz w:val="26"/>
          <w:szCs w:val="26"/>
          <w:lang w:val="en-US"/>
        </w:rPr>
        <w:t>V</w:t>
      </w:r>
      <w:r w:rsidRPr="00127022">
        <w:rPr>
          <w:rFonts w:ascii="Arial Narrow" w:eastAsia="MS Mincho" w:hAnsi="Arial Narrow" w:cs="Arial"/>
          <w:b/>
          <w:sz w:val="26"/>
          <w:szCs w:val="26"/>
        </w:rPr>
        <w:t xml:space="preserve"> 1 </w:t>
      </w:r>
      <w:r w:rsidRPr="00127022">
        <w:rPr>
          <w:rFonts w:ascii="Arial Narrow" w:eastAsia="MS Mincho" w:hAnsi="Arial Narrow" w:cs="Arial"/>
          <w:b/>
          <w:sz w:val="26"/>
          <w:szCs w:val="26"/>
          <w:lang w:val="en-US"/>
        </w:rPr>
        <w:t>kHz</w:t>
      </w:r>
      <w:r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hAnsi="Arial" w:cs="Arial"/>
          <w:sz w:val="26"/>
          <w:szCs w:val="26"/>
        </w:rPr>
        <w:t>;</w:t>
      </w:r>
    </w:p>
    <w:p w:rsidR="0003235D" w:rsidRPr="00AB6883" w:rsidRDefault="00127022" w:rsidP="0003235D">
      <w:pPr>
        <w:pStyle w:val="a7"/>
        <w:tabs>
          <w:tab w:val="num" w:pos="1404"/>
        </w:tabs>
        <w:spacing w:line="276" w:lineRule="auto"/>
        <w:ind w:firstLine="567"/>
        <w:rPr>
          <w:rFonts w:ascii="Arial" w:hAnsi="Arial" w:cs="Arial"/>
          <w:noProof w:val="0"/>
          <w:sz w:val="26"/>
          <w:szCs w:val="26"/>
        </w:rPr>
      </w:pPr>
      <w:r>
        <w:rPr>
          <w:rFonts w:ascii="Arial" w:hAnsi="Arial" w:cs="Arial"/>
          <w:noProof w:val="0"/>
          <w:sz w:val="26"/>
          <w:szCs w:val="26"/>
        </w:rPr>
        <w:t>- </w:t>
      </w:r>
      <w:r w:rsidR="0003235D" w:rsidRPr="00AB6883">
        <w:rPr>
          <w:rFonts w:ascii="Arial" w:hAnsi="Arial" w:cs="Arial"/>
          <w:noProof w:val="0"/>
          <w:sz w:val="26"/>
          <w:szCs w:val="26"/>
        </w:rPr>
        <w:t xml:space="preserve">регулировкой подстроечного конденсатора, расположенного в корпусе делителя 1:10, обеспечьте равномерность вершины импульсного сигнала калибратора на </w:t>
      </w:r>
      <w:r w:rsidR="00ED0171" w:rsidRPr="00AB6883">
        <w:rPr>
          <w:rFonts w:ascii="Arial" w:hAnsi="Arial" w:cs="Arial"/>
          <w:noProof w:val="0"/>
          <w:sz w:val="26"/>
          <w:szCs w:val="26"/>
        </w:rPr>
        <w:t>э</w:t>
      </w:r>
      <w:r w:rsidR="00FC62A0" w:rsidRPr="00AB6883">
        <w:rPr>
          <w:rFonts w:ascii="Arial" w:hAnsi="Arial" w:cs="Arial"/>
          <w:noProof w:val="0"/>
          <w:sz w:val="26"/>
          <w:szCs w:val="26"/>
        </w:rPr>
        <w:t>кране</w:t>
      </w:r>
      <w:r w:rsidR="0003235D" w:rsidRPr="00AB6883">
        <w:rPr>
          <w:rFonts w:ascii="Arial" w:hAnsi="Arial" w:cs="Arial"/>
          <w:noProof w:val="0"/>
          <w:sz w:val="26"/>
          <w:szCs w:val="26"/>
        </w:rPr>
        <w:t>.</w:t>
      </w:r>
    </w:p>
    <w:p w:rsidR="007C765E" w:rsidRPr="009825E6" w:rsidRDefault="00D37A1C" w:rsidP="00441ADE">
      <w:pPr>
        <w:pStyle w:val="3"/>
      </w:pPr>
      <w:bookmarkStart w:id="44" w:name="_Toc427142022"/>
      <w:r>
        <w:br w:type="page"/>
      </w:r>
      <w:bookmarkStart w:id="45" w:name="_Toc497122235"/>
      <w:r w:rsidR="003F0EDA" w:rsidRPr="009825E6">
        <w:lastRenderedPageBreak/>
        <w:t>3.7</w:t>
      </w:r>
      <w:r w:rsidR="003F0EDA" w:rsidRPr="009825E6">
        <w:tab/>
      </w:r>
      <w:r w:rsidR="007C765E" w:rsidRPr="009825E6">
        <w:t xml:space="preserve">Проведение </w:t>
      </w:r>
      <w:r w:rsidR="00EC49F1" w:rsidRPr="000F5D51">
        <w:t xml:space="preserve"> </w:t>
      </w:r>
      <w:r w:rsidR="007C765E" w:rsidRPr="009825E6">
        <w:t>курсорных</w:t>
      </w:r>
      <w:r w:rsidR="00EC49F1" w:rsidRPr="000F5D51">
        <w:t xml:space="preserve"> </w:t>
      </w:r>
      <w:r w:rsidR="007C765E" w:rsidRPr="009825E6">
        <w:t xml:space="preserve"> измерений</w:t>
      </w:r>
      <w:bookmarkEnd w:id="44"/>
      <w:bookmarkEnd w:id="45"/>
    </w:p>
    <w:p w:rsidR="00E51ADB" w:rsidRPr="00E51ADB" w:rsidRDefault="00E51ADB" w:rsidP="00A71EC8">
      <w:pPr>
        <w:tabs>
          <w:tab w:val="left" w:pos="1248"/>
        </w:tabs>
        <w:spacing w:before="120" w:line="276" w:lineRule="auto"/>
        <w:ind w:firstLine="567"/>
        <w:jc w:val="both"/>
        <w:rPr>
          <w:rFonts w:eastAsia="MS Mincho"/>
          <w:sz w:val="10"/>
          <w:szCs w:val="10"/>
        </w:rPr>
      </w:pPr>
    </w:p>
    <w:p w:rsidR="007C765E" w:rsidRPr="00632CDC" w:rsidRDefault="003F0EDA" w:rsidP="00E51ADB">
      <w:pPr>
        <w:tabs>
          <w:tab w:val="left" w:pos="1248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3.7.1</w:t>
      </w:r>
      <w:r w:rsidRPr="00632CDC">
        <w:rPr>
          <w:rFonts w:ascii="Arial" w:eastAsia="MS Mincho" w:hAnsi="Arial" w:cs="Arial"/>
          <w:sz w:val="26"/>
          <w:szCs w:val="26"/>
        </w:rPr>
        <w:tab/>
      </w:r>
      <w:r w:rsidR="00193247" w:rsidRPr="00632CDC">
        <w:rPr>
          <w:rFonts w:ascii="Arial" w:eastAsia="MS Mincho" w:hAnsi="Arial" w:cs="Arial"/>
          <w:sz w:val="26"/>
          <w:szCs w:val="26"/>
        </w:rPr>
        <w:t>Меню курсоров (кнопка ″</w:t>
      </w:r>
      <w:r w:rsidR="00193247" w:rsidRPr="002C228D">
        <w:rPr>
          <w:rFonts w:ascii="Arial Narrow" w:eastAsia="MS Mincho" w:hAnsi="Arial Narrow" w:cs="Arial"/>
          <w:b/>
          <w:sz w:val="26"/>
          <w:szCs w:val="26"/>
        </w:rPr>
        <w:t>КУРСОРЫ</w:t>
      </w:r>
      <w:r w:rsidR="00193247" w:rsidRPr="00632CDC">
        <w:rPr>
          <w:rFonts w:ascii="Arial" w:eastAsia="MS Mincho" w:hAnsi="Arial" w:cs="Arial"/>
          <w:sz w:val="26"/>
          <w:szCs w:val="26"/>
        </w:rPr>
        <w:t xml:space="preserve">″) обеспечивает возможность различных измерений с помощью курсоров. </w:t>
      </w:r>
      <w:r w:rsidR="007C765E" w:rsidRPr="00632CDC">
        <w:rPr>
          <w:rFonts w:ascii="Arial" w:eastAsia="MS Mincho" w:hAnsi="Arial" w:cs="Arial"/>
          <w:sz w:val="26"/>
          <w:szCs w:val="26"/>
        </w:rPr>
        <w:t>Курсорные измерения проводятся по одному из каналов</w:t>
      </w:r>
      <w:r w:rsidR="002C3C83" w:rsidRPr="00632CDC">
        <w:rPr>
          <w:rFonts w:ascii="Arial" w:eastAsia="MS Mincho" w:hAnsi="Arial" w:cs="Arial"/>
          <w:sz w:val="26"/>
          <w:szCs w:val="26"/>
        </w:rPr>
        <w:t> </w:t>
      </w:r>
      <w:r w:rsidR="007C765E" w:rsidRPr="00632CDC">
        <w:rPr>
          <w:rFonts w:ascii="Arial" w:eastAsia="MS Mincho" w:hAnsi="Arial" w:cs="Arial"/>
          <w:sz w:val="26"/>
          <w:szCs w:val="26"/>
        </w:rPr>
        <w:t>1</w:t>
      </w:r>
      <w:r w:rsidR="002C3C83" w:rsidRPr="00632CDC">
        <w:rPr>
          <w:rFonts w:ascii="Arial" w:eastAsia="MS Mincho" w:hAnsi="Arial" w:cs="Arial"/>
          <w:sz w:val="26"/>
          <w:szCs w:val="26"/>
        </w:rPr>
        <w:t> </w:t>
      </w:r>
      <w:r w:rsidR="007C765E" w:rsidRPr="00632CDC">
        <w:rPr>
          <w:rFonts w:ascii="Arial" w:eastAsia="MS Mincho" w:hAnsi="Arial" w:cs="Arial"/>
          <w:sz w:val="26"/>
          <w:szCs w:val="26"/>
        </w:rPr>
        <w:t>(2) и измеренные значения отображаются в верхней части экрана соответствующим цветом.</w:t>
      </w:r>
    </w:p>
    <w:p w:rsidR="007C765E" w:rsidRPr="00632CDC" w:rsidRDefault="007C765E" w:rsidP="0067098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 xml:space="preserve">Для выполнения курсорных измерений </w:t>
      </w:r>
      <w:r w:rsidR="00F96244" w:rsidRPr="00632CDC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2D64D5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КУРСОРЫ</w:t>
      </w:r>
      <w:r w:rsidR="002D64D5" w:rsidRPr="00632CDC">
        <w:rPr>
          <w:rFonts w:ascii="Arial" w:eastAsia="MS Mincho" w:hAnsi="Arial" w:cs="Arial"/>
          <w:sz w:val="26"/>
          <w:szCs w:val="26"/>
        </w:rPr>
        <w:t>″</w:t>
      </w:r>
      <w:r w:rsidR="002A60F5" w:rsidRPr="00632CDC">
        <w:rPr>
          <w:rFonts w:ascii="Arial" w:eastAsia="MS Mincho" w:hAnsi="Arial" w:cs="Arial"/>
          <w:sz w:val="26"/>
          <w:szCs w:val="26"/>
        </w:rPr>
        <w:t xml:space="preserve">, </w:t>
      </w:r>
      <w:r w:rsidR="0067098E" w:rsidRPr="00632CDC">
        <w:rPr>
          <w:rFonts w:ascii="Arial" w:eastAsia="MS Mincho" w:hAnsi="Arial" w:cs="Arial"/>
          <w:sz w:val="26"/>
          <w:szCs w:val="26"/>
        </w:rPr>
        <w:t xml:space="preserve">доступны следующие </w:t>
      </w:r>
      <w:r w:rsidR="002A60F5" w:rsidRPr="00632CDC">
        <w:rPr>
          <w:rFonts w:ascii="Arial" w:eastAsia="MS Mincho" w:hAnsi="Arial" w:cs="Arial"/>
          <w:sz w:val="26"/>
          <w:szCs w:val="26"/>
        </w:rPr>
        <w:t>позиции: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</w:t>
      </w:r>
      <w:r w:rsidR="007F5342" w:rsidRPr="00632CDC">
        <w:rPr>
          <w:rFonts w:ascii="Arial" w:eastAsia="MS Mincho" w:hAnsi="Arial" w:cs="Arial"/>
          <w:sz w:val="26"/>
          <w:szCs w:val="26"/>
          <w:lang w:val="en-US"/>
        </w:rPr>
        <w:t> </w:t>
      </w:r>
      <w:r w:rsidR="002D64D5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Показывать</w:t>
      </w:r>
      <w:r w:rsidR="002D64D5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. </w:t>
      </w:r>
      <w:r w:rsidR="008B5A6B" w:rsidRPr="00632CDC">
        <w:rPr>
          <w:rFonts w:ascii="Arial" w:eastAsia="MS Mincho" w:hAnsi="Arial" w:cs="Arial"/>
          <w:sz w:val="26"/>
          <w:szCs w:val="26"/>
        </w:rPr>
        <w:t>Включает и выключает отображение курсоров на экране</w:t>
      </w:r>
      <w:r w:rsidRPr="00632CDC">
        <w:rPr>
          <w:rFonts w:ascii="Arial" w:eastAsia="MS Mincho" w:hAnsi="Arial" w:cs="Arial"/>
          <w:sz w:val="26"/>
          <w:szCs w:val="26"/>
        </w:rPr>
        <w:t>;</w:t>
      </w:r>
    </w:p>
    <w:p w:rsidR="007C765E" w:rsidRPr="00632CDC" w:rsidRDefault="0087501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t>- 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7D10F6">
        <w:rPr>
          <w:rFonts w:ascii="Arial Narrow" w:eastAsia="MS Mincho" w:hAnsi="Arial Narrow" w:cs="Arial"/>
          <w:b/>
          <w:sz w:val="26"/>
          <w:szCs w:val="26"/>
        </w:rPr>
        <w:t>Слежение Т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="007C765E" w:rsidRPr="007D10F6">
        <w:rPr>
          <w:rFonts w:ascii="Arial Narrow" w:eastAsia="MS Mincho" w:hAnsi="Arial Narrow" w:cs="Arial"/>
          <w:b/>
          <w:sz w:val="26"/>
          <w:szCs w:val="26"/>
        </w:rPr>
        <w:t xml:space="preserve">, 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lang w:val="en-US"/>
        </w:rPr>
        <w:t>U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. </w:t>
      </w:r>
      <w:r w:rsidR="008B5A6B" w:rsidRPr="00632CDC">
        <w:rPr>
          <w:rFonts w:ascii="Arial" w:eastAsia="MS Mincho" w:hAnsi="Arial" w:cs="Arial"/>
          <w:sz w:val="26"/>
          <w:szCs w:val="26"/>
        </w:rPr>
        <w:t>В</w:t>
      </w:r>
      <w:r w:rsidR="007C765E" w:rsidRPr="00632CDC">
        <w:rPr>
          <w:rFonts w:ascii="Arial" w:eastAsia="MS Mincho" w:hAnsi="Arial" w:cs="Arial"/>
          <w:sz w:val="26"/>
          <w:szCs w:val="26"/>
        </w:rPr>
        <w:t>ключа</w:t>
      </w:r>
      <w:r w:rsidR="008B5A6B" w:rsidRPr="00632CDC">
        <w:rPr>
          <w:rFonts w:ascii="Arial" w:eastAsia="MS Mincho" w:hAnsi="Arial" w:cs="Arial"/>
          <w:sz w:val="26"/>
          <w:szCs w:val="26"/>
        </w:rPr>
        <w:t>ет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и выключа</w:t>
      </w:r>
      <w:r w:rsidR="008B5A6B" w:rsidRPr="00632CDC">
        <w:rPr>
          <w:rFonts w:ascii="Arial" w:eastAsia="MS Mincho" w:hAnsi="Arial" w:cs="Arial"/>
          <w:sz w:val="26"/>
          <w:szCs w:val="26"/>
        </w:rPr>
        <w:t>ет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отслеживание по </w:t>
      </w:r>
      <w:r w:rsidR="002105F9" w:rsidRPr="00632CDC">
        <w:rPr>
          <w:rFonts w:ascii="Arial" w:eastAsia="MS Mincho" w:hAnsi="Arial" w:cs="Arial"/>
          <w:sz w:val="26"/>
          <w:szCs w:val="26"/>
        </w:rPr>
        <w:t>изображению</w:t>
      </w:r>
      <w:r w:rsidR="002105F9" w:rsidRPr="00632CDC">
        <w:rPr>
          <w:rFonts w:ascii="Arial" w:eastAsia="MS Mincho" w:hAnsi="Arial" w:cs="Arial"/>
          <w:sz w:val="28"/>
          <w:szCs w:val="26"/>
        </w:rPr>
        <w:t xml:space="preserve"> 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сигнала первой пары курсоров (вертикальный 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7D10F6">
        <w:rPr>
          <w:rFonts w:ascii="Arial Narrow" w:eastAsia="MS Mincho" w:hAnsi="Arial Narrow" w:cs="Arial"/>
          <w:b/>
          <w:sz w:val="26"/>
          <w:szCs w:val="26"/>
        </w:rPr>
        <w:t>Т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, горизонтальный 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lang w:val="en-US"/>
        </w:rPr>
        <w:t>U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sz w:val="26"/>
          <w:szCs w:val="26"/>
        </w:rPr>
        <w:t>) друг за другом по времени, напряжению, взаимное отслеживание по сигналу;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 xml:space="preserve">- 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7D10F6">
        <w:rPr>
          <w:rFonts w:ascii="Arial Narrow" w:eastAsia="MS Mincho" w:hAnsi="Arial Narrow" w:cs="Arial"/>
          <w:b/>
          <w:sz w:val="26"/>
          <w:szCs w:val="26"/>
        </w:rPr>
        <w:t>Слежение Т</w:t>
      </w:r>
      <w:r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Pr="007D10F6">
        <w:rPr>
          <w:rFonts w:ascii="Arial Narrow" w:eastAsia="MS Mincho" w:hAnsi="Arial Narrow" w:cs="Arial"/>
          <w:b/>
          <w:sz w:val="26"/>
          <w:szCs w:val="26"/>
        </w:rPr>
        <w:t xml:space="preserve">, </w:t>
      </w:r>
      <w:r w:rsidRPr="007D10F6">
        <w:rPr>
          <w:rFonts w:ascii="Arial Narrow" w:eastAsia="MS Mincho" w:hAnsi="Arial Narrow" w:cs="Arial"/>
          <w:b/>
          <w:sz w:val="26"/>
          <w:szCs w:val="26"/>
          <w:lang w:val="en-US"/>
        </w:rPr>
        <w:t>U</w:t>
      </w:r>
      <w:r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. </w:t>
      </w:r>
      <w:r w:rsidR="00A63FAC" w:rsidRPr="00632CDC">
        <w:rPr>
          <w:rFonts w:ascii="Arial" w:eastAsia="MS Mincho" w:hAnsi="Arial" w:cs="Arial"/>
          <w:sz w:val="26"/>
          <w:szCs w:val="26"/>
        </w:rPr>
        <w:t xml:space="preserve">Включает и выключает </w:t>
      </w:r>
      <w:r w:rsidRPr="00632CDC">
        <w:rPr>
          <w:rFonts w:ascii="Arial" w:eastAsia="MS Mincho" w:hAnsi="Arial" w:cs="Arial"/>
          <w:sz w:val="26"/>
          <w:szCs w:val="26"/>
        </w:rPr>
        <w:t xml:space="preserve">отслеживание по </w:t>
      </w:r>
      <w:r w:rsidR="002105F9" w:rsidRPr="00632CDC">
        <w:rPr>
          <w:rFonts w:ascii="Arial" w:eastAsia="MS Mincho" w:hAnsi="Arial" w:cs="Arial"/>
          <w:sz w:val="26"/>
          <w:szCs w:val="26"/>
        </w:rPr>
        <w:t>изображению</w:t>
      </w:r>
      <w:r w:rsidR="002105F9" w:rsidRPr="00632CDC">
        <w:rPr>
          <w:rFonts w:ascii="Arial" w:eastAsia="MS Mincho" w:hAnsi="Arial" w:cs="Arial"/>
          <w:sz w:val="28"/>
          <w:szCs w:val="26"/>
        </w:rPr>
        <w:t xml:space="preserve"> </w:t>
      </w:r>
      <w:r w:rsidRPr="00632CDC">
        <w:rPr>
          <w:rFonts w:ascii="Arial" w:eastAsia="MS Mincho" w:hAnsi="Arial" w:cs="Arial"/>
          <w:sz w:val="26"/>
          <w:szCs w:val="26"/>
        </w:rPr>
        <w:t xml:space="preserve">сигнала второй пары курсоров (вертикальный 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7D10F6">
        <w:rPr>
          <w:rFonts w:ascii="Arial Narrow" w:eastAsia="MS Mincho" w:hAnsi="Arial Narrow" w:cs="Arial"/>
          <w:b/>
          <w:sz w:val="26"/>
          <w:szCs w:val="26"/>
        </w:rPr>
        <w:t>Т</w:t>
      </w:r>
      <w:r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, горизонтальный 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7D10F6">
        <w:rPr>
          <w:rFonts w:ascii="Arial Narrow" w:eastAsia="MS Mincho" w:hAnsi="Arial Narrow" w:cs="Arial"/>
          <w:b/>
          <w:sz w:val="26"/>
          <w:szCs w:val="26"/>
          <w:lang w:val="en-US"/>
        </w:rPr>
        <w:t>U</w:t>
      </w:r>
      <w:r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>) друг за другом по времени, напряжению, взаимное отслеживание по сигналу;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</w:t>
      </w:r>
      <w:r w:rsidR="007F5342" w:rsidRPr="00632CDC">
        <w:rPr>
          <w:rFonts w:ascii="Arial" w:eastAsia="MS Mincho" w:hAnsi="Arial" w:cs="Arial"/>
          <w:sz w:val="26"/>
          <w:szCs w:val="26"/>
          <w:lang w:val="en-US"/>
        </w:rPr>
        <w:t> 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06B54" w:rsidRPr="00632CDC">
        <w:rPr>
          <w:rFonts w:ascii="Arial" w:eastAsia="MS Mincho" w:hAnsi="Arial" w:cs="Arial"/>
          <w:position w:val="-18"/>
          <w:sz w:val="26"/>
          <w:szCs w:val="26"/>
        </w:rPr>
        <w:object w:dxaOrig="520" w:dyaOrig="480">
          <v:shape id="_x0000_i1032" type="#_x0000_t75" style="width:22.3pt;height:20pt" o:ole="">
            <v:imagedata r:id="rId42" o:title=""/>
          </v:shape>
          <o:OLEObject Type="Embed" ProgID="Equation.3" ShapeID="_x0000_i1032" DrawAspect="Content" ObjectID="_1583327818" r:id="rId43"/>
        </w:objec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. </w:t>
      </w:r>
      <w:r w:rsidR="00A63FAC" w:rsidRPr="00632CDC">
        <w:rPr>
          <w:rFonts w:ascii="Arial" w:eastAsia="MS Mincho" w:hAnsi="Arial" w:cs="Arial"/>
          <w:sz w:val="26"/>
          <w:szCs w:val="26"/>
        </w:rPr>
        <w:t>Включает</w:t>
      </w:r>
      <w:r w:rsidR="009E594F" w:rsidRPr="00632CDC">
        <w:rPr>
          <w:rFonts w:ascii="Arial" w:eastAsia="MS Mincho" w:hAnsi="Arial" w:cs="Arial"/>
          <w:sz w:val="26"/>
          <w:szCs w:val="26"/>
        </w:rPr>
        <w:t>/</w:t>
      </w:r>
      <w:r w:rsidR="00A63FAC" w:rsidRPr="00632CDC">
        <w:rPr>
          <w:rFonts w:ascii="Arial" w:eastAsia="MS Mincho" w:hAnsi="Arial" w:cs="Arial"/>
          <w:sz w:val="26"/>
          <w:szCs w:val="26"/>
        </w:rPr>
        <w:t xml:space="preserve">выключает </w:t>
      </w:r>
      <w:r w:rsidRPr="00632CDC">
        <w:rPr>
          <w:rFonts w:ascii="Arial" w:eastAsia="MS Mincho" w:hAnsi="Arial" w:cs="Arial"/>
          <w:sz w:val="26"/>
          <w:szCs w:val="26"/>
        </w:rPr>
        <w:t>отображение строки пересчета установленного интервала (периода) в частоту;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</w:t>
      </w:r>
      <w:r w:rsidR="00551BDE" w:rsidRPr="00632CDC">
        <w:rPr>
          <w:rFonts w:ascii="Arial" w:eastAsia="MS Mincho" w:hAnsi="Arial" w:cs="Arial"/>
          <w:sz w:val="26"/>
          <w:szCs w:val="26"/>
          <w:lang w:val="en-US"/>
        </w:rPr>
        <w:t> 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УСТАНОВИТЬ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>. Выбор режим</w:t>
      </w:r>
      <w:r w:rsidR="00C51170" w:rsidRPr="00632CDC">
        <w:rPr>
          <w:rFonts w:ascii="Arial" w:eastAsia="MS Mincho" w:hAnsi="Arial" w:cs="Arial"/>
          <w:sz w:val="26"/>
          <w:szCs w:val="26"/>
        </w:rPr>
        <w:t>а</w:t>
      </w:r>
      <w:r w:rsidRPr="00632CDC">
        <w:rPr>
          <w:rFonts w:ascii="Arial" w:eastAsia="MS Mincho" w:hAnsi="Arial" w:cs="Arial"/>
          <w:sz w:val="26"/>
          <w:szCs w:val="26"/>
        </w:rPr>
        <w:t xml:space="preserve"> установки курсоров и курсорных измерений,</w:t>
      </w:r>
      <w:r w:rsidR="007F5342" w:rsidRPr="00632CDC">
        <w:rPr>
          <w:rFonts w:ascii="Arial" w:eastAsia="MS Mincho" w:hAnsi="Arial" w:cs="Arial"/>
          <w:sz w:val="26"/>
          <w:szCs w:val="26"/>
        </w:rPr>
        <w:t xml:space="preserve"> при этом зона меню закрывается</w:t>
      </w:r>
      <w:r w:rsidRPr="00632CDC">
        <w:rPr>
          <w:rFonts w:ascii="Arial" w:eastAsia="MS Mincho" w:hAnsi="Arial" w:cs="Arial"/>
          <w:sz w:val="26"/>
          <w:szCs w:val="26"/>
        </w:rPr>
        <w:t xml:space="preserve"> и открывается символьное меню, позволяющее выполнять все установки, сохраняя изображение сигнала на </w:t>
      </w:r>
      <w:r w:rsidR="00C51170" w:rsidRPr="00632CDC">
        <w:rPr>
          <w:rFonts w:ascii="Arial" w:eastAsia="MS Mincho" w:hAnsi="Arial" w:cs="Arial"/>
          <w:sz w:val="26"/>
          <w:szCs w:val="26"/>
        </w:rPr>
        <w:t>экране</w:t>
      </w:r>
      <w:r w:rsidRPr="00632CDC">
        <w:rPr>
          <w:rFonts w:ascii="Arial" w:eastAsia="MS Mincho" w:hAnsi="Arial" w:cs="Arial"/>
          <w:sz w:val="26"/>
          <w:szCs w:val="26"/>
        </w:rPr>
        <w:t xml:space="preserve">. </w:t>
      </w:r>
    </w:p>
    <w:p w:rsidR="007C765E" w:rsidRPr="00632CDC" w:rsidRDefault="00FA7896" w:rsidP="00A71EC8">
      <w:pPr>
        <w:tabs>
          <w:tab w:val="left" w:pos="1248"/>
        </w:tabs>
        <w:spacing w:before="12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3.7.2</w:t>
      </w:r>
      <w:r w:rsidRPr="00632CDC">
        <w:rPr>
          <w:rFonts w:ascii="Arial" w:eastAsia="MS Mincho" w:hAnsi="Arial" w:cs="Arial"/>
          <w:sz w:val="26"/>
          <w:szCs w:val="26"/>
        </w:rPr>
        <w:tab/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2C228D">
        <w:rPr>
          <w:rFonts w:ascii="Arial Narrow" w:eastAsia="MS Mincho" w:hAnsi="Arial Narrow" w:cs="Arial"/>
          <w:b/>
          <w:sz w:val="26"/>
          <w:szCs w:val="26"/>
        </w:rPr>
        <w:t>УСТАНОВИТЬ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sz w:val="26"/>
          <w:szCs w:val="26"/>
        </w:rPr>
        <w:t>.</w:t>
      </w:r>
    </w:p>
    <w:p w:rsidR="007C765E" w:rsidRPr="00632CDC" w:rsidRDefault="00530185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Выберите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канал 1 </w:t>
      </w:r>
      <w:r w:rsidR="00ED16C0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32" name="Рисунок 32" descr="ка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канал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 или 2  </w:t>
      </w:r>
      <w:r w:rsidR="00ED16C0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33" name="Рисунок 33" descr="канал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канал_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, по которому выполняются измерения. Кнопкой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b/>
          <w:sz w:val="26"/>
          <w:szCs w:val="26"/>
        </w:rPr>
        <w:t>2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включите горизонтальные </w:t>
      </w:r>
      <w:r w:rsidR="002C3C83" w:rsidRPr="00632CDC">
        <w:rPr>
          <w:rFonts w:ascii="Arial" w:eastAsia="MS Mincho" w:hAnsi="Arial" w:cs="Arial"/>
          <w:sz w:val="26"/>
          <w:szCs w:val="26"/>
        </w:rPr>
        <w:t xml:space="preserve">курсоры </w:t>
      </w:r>
      <w:r w:rsidR="007C765E" w:rsidRPr="00632CDC">
        <w:rPr>
          <w:rFonts w:ascii="Arial" w:eastAsia="MS Mincho" w:hAnsi="Arial" w:cs="Arial"/>
          <w:sz w:val="26"/>
          <w:szCs w:val="26"/>
        </w:rPr>
        <w:t>и выберите курсор, который будете перемещать. Индикация следующая:</w:t>
      </w:r>
    </w:p>
    <w:p w:rsidR="007C765E" w:rsidRPr="00632CDC" w:rsidRDefault="00530185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 xml:space="preserve">- </w:t>
      </w:r>
      <w:r w:rsidR="00ED16C0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. Горизонтальные курсоры выключены;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 </w:t>
      </w:r>
      <w:r w:rsidR="00ED16C0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35" name="Рисунок 35" descr="гориз_курс_вкл_управление_верхним_курс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гориз_курс_вкл_управление_верхним_курсором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DC">
        <w:rPr>
          <w:rFonts w:ascii="Arial" w:eastAsia="MS Mincho" w:hAnsi="Arial" w:cs="Arial"/>
          <w:sz w:val="26"/>
          <w:szCs w:val="26"/>
        </w:rPr>
        <w:t xml:space="preserve"> . Горизонтальные курсоры включены. Доступно перемещение ручкой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 </w:t>
      </w:r>
      <w:r w:rsidR="00EF7DC2" w:rsidRPr="00632CDC">
        <w:rPr>
          <w:rFonts w:ascii="Arial" w:eastAsia="MS Mincho" w:hAnsi="Arial" w:cs="Arial"/>
          <w:sz w:val="26"/>
          <w:szCs w:val="26"/>
        </w:rPr>
        <w:t>верхнего</w:t>
      </w:r>
      <w:r w:rsidRPr="00632CDC">
        <w:rPr>
          <w:rFonts w:ascii="Arial" w:eastAsia="MS Mincho" w:hAnsi="Arial" w:cs="Arial"/>
          <w:sz w:val="26"/>
          <w:szCs w:val="26"/>
        </w:rPr>
        <w:t xml:space="preserve"> курсора;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 </w:t>
      </w:r>
      <w:r w:rsidR="00ED16C0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36" name="Рисунок 36" descr="гориз_курс_вкл_управление_нижними_курс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гориз_курс_вкл_управление_нижними_курсором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DC">
        <w:rPr>
          <w:rFonts w:ascii="Arial" w:eastAsia="MS Mincho" w:hAnsi="Arial" w:cs="Arial"/>
          <w:sz w:val="26"/>
          <w:szCs w:val="26"/>
        </w:rPr>
        <w:t xml:space="preserve"> . Горизонтальные курсоры включены. Доступно перемещение ручкой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 </w:t>
      </w:r>
      <w:r w:rsidR="00EF7DC2" w:rsidRPr="00632CDC">
        <w:rPr>
          <w:rFonts w:ascii="Arial" w:eastAsia="MS Mincho" w:hAnsi="Arial" w:cs="Arial"/>
          <w:sz w:val="26"/>
          <w:szCs w:val="26"/>
        </w:rPr>
        <w:t>нижнего</w:t>
      </w:r>
      <w:r w:rsidRPr="00632CDC">
        <w:rPr>
          <w:rFonts w:ascii="Arial" w:eastAsia="MS Mincho" w:hAnsi="Arial" w:cs="Arial"/>
          <w:sz w:val="26"/>
          <w:szCs w:val="26"/>
        </w:rPr>
        <w:t xml:space="preserve"> курсора;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 </w:t>
      </w:r>
      <w:r w:rsidR="00ED16C0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37" name="Рисунок 37" descr="гориз_курс_вкл_управление_обоими_курс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гориз_курс_вкл_управление_обоими_курсором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DC">
        <w:rPr>
          <w:rFonts w:ascii="Arial" w:eastAsia="MS Mincho" w:hAnsi="Arial" w:cs="Arial"/>
          <w:sz w:val="26"/>
          <w:szCs w:val="26"/>
        </w:rPr>
        <w:t> . Горизонтальные курсоры включен</w:t>
      </w:r>
      <w:r w:rsidR="00736E05" w:rsidRPr="00632CDC">
        <w:rPr>
          <w:rFonts w:ascii="Arial" w:eastAsia="MS Mincho" w:hAnsi="Arial" w:cs="Arial"/>
          <w:sz w:val="26"/>
          <w:szCs w:val="26"/>
        </w:rPr>
        <w:t>ы. Доступно перемещение ручкой 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736E05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 </w:t>
      </w:r>
      <w:r w:rsidR="00EF7DC2" w:rsidRPr="00632CDC">
        <w:rPr>
          <w:rFonts w:ascii="Arial" w:eastAsia="MS Mincho" w:hAnsi="Arial" w:cs="Arial"/>
          <w:sz w:val="26"/>
          <w:szCs w:val="26"/>
        </w:rPr>
        <w:t xml:space="preserve">верхнего </w:t>
      </w:r>
      <w:r w:rsidRPr="00632CDC">
        <w:rPr>
          <w:rFonts w:ascii="Arial" w:eastAsia="MS Mincho" w:hAnsi="Arial" w:cs="Arial"/>
          <w:sz w:val="26"/>
          <w:szCs w:val="26"/>
        </w:rPr>
        <w:t xml:space="preserve">и </w:t>
      </w:r>
      <w:r w:rsidR="00EF7DC2" w:rsidRPr="00632CDC">
        <w:rPr>
          <w:rFonts w:ascii="Arial" w:eastAsia="MS Mincho" w:hAnsi="Arial" w:cs="Arial"/>
          <w:sz w:val="26"/>
          <w:szCs w:val="26"/>
        </w:rPr>
        <w:t xml:space="preserve">нижнего </w:t>
      </w:r>
      <w:r w:rsidRPr="00632CDC">
        <w:rPr>
          <w:rFonts w:ascii="Arial" w:eastAsia="MS Mincho" w:hAnsi="Arial" w:cs="Arial"/>
          <w:sz w:val="26"/>
          <w:szCs w:val="26"/>
        </w:rPr>
        <w:t>курсоров;</w:t>
      </w:r>
    </w:p>
    <w:p w:rsidR="000A259B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 </w:t>
      </w:r>
      <w:r w:rsidR="00ED16C0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7805" cy="217805"/>
            <wp:effectExtent l="0" t="0" r="0" b="0"/>
            <wp:docPr id="38" name="Рисунок 38" descr="гориз_курс_вкл_управление_вертикальными_курсо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гориз_курс_вкл_управление_вертикальными_курсорами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DC">
        <w:rPr>
          <w:rFonts w:ascii="Arial" w:eastAsia="MS Mincho" w:hAnsi="Arial" w:cs="Arial"/>
          <w:sz w:val="26"/>
          <w:szCs w:val="26"/>
        </w:rPr>
        <w:t> . Горизонтальные курсоры включены. Перемещение курсоров недоступно</w:t>
      </w:r>
      <w:r w:rsidR="000A259B">
        <w:rPr>
          <w:rFonts w:ascii="Arial" w:eastAsia="MS Mincho" w:hAnsi="Arial" w:cs="Arial"/>
          <w:sz w:val="26"/>
          <w:szCs w:val="26"/>
        </w:rPr>
        <w:t>;</w:t>
      </w:r>
    </w:p>
    <w:p w:rsidR="000A259B" w:rsidRPr="000A259B" w:rsidRDefault="000A259B" w:rsidP="000A259B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t xml:space="preserve">- </w:t>
      </w:r>
      <w:r w:rsidRPr="00966581">
        <w:rPr>
          <w:rFonts w:eastAsia="MS Mincho"/>
          <w:sz w:val="28"/>
          <w:szCs w:val="26"/>
        </w:rPr>
        <w:t>″</w:t>
      </w:r>
      <w:r>
        <w:rPr>
          <w:rFonts w:ascii="Arial Narrow" w:eastAsia="MS Mincho" w:hAnsi="Arial Narrow"/>
          <w:b/>
          <w:sz w:val="28"/>
          <w:szCs w:val="26"/>
        </w:rPr>
        <w:t>ТЧК</w:t>
      </w:r>
      <w:r w:rsidRPr="005132EF">
        <w:rPr>
          <w:rFonts w:ascii="Arial Narrow" w:eastAsia="MS Mincho" w:hAnsi="Arial Narrow"/>
          <w:sz w:val="28"/>
          <w:szCs w:val="26"/>
        </w:rPr>
        <w:t>/</w:t>
      </w:r>
      <w:r w:rsidRPr="005132EF">
        <w:rPr>
          <w:rFonts w:ascii="Arial Narrow" w:eastAsia="MS Mincho" w:hAnsi="Arial Narrow"/>
          <w:b/>
          <w:sz w:val="28"/>
          <w:szCs w:val="26"/>
        </w:rPr>
        <w:t>%</w:t>
      </w:r>
      <w:r w:rsidRPr="00966581">
        <w:rPr>
          <w:rFonts w:eastAsia="MS Mincho"/>
          <w:sz w:val="28"/>
          <w:szCs w:val="26"/>
        </w:rPr>
        <w:t>″.</w:t>
      </w:r>
      <w:r>
        <w:rPr>
          <w:rFonts w:eastAsia="MS Mincho"/>
          <w:sz w:val="28"/>
          <w:szCs w:val="26"/>
        </w:rPr>
        <w:t xml:space="preserve"> </w:t>
      </w:r>
      <w:r w:rsidRPr="000A259B">
        <w:rPr>
          <w:rFonts w:ascii="Arial" w:eastAsia="MS Mincho" w:hAnsi="Arial" w:cs="Arial"/>
          <w:sz w:val="26"/>
          <w:szCs w:val="26"/>
        </w:rPr>
        <w:t xml:space="preserve">Выбор шага перемещения курсоров: </w:t>
      </w:r>
      <w:r w:rsidRPr="00966581">
        <w:rPr>
          <w:rFonts w:eastAsia="MS Mincho"/>
          <w:sz w:val="28"/>
          <w:szCs w:val="26"/>
        </w:rPr>
        <w:t>″</w:t>
      </w:r>
      <w:r>
        <w:rPr>
          <w:rFonts w:ascii="Arial Narrow" w:eastAsia="MS Mincho" w:hAnsi="Arial Narrow"/>
          <w:b/>
          <w:sz w:val="28"/>
          <w:szCs w:val="26"/>
        </w:rPr>
        <w:t>ТЧК</w:t>
      </w:r>
      <w:r w:rsidRPr="00966581">
        <w:rPr>
          <w:rFonts w:eastAsia="MS Mincho"/>
          <w:sz w:val="28"/>
          <w:szCs w:val="26"/>
        </w:rPr>
        <w:t>″</w:t>
      </w:r>
      <w:r>
        <w:rPr>
          <w:rFonts w:eastAsia="MS Mincho"/>
          <w:sz w:val="28"/>
          <w:szCs w:val="26"/>
        </w:rPr>
        <w:t xml:space="preserve"> </w:t>
      </w:r>
      <w:r w:rsidRPr="000A259B">
        <w:rPr>
          <w:rFonts w:ascii="Arial" w:eastAsia="MS Mincho" w:hAnsi="Arial" w:cs="Arial"/>
          <w:sz w:val="26"/>
          <w:szCs w:val="26"/>
        </w:rPr>
        <w:t>- шаг перемещения равен одной точке экрана,</w:t>
      </w:r>
      <w:r w:rsidRPr="005132EF">
        <w:rPr>
          <w:rFonts w:eastAsia="MS Mincho"/>
          <w:sz w:val="28"/>
          <w:szCs w:val="26"/>
        </w:rPr>
        <w:t xml:space="preserve"> </w:t>
      </w:r>
      <w:r w:rsidRPr="00966581">
        <w:rPr>
          <w:rFonts w:eastAsia="MS Mincho"/>
          <w:sz w:val="28"/>
          <w:szCs w:val="26"/>
        </w:rPr>
        <w:t>″</w:t>
      </w:r>
      <w:r w:rsidRPr="005132EF">
        <w:rPr>
          <w:rFonts w:ascii="Arial Narrow" w:eastAsia="MS Mincho" w:hAnsi="Arial Narrow"/>
          <w:b/>
          <w:sz w:val="28"/>
          <w:szCs w:val="26"/>
        </w:rPr>
        <w:t>%</w:t>
      </w:r>
      <w:r w:rsidRPr="00966581">
        <w:rPr>
          <w:rFonts w:eastAsia="MS Mincho"/>
          <w:sz w:val="28"/>
          <w:szCs w:val="26"/>
        </w:rPr>
        <w:t>″</w:t>
      </w:r>
      <w:r>
        <w:rPr>
          <w:rFonts w:eastAsia="MS Mincho"/>
          <w:sz w:val="28"/>
          <w:szCs w:val="26"/>
        </w:rPr>
        <w:t xml:space="preserve"> </w:t>
      </w:r>
      <w:r w:rsidRPr="000A259B">
        <w:rPr>
          <w:rFonts w:ascii="Arial" w:eastAsia="MS Mincho" w:hAnsi="Arial" w:cs="Arial"/>
          <w:sz w:val="26"/>
          <w:szCs w:val="26"/>
        </w:rPr>
        <w:t>- шаг перемещения равен одному проценту.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Установите горизонтальные курсоры на подлежащие измерению точки сигнала и в верхней индикаторной строке считывайте измеренные значения.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 xml:space="preserve">Аналогичные действия с помощью ручки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 производятся с выбранными вертикальными курсорами</w:t>
      </w:r>
      <w:r w:rsidR="00B83787" w:rsidRPr="00632CDC">
        <w:rPr>
          <w:rFonts w:ascii="Arial" w:eastAsia="MS Mincho" w:hAnsi="Arial" w:cs="Arial"/>
          <w:sz w:val="26"/>
          <w:szCs w:val="26"/>
        </w:rPr>
        <w:t xml:space="preserve"> </w:t>
      </w:r>
      <w:r w:rsidR="00A71EC8" w:rsidRPr="00632CDC">
        <w:rPr>
          <w:rFonts w:ascii="Arial" w:eastAsia="MS Mincho" w:hAnsi="Arial" w:cs="Arial"/>
          <w:sz w:val="26"/>
          <w:szCs w:val="26"/>
        </w:rPr>
        <w:t> </w:t>
      </w:r>
      <w:r w:rsidR="00ED16C0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39" name="Рисунок 39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_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3787" w:rsidRPr="00632CDC">
        <w:rPr>
          <w:rFonts w:ascii="Arial" w:eastAsia="MS Mincho" w:hAnsi="Arial" w:cs="Arial"/>
          <w:sz w:val="26"/>
          <w:szCs w:val="26"/>
        </w:rPr>
        <w:t> </w:t>
      </w:r>
      <w:r w:rsidRPr="00632CDC">
        <w:rPr>
          <w:rFonts w:ascii="Arial" w:eastAsia="MS Mincho" w:hAnsi="Arial" w:cs="Arial"/>
          <w:sz w:val="26"/>
          <w:szCs w:val="26"/>
        </w:rPr>
        <w:t>. Измеренные значения считываются в верхней индикаторной строке.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 xml:space="preserve">При одновременном отображении вертикальных и горизонтальных курсоров в основном меню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КУРСОРЫ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 можно выбрать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Слежение T</w:t>
      </w:r>
      <w:r w:rsidRPr="002C228D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, U</w:t>
      </w:r>
      <w:r w:rsidRPr="002C228D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, 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Слежение T</w:t>
      </w:r>
      <w:r w:rsidRPr="002C228D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, U</w:t>
      </w:r>
      <w:r w:rsidRPr="002C228D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>.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172B0B">
        <w:rPr>
          <w:rFonts w:ascii="Arial" w:eastAsia="MS Mincho" w:hAnsi="Arial" w:cs="Arial"/>
          <w:sz w:val="26"/>
          <w:szCs w:val="26"/>
        </w:rPr>
        <w:lastRenderedPageBreak/>
        <w:t xml:space="preserve">Для выполнения относительных измерений напряжения установите горизонтальные курсоры на опорные уровни сигнала, </w:t>
      </w:r>
      <w:r w:rsidR="00C55B82" w:rsidRPr="00172B0B">
        <w:rPr>
          <w:rFonts w:ascii="Arial" w:eastAsia="MS Mincho" w:hAnsi="Arial" w:cs="Arial"/>
          <w:sz w:val="26"/>
          <w:szCs w:val="26"/>
        </w:rPr>
        <w:t xml:space="preserve">установите </w:t>
      </w:r>
      <w:r w:rsidR="000B78A0" w:rsidRPr="00172B0B">
        <w:rPr>
          <w:rFonts w:eastAsia="MS Mincho"/>
          <w:sz w:val="26"/>
          <w:szCs w:val="26"/>
        </w:rPr>
        <w:t>″</w:t>
      </w:r>
      <w:r w:rsidR="000B78A0" w:rsidRPr="00172B0B">
        <w:rPr>
          <w:rFonts w:ascii="Arial Narrow" w:eastAsia="MS Mincho" w:hAnsi="Arial Narrow"/>
          <w:b/>
          <w:sz w:val="26"/>
          <w:szCs w:val="26"/>
        </w:rPr>
        <w:t>ТЧК</w:t>
      </w:r>
      <w:r w:rsidR="000B78A0" w:rsidRPr="00172B0B">
        <w:rPr>
          <w:rFonts w:ascii="Arial" w:eastAsia="MS Mincho" w:hAnsi="Arial" w:cs="Arial"/>
          <w:sz w:val="26"/>
          <w:szCs w:val="26"/>
        </w:rPr>
        <w:t>/</w:t>
      </w:r>
      <w:r w:rsidR="000B78A0" w:rsidRPr="00172B0B">
        <w:rPr>
          <w:rFonts w:ascii="Arial Narrow" w:eastAsia="MS Mincho" w:hAnsi="Arial Narrow" w:cs="Arial"/>
          <w:b/>
          <w:sz w:val="26"/>
          <w:szCs w:val="26"/>
        </w:rPr>
        <w:t>%</w:t>
      </w:r>
      <w:r w:rsidR="000B78A0" w:rsidRPr="00172B0B">
        <w:rPr>
          <w:rFonts w:ascii="Arial" w:eastAsia="MS Mincho" w:hAnsi="Arial" w:cs="Arial"/>
          <w:sz w:val="26"/>
          <w:szCs w:val="26"/>
        </w:rPr>
        <w:t xml:space="preserve">″ в положение </w:t>
      </w:r>
      <w:r w:rsidR="000B78A0" w:rsidRPr="00172B0B">
        <w:rPr>
          <w:rFonts w:eastAsia="MS Mincho"/>
          <w:sz w:val="26"/>
          <w:szCs w:val="26"/>
        </w:rPr>
        <w:t>″</w:t>
      </w:r>
      <w:r w:rsidR="000B78A0" w:rsidRPr="00172B0B">
        <w:rPr>
          <w:rFonts w:ascii="Arial Narrow" w:eastAsia="MS Mincho" w:hAnsi="Arial Narrow"/>
          <w:b/>
          <w:sz w:val="26"/>
          <w:szCs w:val="26"/>
        </w:rPr>
        <w:t>%</w:t>
      </w:r>
      <w:r w:rsidR="000B78A0" w:rsidRPr="00172B0B">
        <w:rPr>
          <w:rFonts w:eastAsia="MS Mincho"/>
          <w:sz w:val="26"/>
          <w:szCs w:val="26"/>
        </w:rPr>
        <w:t xml:space="preserve">″, </w:t>
      </w:r>
      <w:r w:rsidR="007911A7" w:rsidRPr="00172B0B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ED16C0" w:rsidRPr="00172B0B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40" name="Рисунок 40" descr="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0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C4D" w:rsidRPr="00172B0B">
        <w:rPr>
          <w:rFonts w:ascii="Arial" w:eastAsia="MS Mincho" w:hAnsi="Arial" w:cs="Arial"/>
          <w:sz w:val="26"/>
          <w:szCs w:val="26"/>
        </w:rPr>
        <w:t> </w:t>
      </w:r>
      <w:r w:rsidRPr="00172B0B">
        <w:rPr>
          <w:rFonts w:ascii="Arial" w:eastAsia="MS Mincho" w:hAnsi="Arial" w:cs="Arial"/>
          <w:sz w:val="26"/>
          <w:szCs w:val="26"/>
        </w:rPr>
        <w:t>, затем подведите к измеряемым точкам горизонтальные курсоры и в верхней индикаторной строке считывайте относительное</w:t>
      </w:r>
      <w:r w:rsidRPr="00632CDC">
        <w:rPr>
          <w:rFonts w:ascii="Arial" w:eastAsia="MS Mincho" w:hAnsi="Arial" w:cs="Arial"/>
          <w:sz w:val="26"/>
          <w:szCs w:val="26"/>
        </w:rPr>
        <w:t xml:space="preserve"> значение в процентах.</w:t>
      </w:r>
    </w:p>
    <w:p w:rsidR="007C765E" w:rsidRPr="00632CDC" w:rsidRDefault="007C765E" w:rsidP="00FB0B07">
      <w:pPr>
        <w:ind w:firstLine="567"/>
        <w:jc w:val="both"/>
        <w:rPr>
          <w:rFonts w:ascii="Arial" w:eastAsia="MS Mincho" w:hAnsi="Arial" w:cs="Arial"/>
          <w:bCs/>
          <w:noProof/>
          <w:sz w:val="26"/>
          <w:szCs w:val="26"/>
        </w:rPr>
      </w:pPr>
      <w:r w:rsidRPr="00632CDC">
        <w:rPr>
          <w:rFonts w:ascii="Arial" w:eastAsia="MS Mincho" w:hAnsi="Arial" w:cs="Arial"/>
          <w:bCs/>
          <w:noProof/>
          <w:sz w:val="26"/>
          <w:szCs w:val="26"/>
        </w:rPr>
        <w:t xml:space="preserve">Выход из символьного меню осуществляется нажатием кнопки </w:t>
      </w:r>
      <w:r w:rsidR="00E65018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bCs/>
          <w:noProof/>
          <w:sz w:val="26"/>
          <w:szCs w:val="26"/>
        </w:rPr>
        <w:t xml:space="preserve"> </w:t>
      </w:r>
      <w:r w:rsidR="00ED16C0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41" name="Рисунок 41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выхо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DC">
        <w:rPr>
          <w:rFonts w:ascii="Arial" w:eastAsia="MS Mincho" w:hAnsi="Arial" w:cs="Arial"/>
          <w:sz w:val="26"/>
          <w:szCs w:val="26"/>
        </w:rPr>
        <w:t xml:space="preserve"> </w:t>
      </w:r>
      <w:r w:rsidR="009E124C" w:rsidRPr="00632CDC">
        <w:rPr>
          <w:rFonts w:ascii="Arial" w:eastAsia="MS Mincho" w:hAnsi="Arial" w:cs="Arial"/>
          <w:sz w:val="26"/>
          <w:szCs w:val="26"/>
        </w:rPr>
        <w:t xml:space="preserve"> (</w:t>
      </w:r>
      <w:r w:rsidR="009E124C" w:rsidRPr="002C228D">
        <w:rPr>
          <w:rFonts w:ascii="Arial Narrow" w:eastAsia="MS Mincho" w:hAnsi="Arial Narrow" w:cs="Arial"/>
          <w:b/>
          <w:sz w:val="26"/>
          <w:szCs w:val="26"/>
        </w:rPr>
        <w:t>МЕНЮ</w:t>
      </w:r>
      <w:r w:rsidR="009E124C" w:rsidRPr="00632CDC">
        <w:rPr>
          <w:rFonts w:ascii="Arial" w:eastAsia="MS Mincho" w:hAnsi="Arial" w:cs="Arial"/>
          <w:sz w:val="26"/>
          <w:szCs w:val="26"/>
        </w:rPr>
        <w:t>)</w:t>
      </w:r>
      <w:r w:rsidR="00E65018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bCs/>
          <w:noProof/>
          <w:sz w:val="26"/>
          <w:szCs w:val="26"/>
        </w:rPr>
        <w:t xml:space="preserve">. </w:t>
      </w:r>
    </w:p>
    <w:p w:rsidR="00D37A1C" w:rsidRPr="000F5D51" w:rsidRDefault="00D37A1C" w:rsidP="00FB0B07">
      <w:pPr>
        <w:ind w:firstLine="567"/>
        <w:jc w:val="both"/>
        <w:rPr>
          <w:rFonts w:eastAsia="MS Mincho"/>
          <w:bCs/>
          <w:noProof/>
          <w:sz w:val="20"/>
          <w:szCs w:val="20"/>
        </w:rPr>
      </w:pPr>
    </w:p>
    <w:p w:rsidR="002E35E1" w:rsidRPr="009825E6" w:rsidRDefault="008C1E5A" w:rsidP="00441ADE">
      <w:pPr>
        <w:pStyle w:val="3"/>
      </w:pPr>
      <w:bookmarkStart w:id="46" w:name="_Toc497122236"/>
      <w:r w:rsidRPr="009825E6">
        <w:t>3.8</w:t>
      </w:r>
      <w:r w:rsidRPr="009825E6">
        <w:tab/>
      </w:r>
      <w:r w:rsidR="00E22CC9" w:rsidRPr="009825E6">
        <w:t>Управление</w:t>
      </w:r>
      <w:r w:rsidR="00696DA4" w:rsidRPr="009825E6">
        <w:t xml:space="preserve"> автоматически</w:t>
      </w:r>
      <w:r w:rsidR="00E22CC9" w:rsidRPr="009825E6">
        <w:t>ми</w:t>
      </w:r>
      <w:r w:rsidR="00696DA4" w:rsidRPr="009825E6">
        <w:t xml:space="preserve"> измерени</w:t>
      </w:r>
      <w:r w:rsidR="00E22CC9" w:rsidRPr="009825E6">
        <w:t>ями</w:t>
      </w:r>
      <w:r w:rsidR="00696DA4" w:rsidRPr="009825E6">
        <w:t xml:space="preserve"> параметров сигнала</w:t>
      </w:r>
      <w:bookmarkEnd w:id="46"/>
    </w:p>
    <w:p w:rsidR="007E2772" w:rsidRPr="00D9792A" w:rsidRDefault="00601943" w:rsidP="005B5127">
      <w:pPr>
        <w:tabs>
          <w:tab w:val="left" w:pos="1248"/>
        </w:tabs>
        <w:spacing w:before="16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>3.8.1</w:t>
      </w:r>
      <w:r w:rsidRPr="00D9792A">
        <w:rPr>
          <w:rFonts w:ascii="Arial" w:eastAsia="MS Mincho" w:hAnsi="Arial" w:cs="Arial"/>
          <w:sz w:val="26"/>
          <w:szCs w:val="26"/>
        </w:rPr>
        <w:tab/>
      </w:r>
      <w:r w:rsidR="007E2772" w:rsidRPr="00D9792A">
        <w:rPr>
          <w:rFonts w:ascii="Arial" w:eastAsia="MS Mincho" w:hAnsi="Arial" w:cs="Arial"/>
          <w:sz w:val="26"/>
          <w:szCs w:val="26"/>
        </w:rPr>
        <w:t>Меню измерений (кнопка ″</w:t>
      </w:r>
      <w:r w:rsidR="007E2772" w:rsidRPr="00256205">
        <w:rPr>
          <w:rFonts w:ascii="Arial Narrow" w:eastAsia="MS Mincho" w:hAnsi="Arial Narrow" w:cs="Arial"/>
          <w:b/>
          <w:sz w:val="26"/>
          <w:szCs w:val="26"/>
        </w:rPr>
        <w:t>ИЗМЕР</w:t>
      </w:r>
      <w:r w:rsidR="007E2772" w:rsidRPr="00D9792A">
        <w:rPr>
          <w:rFonts w:ascii="Arial" w:eastAsia="MS Mincho" w:hAnsi="Arial" w:cs="Arial"/>
          <w:sz w:val="26"/>
          <w:szCs w:val="26"/>
        </w:rPr>
        <w:t xml:space="preserve">″) обеспечивает автоматические измерения параметров сигнала согласно 1.2.16. </w:t>
      </w:r>
    </w:p>
    <w:p w:rsidR="00696DA4" w:rsidRPr="00D9792A" w:rsidRDefault="00882029" w:rsidP="00ED674F">
      <w:pPr>
        <w:tabs>
          <w:tab w:val="left" w:pos="1248"/>
        </w:tabs>
        <w:spacing w:line="276" w:lineRule="auto"/>
        <w:ind w:firstLine="566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256205">
        <w:rPr>
          <w:rFonts w:ascii="Arial Narrow" w:eastAsia="MS Mincho" w:hAnsi="Arial Narrow" w:cs="Arial"/>
          <w:b/>
          <w:sz w:val="26"/>
          <w:szCs w:val="26"/>
        </w:rPr>
        <w:t>ИЗМЕР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sz w:val="26"/>
          <w:szCs w:val="26"/>
        </w:rPr>
        <w:t>. В</w:t>
      </w:r>
      <w:r w:rsidR="00696DA4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Pr="00D9792A">
        <w:rPr>
          <w:rFonts w:ascii="Arial" w:eastAsia="MS Mincho" w:hAnsi="Arial" w:cs="Arial"/>
          <w:sz w:val="26"/>
          <w:szCs w:val="26"/>
        </w:rPr>
        <w:t xml:space="preserve">открывшемся </w:t>
      </w:r>
      <w:r w:rsidR="00696DA4" w:rsidRPr="00D9792A">
        <w:rPr>
          <w:rFonts w:ascii="Arial" w:eastAsia="MS Mincho" w:hAnsi="Arial" w:cs="Arial"/>
          <w:sz w:val="26"/>
          <w:szCs w:val="26"/>
        </w:rPr>
        <w:t xml:space="preserve">меню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696DA4" w:rsidRPr="00256205">
        <w:rPr>
          <w:rFonts w:ascii="Arial Narrow" w:eastAsia="MS Mincho" w:hAnsi="Arial Narrow" w:cs="Arial"/>
          <w:b/>
          <w:sz w:val="26"/>
          <w:szCs w:val="26"/>
        </w:rPr>
        <w:t>ИЗМЕРЕНИЯ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sz w:val="26"/>
          <w:szCs w:val="26"/>
        </w:rPr>
        <w:t xml:space="preserve"> в </w:t>
      </w:r>
      <w:r w:rsidR="00696DA4" w:rsidRPr="00D9792A">
        <w:rPr>
          <w:rFonts w:ascii="Arial" w:eastAsia="MS Mincho" w:hAnsi="Arial" w:cs="Arial"/>
          <w:sz w:val="26"/>
          <w:szCs w:val="26"/>
        </w:rPr>
        <w:t>позици</w:t>
      </w:r>
      <w:r w:rsidRPr="00D9792A">
        <w:rPr>
          <w:rFonts w:ascii="Arial" w:eastAsia="MS Mincho" w:hAnsi="Arial" w:cs="Arial"/>
          <w:sz w:val="26"/>
          <w:szCs w:val="26"/>
        </w:rPr>
        <w:t>и</w:t>
      </w:r>
      <w:r w:rsidR="00696DA4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696DA4" w:rsidRPr="00D9792A">
        <w:rPr>
          <w:rFonts w:ascii="Arial" w:eastAsia="MS Mincho" w:hAnsi="Arial" w:cs="Arial"/>
          <w:b/>
          <w:sz w:val="26"/>
          <w:szCs w:val="26"/>
        </w:rPr>
        <w:t>Показывать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696DA4" w:rsidRPr="00D9792A">
        <w:rPr>
          <w:rFonts w:ascii="Arial" w:eastAsia="MS Mincho" w:hAnsi="Arial" w:cs="Arial"/>
          <w:sz w:val="26"/>
          <w:szCs w:val="26"/>
        </w:rPr>
        <w:t xml:space="preserve"> выберите  значение</w:t>
      </w:r>
      <w:r w:rsidR="00885D3C" w:rsidRPr="00D9792A">
        <w:rPr>
          <w:rFonts w:ascii="Arial" w:eastAsia="MS Mincho" w:hAnsi="Arial" w:cs="Arial"/>
          <w:sz w:val="26"/>
          <w:szCs w:val="26"/>
        </w:rPr>
        <w:t xml:space="preserve"> ″</w:t>
      </w:r>
      <w:r w:rsidR="00696DA4" w:rsidRPr="00D9792A">
        <w:rPr>
          <w:rFonts w:ascii="Arial" w:eastAsia="MS Mincho" w:hAnsi="Arial" w:cs="Arial"/>
          <w:b/>
          <w:sz w:val="26"/>
          <w:szCs w:val="26"/>
        </w:rPr>
        <w:t>Да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696DA4" w:rsidRPr="00D9792A">
        <w:rPr>
          <w:rFonts w:ascii="Arial" w:eastAsia="MS Mincho" w:hAnsi="Arial" w:cs="Arial"/>
          <w:sz w:val="26"/>
          <w:szCs w:val="26"/>
        </w:rPr>
        <w:t>, при этом активизируются позиции:</w:t>
      </w:r>
    </w:p>
    <w:p w:rsidR="00696DA4" w:rsidRPr="00D9792A" w:rsidRDefault="00696DA4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-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b/>
          <w:sz w:val="26"/>
          <w:szCs w:val="26"/>
        </w:rPr>
        <w:t>Количество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57735B" w:rsidRPr="00D9792A">
        <w:rPr>
          <w:rFonts w:ascii="Arial" w:eastAsia="MS Mincho" w:hAnsi="Arial" w:cs="Arial"/>
          <w:sz w:val="26"/>
          <w:szCs w:val="26"/>
        </w:rPr>
        <w:t>.</w:t>
      </w:r>
      <w:r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57735B" w:rsidRPr="00D9792A">
        <w:rPr>
          <w:rFonts w:ascii="Arial" w:eastAsia="MS Mincho" w:hAnsi="Arial" w:cs="Arial"/>
          <w:sz w:val="26"/>
          <w:szCs w:val="26"/>
        </w:rPr>
        <w:t>О</w:t>
      </w:r>
      <w:r w:rsidRPr="00D9792A">
        <w:rPr>
          <w:rFonts w:ascii="Arial" w:eastAsia="MS Mincho" w:hAnsi="Arial" w:cs="Arial"/>
          <w:sz w:val="26"/>
          <w:szCs w:val="26"/>
        </w:rPr>
        <w:t xml:space="preserve">пределяет, сколько значений </w:t>
      </w:r>
      <w:r w:rsidR="009C0D72" w:rsidRPr="00D9792A">
        <w:rPr>
          <w:rFonts w:ascii="Arial" w:eastAsia="MS Mincho" w:hAnsi="Arial" w:cs="Arial"/>
          <w:sz w:val="26"/>
          <w:szCs w:val="26"/>
        </w:rPr>
        <w:t>измерений од</w:t>
      </w:r>
      <w:r w:rsidRPr="00D9792A">
        <w:rPr>
          <w:rFonts w:ascii="Arial" w:eastAsia="MS Mincho" w:hAnsi="Arial" w:cs="Arial"/>
          <w:sz w:val="26"/>
          <w:szCs w:val="26"/>
        </w:rPr>
        <w:t xml:space="preserve">новременно выводится на </w:t>
      </w:r>
      <w:r w:rsidR="00CF6A0E" w:rsidRPr="00D9792A">
        <w:rPr>
          <w:rFonts w:ascii="Arial" w:eastAsia="MS Mincho" w:hAnsi="Arial" w:cs="Arial"/>
          <w:sz w:val="26"/>
          <w:szCs w:val="26"/>
        </w:rPr>
        <w:t>экран</w:t>
      </w:r>
      <w:r w:rsidRPr="00D9792A">
        <w:rPr>
          <w:rFonts w:ascii="Arial" w:eastAsia="MS Mincho" w:hAnsi="Arial" w:cs="Arial"/>
          <w:sz w:val="26"/>
          <w:szCs w:val="26"/>
        </w:rPr>
        <w:t xml:space="preserve">. </w:t>
      </w:r>
      <w:r w:rsidR="0057735B" w:rsidRPr="00D9792A">
        <w:rPr>
          <w:rFonts w:ascii="Arial" w:eastAsia="MS Mincho" w:hAnsi="Arial" w:cs="Arial"/>
          <w:sz w:val="26"/>
          <w:szCs w:val="26"/>
        </w:rPr>
        <w:t>Прилегающей к</w:t>
      </w:r>
      <w:r w:rsidRPr="00D9792A">
        <w:rPr>
          <w:rFonts w:ascii="Arial" w:eastAsia="MS Mincho" w:hAnsi="Arial" w:cs="Arial"/>
          <w:sz w:val="26"/>
          <w:szCs w:val="26"/>
        </w:rPr>
        <w:t>нопкой выб</w:t>
      </w:r>
      <w:r w:rsidR="0057735B" w:rsidRPr="00D9792A">
        <w:rPr>
          <w:rFonts w:ascii="Arial" w:eastAsia="MS Mincho" w:hAnsi="Arial" w:cs="Arial"/>
          <w:sz w:val="26"/>
          <w:szCs w:val="26"/>
        </w:rPr>
        <w:t>е</w:t>
      </w:r>
      <w:r w:rsidRPr="00D9792A">
        <w:rPr>
          <w:rFonts w:ascii="Arial" w:eastAsia="MS Mincho" w:hAnsi="Arial" w:cs="Arial"/>
          <w:sz w:val="26"/>
          <w:szCs w:val="26"/>
        </w:rPr>
        <w:t>р</w:t>
      </w:r>
      <w:r w:rsidR="0057735B" w:rsidRPr="00D9792A">
        <w:rPr>
          <w:rFonts w:ascii="Arial" w:eastAsia="MS Mincho" w:hAnsi="Arial" w:cs="Arial"/>
          <w:sz w:val="26"/>
          <w:szCs w:val="26"/>
        </w:rPr>
        <w:t>ит</w:t>
      </w:r>
      <w:r w:rsidRPr="00D9792A">
        <w:rPr>
          <w:rFonts w:ascii="Arial" w:eastAsia="MS Mincho" w:hAnsi="Arial" w:cs="Arial"/>
          <w:sz w:val="26"/>
          <w:szCs w:val="26"/>
        </w:rPr>
        <w:t xml:space="preserve">е количество измеренных значений </w:t>
      </w:r>
      <w:r w:rsidR="006B3DA3" w:rsidRPr="00D9792A">
        <w:rPr>
          <w:rFonts w:ascii="Arial" w:eastAsia="MS Mincho" w:hAnsi="Arial" w:cs="Arial"/>
          <w:sz w:val="26"/>
          <w:szCs w:val="26"/>
        </w:rPr>
        <w:t xml:space="preserve">(окон) </w:t>
      </w:r>
      <w:r w:rsidRPr="00D9792A">
        <w:rPr>
          <w:rFonts w:ascii="Arial" w:eastAsia="MS Mincho" w:hAnsi="Arial" w:cs="Arial"/>
          <w:sz w:val="26"/>
          <w:szCs w:val="26"/>
        </w:rPr>
        <w:t>и их расположение на ЖКЭ</w:t>
      </w:r>
      <w:r w:rsidR="00BE611C" w:rsidRPr="00D9792A">
        <w:rPr>
          <w:rFonts w:ascii="Arial" w:eastAsia="MS Mincho" w:hAnsi="Arial" w:cs="Arial"/>
          <w:sz w:val="26"/>
          <w:szCs w:val="26"/>
        </w:rPr>
        <w:t xml:space="preserve"> – 1, 2, 1х5, 2х5, 3х5, 6х1, 6х2</w:t>
      </w:r>
      <w:r w:rsidR="007E2772" w:rsidRPr="00D9792A">
        <w:rPr>
          <w:rFonts w:ascii="Arial" w:eastAsia="MS Mincho" w:hAnsi="Arial" w:cs="Arial"/>
          <w:sz w:val="26"/>
          <w:szCs w:val="26"/>
        </w:rPr>
        <w:t>;</w:t>
      </w:r>
    </w:p>
    <w:p w:rsidR="00696DA4" w:rsidRPr="00D9792A" w:rsidRDefault="00696DA4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-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b/>
          <w:sz w:val="26"/>
          <w:szCs w:val="26"/>
        </w:rPr>
        <w:t>Каналы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sz w:val="26"/>
          <w:szCs w:val="26"/>
        </w:rPr>
        <w:t xml:space="preserve"> включает</w:t>
      </w:r>
      <w:r w:rsidR="00B43617" w:rsidRPr="00D9792A">
        <w:rPr>
          <w:rFonts w:ascii="Arial" w:eastAsia="MS Mincho" w:hAnsi="Arial" w:cs="Arial"/>
          <w:sz w:val="26"/>
          <w:szCs w:val="26"/>
        </w:rPr>
        <w:t>/</w:t>
      </w:r>
      <w:r w:rsidRPr="00D9792A">
        <w:rPr>
          <w:rFonts w:ascii="Arial" w:eastAsia="MS Mincho" w:hAnsi="Arial" w:cs="Arial"/>
          <w:sz w:val="26"/>
          <w:szCs w:val="26"/>
        </w:rPr>
        <w:t>выключает измерения в каналах</w:t>
      </w:r>
      <w:r w:rsidR="007E2772" w:rsidRPr="00D9792A">
        <w:rPr>
          <w:rFonts w:ascii="Arial" w:eastAsia="MS Mincho" w:hAnsi="Arial" w:cs="Arial"/>
          <w:sz w:val="26"/>
          <w:szCs w:val="26"/>
        </w:rPr>
        <w:t>;</w:t>
      </w:r>
    </w:p>
    <w:p w:rsidR="00696DA4" w:rsidRPr="00D9792A" w:rsidRDefault="00696DA4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-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275B3D" w:rsidRPr="00D9792A">
        <w:rPr>
          <w:rFonts w:ascii="Arial" w:eastAsia="MS Mincho" w:hAnsi="Arial" w:cs="Arial"/>
          <w:b/>
          <w:sz w:val="26"/>
          <w:szCs w:val="26"/>
        </w:rPr>
        <w:t>Вид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275B3D" w:rsidRPr="00D9792A">
        <w:rPr>
          <w:rFonts w:ascii="Arial" w:eastAsia="MS Mincho" w:hAnsi="Arial" w:cs="Arial"/>
          <w:sz w:val="26"/>
          <w:szCs w:val="26"/>
        </w:rPr>
        <w:t>. Прилегающей кнопкой</w:t>
      </w:r>
      <w:r w:rsidRPr="00D9792A">
        <w:rPr>
          <w:rFonts w:ascii="Arial" w:eastAsia="MS Mincho" w:hAnsi="Arial" w:cs="Arial"/>
          <w:sz w:val="26"/>
          <w:szCs w:val="26"/>
        </w:rPr>
        <w:t xml:space="preserve"> позволяет выбрать </w:t>
      </w:r>
      <w:r w:rsidR="00D1095A" w:rsidRPr="00D9792A">
        <w:rPr>
          <w:rFonts w:ascii="Arial" w:eastAsia="MS Mincho" w:hAnsi="Arial" w:cs="Arial"/>
          <w:sz w:val="26"/>
          <w:szCs w:val="26"/>
        </w:rPr>
        <w:t>значения:</w:t>
      </w:r>
    </w:p>
    <w:p w:rsidR="00D1095A" w:rsidRPr="00D9792A" w:rsidRDefault="007E2772" w:rsidP="00FD2C92">
      <w:pPr>
        <w:tabs>
          <w:tab w:val="left" w:pos="2268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B43617" w:rsidRPr="00D9792A">
        <w:rPr>
          <w:rFonts w:ascii="Arial" w:eastAsia="MS Mincho" w:hAnsi="Arial" w:cs="Arial"/>
          <w:sz w:val="26"/>
          <w:szCs w:val="26"/>
        </w:rPr>
        <w:t>1</w:t>
      </w:r>
      <w:r w:rsidR="00D1095A" w:rsidRPr="00D9792A">
        <w:rPr>
          <w:rFonts w:ascii="Arial" w:eastAsia="MS Mincho" w:hAnsi="Arial" w:cs="Arial"/>
          <w:sz w:val="26"/>
          <w:szCs w:val="26"/>
        </w:rPr>
        <w:t>) 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D1095A" w:rsidRPr="00D9792A">
        <w:rPr>
          <w:rFonts w:ascii="Arial" w:eastAsia="MS Mincho" w:hAnsi="Arial" w:cs="Arial"/>
          <w:b/>
          <w:sz w:val="26"/>
          <w:szCs w:val="26"/>
        </w:rPr>
        <w:t>Как</w:t>
      </w:r>
      <w:r w:rsidR="00885D3C" w:rsidRPr="00D9792A">
        <w:rPr>
          <w:rFonts w:ascii="Arial" w:eastAsia="MS Mincho" w:hAnsi="Arial" w:cs="Arial"/>
          <w:sz w:val="26"/>
          <w:szCs w:val="26"/>
          <w:lang w:val="en-US"/>
        </w:rPr>
        <w:t> </w:t>
      </w:r>
      <w:r w:rsidR="00D1095A" w:rsidRPr="00D9792A">
        <w:rPr>
          <w:rFonts w:ascii="Arial" w:eastAsia="MS Mincho" w:hAnsi="Arial" w:cs="Arial"/>
          <w:b/>
          <w:sz w:val="26"/>
          <w:szCs w:val="26"/>
        </w:rPr>
        <w:t>есть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sz w:val="26"/>
          <w:szCs w:val="26"/>
        </w:rPr>
        <w:tab/>
        <w:t>-</w:t>
      </w:r>
      <w:r w:rsidR="00D1095A" w:rsidRPr="00D9792A">
        <w:rPr>
          <w:rFonts w:ascii="Arial" w:eastAsia="MS Mincho" w:hAnsi="Arial" w:cs="Arial"/>
          <w:sz w:val="26"/>
          <w:szCs w:val="26"/>
        </w:rPr>
        <w:t xml:space="preserve"> результаты измерений располагаются поверх отображаемых осциллограмм;</w:t>
      </w:r>
    </w:p>
    <w:p w:rsidR="00D1095A" w:rsidRPr="00D9792A" w:rsidRDefault="007E2772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B43617" w:rsidRPr="00D9792A">
        <w:rPr>
          <w:rFonts w:ascii="Arial" w:eastAsia="MS Mincho" w:hAnsi="Arial" w:cs="Arial"/>
          <w:sz w:val="26"/>
          <w:szCs w:val="26"/>
        </w:rPr>
        <w:t>2</w:t>
      </w:r>
      <w:r w:rsidR="00D1095A" w:rsidRPr="00D9792A">
        <w:rPr>
          <w:rFonts w:ascii="Arial" w:eastAsia="MS Mincho" w:hAnsi="Arial" w:cs="Arial"/>
          <w:sz w:val="26"/>
          <w:szCs w:val="26"/>
        </w:rPr>
        <w:t>) 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D1095A" w:rsidRPr="00D9792A">
        <w:rPr>
          <w:rFonts w:ascii="Arial" w:eastAsia="MS Mincho" w:hAnsi="Arial" w:cs="Arial"/>
          <w:b/>
          <w:sz w:val="26"/>
          <w:szCs w:val="26"/>
        </w:rPr>
        <w:t>Уменьшать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D1095A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Pr="00D9792A">
        <w:rPr>
          <w:rFonts w:ascii="Arial" w:eastAsia="MS Mincho" w:hAnsi="Arial" w:cs="Arial"/>
          <w:sz w:val="26"/>
          <w:szCs w:val="26"/>
        </w:rPr>
        <w:t>-</w:t>
      </w:r>
      <w:r w:rsidR="00D1095A" w:rsidRPr="00D9792A">
        <w:rPr>
          <w:rFonts w:ascii="Arial" w:eastAsia="MS Mincho" w:hAnsi="Arial" w:cs="Arial"/>
          <w:sz w:val="26"/>
          <w:szCs w:val="26"/>
        </w:rPr>
        <w:t xml:space="preserve"> сжимается сетка</w:t>
      </w:r>
      <w:r w:rsidR="007C508E" w:rsidRPr="00D9792A">
        <w:rPr>
          <w:rFonts w:ascii="Arial" w:eastAsia="MS Mincho" w:hAnsi="Arial" w:cs="Arial"/>
          <w:sz w:val="26"/>
          <w:szCs w:val="26"/>
        </w:rPr>
        <w:t>,</w:t>
      </w:r>
      <w:r w:rsidR="00D1095A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E7367A" w:rsidRPr="00D9792A">
        <w:rPr>
          <w:rFonts w:ascii="Arial" w:eastAsia="MS Mincho" w:hAnsi="Arial" w:cs="Arial"/>
          <w:sz w:val="26"/>
          <w:szCs w:val="26"/>
        </w:rPr>
        <w:t>при этом</w:t>
      </w:r>
      <w:r w:rsidR="00D1095A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08115E" w:rsidRPr="00D9792A">
        <w:rPr>
          <w:rFonts w:ascii="Arial" w:eastAsia="MS Mincho" w:hAnsi="Arial" w:cs="Arial"/>
          <w:sz w:val="26"/>
          <w:szCs w:val="26"/>
        </w:rPr>
        <w:t>освобожда</w:t>
      </w:r>
      <w:r w:rsidR="00E7367A" w:rsidRPr="00D9792A">
        <w:rPr>
          <w:rFonts w:ascii="Arial" w:eastAsia="MS Mincho" w:hAnsi="Arial" w:cs="Arial"/>
          <w:sz w:val="26"/>
          <w:szCs w:val="26"/>
        </w:rPr>
        <w:t>ется</w:t>
      </w:r>
      <w:r w:rsidR="0008115E" w:rsidRPr="00D9792A">
        <w:rPr>
          <w:rFonts w:ascii="Arial" w:eastAsia="MS Mincho" w:hAnsi="Arial" w:cs="Arial"/>
          <w:sz w:val="26"/>
          <w:szCs w:val="26"/>
        </w:rPr>
        <w:t xml:space="preserve"> место для индикации результатов измерений</w:t>
      </w:r>
      <w:r w:rsidR="00E7367A" w:rsidRPr="00D9792A">
        <w:rPr>
          <w:rFonts w:ascii="Arial" w:eastAsia="MS Mincho" w:hAnsi="Arial" w:cs="Arial"/>
          <w:sz w:val="26"/>
          <w:szCs w:val="26"/>
        </w:rPr>
        <w:t>;</w:t>
      </w:r>
    </w:p>
    <w:p w:rsidR="00357627" w:rsidRPr="00D9792A" w:rsidRDefault="00696DA4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- </w:t>
      </w:r>
      <w:r w:rsidR="00562B82" w:rsidRPr="00D9792A">
        <w:rPr>
          <w:rFonts w:ascii="Arial" w:eastAsia="MS Mincho" w:hAnsi="Arial" w:cs="Arial"/>
          <w:sz w:val="26"/>
          <w:szCs w:val="26"/>
        </w:rPr>
        <w:t>″</w:t>
      </w:r>
      <w:r w:rsidR="0008115E" w:rsidRPr="00256205">
        <w:rPr>
          <w:rFonts w:ascii="Arial Narrow" w:eastAsia="MS Mincho" w:hAnsi="Arial Narrow" w:cs="Arial"/>
          <w:b/>
          <w:caps/>
          <w:sz w:val="26"/>
          <w:szCs w:val="26"/>
        </w:rPr>
        <w:t>Настроить</w:t>
      </w:r>
      <w:r w:rsidR="00562B82" w:rsidRPr="00D9792A">
        <w:rPr>
          <w:rFonts w:ascii="Arial" w:eastAsia="MS Mincho" w:hAnsi="Arial" w:cs="Arial"/>
          <w:sz w:val="26"/>
          <w:szCs w:val="26"/>
        </w:rPr>
        <w:t>″</w:t>
      </w:r>
      <w:r w:rsidR="002655DB" w:rsidRPr="00D9792A">
        <w:rPr>
          <w:rFonts w:ascii="Arial" w:eastAsia="MS Mincho" w:hAnsi="Arial" w:cs="Arial"/>
          <w:sz w:val="26"/>
          <w:szCs w:val="26"/>
        </w:rPr>
        <w:t xml:space="preserve"> устанавливает, какой параметр сигнала будет выводит</w:t>
      </w:r>
      <w:r w:rsidR="00641B2A" w:rsidRPr="00D9792A">
        <w:rPr>
          <w:rFonts w:ascii="Arial" w:eastAsia="MS Mincho" w:hAnsi="Arial" w:cs="Arial"/>
          <w:sz w:val="26"/>
          <w:szCs w:val="26"/>
        </w:rPr>
        <w:t>ь</w:t>
      </w:r>
      <w:r w:rsidR="002655DB" w:rsidRPr="00D9792A">
        <w:rPr>
          <w:rFonts w:ascii="Arial" w:eastAsia="MS Mincho" w:hAnsi="Arial" w:cs="Arial"/>
          <w:sz w:val="26"/>
          <w:szCs w:val="26"/>
        </w:rPr>
        <w:t xml:space="preserve">ся в ту или иную позицию (окно) </w:t>
      </w:r>
      <w:r w:rsidR="001623C5" w:rsidRPr="00D9792A">
        <w:rPr>
          <w:rFonts w:ascii="Arial" w:eastAsia="MS Mincho" w:hAnsi="Arial" w:cs="Arial"/>
          <w:sz w:val="26"/>
          <w:szCs w:val="26"/>
        </w:rPr>
        <w:t>экрана</w:t>
      </w:r>
      <w:r w:rsidR="002655DB" w:rsidRPr="00D9792A">
        <w:rPr>
          <w:rFonts w:ascii="Arial" w:eastAsia="MS Mincho" w:hAnsi="Arial" w:cs="Arial"/>
          <w:sz w:val="26"/>
          <w:szCs w:val="26"/>
        </w:rPr>
        <w:t xml:space="preserve">. </w:t>
      </w:r>
      <w:r w:rsidR="00357627" w:rsidRPr="00D9792A">
        <w:rPr>
          <w:rFonts w:ascii="Arial" w:eastAsia="MS Mincho" w:hAnsi="Arial" w:cs="Arial"/>
          <w:sz w:val="26"/>
          <w:szCs w:val="26"/>
        </w:rPr>
        <w:t>Н</w:t>
      </w:r>
      <w:r w:rsidR="002655DB" w:rsidRPr="00D9792A">
        <w:rPr>
          <w:rFonts w:ascii="Arial" w:eastAsia="MS Mincho" w:hAnsi="Arial" w:cs="Arial"/>
          <w:sz w:val="26"/>
          <w:szCs w:val="26"/>
        </w:rPr>
        <w:t xml:space="preserve">ажатие кнопки </w:t>
      </w:r>
      <w:r w:rsidR="00357627" w:rsidRPr="00D9792A">
        <w:rPr>
          <w:rFonts w:ascii="Arial" w:eastAsia="MS Mincho" w:hAnsi="Arial" w:cs="Arial"/>
          <w:sz w:val="26"/>
          <w:szCs w:val="26"/>
        </w:rPr>
        <w:t>выводит символ</w:t>
      </w:r>
      <w:r w:rsidR="001623C5" w:rsidRPr="00D9792A">
        <w:rPr>
          <w:rFonts w:ascii="Arial" w:eastAsia="MS Mincho" w:hAnsi="Arial" w:cs="Arial"/>
          <w:sz w:val="26"/>
          <w:szCs w:val="26"/>
        </w:rPr>
        <w:t>ьное</w:t>
      </w:r>
      <w:r w:rsidR="00357627" w:rsidRPr="00D9792A">
        <w:rPr>
          <w:rFonts w:ascii="Arial" w:eastAsia="MS Mincho" w:hAnsi="Arial" w:cs="Arial"/>
          <w:sz w:val="26"/>
          <w:szCs w:val="26"/>
        </w:rPr>
        <w:t xml:space="preserve"> меню.</w:t>
      </w:r>
    </w:p>
    <w:p w:rsidR="00357627" w:rsidRPr="00D9792A" w:rsidRDefault="008A6BD3" w:rsidP="007B203D">
      <w:pPr>
        <w:tabs>
          <w:tab w:val="left" w:pos="1248"/>
        </w:tabs>
        <w:spacing w:before="12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>3.8.2</w:t>
      </w:r>
      <w:r w:rsidRPr="00D9792A">
        <w:rPr>
          <w:rFonts w:ascii="Arial" w:eastAsia="MS Mincho" w:hAnsi="Arial" w:cs="Arial"/>
          <w:sz w:val="26"/>
          <w:szCs w:val="26"/>
        </w:rPr>
        <w:tab/>
      </w:r>
      <w:r w:rsidR="00BC0BE2" w:rsidRPr="00D9792A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BC0BE2" w:rsidRPr="00256205">
        <w:rPr>
          <w:rFonts w:ascii="Arial Narrow" w:eastAsia="MS Mincho" w:hAnsi="Arial Narrow" w:cs="Arial"/>
          <w:b/>
          <w:caps/>
          <w:sz w:val="26"/>
          <w:szCs w:val="26"/>
        </w:rPr>
        <w:t>Настроить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BC0BE2" w:rsidRPr="00D9792A">
        <w:rPr>
          <w:rFonts w:ascii="Arial" w:eastAsia="MS Mincho" w:hAnsi="Arial" w:cs="Arial"/>
          <w:sz w:val="26"/>
          <w:szCs w:val="26"/>
        </w:rPr>
        <w:t xml:space="preserve">, вращением ручки 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357627" w:rsidRPr="00D9792A">
        <w:rPr>
          <w:rFonts w:ascii="Arial" w:eastAsia="MS Mincho" w:hAnsi="Arial" w:cs="Arial"/>
          <w:b/>
          <w:sz w:val="26"/>
          <w:szCs w:val="26"/>
        </w:rPr>
        <w:t>УСТАНОВКА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357627" w:rsidRPr="00D9792A">
        <w:rPr>
          <w:rFonts w:ascii="Arial" w:eastAsia="MS Mincho" w:hAnsi="Arial" w:cs="Arial"/>
          <w:sz w:val="26"/>
          <w:szCs w:val="26"/>
        </w:rPr>
        <w:t xml:space="preserve">, выберите в </w:t>
      </w:r>
      <w:r w:rsidR="00992FCD" w:rsidRPr="00D9792A">
        <w:rPr>
          <w:rFonts w:ascii="Arial" w:eastAsia="MS Mincho" w:hAnsi="Arial" w:cs="Arial"/>
          <w:sz w:val="26"/>
          <w:szCs w:val="26"/>
        </w:rPr>
        <w:t>символ</w:t>
      </w:r>
      <w:r w:rsidR="00BC0BE2" w:rsidRPr="00D9792A">
        <w:rPr>
          <w:rFonts w:ascii="Arial" w:eastAsia="MS Mincho" w:hAnsi="Arial" w:cs="Arial"/>
          <w:sz w:val="26"/>
          <w:szCs w:val="26"/>
        </w:rPr>
        <w:t>ьн</w:t>
      </w:r>
      <w:r w:rsidR="00992FCD" w:rsidRPr="00D9792A">
        <w:rPr>
          <w:rFonts w:ascii="Arial" w:eastAsia="MS Mincho" w:hAnsi="Arial" w:cs="Arial"/>
          <w:sz w:val="26"/>
          <w:szCs w:val="26"/>
        </w:rPr>
        <w:t xml:space="preserve">ом </w:t>
      </w:r>
      <w:r w:rsidR="00357627" w:rsidRPr="00D9792A">
        <w:rPr>
          <w:rFonts w:ascii="Arial" w:eastAsia="MS Mincho" w:hAnsi="Arial" w:cs="Arial"/>
          <w:sz w:val="26"/>
          <w:szCs w:val="26"/>
        </w:rPr>
        <w:t>меню окно, в котором будете задавать измеряемый параметр сигнала</w:t>
      </w:r>
      <w:r w:rsidR="00992FCD" w:rsidRPr="00D9792A">
        <w:rPr>
          <w:rFonts w:ascii="Arial" w:eastAsia="MS Mincho" w:hAnsi="Arial" w:cs="Arial"/>
          <w:sz w:val="26"/>
          <w:szCs w:val="26"/>
        </w:rPr>
        <w:t>. Нажмите</w:t>
      </w:r>
      <w:r w:rsidR="00553EDE" w:rsidRPr="00D9792A">
        <w:rPr>
          <w:rFonts w:ascii="Arial" w:eastAsia="MS Mincho" w:hAnsi="Arial" w:cs="Arial"/>
          <w:sz w:val="26"/>
          <w:szCs w:val="26"/>
        </w:rPr>
        <w:t> </w:t>
      </w:r>
      <w:r w:rsidR="00992FCD" w:rsidRPr="00D9792A">
        <w:rPr>
          <w:rFonts w:ascii="Arial" w:eastAsia="MS Mincho" w:hAnsi="Arial" w:cs="Arial"/>
          <w:sz w:val="26"/>
          <w:szCs w:val="26"/>
        </w:rPr>
        <w:t xml:space="preserve">кнопку </w:t>
      </w:r>
      <w:r w:rsidR="00ED16C0" w:rsidRPr="00D9792A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42" name="Рисунок 42" descr="К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Кости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FCD" w:rsidRPr="00D9792A">
        <w:rPr>
          <w:rFonts w:ascii="Arial" w:eastAsia="MS Mincho" w:hAnsi="Arial" w:cs="Arial"/>
          <w:sz w:val="26"/>
          <w:szCs w:val="26"/>
        </w:rPr>
        <w:t xml:space="preserve">  и войдите в режим выбора измеряемого параметра. Вращая ручку 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992FCD" w:rsidRPr="00256205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992FCD" w:rsidRPr="00D9792A">
        <w:rPr>
          <w:rFonts w:ascii="Arial" w:eastAsia="MS Mincho" w:hAnsi="Arial" w:cs="Arial"/>
          <w:sz w:val="26"/>
          <w:szCs w:val="26"/>
        </w:rPr>
        <w:t>, выберите измеряемый параметр для заданного окна. Повторно</w:t>
      </w:r>
      <w:r w:rsidR="00553EDE" w:rsidRPr="00D9792A">
        <w:rPr>
          <w:rFonts w:ascii="Arial" w:eastAsia="MS Mincho" w:hAnsi="Arial" w:cs="Arial"/>
          <w:sz w:val="26"/>
          <w:szCs w:val="26"/>
        </w:rPr>
        <w:t> </w:t>
      </w:r>
      <w:r w:rsidR="00992FCD" w:rsidRPr="00D9792A">
        <w:rPr>
          <w:rFonts w:ascii="Arial" w:eastAsia="MS Mincho" w:hAnsi="Arial" w:cs="Arial"/>
          <w:sz w:val="26"/>
          <w:szCs w:val="26"/>
        </w:rPr>
        <w:t>нажмите кнопку</w:t>
      </w:r>
      <w:r w:rsidR="00553EDE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992FCD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ED16C0" w:rsidRPr="00D9792A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43" name="Рисунок 43" descr="К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Кости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E76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992FCD" w:rsidRPr="00D9792A">
        <w:rPr>
          <w:rFonts w:ascii="Arial" w:eastAsia="MS Mincho" w:hAnsi="Arial" w:cs="Arial"/>
          <w:sz w:val="26"/>
          <w:szCs w:val="26"/>
        </w:rPr>
        <w:t xml:space="preserve">. Повторяйте процедуру по выбору измеряемого параметра </w:t>
      </w:r>
      <w:r w:rsidR="00553EDE" w:rsidRPr="00D9792A">
        <w:rPr>
          <w:rFonts w:ascii="Arial" w:eastAsia="MS Mincho" w:hAnsi="Arial" w:cs="Arial"/>
          <w:sz w:val="26"/>
          <w:szCs w:val="26"/>
        </w:rPr>
        <w:t xml:space="preserve">для всех установленных на </w:t>
      </w:r>
      <w:r w:rsidR="00EF7A7F" w:rsidRPr="00D9792A">
        <w:rPr>
          <w:rFonts w:ascii="Arial" w:eastAsia="MS Mincho" w:hAnsi="Arial" w:cs="Arial"/>
          <w:sz w:val="26"/>
          <w:szCs w:val="26"/>
        </w:rPr>
        <w:t>экране</w:t>
      </w:r>
      <w:r w:rsidR="00553EDE" w:rsidRPr="00D9792A">
        <w:rPr>
          <w:rFonts w:ascii="Arial" w:eastAsia="MS Mincho" w:hAnsi="Arial" w:cs="Arial"/>
          <w:sz w:val="26"/>
          <w:szCs w:val="26"/>
        </w:rPr>
        <w:t xml:space="preserve"> измерительных окон</w:t>
      </w:r>
      <w:r w:rsidR="00992FCD" w:rsidRPr="00D9792A">
        <w:rPr>
          <w:rFonts w:ascii="Arial" w:eastAsia="MS Mincho" w:hAnsi="Arial" w:cs="Arial"/>
          <w:sz w:val="26"/>
          <w:szCs w:val="26"/>
        </w:rPr>
        <w:t>.</w:t>
      </w:r>
    </w:p>
    <w:p w:rsidR="00992FCD" w:rsidRPr="00D9792A" w:rsidRDefault="00992FCD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Позиция </w:t>
      </w:r>
      <w:r w:rsidR="00241536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ED16C0" w:rsidRPr="00D9792A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44" name="Рисунок 44" descr="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М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536" w:rsidRPr="00D9792A">
        <w:rPr>
          <w:rFonts w:ascii="Arial" w:eastAsia="MS Mincho" w:hAnsi="Arial" w:cs="Arial"/>
          <w:sz w:val="26"/>
          <w:szCs w:val="26"/>
        </w:rPr>
        <w:t xml:space="preserve">  в символ</w:t>
      </w:r>
      <w:r w:rsidR="00BC0BE2" w:rsidRPr="00D9792A">
        <w:rPr>
          <w:rFonts w:ascii="Arial" w:eastAsia="MS Mincho" w:hAnsi="Arial" w:cs="Arial"/>
          <w:sz w:val="26"/>
          <w:szCs w:val="26"/>
        </w:rPr>
        <w:t>ьн</w:t>
      </w:r>
      <w:r w:rsidR="00241536" w:rsidRPr="00D9792A">
        <w:rPr>
          <w:rFonts w:ascii="Arial" w:eastAsia="MS Mincho" w:hAnsi="Arial" w:cs="Arial"/>
          <w:sz w:val="26"/>
          <w:szCs w:val="26"/>
        </w:rPr>
        <w:t xml:space="preserve">ом меню позволяет включить отметку маркером точек сигнала, относительно которых производятся измерения в выбранном окне. Окно выбирается ручкой </w:t>
      </w:r>
      <w:r w:rsidR="003E4BF4" w:rsidRPr="00D9792A">
        <w:rPr>
          <w:rFonts w:ascii="Arial" w:eastAsia="MS Mincho" w:hAnsi="Arial" w:cs="Arial"/>
          <w:sz w:val="26"/>
          <w:szCs w:val="26"/>
        </w:rPr>
        <w:t>″</w:t>
      </w:r>
      <w:r w:rsidR="00241536" w:rsidRPr="00256205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3E4BF4" w:rsidRPr="00D9792A">
        <w:rPr>
          <w:rFonts w:ascii="Arial" w:eastAsia="MS Mincho" w:hAnsi="Arial" w:cs="Arial"/>
          <w:sz w:val="26"/>
          <w:szCs w:val="26"/>
        </w:rPr>
        <w:t>″</w:t>
      </w:r>
      <w:r w:rsidR="00241536" w:rsidRPr="00D9792A">
        <w:rPr>
          <w:rFonts w:ascii="Arial" w:eastAsia="MS Mincho" w:hAnsi="Arial" w:cs="Arial"/>
          <w:sz w:val="26"/>
          <w:szCs w:val="26"/>
        </w:rPr>
        <w:t>.</w:t>
      </w:r>
    </w:p>
    <w:p w:rsidR="00E1243D" w:rsidRPr="00D9792A" w:rsidRDefault="00E1243D" w:rsidP="00ED674F">
      <w:pPr>
        <w:spacing w:line="276" w:lineRule="auto"/>
        <w:ind w:firstLine="567"/>
        <w:jc w:val="both"/>
        <w:rPr>
          <w:rFonts w:ascii="Arial" w:eastAsia="MS Mincho" w:hAnsi="Arial" w:cs="Arial"/>
          <w:bCs/>
          <w:noProof/>
          <w:sz w:val="26"/>
          <w:szCs w:val="26"/>
        </w:rPr>
      </w:pPr>
      <w:r w:rsidRPr="00D9792A">
        <w:rPr>
          <w:rFonts w:ascii="Arial" w:eastAsia="MS Mincho" w:hAnsi="Arial" w:cs="Arial"/>
          <w:bCs/>
          <w:noProof/>
          <w:sz w:val="26"/>
          <w:szCs w:val="26"/>
        </w:rPr>
        <w:t xml:space="preserve">Выход из </w:t>
      </w:r>
      <w:r w:rsidRPr="00D9792A">
        <w:rPr>
          <w:rFonts w:ascii="Arial" w:eastAsia="MS Mincho" w:hAnsi="Arial" w:cs="Arial"/>
          <w:sz w:val="26"/>
          <w:szCs w:val="26"/>
        </w:rPr>
        <w:t xml:space="preserve">режима настройки </w:t>
      </w:r>
      <w:r w:rsidRPr="00D9792A">
        <w:rPr>
          <w:rFonts w:ascii="Arial" w:eastAsia="MS Mincho" w:hAnsi="Arial" w:cs="Arial"/>
          <w:bCs/>
          <w:noProof/>
          <w:sz w:val="26"/>
          <w:szCs w:val="26"/>
        </w:rPr>
        <w:t xml:space="preserve">осуществляется нажатием кнопки </w:t>
      </w:r>
      <w:r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bCs/>
          <w:noProof/>
          <w:sz w:val="26"/>
          <w:szCs w:val="26"/>
        </w:rPr>
        <w:t xml:space="preserve"> </w:t>
      </w:r>
      <w:r w:rsidR="00ED16C0" w:rsidRPr="00D9792A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45" name="Рисунок 45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выхо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92A">
        <w:rPr>
          <w:rFonts w:ascii="Arial" w:eastAsia="MS Mincho" w:hAnsi="Arial" w:cs="Arial"/>
          <w:sz w:val="26"/>
          <w:szCs w:val="26"/>
        </w:rPr>
        <w:t xml:space="preserve">  (</w:t>
      </w:r>
      <w:r w:rsidRPr="00256205">
        <w:rPr>
          <w:rFonts w:ascii="Arial Narrow" w:eastAsia="MS Mincho" w:hAnsi="Arial Narrow" w:cs="Arial"/>
          <w:b/>
          <w:sz w:val="26"/>
          <w:szCs w:val="26"/>
        </w:rPr>
        <w:t>МЕНЮ</w:t>
      </w:r>
      <w:r w:rsidRPr="00D9792A">
        <w:rPr>
          <w:rFonts w:ascii="Arial" w:eastAsia="MS Mincho" w:hAnsi="Arial" w:cs="Arial"/>
          <w:sz w:val="26"/>
          <w:szCs w:val="26"/>
        </w:rPr>
        <w:t>)″</w:t>
      </w:r>
      <w:r w:rsidRPr="00D9792A">
        <w:rPr>
          <w:rFonts w:ascii="Arial" w:eastAsia="MS Mincho" w:hAnsi="Arial" w:cs="Arial"/>
          <w:bCs/>
          <w:noProof/>
          <w:sz w:val="26"/>
          <w:szCs w:val="26"/>
        </w:rPr>
        <w:t xml:space="preserve">. </w:t>
      </w:r>
    </w:p>
    <w:p w:rsidR="00696DA4" w:rsidRPr="00D9792A" w:rsidRDefault="00473672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>Установленные измерительные окна и выбранные для них параметр</w:t>
      </w:r>
      <w:r w:rsidR="00126711" w:rsidRPr="00D9792A">
        <w:rPr>
          <w:rFonts w:ascii="Arial" w:eastAsia="MS Mincho" w:hAnsi="Arial" w:cs="Arial"/>
          <w:sz w:val="26"/>
          <w:szCs w:val="26"/>
        </w:rPr>
        <w:t>ы</w:t>
      </w:r>
      <w:r w:rsidRPr="00D9792A">
        <w:rPr>
          <w:rFonts w:ascii="Arial" w:eastAsia="MS Mincho" w:hAnsi="Arial" w:cs="Arial"/>
          <w:sz w:val="26"/>
          <w:szCs w:val="26"/>
        </w:rPr>
        <w:t xml:space="preserve"> входных сигналов будут отображены на </w:t>
      </w:r>
      <w:r w:rsidR="00087FC0" w:rsidRPr="00D9792A">
        <w:rPr>
          <w:rFonts w:ascii="Arial" w:eastAsia="MS Mincho" w:hAnsi="Arial" w:cs="Arial"/>
          <w:sz w:val="26"/>
          <w:szCs w:val="26"/>
        </w:rPr>
        <w:t>экране</w:t>
      </w:r>
      <w:r w:rsidRPr="00D9792A">
        <w:rPr>
          <w:rFonts w:ascii="Arial" w:eastAsia="MS Mincho" w:hAnsi="Arial" w:cs="Arial"/>
          <w:sz w:val="26"/>
          <w:szCs w:val="26"/>
        </w:rPr>
        <w:t>.</w:t>
      </w:r>
    </w:p>
    <w:p w:rsidR="00473672" w:rsidRPr="009825E6" w:rsidRDefault="00D37A1C" w:rsidP="00441ADE">
      <w:pPr>
        <w:pStyle w:val="3"/>
      </w:pPr>
      <w:r>
        <w:br w:type="page"/>
      </w:r>
      <w:bookmarkStart w:id="47" w:name="_Toc497122237"/>
      <w:r w:rsidR="008A6BD3" w:rsidRPr="009825E6">
        <w:lastRenderedPageBreak/>
        <w:t>3.9</w:t>
      </w:r>
      <w:r w:rsidR="008A6BD3" w:rsidRPr="009825E6">
        <w:tab/>
      </w:r>
      <w:r w:rsidR="00473672" w:rsidRPr="009825E6">
        <w:t>Установка параметров отображения сигналов</w:t>
      </w:r>
      <w:r w:rsidR="008704D5" w:rsidRPr="009825E6">
        <w:t xml:space="preserve"> на ЖКЭ</w:t>
      </w:r>
      <w:bookmarkEnd w:id="47"/>
    </w:p>
    <w:p w:rsidR="008704D5" w:rsidRPr="005B2513" w:rsidRDefault="008A6BD3" w:rsidP="000353A3">
      <w:pPr>
        <w:tabs>
          <w:tab w:val="left" w:pos="1248"/>
        </w:tabs>
        <w:spacing w:before="16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3.9.1</w:t>
      </w:r>
      <w:r w:rsidRPr="005B2513">
        <w:rPr>
          <w:rFonts w:ascii="Arial" w:hAnsi="Arial" w:cs="Arial"/>
          <w:sz w:val="26"/>
          <w:szCs w:val="26"/>
        </w:rPr>
        <w:tab/>
      </w:r>
      <w:r w:rsidR="00A85B72" w:rsidRPr="005B2513">
        <w:rPr>
          <w:rFonts w:ascii="Arial" w:hAnsi="Arial" w:cs="Arial"/>
          <w:sz w:val="26"/>
          <w:szCs w:val="26"/>
        </w:rPr>
        <w:t xml:space="preserve">Меню дисплея (кнопка </w:t>
      </w:r>
      <w:r w:rsidR="00A85B72" w:rsidRPr="005B2513">
        <w:rPr>
          <w:rFonts w:ascii="Arial" w:eastAsia="MS Mincho" w:hAnsi="Arial" w:cs="Arial"/>
          <w:sz w:val="26"/>
          <w:szCs w:val="26"/>
        </w:rPr>
        <w:t>″</w:t>
      </w:r>
      <w:r w:rsidR="00A85B72" w:rsidRPr="005B2513">
        <w:rPr>
          <w:rFonts w:ascii="Arial Narrow" w:hAnsi="Arial Narrow" w:cs="Arial"/>
          <w:b/>
          <w:sz w:val="26"/>
          <w:szCs w:val="26"/>
        </w:rPr>
        <w:t>ДИСПЛЕЙ</w:t>
      </w:r>
      <w:r w:rsidR="00A85B72" w:rsidRPr="005B2513">
        <w:rPr>
          <w:rFonts w:ascii="Arial" w:eastAsia="MS Mincho" w:hAnsi="Arial" w:cs="Arial"/>
          <w:sz w:val="26"/>
          <w:szCs w:val="26"/>
        </w:rPr>
        <w:t>″) управляет представлением инфор</w:t>
      </w:r>
      <w:r w:rsidR="001F39E7">
        <w:rPr>
          <w:rFonts w:ascii="Arial" w:eastAsia="MS Mincho" w:hAnsi="Arial" w:cs="Arial"/>
          <w:sz w:val="26"/>
          <w:szCs w:val="26"/>
        </w:rPr>
        <w:t>-</w:t>
      </w:r>
      <w:r w:rsidR="00A85B72" w:rsidRPr="005B2513">
        <w:rPr>
          <w:rFonts w:ascii="Arial" w:eastAsia="MS Mincho" w:hAnsi="Arial" w:cs="Arial"/>
          <w:sz w:val="26"/>
          <w:szCs w:val="26"/>
        </w:rPr>
        <w:t>мации на ЖКЭ</w:t>
      </w:r>
      <w:r w:rsidR="00A85B72" w:rsidRPr="005B2513">
        <w:rPr>
          <w:rFonts w:ascii="Arial" w:hAnsi="Arial" w:cs="Arial"/>
          <w:sz w:val="26"/>
          <w:szCs w:val="26"/>
        </w:rPr>
        <w:t xml:space="preserve">. В меню имеются две страницы, включающие следующие </w:t>
      </w:r>
      <w:r w:rsidR="008704D5" w:rsidRPr="005B2513">
        <w:rPr>
          <w:rFonts w:ascii="Arial" w:hAnsi="Arial" w:cs="Arial"/>
          <w:sz w:val="26"/>
          <w:szCs w:val="26"/>
        </w:rPr>
        <w:t>позиции:</w:t>
      </w:r>
    </w:p>
    <w:p w:rsidR="00473672" w:rsidRPr="005B2513" w:rsidRDefault="008704D5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="00304A20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 Narrow" w:hAnsi="Arial Narrow" w:cs="Arial"/>
          <w:b/>
          <w:sz w:val="26"/>
          <w:szCs w:val="26"/>
        </w:rPr>
        <w:t>Отображение</w:t>
      </w:r>
      <w:r w:rsidR="002E2DF4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 </w:t>
      </w:r>
      <w:r w:rsidR="00BE5C1A" w:rsidRPr="005B2513">
        <w:rPr>
          <w:rFonts w:ascii="Arial" w:hAnsi="Arial" w:cs="Arial"/>
          <w:sz w:val="26"/>
          <w:szCs w:val="26"/>
        </w:rPr>
        <w:t>выбирае</w:t>
      </w:r>
      <w:r w:rsidR="00B2295A" w:rsidRPr="005B2513">
        <w:rPr>
          <w:rFonts w:ascii="Arial" w:hAnsi="Arial" w:cs="Arial"/>
          <w:sz w:val="26"/>
          <w:szCs w:val="26"/>
        </w:rPr>
        <w:t>т</w:t>
      </w:r>
      <w:r w:rsidR="00BE5C1A" w:rsidRPr="005B2513">
        <w:rPr>
          <w:rFonts w:ascii="Arial" w:hAnsi="Arial" w:cs="Arial"/>
          <w:sz w:val="26"/>
          <w:szCs w:val="26"/>
        </w:rPr>
        <w:t xml:space="preserve"> кнопкой </w:t>
      </w:r>
      <w:r w:rsidRPr="005B2513">
        <w:rPr>
          <w:rFonts w:ascii="Arial" w:hAnsi="Arial" w:cs="Arial"/>
          <w:sz w:val="26"/>
          <w:szCs w:val="26"/>
        </w:rPr>
        <w:t xml:space="preserve">значения – </w:t>
      </w:r>
      <w:r w:rsidR="00B703CF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 Narrow" w:hAnsi="Arial Narrow" w:cs="Arial"/>
          <w:b/>
          <w:sz w:val="26"/>
          <w:szCs w:val="26"/>
        </w:rPr>
        <w:t>Точки</w:t>
      </w:r>
      <w:r w:rsidR="00B703CF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, </w:t>
      </w:r>
      <w:r w:rsidR="00B703CF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 Narrow" w:hAnsi="Arial Narrow" w:cs="Arial"/>
          <w:b/>
          <w:sz w:val="26"/>
          <w:szCs w:val="26"/>
        </w:rPr>
        <w:t>Вектор</w:t>
      </w:r>
      <w:r w:rsidR="00B703CF" w:rsidRPr="005B2513">
        <w:rPr>
          <w:rFonts w:ascii="Arial" w:eastAsia="MS Mincho" w:hAnsi="Arial" w:cs="Arial"/>
          <w:sz w:val="26"/>
          <w:szCs w:val="26"/>
        </w:rPr>
        <w:t>″</w:t>
      </w:r>
      <w:r w:rsidR="00BE5C1A" w:rsidRPr="005B2513">
        <w:rPr>
          <w:rFonts w:ascii="Arial" w:hAnsi="Arial" w:cs="Arial"/>
          <w:sz w:val="26"/>
          <w:szCs w:val="26"/>
        </w:rPr>
        <w:t>.</w:t>
      </w:r>
    </w:p>
    <w:p w:rsidR="008704D5" w:rsidRPr="005B2513" w:rsidRDefault="008704D5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При выборе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 Narrow" w:hAnsi="Arial Narrow" w:cs="Arial"/>
          <w:b/>
          <w:sz w:val="26"/>
          <w:szCs w:val="26"/>
        </w:rPr>
        <w:t>Точки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сигнал на экране </w:t>
      </w:r>
      <w:r w:rsidR="00782CED" w:rsidRPr="005B2513">
        <w:rPr>
          <w:rFonts w:ascii="Arial" w:hAnsi="Arial" w:cs="Arial"/>
          <w:sz w:val="26"/>
          <w:szCs w:val="26"/>
        </w:rPr>
        <w:t xml:space="preserve">отображается </w:t>
      </w:r>
      <w:r w:rsidRPr="005B2513">
        <w:rPr>
          <w:rFonts w:ascii="Arial" w:hAnsi="Arial" w:cs="Arial"/>
          <w:sz w:val="26"/>
          <w:szCs w:val="26"/>
        </w:rPr>
        <w:t xml:space="preserve">отдельными точками, при выборе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Вектор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- </w:t>
      </w:r>
      <w:r w:rsidR="00782CED" w:rsidRPr="005B2513">
        <w:rPr>
          <w:rFonts w:ascii="Arial" w:hAnsi="Arial" w:cs="Arial"/>
          <w:sz w:val="26"/>
          <w:szCs w:val="26"/>
        </w:rPr>
        <w:t>линиями, соединяющими соседние точки.</w:t>
      </w:r>
    </w:p>
    <w:p w:rsidR="00617946" w:rsidRPr="005B2513" w:rsidRDefault="0081728A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-</w:t>
      </w:r>
      <w:r w:rsidR="002B45BA" w:rsidRPr="005B2513">
        <w:rPr>
          <w:rFonts w:ascii="Arial" w:hAnsi="Arial" w:cs="Arial"/>
          <w:sz w:val="26"/>
          <w:szCs w:val="26"/>
        </w:rPr>
        <w:t> 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215D28" w:rsidRPr="00F33187">
        <w:rPr>
          <w:rFonts w:ascii="Arial Narrow" w:hAnsi="Arial Narrow" w:cs="Arial"/>
          <w:b/>
          <w:sz w:val="26"/>
          <w:szCs w:val="26"/>
        </w:rPr>
        <w:t>НАКОПЛЕНИЕ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устанавливает режим </w:t>
      </w:r>
      <w:r w:rsidR="00903B4E" w:rsidRPr="005B2513">
        <w:rPr>
          <w:rFonts w:ascii="Arial" w:hAnsi="Arial" w:cs="Arial"/>
          <w:sz w:val="26"/>
          <w:szCs w:val="26"/>
        </w:rPr>
        <w:t>накопления</w:t>
      </w:r>
      <w:r w:rsidR="00617946" w:rsidRPr="005B2513">
        <w:rPr>
          <w:rFonts w:ascii="Arial" w:hAnsi="Arial" w:cs="Arial"/>
          <w:sz w:val="26"/>
          <w:szCs w:val="26"/>
        </w:rPr>
        <w:t xml:space="preserve">: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17946" w:rsidRPr="00F33187">
        <w:rPr>
          <w:rFonts w:ascii="Arial Narrow" w:hAnsi="Arial Narrow" w:cs="Arial"/>
          <w:b/>
          <w:sz w:val="26"/>
          <w:szCs w:val="26"/>
        </w:rPr>
        <w:t>Количество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17946" w:rsidRPr="005B2513">
        <w:rPr>
          <w:rFonts w:ascii="Arial" w:hAnsi="Arial" w:cs="Arial"/>
          <w:sz w:val="26"/>
          <w:szCs w:val="26"/>
        </w:rPr>
        <w:t xml:space="preserve">,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17946" w:rsidRPr="00F33187">
        <w:rPr>
          <w:rFonts w:ascii="Arial Narrow" w:hAnsi="Arial Narrow" w:cs="Arial"/>
          <w:b/>
          <w:sz w:val="26"/>
          <w:szCs w:val="26"/>
        </w:rPr>
        <w:t>Режим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17946" w:rsidRPr="005B2513">
        <w:rPr>
          <w:rFonts w:ascii="Arial" w:hAnsi="Arial" w:cs="Arial"/>
          <w:sz w:val="26"/>
          <w:szCs w:val="26"/>
        </w:rPr>
        <w:t xml:space="preserve">,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17946" w:rsidRPr="00F33187">
        <w:rPr>
          <w:rFonts w:ascii="Arial Narrow" w:hAnsi="Arial Narrow" w:cs="Arial"/>
          <w:b/>
          <w:sz w:val="26"/>
          <w:szCs w:val="26"/>
        </w:rPr>
        <w:t>Очистить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D2180" w:rsidRPr="005B2513">
        <w:rPr>
          <w:rFonts w:ascii="Arial" w:hAnsi="Arial" w:cs="Arial"/>
          <w:sz w:val="26"/>
          <w:szCs w:val="26"/>
        </w:rPr>
        <w:t>.</w:t>
      </w:r>
    </w:p>
    <w:p w:rsidR="00885D9F" w:rsidRPr="005B2513" w:rsidRDefault="00617946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В</w:t>
      </w:r>
      <w:r w:rsidR="004216EE" w:rsidRPr="005B2513">
        <w:rPr>
          <w:rFonts w:ascii="Arial" w:hAnsi="Arial" w:cs="Arial"/>
          <w:sz w:val="26"/>
          <w:szCs w:val="26"/>
        </w:rPr>
        <w:t xml:space="preserve">ыберите позицию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4216EE" w:rsidRPr="00F33187">
        <w:rPr>
          <w:rFonts w:ascii="Arial Narrow" w:hAnsi="Arial Narrow" w:cs="Arial"/>
          <w:b/>
          <w:sz w:val="26"/>
          <w:szCs w:val="26"/>
        </w:rPr>
        <w:t>Количество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4216EE" w:rsidRPr="005B2513">
        <w:rPr>
          <w:rFonts w:ascii="Arial" w:hAnsi="Arial" w:cs="Arial"/>
          <w:sz w:val="26"/>
          <w:szCs w:val="26"/>
        </w:rPr>
        <w:t>, появится знак</w:t>
      </w:r>
      <w:r w:rsidR="0081728A" w:rsidRPr="005B2513">
        <w:rPr>
          <w:rFonts w:ascii="Arial" w:hAnsi="Arial" w:cs="Arial"/>
          <w:sz w:val="26"/>
          <w:szCs w:val="26"/>
        </w:rPr>
        <w:t xml:space="preserve">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024AF1" w:rsidRPr="005B2513">
        <w:rPr>
          <w:rFonts w:ascii="Arial" w:eastAsia="MS Mincho" w:hAnsi="Arial" w:cs="Arial"/>
          <w:sz w:val="26"/>
          <w:szCs w:val="26"/>
          <w:lang w:val="en-US"/>
        </w:rPr>
        <w:t> </w:t>
      </w:r>
      <w:r w:rsidR="00ED16C0" w:rsidRPr="005B25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3990" cy="173990"/>
            <wp:effectExtent l="0" t="0" r="0" b="0"/>
            <wp:docPr id="46" name="Рисунок 46" descr="индикатор_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индикатор_меню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AF1" w:rsidRPr="005B2513">
        <w:rPr>
          <w:rFonts w:ascii="Arial" w:eastAsia="MS Mincho" w:hAnsi="Arial" w:cs="Arial"/>
          <w:sz w:val="26"/>
          <w:szCs w:val="26"/>
          <w:lang w:val="en-US"/>
        </w:rPr>
        <w:t> 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4216EE" w:rsidRPr="005B2513">
        <w:rPr>
          <w:rFonts w:ascii="Arial" w:eastAsia="MS Mincho" w:hAnsi="Arial" w:cs="Arial"/>
          <w:sz w:val="26"/>
          <w:szCs w:val="26"/>
        </w:rPr>
        <w:t xml:space="preserve">. Вращая ручку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4216EE" w:rsidRPr="00F33187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4216EE" w:rsidRPr="005B2513">
        <w:rPr>
          <w:rFonts w:ascii="Arial" w:eastAsia="MS Mincho" w:hAnsi="Arial" w:cs="Arial"/>
          <w:sz w:val="26"/>
          <w:szCs w:val="26"/>
        </w:rPr>
        <w:t xml:space="preserve">, выберите </w:t>
      </w:r>
      <w:r w:rsidR="00BA2B8B" w:rsidRPr="005B2513">
        <w:rPr>
          <w:rFonts w:ascii="Arial" w:hAnsi="Arial" w:cs="Arial"/>
          <w:sz w:val="26"/>
          <w:szCs w:val="26"/>
        </w:rPr>
        <w:t xml:space="preserve">количество </w:t>
      </w:r>
      <w:r w:rsidR="004216EE" w:rsidRPr="005B2513">
        <w:rPr>
          <w:rFonts w:ascii="Arial" w:hAnsi="Arial" w:cs="Arial"/>
          <w:sz w:val="26"/>
          <w:szCs w:val="26"/>
        </w:rPr>
        <w:t>одиночных сигналов, по которым выполняе</w:t>
      </w:r>
      <w:r w:rsidR="00BA2B8B" w:rsidRPr="005B2513">
        <w:rPr>
          <w:rFonts w:ascii="Arial" w:hAnsi="Arial" w:cs="Arial"/>
          <w:sz w:val="26"/>
          <w:szCs w:val="26"/>
        </w:rPr>
        <w:t>тся накопление</w:t>
      </w:r>
      <w:r w:rsidR="00FB2CB0" w:rsidRPr="005B2513">
        <w:rPr>
          <w:rFonts w:ascii="Arial" w:hAnsi="Arial" w:cs="Arial"/>
          <w:sz w:val="26"/>
          <w:szCs w:val="26"/>
        </w:rPr>
        <w:t>.</w:t>
      </w:r>
      <w:r w:rsidR="00126711" w:rsidRPr="005B2513">
        <w:rPr>
          <w:rFonts w:ascii="Arial" w:hAnsi="Arial" w:cs="Arial"/>
          <w:sz w:val="26"/>
          <w:szCs w:val="26"/>
        </w:rPr>
        <w:t xml:space="preserve"> </w:t>
      </w:r>
      <w:r w:rsidR="00FB2CB0" w:rsidRPr="005B2513">
        <w:rPr>
          <w:rFonts w:ascii="Arial" w:hAnsi="Arial" w:cs="Arial"/>
          <w:sz w:val="26"/>
          <w:szCs w:val="26"/>
        </w:rPr>
        <w:t>У</w:t>
      </w:r>
      <w:r w:rsidR="00126711" w:rsidRPr="005B2513">
        <w:rPr>
          <w:rFonts w:ascii="Arial" w:hAnsi="Arial" w:cs="Arial"/>
          <w:sz w:val="26"/>
          <w:szCs w:val="26"/>
        </w:rPr>
        <w:t>становленн</w:t>
      </w:r>
      <w:r w:rsidR="00FB2CB0" w:rsidRPr="005B2513">
        <w:rPr>
          <w:rFonts w:ascii="Arial" w:hAnsi="Arial" w:cs="Arial"/>
          <w:sz w:val="26"/>
          <w:szCs w:val="26"/>
        </w:rPr>
        <w:t>ое</w:t>
      </w:r>
      <w:r w:rsidR="00126711" w:rsidRPr="005B2513">
        <w:rPr>
          <w:rFonts w:ascii="Arial" w:hAnsi="Arial" w:cs="Arial"/>
          <w:sz w:val="26"/>
          <w:szCs w:val="26"/>
        </w:rPr>
        <w:t xml:space="preserve"> значени</w:t>
      </w:r>
      <w:r w:rsidR="00FB2CB0" w:rsidRPr="005B2513">
        <w:rPr>
          <w:rFonts w:ascii="Arial" w:hAnsi="Arial" w:cs="Arial"/>
          <w:sz w:val="26"/>
          <w:szCs w:val="26"/>
        </w:rPr>
        <w:t>е</w:t>
      </w:r>
      <w:r w:rsidR="00126711" w:rsidRPr="005B2513">
        <w:rPr>
          <w:rFonts w:ascii="Arial" w:hAnsi="Arial" w:cs="Arial"/>
          <w:sz w:val="26"/>
          <w:szCs w:val="26"/>
        </w:rPr>
        <w:t xml:space="preserve"> </w:t>
      </w:r>
      <w:r w:rsidR="00BA2B8B" w:rsidRPr="005B2513">
        <w:rPr>
          <w:rFonts w:ascii="Arial" w:hAnsi="Arial" w:cs="Arial"/>
          <w:sz w:val="26"/>
          <w:szCs w:val="26"/>
        </w:rPr>
        <w:t>отобра</w:t>
      </w:r>
      <w:r w:rsidR="004216EE" w:rsidRPr="005B2513">
        <w:rPr>
          <w:rFonts w:ascii="Arial" w:hAnsi="Arial" w:cs="Arial"/>
          <w:sz w:val="26"/>
          <w:szCs w:val="26"/>
        </w:rPr>
        <w:t>ж</w:t>
      </w:r>
      <w:r w:rsidR="00D86071" w:rsidRPr="005B2513">
        <w:rPr>
          <w:rFonts w:ascii="Arial" w:hAnsi="Arial" w:cs="Arial"/>
          <w:sz w:val="26"/>
          <w:szCs w:val="26"/>
        </w:rPr>
        <w:t>а</w:t>
      </w:r>
      <w:r w:rsidR="004216EE" w:rsidRPr="005B2513">
        <w:rPr>
          <w:rFonts w:ascii="Arial" w:hAnsi="Arial" w:cs="Arial"/>
          <w:sz w:val="26"/>
          <w:szCs w:val="26"/>
        </w:rPr>
        <w:t>е</w:t>
      </w:r>
      <w:r w:rsidR="00173729" w:rsidRPr="005B2513">
        <w:rPr>
          <w:rFonts w:ascii="Arial" w:hAnsi="Arial" w:cs="Arial"/>
          <w:sz w:val="26"/>
          <w:szCs w:val="26"/>
        </w:rPr>
        <w:t>тся</w:t>
      </w:r>
      <w:r w:rsidR="00BA2B8B" w:rsidRPr="005B2513">
        <w:rPr>
          <w:rFonts w:ascii="Arial" w:hAnsi="Arial" w:cs="Arial"/>
          <w:sz w:val="26"/>
          <w:szCs w:val="26"/>
        </w:rPr>
        <w:t xml:space="preserve"> </w:t>
      </w:r>
      <w:r w:rsidR="00D86071" w:rsidRPr="005B2513">
        <w:rPr>
          <w:rFonts w:ascii="Arial" w:hAnsi="Arial" w:cs="Arial"/>
          <w:sz w:val="26"/>
          <w:szCs w:val="26"/>
        </w:rPr>
        <w:t xml:space="preserve">в нижней индикаторной строке </w:t>
      </w:r>
      <w:r w:rsidR="003742C7" w:rsidRPr="005B2513">
        <w:rPr>
          <w:rFonts w:ascii="Arial" w:hAnsi="Arial" w:cs="Arial"/>
          <w:sz w:val="26"/>
          <w:szCs w:val="26"/>
        </w:rPr>
        <w:t>экрана</w:t>
      </w:r>
      <w:r w:rsidR="00126711" w:rsidRPr="005B2513">
        <w:rPr>
          <w:rFonts w:ascii="Arial" w:hAnsi="Arial" w:cs="Arial"/>
          <w:sz w:val="26"/>
          <w:szCs w:val="26"/>
        </w:rPr>
        <w:t xml:space="preserve"> (зона 10, рисунок</w:t>
      </w:r>
      <w:r w:rsidR="00FB2CB0" w:rsidRPr="005B2513">
        <w:rPr>
          <w:rFonts w:ascii="Arial" w:hAnsi="Arial" w:cs="Arial"/>
          <w:sz w:val="26"/>
          <w:szCs w:val="26"/>
        </w:rPr>
        <w:t> </w:t>
      </w:r>
      <w:r w:rsidR="00126711" w:rsidRPr="005B2513">
        <w:rPr>
          <w:rFonts w:ascii="Arial" w:hAnsi="Arial" w:cs="Arial"/>
          <w:sz w:val="26"/>
          <w:szCs w:val="26"/>
        </w:rPr>
        <w:t>2</w:t>
      </w:r>
      <w:r w:rsidR="00ED1203" w:rsidRPr="005B2513">
        <w:rPr>
          <w:rFonts w:ascii="Arial" w:hAnsi="Arial" w:cs="Arial"/>
          <w:sz w:val="26"/>
          <w:szCs w:val="26"/>
        </w:rPr>
        <w:t>.2</w:t>
      </w:r>
      <w:r w:rsidR="00126711" w:rsidRPr="005B2513">
        <w:rPr>
          <w:rFonts w:ascii="Arial" w:hAnsi="Arial" w:cs="Arial"/>
          <w:sz w:val="26"/>
          <w:szCs w:val="26"/>
        </w:rPr>
        <w:t>)</w:t>
      </w:r>
      <w:r w:rsidR="00BA2B8B" w:rsidRPr="005B2513">
        <w:rPr>
          <w:rFonts w:ascii="Arial" w:hAnsi="Arial" w:cs="Arial"/>
          <w:sz w:val="26"/>
          <w:szCs w:val="26"/>
        </w:rPr>
        <w:t>.</w:t>
      </w:r>
      <w:r w:rsidRPr="005B2513">
        <w:rPr>
          <w:rFonts w:ascii="Arial" w:hAnsi="Arial" w:cs="Arial"/>
          <w:sz w:val="26"/>
          <w:szCs w:val="26"/>
        </w:rPr>
        <w:t xml:space="preserve"> </w:t>
      </w:r>
    </w:p>
    <w:p w:rsidR="00E74077" w:rsidRPr="005B2513" w:rsidRDefault="00617946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Позиция 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Режим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 позволяет перейти в непрерывное накопление при выборе значения 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Не сбрасывать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</w:t>
      </w:r>
      <w:r w:rsidR="00E74077" w:rsidRPr="005B2513">
        <w:rPr>
          <w:rFonts w:ascii="Arial" w:hAnsi="Arial" w:cs="Arial"/>
          <w:sz w:val="26"/>
          <w:szCs w:val="26"/>
        </w:rPr>
        <w:t xml:space="preserve"> </w:t>
      </w:r>
    </w:p>
    <w:p w:rsidR="003742C7" w:rsidRPr="005B2513" w:rsidRDefault="00617946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Позиция 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Очистить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позволяет сбросить все</w:t>
      </w:r>
      <w:r w:rsidR="001C662C" w:rsidRPr="005B2513">
        <w:rPr>
          <w:rFonts w:ascii="Arial" w:hAnsi="Arial" w:cs="Arial"/>
          <w:sz w:val="26"/>
          <w:szCs w:val="26"/>
        </w:rPr>
        <w:t xml:space="preserve"> предыдущие накопления на ЖКЭ. </w:t>
      </w:r>
    </w:p>
    <w:p w:rsidR="00617946" w:rsidRPr="005B2513" w:rsidRDefault="001C662C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Для возврата в меню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ДИСПЛЕЙ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нажмите кнопку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МЕНЮ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;</w:t>
      </w:r>
    </w:p>
    <w:p w:rsidR="00BA2B8B" w:rsidRPr="005B2513" w:rsidRDefault="001A0D1B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-</w:t>
      </w:r>
      <w:r w:rsidR="007E700D">
        <w:rPr>
          <w:rFonts w:ascii="Arial" w:hAnsi="Arial" w:cs="Arial"/>
          <w:sz w:val="26"/>
          <w:szCs w:val="26"/>
        </w:rPr>
        <w:t> 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1212C0">
        <w:rPr>
          <w:rFonts w:ascii="Arial Narrow" w:hAnsi="Arial Narrow" w:cs="Arial"/>
          <w:b/>
          <w:sz w:val="26"/>
          <w:szCs w:val="26"/>
        </w:rPr>
        <w:t>УСРЕДНЕНИЕ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включает и устанавливает параметры усреднения реализаций сигнала. </w:t>
      </w:r>
      <w:r w:rsidR="008A680D" w:rsidRPr="005B2513">
        <w:rPr>
          <w:rFonts w:ascii="Arial" w:hAnsi="Arial" w:cs="Arial"/>
          <w:sz w:val="26"/>
          <w:szCs w:val="26"/>
        </w:rPr>
        <w:t xml:space="preserve">Откройте 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7E700D">
        <w:rPr>
          <w:rFonts w:ascii="Arial Narrow" w:hAnsi="Arial Narrow" w:cs="Arial"/>
          <w:b/>
          <w:sz w:val="26"/>
          <w:szCs w:val="26"/>
        </w:rPr>
        <w:t>УСРЕДНЕНИЕ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5B2513">
        <w:rPr>
          <w:rFonts w:ascii="Arial" w:hAnsi="Arial" w:cs="Arial"/>
          <w:sz w:val="26"/>
          <w:szCs w:val="26"/>
        </w:rPr>
        <w:t xml:space="preserve">, выберите позицию 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7E700D">
        <w:rPr>
          <w:rFonts w:ascii="Arial Narrow" w:hAnsi="Arial Narrow" w:cs="Arial"/>
          <w:b/>
          <w:sz w:val="26"/>
          <w:szCs w:val="26"/>
        </w:rPr>
        <w:t>Количество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5B2513">
        <w:rPr>
          <w:rFonts w:ascii="Arial" w:hAnsi="Arial" w:cs="Arial"/>
          <w:sz w:val="26"/>
          <w:szCs w:val="26"/>
        </w:rPr>
        <w:t xml:space="preserve">, появится знак 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4D028F" w:rsidRPr="005B2513">
        <w:rPr>
          <w:rFonts w:ascii="Arial" w:eastAsia="MS Mincho" w:hAnsi="Arial" w:cs="Arial"/>
          <w:sz w:val="26"/>
          <w:szCs w:val="26"/>
          <w:lang w:val="en-US"/>
        </w:rPr>
        <w:t>  </w:t>
      </w:r>
      <w:r w:rsidR="00ED16C0" w:rsidRPr="005B25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3990" cy="173990"/>
            <wp:effectExtent l="0" t="0" r="0" b="0"/>
            <wp:docPr id="47" name="Рисунок 47" descr="индикатор_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индикатор_меню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28F" w:rsidRPr="005B2513">
        <w:rPr>
          <w:rFonts w:ascii="Arial" w:eastAsia="MS Mincho" w:hAnsi="Arial" w:cs="Arial"/>
          <w:sz w:val="26"/>
          <w:szCs w:val="26"/>
          <w:lang w:val="en-US"/>
        </w:rPr>
        <w:t> 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5B2513">
        <w:rPr>
          <w:rFonts w:ascii="Arial" w:eastAsia="MS Mincho" w:hAnsi="Arial" w:cs="Arial"/>
          <w:sz w:val="26"/>
          <w:szCs w:val="26"/>
        </w:rPr>
        <w:t xml:space="preserve">. Вращая ручку 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7E700D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5B2513">
        <w:rPr>
          <w:rFonts w:ascii="Arial" w:eastAsia="MS Mincho" w:hAnsi="Arial" w:cs="Arial"/>
          <w:sz w:val="26"/>
          <w:szCs w:val="26"/>
        </w:rPr>
        <w:t xml:space="preserve">, выберите </w:t>
      </w:r>
      <w:r w:rsidR="008A680D" w:rsidRPr="005B2513">
        <w:rPr>
          <w:rFonts w:ascii="Arial" w:hAnsi="Arial" w:cs="Arial"/>
          <w:sz w:val="26"/>
          <w:szCs w:val="26"/>
        </w:rPr>
        <w:t>количество одиночных реализаций сигнала, по которым будет выполняться процедура у</w:t>
      </w:r>
      <w:r w:rsidRPr="005B2513">
        <w:rPr>
          <w:rFonts w:ascii="Arial" w:hAnsi="Arial" w:cs="Arial"/>
          <w:sz w:val="26"/>
          <w:szCs w:val="26"/>
        </w:rPr>
        <w:t>среднени</w:t>
      </w:r>
      <w:r w:rsidR="008A680D" w:rsidRPr="005B2513">
        <w:rPr>
          <w:rFonts w:ascii="Arial" w:hAnsi="Arial" w:cs="Arial"/>
          <w:sz w:val="26"/>
          <w:szCs w:val="26"/>
        </w:rPr>
        <w:t>я. Количество устанавливается</w:t>
      </w:r>
      <w:r w:rsidRPr="005B2513">
        <w:rPr>
          <w:rFonts w:ascii="Arial" w:hAnsi="Arial" w:cs="Arial"/>
          <w:sz w:val="26"/>
          <w:szCs w:val="26"/>
        </w:rPr>
        <w:t xml:space="preserve"> </w:t>
      </w:r>
      <w:r w:rsidR="00A81DB8" w:rsidRPr="005B2513">
        <w:rPr>
          <w:rFonts w:ascii="Arial" w:hAnsi="Arial" w:cs="Arial"/>
          <w:sz w:val="26"/>
          <w:szCs w:val="26"/>
        </w:rPr>
        <w:t xml:space="preserve">из значений от 2 до </w:t>
      </w:r>
      <w:r w:rsidR="00253626" w:rsidRPr="005B2513">
        <w:rPr>
          <w:rFonts w:ascii="Arial" w:hAnsi="Arial" w:cs="Arial"/>
          <w:sz w:val="26"/>
          <w:szCs w:val="26"/>
        </w:rPr>
        <w:t>512</w:t>
      </w:r>
      <w:r w:rsidR="00A81DB8" w:rsidRPr="005B2513">
        <w:rPr>
          <w:rFonts w:ascii="Arial" w:hAnsi="Arial" w:cs="Arial"/>
          <w:sz w:val="26"/>
          <w:szCs w:val="26"/>
        </w:rPr>
        <w:t xml:space="preserve"> </w:t>
      </w:r>
      <w:r w:rsidR="008A680D" w:rsidRPr="005B2513">
        <w:rPr>
          <w:rFonts w:ascii="Arial" w:hAnsi="Arial" w:cs="Arial"/>
          <w:sz w:val="26"/>
          <w:szCs w:val="26"/>
        </w:rPr>
        <w:t>дискретно с шагом 2</w:t>
      </w:r>
      <w:r w:rsidR="008A680D" w:rsidRPr="005B2513">
        <w:rPr>
          <w:rFonts w:ascii="Arial" w:hAnsi="Arial" w:cs="Arial"/>
          <w:sz w:val="26"/>
          <w:szCs w:val="26"/>
          <w:vertAlign w:val="superscript"/>
          <w:lang w:val="en-US"/>
        </w:rPr>
        <w:t>n</w:t>
      </w:r>
      <w:r w:rsidR="00A81DB8" w:rsidRPr="005B2513">
        <w:rPr>
          <w:rFonts w:ascii="Arial" w:hAnsi="Arial" w:cs="Arial"/>
          <w:sz w:val="26"/>
          <w:szCs w:val="26"/>
        </w:rPr>
        <w:t>.</w:t>
      </w:r>
      <w:r w:rsidR="00E3110E" w:rsidRPr="005B2513">
        <w:rPr>
          <w:rFonts w:ascii="Arial" w:hAnsi="Arial" w:cs="Arial"/>
          <w:sz w:val="26"/>
          <w:szCs w:val="26"/>
        </w:rPr>
        <w:t xml:space="preserve"> Количество усреднений отображается в зоне 10 (рисунок 2</w:t>
      </w:r>
      <w:r w:rsidR="00ED1203" w:rsidRPr="005B2513">
        <w:rPr>
          <w:rFonts w:ascii="Arial" w:hAnsi="Arial" w:cs="Arial"/>
          <w:sz w:val="26"/>
          <w:szCs w:val="26"/>
        </w:rPr>
        <w:t>.2</w:t>
      </w:r>
      <w:r w:rsidR="00E3110E" w:rsidRPr="005B2513">
        <w:rPr>
          <w:rFonts w:ascii="Arial" w:hAnsi="Arial" w:cs="Arial"/>
          <w:sz w:val="26"/>
          <w:szCs w:val="26"/>
        </w:rPr>
        <w:t>)</w:t>
      </w:r>
      <w:r w:rsidR="004D028F" w:rsidRPr="005B2513">
        <w:rPr>
          <w:rFonts w:ascii="Arial" w:hAnsi="Arial" w:cs="Arial"/>
          <w:sz w:val="26"/>
          <w:szCs w:val="26"/>
        </w:rPr>
        <w:t>.</w:t>
      </w:r>
      <w:r w:rsidR="00E3110E" w:rsidRPr="005B2513">
        <w:rPr>
          <w:rFonts w:ascii="Arial" w:hAnsi="Arial" w:cs="Arial"/>
          <w:sz w:val="26"/>
          <w:szCs w:val="26"/>
        </w:rPr>
        <w:t xml:space="preserve"> </w:t>
      </w:r>
    </w:p>
    <w:p w:rsidR="00686C8D" w:rsidRPr="005B2513" w:rsidRDefault="00686C8D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Позиция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Режим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позволяет выбрать алгоритм вычисления среднего значения –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Точно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,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Приблизительно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="00114A3A" w:rsidRPr="005B2513">
        <w:rPr>
          <w:rFonts w:ascii="Arial" w:hAnsi="Arial" w:cs="Arial"/>
          <w:sz w:val="26"/>
          <w:szCs w:val="26"/>
        </w:rPr>
        <w:t>;</w:t>
      </w:r>
    </w:p>
    <w:p w:rsidR="00FD3FA4" w:rsidRPr="005B2513" w:rsidRDefault="00FD3FA4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Мин Макс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отображает минимальные и максимальные значения сигнала для каждой точки временной оси по </w:t>
      </w:r>
      <w:r w:rsidR="00453618" w:rsidRPr="005B2513">
        <w:rPr>
          <w:rFonts w:ascii="Arial" w:hAnsi="Arial" w:cs="Arial"/>
          <w:sz w:val="26"/>
          <w:szCs w:val="26"/>
        </w:rPr>
        <w:t>выбра</w:t>
      </w:r>
      <w:r w:rsidRPr="005B2513">
        <w:rPr>
          <w:rFonts w:ascii="Arial" w:hAnsi="Arial" w:cs="Arial"/>
          <w:sz w:val="26"/>
          <w:szCs w:val="26"/>
        </w:rPr>
        <w:t xml:space="preserve">нному </w:t>
      </w:r>
      <w:r w:rsidR="00453618" w:rsidRPr="005B2513">
        <w:rPr>
          <w:rFonts w:ascii="Arial" w:hAnsi="Arial" w:cs="Arial"/>
          <w:sz w:val="26"/>
          <w:szCs w:val="26"/>
        </w:rPr>
        <w:t xml:space="preserve">ручкой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="00453618" w:rsidRPr="007E700D">
        <w:rPr>
          <w:rFonts w:ascii="Arial Narrow" w:hAnsi="Arial Narrow" w:cs="Arial"/>
          <w:b/>
          <w:sz w:val="26"/>
          <w:szCs w:val="26"/>
        </w:rPr>
        <w:t>УСТАНОВКА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="00453618" w:rsidRPr="005B2513">
        <w:rPr>
          <w:rFonts w:ascii="Arial" w:hAnsi="Arial" w:cs="Arial"/>
          <w:sz w:val="26"/>
          <w:szCs w:val="26"/>
        </w:rPr>
        <w:t xml:space="preserve"> </w:t>
      </w:r>
      <w:r w:rsidRPr="005B2513">
        <w:rPr>
          <w:rFonts w:ascii="Arial" w:hAnsi="Arial" w:cs="Arial"/>
          <w:sz w:val="26"/>
          <w:szCs w:val="26"/>
        </w:rPr>
        <w:t>количеству реализаций.</w:t>
      </w:r>
      <w:r w:rsidR="00E3110E" w:rsidRPr="005B2513">
        <w:rPr>
          <w:rFonts w:ascii="Arial" w:hAnsi="Arial" w:cs="Arial"/>
          <w:sz w:val="26"/>
          <w:szCs w:val="26"/>
        </w:rPr>
        <w:t xml:space="preserve"> Количество реализаций отображается в зоне 10 (рисунок 2</w:t>
      </w:r>
      <w:r w:rsidR="00ED1203" w:rsidRPr="005B2513">
        <w:rPr>
          <w:rFonts w:ascii="Arial" w:hAnsi="Arial" w:cs="Arial"/>
          <w:sz w:val="26"/>
          <w:szCs w:val="26"/>
        </w:rPr>
        <w:t>.2</w:t>
      </w:r>
      <w:r w:rsidR="00E3110E" w:rsidRPr="005B2513">
        <w:rPr>
          <w:rFonts w:ascii="Arial" w:hAnsi="Arial" w:cs="Arial"/>
          <w:sz w:val="26"/>
          <w:szCs w:val="26"/>
        </w:rPr>
        <w:t>).</w:t>
      </w:r>
    </w:p>
    <w:p w:rsidR="00253626" w:rsidRPr="005B2513" w:rsidRDefault="00E262FE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-</w:t>
      </w:r>
      <w:r w:rsidR="004941A7" w:rsidRPr="005B2513">
        <w:rPr>
          <w:rFonts w:ascii="Arial" w:hAnsi="Arial" w:cs="Arial"/>
          <w:sz w:val="26"/>
          <w:szCs w:val="26"/>
        </w:rPr>
        <w:t> 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Сглаживание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сглаживает сигнал по соседним точкам.</w:t>
      </w:r>
      <w:r w:rsidR="003D50CD" w:rsidRPr="005B2513">
        <w:rPr>
          <w:rFonts w:ascii="Arial" w:hAnsi="Arial" w:cs="Arial"/>
          <w:sz w:val="26"/>
          <w:szCs w:val="26"/>
        </w:rPr>
        <w:t xml:space="preserve"> </w:t>
      </w:r>
    </w:p>
    <w:p w:rsidR="00E262FE" w:rsidRPr="005B2513" w:rsidRDefault="00E262FE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Количество</w:t>
      </w:r>
      <w:r w:rsidR="00433E10" w:rsidRPr="005B2513">
        <w:rPr>
          <w:rFonts w:ascii="Arial" w:hAnsi="Arial" w:cs="Arial"/>
          <w:sz w:val="26"/>
          <w:szCs w:val="26"/>
        </w:rPr>
        <w:t> </w:t>
      </w:r>
      <w:r w:rsidRPr="005B2513">
        <w:rPr>
          <w:rFonts w:ascii="Arial" w:hAnsi="Arial" w:cs="Arial"/>
          <w:sz w:val="26"/>
          <w:szCs w:val="26"/>
        </w:rPr>
        <w:t xml:space="preserve">точек выбирается </w:t>
      </w:r>
      <w:r w:rsidR="00453618" w:rsidRPr="005B2513">
        <w:rPr>
          <w:rFonts w:ascii="Arial" w:hAnsi="Arial" w:cs="Arial"/>
          <w:sz w:val="26"/>
          <w:szCs w:val="26"/>
        </w:rPr>
        <w:t xml:space="preserve">ручкой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="00453618" w:rsidRPr="007E700D">
        <w:rPr>
          <w:rFonts w:ascii="Arial Narrow" w:hAnsi="Arial Narrow" w:cs="Arial"/>
          <w:b/>
          <w:sz w:val="26"/>
          <w:szCs w:val="26"/>
        </w:rPr>
        <w:t>УСТАНОВКА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</w:t>
      </w:r>
      <w:r w:rsidR="00144452" w:rsidRPr="005B2513">
        <w:rPr>
          <w:rFonts w:ascii="Arial" w:hAnsi="Arial" w:cs="Arial"/>
          <w:sz w:val="26"/>
          <w:szCs w:val="26"/>
        </w:rPr>
        <w:t xml:space="preserve"> Количество точек, по которым производится сглаживание, отображается в зоне 8 (рисунок 2</w:t>
      </w:r>
      <w:r w:rsidR="00114A3A" w:rsidRPr="005B2513">
        <w:rPr>
          <w:rFonts w:ascii="Arial" w:hAnsi="Arial" w:cs="Arial"/>
          <w:sz w:val="26"/>
          <w:szCs w:val="26"/>
        </w:rPr>
        <w:t>.2</w:t>
      </w:r>
      <w:r w:rsidR="00144452" w:rsidRPr="005B2513">
        <w:rPr>
          <w:rFonts w:ascii="Arial" w:hAnsi="Arial" w:cs="Arial"/>
          <w:sz w:val="26"/>
          <w:szCs w:val="26"/>
        </w:rPr>
        <w:t>)</w:t>
      </w:r>
      <w:r w:rsidR="00F76075" w:rsidRPr="005B2513">
        <w:rPr>
          <w:rFonts w:ascii="Arial" w:hAnsi="Arial" w:cs="Arial"/>
          <w:sz w:val="26"/>
          <w:szCs w:val="26"/>
        </w:rPr>
        <w:t>;</w:t>
      </w:r>
    </w:p>
    <w:p w:rsidR="00E262FE" w:rsidRPr="005B2513" w:rsidRDefault="00E262FE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Част</w:t>
      </w:r>
      <w:r w:rsidR="00FD25E5" w:rsidRPr="007E700D">
        <w:rPr>
          <w:rFonts w:ascii="Arial Narrow" w:hAnsi="Arial Narrow" w:cs="Arial"/>
          <w:b/>
          <w:sz w:val="26"/>
          <w:szCs w:val="26"/>
        </w:rPr>
        <w:t>ота</w:t>
      </w:r>
      <w:r w:rsidRPr="007E700D">
        <w:rPr>
          <w:rFonts w:ascii="Arial Narrow" w:hAnsi="Arial Narrow" w:cs="Arial"/>
          <w:b/>
          <w:sz w:val="26"/>
          <w:szCs w:val="26"/>
        </w:rPr>
        <w:t xml:space="preserve"> обновл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</w:t>
      </w:r>
      <w:r w:rsidR="00FD25E5" w:rsidRPr="005B2513">
        <w:rPr>
          <w:rFonts w:ascii="Arial" w:hAnsi="Arial" w:cs="Arial"/>
          <w:sz w:val="26"/>
          <w:szCs w:val="26"/>
        </w:rPr>
        <w:t xml:space="preserve">кнопкой </w:t>
      </w:r>
      <w:r w:rsidRPr="005B2513">
        <w:rPr>
          <w:rFonts w:ascii="Arial" w:hAnsi="Arial" w:cs="Arial"/>
          <w:sz w:val="26"/>
          <w:szCs w:val="26"/>
        </w:rPr>
        <w:t xml:space="preserve">выбирает количество </w:t>
      </w:r>
      <w:r w:rsidR="00A91F41" w:rsidRPr="005B2513">
        <w:rPr>
          <w:rFonts w:ascii="Arial" w:hAnsi="Arial" w:cs="Arial"/>
          <w:sz w:val="26"/>
          <w:szCs w:val="26"/>
        </w:rPr>
        <w:t>обновлений ЖКЭ за 1 </w:t>
      </w:r>
      <w:r w:rsidRPr="005B2513">
        <w:rPr>
          <w:rFonts w:ascii="Arial" w:hAnsi="Arial" w:cs="Arial"/>
          <w:sz w:val="26"/>
          <w:szCs w:val="26"/>
        </w:rPr>
        <w:t>с.</w:t>
      </w:r>
    </w:p>
    <w:p w:rsidR="00BE74A6" w:rsidRPr="005B2513" w:rsidRDefault="00BE74A6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Количество обновлений выбирается прилегающей кнопкой, если кнопку нажать длительно, включится режим выбора ручкой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УСТАНОВКА</w:t>
      </w:r>
      <w:r w:rsidRPr="005B2513">
        <w:rPr>
          <w:rFonts w:ascii="Arial" w:eastAsia="MS Mincho" w:hAnsi="Arial" w:cs="Arial"/>
          <w:sz w:val="26"/>
          <w:szCs w:val="26"/>
        </w:rPr>
        <w:t>″, но при этом чтобы вернуть в предыдущее назначение ручки ″</w:t>
      </w:r>
      <w:r w:rsidRPr="007E700D">
        <w:rPr>
          <w:rFonts w:ascii="Arial Narrow" w:hAnsi="Arial Narrow" w:cs="Arial"/>
          <w:b/>
          <w:sz w:val="26"/>
          <w:szCs w:val="26"/>
        </w:rPr>
        <w:t>УСТАНОВКА</w:t>
      </w:r>
      <w:r w:rsidRPr="005B2513">
        <w:rPr>
          <w:rFonts w:ascii="Arial" w:eastAsia="MS Mincho" w:hAnsi="Arial" w:cs="Arial"/>
          <w:sz w:val="26"/>
          <w:szCs w:val="26"/>
        </w:rPr>
        <w:t xml:space="preserve">″ необходимо выполнить опять длительное нажатие </w:t>
      </w:r>
      <w:r w:rsidRPr="005B2513">
        <w:rPr>
          <w:rFonts w:ascii="Arial" w:hAnsi="Arial" w:cs="Arial"/>
          <w:sz w:val="26"/>
          <w:szCs w:val="26"/>
        </w:rPr>
        <w:t>прилегающей кнопки.</w:t>
      </w:r>
    </w:p>
    <w:p w:rsidR="00663DE1" w:rsidRPr="005B2513" w:rsidRDefault="00997D6E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-</w:t>
      </w:r>
      <w:r w:rsidR="00FD1D9A">
        <w:rPr>
          <w:rFonts w:ascii="Arial" w:hAnsi="Arial" w:cs="Arial"/>
          <w:sz w:val="26"/>
          <w:szCs w:val="26"/>
        </w:rPr>
        <w:t> </w:t>
      </w:r>
      <w:r w:rsidR="00252F65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СЕТКА</w:t>
      </w:r>
      <w:r w:rsidR="00252F65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позволяет</w:t>
      </w:r>
      <w:r w:rsidR="00F4658D" w:rsidRPr="005B2513">
        <w:rPr>
          <w:rFonts w:ascii="Arial" w:hAnsi="Arial" w:cs="Arial"/>
          <w:sz w:val="26"/>
          <w:szCs w:val="26"/>
        </w:rPr>
        <w:t xml:space="preserve"> выбрать тип сетки на ЖКЭ и установить ручкой </w:t>
      </w:r>
      <w:r w:rsidR="00252F65" w:rsidRPr="005B2513">
        <w:rPr>
          <w:rFonts w:ascii="Arial" w:eastAsia="MS Mincho" w:hAnsi="Arial" w:cs="Arial"/>
          <w:sz w:val="26"/>
          <w:szCs w:val="26"/>
        </w:rPr>
        <w:t>″</w:t>
      </w:r>
      <w:r w:rsidR="00F4658D" w:rsidRPr="007E700D">
        <w:rPr>
          <w:rFonts w:ascii="Arial Narrow" w:hAnsi="Arial Narrow" w:cs="Arial"/>
          <w:b/>
          <w:sz w:val="26"/>
          <w:szCs w:val="26"/>
        </w:rPr>
        <w:t>УСТАНОВКА</w:t>
      </w:r>
      <w:r w:rsidR="00252F65" w:rsidRPr="005B2513">
        <w:rPr>
          <w:rFonts w:ascii="Arial" w:eastAsia="MS Mincho" w:hAnsi="Arial" w:cs="Arial"/>
          <w:sz w:val="26"/>
          <w:szCs w:val="26"/>
        </w:rPr>
        <w:t>″</w:t>
      </w:r>
      <w:r w:rsidR="00F4658D" w:rsidRPr="005B2513">
        <w:rPr>
          <w:rFonts w:ascii="Arial" w:hAnsi="Arial" w:cs="Arial"/>
          <w:sz w:val="26"/>
          <w:szCs w:val="26"/>
        </w:rPr>
        <w:t xml:space="preserve"> яркость сетки в</w:t>
      </w:r>
      <w:r w:rsidR="00217FD8" w:rsidRPr="005B2513">
        <w:rPr>
          <w:rFonts w:ascii="Arial" w:hAnsi="Arial" w:cs="Arial"/>
          <w:sz w:val="26"/>
          <w:szCs w:val="26"/>
        </w:rPr>
        <w:t xml:space="preserve"> процентах от общей яркости ЖКЭ;</w:t>
      </w:r>
    </w:p>
    <w:p w:rsidR="00217FD8" w:rsidRPr="005B2513" w:rsidRDefault="00ED16C0" w:rsidP="00433F12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5B251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-1905</wp:posOffset>
                </wp:positionV>
                <wp:extent cx="82550" cy="211455"/>
                <wp:effectExtent l="28575" t="16510" r="31750" b="19685"/>
                <wp:wrapNone/>
                <wp:docPr id="26" name="Group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211455"/>
                          <a:chOff x="7323" y="4194"/>
                          <a:chExt cx="153" cy="333"/>
                        </a:xfrm>
                      </wpg:grpSpPr>
                      <wps:wsp>
                        <wps:cNvPr id="31" name="AutoShape 894"/>
                        <wps:cNvSpPr>
                          <a:spLocks noChangeArrowheads="1"/>
                        </wps:cNvSpPr>
                        <wps:spPr bwMode="auto">
                          <a:xfrm>
                            <a:off x="7323" y="4194"/>
                            <a:ext cx="153" cy="153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895"/>
                        <wps:cNvSpPr>
                          <a:spLocks noChangeArrowheads="1"/>
                        </wps:cNvSpPr>
                        <wps:spPr bwMode="auto">
                          <a:xfrm>
                            <a:off x="7323" y="4374"/>
                            <a:ext cx="153" cy="15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CE391" id="Group 893" o:spid="_x0000_s1026" style="position:absolute;margin-left:419.9pt;margin-top:-.15pt;width:6.5pt;height:16.65pt;z-index:251666944" coordorigin="7323,4194" coordsize="153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">
                <v:shape id="AutoShape 894" o:spid="_x0000_s1027" type="#_x0000_t68" style="position:absolute;left:7323;top:419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Hn8UA&#10;AADbAAAADwAAAGRycy9kb3ducmV2LnhtbESPQWvCQBSE74L/YXmCN91YIbSpq4jW2IIXTQ/19sw+&#10;k2D2bchuY/rvu4WCx2FmvmEWq97UoqPWVZYVzKYRCOLc6ooLBZ/ZbvIMwnlkjbVlUvBDDlbL4WCB&#10;ibZ3PlJ38oUIEHYJKii9bxIpXV6SQTe1DXHwrrY16INsC6lbvAe4qeVTFMXSYMVhocSGNiXlt9O3&#10;UXDJ7PXtzJd9+nXYf9zS7cvOxVqp8ahfv4Lw1PtH+L/9rhXMZ/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UsefxQAAANsAAAAPAAAAAAAAAAAAAAAAAJgCAABkcnMv&#10;ZG93bnJldi54bWxQSwUGAAAAAAQABAD1AAAAigMAAAAA&#10;" fillcolor="black"/>
                <v:shape id="AutoShape 895" o:spid="_x0000_s1028" type="#_x0000_t67" style="position:absolute;left:7323;top:437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3SMMA&#10;AADbAAAADwAAAGRycy9kb3ducmV2LnhtbESPQWvCQBSE74L/YXlCb7pRwUrqJhRBKPSkaaHHZ/Y1&#10;uzT7NmbXmPrru4VCj8PMfMPsytG1YqA+WM8KlosMBHHtteVGwVt1mG9BhIissfVMCr4pQFlMJzvM&#10;tb/xkYZTbESCcMhRgYmxy6UMtSGHYeE74uR9+t5hTLJvpO7xluCulass20iHltOCwY72huqv09Up&#10;QGfr9fvhas9hMFX1+rGJd3dR6mE2Pj+BiDTG//Bf+0UreFzD75f0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y3SMMAAADbAAAADwAAAAAAAAAAAAAAAACYAgAAZHJzL2Rv&#10;d25yZXYueG1sUEsFBgAAAAAEAAQA9QAAAIgDAAAAAA==&#10;" fillcolor="black"/>
              </v:group>
            </w:pict>
          </mc:Fallback>
        </mc:AlternateContent>
      </w:r>
      <w:r w:rsidR="0087501E" w:rsidRPr="005B2513">
        <w:rPr>
          <w:rFonts w:ascii="Arial" w:hAnsi="Arial" w:cs="Arial"/>
          <w:sz w:val="26"/>
          <w:szCs w:val="26"/>
        </w:rPr>
        <w:t>- </w:t>
      </w:r>
      <w:r w:rsidR="00217FD8" w:rsidRPr="005B2513">
        <w:rPr>
          <w:rFonts w:ascii="Arial" w:eastAsia="MS Mincho" w:hAnsi="Arial" w:cs="Arial"/>
          <w:sz w:val="26"/>
          <w:szCs w:val="26"/>
        </w:rPr>
        <w:t>″</w:t>
      </w:r>
      <w:r w:rsidR="00217FD8" w:rsidRPr="007E700D">
        <w:rPr>
          <w:rFonts w:ascii="Arial Narrow" w:hAnsi="Arial Narrow" w:cs="Arial"/>
          <w:b/>
          <w:sz w:val="26"/>
          <w:szCs w:val="26"/>
        </w:rPr>
        <w:t>Смещение</w:t>
      </w:r>
      <w:r w:rsidR="00217FD8" w:rsidRPr="005B2513">
        <w:rPr>
          <w:rFonts w:ascii="Arial" w:eastAsia="MS Mincho" w:hAnsi="Arial" w:cs="Arial"/>
          <w:sz w:val="26"/>
          <w:szCs w:val="26"/>
        </w:rPr>
        <w:t xml:space="preserve">″ </w:t>
      </w:r>
      <w:r w:rsidR="00217FD8" w:rsidRPr="005B2513">
        <w:rPr>
          <w:rFonts w:ascii="Arial" w:hAnsi="Arial" w:cs="Arial"/>
          <w:sz w:val="26"/>
          <w:szCs w:val="26"/>
        </w:rPr>
        <w:t xml:space="preserve">позволяет выбрать функцию ручек смещения </w:t>
      </w:r>
      <w:r w:rsidR="00217FD8" w:rsidRPr="005B2513">
        <w:rPr>
          <w:rFonts w:ascii="Arial" w:eastAsia="MS Mincho" w:hAnsi="Arial" w:cs="Arial"/>
          <w:sz w:val="26"/>
          <w:szCs w:val="26"/>
        </w:rPr>
        <w:t>″</w:t>
      </w:r>
      <w:r w:rsidR="00217FD8" w:rsidRPr="005B2513">
        <w:rPr>
          <w:rFonts w:ascii="Arial" w:hAnsi="Arial" w:cs="Arial"/>
          <w:sz w:val="26"/>
          <w:szCs w:val="26"/>
        </w:rPr>
        <w:t>     </w:t>
      </w:r>
      <w:r w:rsidR="00217FD8" w:rsidRPr="005B2513">
        <w:rPr>
          <w:rFonts w:ascii="Arial" w:eastAsia="MS Mincho" w:hAnsi="Arial" w:cs="Arial"/>
          <w:sz w:val="26"/>
          <w:szCs w:val="26"/>
        </w:rPr>
        <w:t>″ в каналах вертикального отклонения:</w:t>
      </w:r>
    </w:p>
    <w:p w:rsidR="00E74077" w:rsidRPr="005B2513" w:rsidRDefault="00E74077" w:rsidP="00E74077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eastAsia="MS Mincho" w:hAnsi="Arial" w:cs="Arial"/>
          <w:sz w:val="26"/>
          <w:szCs w:val="26"/>
        </w:rPr>
        <w:t>1) ″</w:t>
      </w:r>
      <w:r w:rsidRPr="007E700D">
        <w:rPr>
          <w:rFonts w:ascii="Arial Narrow" w:hAnsi="Arial Narrow" w:cs="Arial"/>
          <w:b/>
          <w:sz w:val="26"/>
          <w:szCs w:val="26"/>
        </w:rPr>
        <w:t>Напряжение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="007E700D">
        <w:rPr>
          <w:rFonts w:ascii="Arial" w:eastAsia="MS Mincho" w:hAnsi="Arial" w:cs="Arial"/>
          <w:sz w:val="26"/>
          <w:szCs w:val="26"/>
        </w:rPr>
        <w:t> </w:t>
      </w:r>
      <w:r w:rsidRPr="005B2513">
        <w:rPr>
          <w:rFonts w:ascii="Arial" w:eastAsia="MS Mincho" w:hAnsi="Arial" w:cs="Arial"/>
          <w:sz w:val="26"/>
          <w:szCs w:val="26"/>
        </w:rPr>
        <w:t>-</w:t>
      </w:r>
      <w:r w:rsidR="00576D4B">
        <w:rPr>
          <w:rFonts w:ascii="Arial" w:eastAsia="MS Mincho" w:hAnsi="Arial" w:cs="Arial"/>
          <w:sz w:val="26"/>
          <w:szCs w:val="26"/>
        </w:rPr>
        <w:t> </w:t>
      </w:r>
      <w:r w:rsidRPr="005B2513">
        <w:rPr>
          <w:rFonts w:ascii="Arial" w:hAnsi="Arial" w:cs="Arial"/>
          <w:sz w:val="26"/>
          <w:szCs w:val="26"/>
        </w:rPr>
        <w:t xml:space="preserve">при переключении ручек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ВОЛЬТ/ДЕЛ</w:t>
      </w:r>
      <w:r w:rsidRPr="005B2513">
        <w:rPr>
          <w:rFonts w:ascii="Arial" w:eastAsia="MS Mincho" w:hAnsi="Arial" w:cs="Arial"/>
          <w:sz w:val="26"/>
          <w:szCs w:val="26"/>
        </w:rPr>
        <w:t xml:space="preserve">″ </w:t>
      </w:r>
      <w:r w:rsidRPr="005B2513">
        <w:rPr>
          <w:rFonts w:ascii="Arial" w:hAnsi="Arial" w:cs="Arial"/>
          <w:sz w:val="26"/>
          <w:szCs w:val="26"/>
        </w:rPr>
        <w:t>сохраняется установленное напряжение смещения;</w:t>
      </w:r>
    </w:p>
    <w:p w:rsidR="00E74077" w:rsidRPr="005B2513" w:rsidRDefault="0087501E" w:rsidP="00E74077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2) </w:t>
      </w:r>
      <w:r w:rsidR="00E74077" w:rsidRPr="005B2513">
        <w:rPr>
          <w:rFonts w:ascii="Arial" w:eastAsia="MS Mincho" w:hAnsi="Arial" w:cs="Arial"/>
          <w:sz w:val="26"/>
          <w:szCs w:val="26"/>
        </w:rPr>
        <w:t>″</w:t>
      </w:r>
      <w:r w:rsidR="00E74077" w:rsidRPr="005B2513">
        <w:rPr>
          <w:rFonts w:ascii="Arial" w:hAnsi="Arial" w:cs="Arial"/>
          <w:b/>
          <w:sz w:val="26"/>
          <w:szCs w:val="26"/>
        </w:rPr>
        <w:t>Деление</w:t>
      </w:r>
      <w:r w:rsidR="00576D4B">
        <w:rPr>
          <w:rFonts w:ascii="Arial" w:eastAsia="MS Mincho" w:hAnsi="Arial" w:cs="Arial"/>
          <w:sz w:val="26"/>
          <w:szCs w:val="26"/>
        </w:rPr>
        <w:t>″</w:t>
      </w:r>
      <w:r w:rsidR="00E74077" w:rsidRPr="005B2513">
        <w:rPr>
          <w:rFonts w:ascii="Arial" w:eastAsia="MS Mincho" w:hAnsi="Arial" w:cs="Arial"/>
          <w:sz w:val="26"/>
          <w:szCs w:val="26"/>
        </w:rPr>
        <w:t>-</w:t>
      </w:r>
      <w:r w:rsidR="00576D4B">
        <w:rPr>
          <w:rFonts w:ascii="Arial" w:hAnsi="Arial" w:cs="Arial"/>
          <w:sz w:val="26"/>
          <w:szCs w:val="26"/>
        </w:rPr>
        <w:t> </w:t>
      </w:r>
      <w:r w:rsidR="00E74077" w:rsidRPr="005B2513">
        <w:rPr>
          <w:rFonts w:ascii="Arial" w:hAnsi="Arial" w:cs="Arial"/>
          <w:sz w:val="26"/>
          <w:szCs w:val="26"/>
        </w:rPr>
        <w:t xml:space="preserve">при переключении ручек </w:t>
      </w:r>
      <w:r w:rsidR="00E74077" w:rsidRPr="005B2513">
        <w:rPr>
          <w:rFonts w:ascii="Arial" w:eastAsia="MS Mincho" w:hAnsi="Arial" w:cs="Arial"/>
          <w:sz w:val="26"/>
          <w:szCs w:val="26"/>
        </w:rPr>
        <w:t>″</w:t>
      </w:r>
      <w:r w:rsidR="00E74077" w:rsidRPr="005B2513">
        <w:rPr>
          <w:rFonts w:ascii="Arial" w:hAnsi="Arial" w:cs="Arial"/>
          <w:b/>
          <w:sz w:val="26"/>
          <w:szCs w:val="26"/>
        </w:rPr>
        <w:t>ВОЛЬТ/ДЕЛ</w:t>
      </w:r>
      <w:r w:rsidR="00E74077" w:rsidRPr="005B2513">
        <w:rPr>
          <w:rFonts w:ascii="Arial" w:eastAsia="MS Mincho" w:hAnsi="Arial" w:cs="Arial"/>
          <w:sz w:val="26"/>
          <w:szCs w:val="26"/>
        </w:rPr>
        <w:t xml:space="preserve">″ </w:t>
      </w:r>
      <w:r w:rsidR="00E74077" w:rsidRPr="005B2513">
        <w:rPr>
          <w:rFonts w:ascii="Arial" w:hAnsi="Arial" w:cs="Arial"/>
          <w:sz w:val="26"/>
          <w:szCs w:val="26"/>
        </w:rPr>
        <w:t>сохраняется позиционное положение установленного напряжения смещения на экране.</w:t>
      </w:r>
      <w:r w:rsidR="00E74077" w:rsidRPr="005B2513">
        <w:rPr>
          <w:rFonts w:ascii="Arial" w:eastAsia="MS Mincho" w:hAnsi="Arial" w:cs="Arial"/>
          <w:sz w:val="26"/>
          <w:szCs w:val="26"/>
        </w:rPr>
        <w:t xml:space="preserve"> </w:t>
      </w:r>
    </w:p>
    <w:p w:rsidR="001E506A" w:rsidRPr="005B2513" w:rsidRDefault="007706E0" w:rsidP="007D10F6">
      <w:pPr>
        <w:tabs>
          <w:tab w:val="left" w:pos="1276"/>
        </w:tabs>
        <w:spacing w:before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br w:type="page"/>
      </w:r>
      <w:r w:rsidR="001E506A" w:rsidRPr="005B2513">
        <w:rPr>
          <w:rFonts w:ascii="Arial" w:hAnsi="Arial" w:cs="Arial"/>
          <w:sz w:val="26"/>
          <w:szCs w:val="26"/>
        </w:rPr>
        <w:lastRenderedPageBreak/>
        <w:t>3.9.2</w:t>
      </w:r>
      <w:r w:rsidR="001E506A" w:rsidRPr="005B2513">
        <w:rPr>
          <w:rFonts w:ascii="Arial" w:hAnsi="Arial" w:cs="Arial"/>
          <w:sz w:val="26"/>
          <w:szCs w:val="26"/>
        </w:rPr>
        <w:tab/>
        <w:t xml:space="preserve">Пункт 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D1309E" w:rsidRPr="004E467E">
        <w:rPr>
          <w:rFonts w:ascii="Arial Narrow" w:hAnsi="Arial Narrow" w:cs="Arial"/>
          <w:b/>
          <w:caps/>
          <w:sz w:val="26"/>
          <w:szCs w:val="26"/>
        </w:rPr>
        <w:t>Настройки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5B2513">
        <w:rPr>
          <w:rFonts w:ascii="Arial" w:hAnsi="Arial" w:cs="Arial"/>
          <w:sz w:val="26"/>
          <w:szCs w:val="26"/>
        </w:rPr>
        <w:t xml:space="preserve"> имеет две страницы</w:t>
      </w:r>
      <w:r w:rsidR="00B645C5" w:rsidRPr="005B2513">
        <w:rPr>
          <w:rFonts w:ascii="Arial" w:hAnsi="Arial" w:cs="Arial"/>
          <w:sz w:val="26"/>
          <w:szCs w:val="26"/>
        </w:rPr>
        <w:t>, включающие следующие пункты</w:t>
      </w:r>
      <w:r w:rsidR="001E506A" w:rsidRPr="005B2513">
        <w:rPr>
          <w:rFonts w:ascii="Arial" w:hAnsi="Arial" w:cs="Arial"/>
          <w:sz w:val="26"/>
          <w:szCs w:val="26"/>
        </w:rPr>
        <w:t>:</w:t>
      </w:r>
    </w:p>
    <w:p w:rsidR="001E506A" w:rsidRPr="005B2513" w:rsidRDefault="001E506A" w:rsidP="007B203D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ЦВЕТА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 Позволяет выбрать цветовую гамму для отображени</w:t>
      </w:r>
      <w:r w:rsidR="004E467E">
        <w:rPr>
          <w:rFonts w:ascii="Arial" w:hAnsi="Arial" w:cs="Arial"/>
          <w:sz w:val="26"/>
          <w:szCs w:val="26"/>
        </w:rPr>
        <w:t xml:space="preserve">я сигналов каналов 1, 2 и </w:t>
      </w:r>
      <w:r w:rsidRPr="005B2513">
        <w:rPr>
          <w:rFonts w:ascii="Arial" w:hAnsi="Arial" w:cs="Arial"/>
          <w:sz w:val="26"/>
          <w:szCs w:val="26"/>
        </w:rPr>
        <w:t>координатной сетки (нажатиями прилегающей кнопки выбирается цвет);</w:t>
      </w:r>
    </w:p>
    <w:p w:rsidR="001E506A" w:rsidRPr="005B2513" w:rsidRDefault="001E506A" w:rsidP="001E506A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Яркость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. </w:t>
      </w:r>
      <w:r w:rsidR="00261379">
        <w:rPr>
          <w:rFonts w:ascii="Arial" w:hAnsi="Arial" w:cs="Arial"/>
          <w:sz w:val="26"/>
          <w:szCs w:val="26"/>
        </w:rPr>
        <w:t>М</w:t>
      </w:r>
      <w:r w:rsidRPr="005B2513">
        <w:rPr>
          <w:rFonts w:ascii="Arial" w:hAnsi="Arial" w:cs="Arial"/>
          <w:sz w:val="26"/>
          <w:szCs w:val="26"/>
        </w:rPr>
        <w:t xml:space="preserve">еняет общую яркость ЖКЭ ручкой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УСТАНОВКА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;</w:t>
      </w:r>
    </w:p>
    <w:p w:rsidR="001E506A" w:rsidRPr="005B2513" w:rsidRDefault="001E506A" w:rsidP="001E506A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Уровни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 Устанавливает</w:t>
      </w:r>
      <w:r w:rsidR="00F901A4" w:rsidRPr="005B2513">
        <w:rPr>
          <w:rFonts w:ascii="Arial" w:hAnsi="Arial" w:cs="Arial"/>
          <w:sz w:val="26"/>
          <w:szCs w:val="26"/>
        </w:rPr>
        <w:t xml:space="preserve">, </w:t>
      </w:r>
      <w:r w:rsidRPr="005B2513">
        <w:rPr>
          <w:rFonts w:ascii="Arial" w:hAnsi="Arial" w:cs="Arial"/>
          <w:sz w:val="26"/>
          <w:szCs w:val="26"/>
        </w:rPr>
        <w:t>в секундах</w:t>
      </w:r>
      <w:r w:rsidR="00F901A4" w:rsidRPr="005B2513">
        <w:rPr>
          <w:rFonts w:ascii="Arial" w:hAnsi="Arial" w:cs="Arial"/>
          <w:sz w:val="26"/>
          <w:szCs w:val="26"/>
        </w:rPr>
        <w:t>,</w:t>
      </w:r>
      <w:r w:rsidRPr="005B2513">
        <w:rPr>
          <w:rFonts w:ascii="Arial" w:hAnsi="Arial" w:cs="Arial"/>
          <w:sz w:val="26"/>
          <w:szCs w:val="26"/>
        </w:rPr>
        <w:t xml:space="preserve"> время отображения маркера смещения в канале ручкой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УСТАНОВКА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;</w:t>
      </w:r>
    </w:p>
    <w:p w:rsidR="001E506A" w:rsidRPr="005B2513" w:rsidRDefault="001E506A" w:rsidP="001E506A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Время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 Устанавливает</w:t>
      </w:r>
      <w:r w:rsidR="00402C98" w:rsidRPr="005B2513">
        <w:rPr>
          <w:rFonts w:ascii="Arial" w:hAnsi="Arial" w:cs="Arial"/>
          <w:sz w:val="26"/>
          <w:szCs w:val="26"/>
        </w:rPr>
        <w:t xml:space="preserve"> время,</w:t>
      </w:r>
      <w:r w:rsidRPr="005B2513">
        <w:rPr>
          <w:rFonts w:ascii="Arial" w:hAnsi="Arial" w:cs="Arial"/>
          <w:sz w:val="26"/>
          <w:szCs w:val="26"/>
        </w:rPr>
        <w:t xml:space="preserve"> в секундах</w:t>
      </w:r>
      <w:r w:rsidR="00402C98" w:rsidRPr="005B2513">
        <w:rPr>
          <w:rFonts w:ascii="Arial" w:hAnsi="Arial" w:cs="Arial"/>
          <w:sz w:val="26"/>
          <w:szCs w:val="26"/>
        </w:rPr>
        <w:t>,</w:t>
      </w:r>
      <w:r w:rsidRPr="005B2513">
        <w:rPr>
          <w:rFonts w:ascii="Arial" w:hAnsi="Arial" w:cs="Arial"/>
          <w:sz w:val="26"/>
          <w:szCs w:val="26"/>
        </w:rPr>
        <w:t xml:space="preserve"> в течение которого на ЖКЭ будут отображаться сообщения;</w:t>
      </w:r>
    </w:p>
    <w:p w:rsidR="001E506A" w:rsidRPr="005B2513" w:rsidRDefault="001E506A" w:rsidP="001E506A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Строка меню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 Показывает/скрывает информацию о включенном меню в левом верхнем углу рабочей зоны ЖКЭ</w:t>
      </w:r>
      <w:r w:rsidR="00275C84" w:rsidRPr="005B2513">
        <w:rPr>
          <w:rFonts w:ascii="Arial" w:hAnsi="Arial" w:cs="Arial"/>
          <w:sz w:val="26"/>
          <w:szCs w:val="26"/>
        </w:rPr>
        <w:t>;</w:t>
      </w:r>
    </w:p>
    <w:p w:rsidR="001E506A" w:rsidRPr="005B2513" w:rsidRDefault="00ED16C0" w:rsidP="001E506A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5144770</wp:posOffset>
                </wp:positionH>
                <wp:positionV relativeFrom="paragraph">
                  <wp:posOffset>667385</wp:posOffset>
                </wp:positionV>
                <wp:extent cx="223520" cy="71755"/>
                <wp:effectExtent l="24130" t="15875" r="27940" b="17780"/>
                <wp:wrapNone/>
                <wp:docPr id="5" name="Group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23520" cy="71755"/>
                          <a:chOff x="5435" y="13900"/>
                          <a:chExt cx="547" cy="127"/>
                        </a:xfrm>
                      </wpg:grpSpPr>
                      <wps:wsp>
                        <wps:cNvPr id="6" name="AutoShape 825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5435" y="13900"/>
                            <a:ext cx="227" cy="127"/>
                          </a:xfrm>
                          <a:prstGeom prst="rightArrow">
                            <a:avLst>
                              <a:gd name="adj1" fmla="val 50000"/>
                              <a:gd name="adj2" fmla="val 44685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55" y="13900"/>
                            <a:ext cx="227" cy="127"/>
                          </a:xfrm>
                          <a:prstGeom prst="rightArrow">
                            <a:avLst>
                              <a:gd name="adj1" fmla="val 50000"/>
                              <a:gd name="adj2" fmla="val 44685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F859C" id="Group 824" o:spid="_x0000_s1026" style="position:absolute;margin-left:405.1pt;margin-top:52.55pt;width:17.6pt;height:5.65pt;rotation:90;z-index:251662848" coordorigin="5435,13900" coordsize="54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">
                <v:shape id="AutoShape 825" o:spid="_x0000_s1027" type="#_x0000_t13" style="position:absolute;left:5435;top:13900;width:227;height:1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kT+8IA&#10;AADaAAAADwAAAGRycy9kb3ducmV2LnhtbESPQWvCQBSE7wX/w/IEb3VjCqGNrlIkIZ6kta3nR/Y1&#10;G8y+DdltjP/eLRR6HGbmG2azm2wnRhp861jBapmAIK6dbrlR8PlRPj6D8AFZY+eYFNzIw247e9hg&#10;rt2V32k8hUZECPscFZgQ+lxKXxuy6JeuJ47etxsshiiHRuoBrxFuO5kmSSYtthwXDPa0N1RfTj9W&#10;QWkyNsfiKy1eqnP2Zg+VKS5PSi3m0+saRKAp/If/2getIIPfK/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RP7wgAAANoAAAAPAAAAAAAAAAAAAAAAAJgCAABkcnMvZG93&#10;bnJldi54bWxQSwUGAAAAAAQABAD1AAAAhwMAAAAA&#10;" fillcolor="black">
                  <o:lock v:ext="edit" aspectratio="t"/>
                </v:shape>
                <v:shape id="AutoShape 826" o:spid="_x0000_s1028" type="#_x0000_t13" style="position:absolute;left:5755;top:13900;width:227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3U0sIA&#10;AADaAAAADwAAAGRycy9kb3ducmV2LnhtbESPQWvCQBSE74L/YXlCb7qxhyhpNiJFwUMpJPoDXrOv&#10;SUj2bcxuTfz3bkHwOMzMN0y6m0wnbjS4xrKC9SoCQVxa3XCl4HI+LrcgnEfW2FkmBXdysMvmsxQT&#10;bUfO6Vb4SgQIuwQV1N73iZSurMmgW9meOHi/djDogxwqqQccA9x08j2KYmmw4bBQY0+fNZVt8WcU&#10;7P3hu90Wpz7/asafLmpxNPFVqbfFtP8A4Wnyr/CzfdIKNvB/Jd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7dTSwgAAANoAAAAPAAAAAAAAAAAAAAAAAJgCAABkcnMvZG93&#10;bnJldi54bWxQSwUGAAAAAAQABAD1AAAAhwMAAAAA&#10;" fillcolor="black">
                  <o:lock v:ext="edit" aspectratio="t"/>
                </v:shape>
              </v:group>
            </w:pict>
          </mc:Fallback>
        </mc:AlternateContent>
      </w:r>
      <w:r w:rsidRPr="005B251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684530</wp:posOffset>
                </wp:positionV>
                <wp:extent cx="360045" cy="71755"/>
                <wp:effectExtent l="17780" t="22860" r="12700" b="19685"/>
                <wp:wrapNone/>
                <wp:docPr id="2" name="Group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71755"/>
                          <a:chOff x="5435" y="13900"/>
                          <a:chExt cx="547" cy="127"/>
                        </a:xfrm>
                      </wpg:grpSpPr>
                      <wps:wsp>
                        <wps:cNvPr id="3" name="AutoShape 822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5435" y="13900"/>
                            <a:ext cx="227" cy="127"/>
                          </a:xfrm>
                          <a:prstGeom prst="rightArrow">
                            <a:avLst>
                              <a:gd name="adj1" fmla="val 50000"/>
                              <a:gd name="adj2" fmla="val 44685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82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55" y="13900"/>
                            <a:ext cx="227" cy="127"/>
                          </a:xfrm>
                          <a:prstGeom prst="rightArrow">
                            <a:avLst>
                              <a:gd name="adj1" fmla="val 50000"/>
                              <a:gd name="adj2" fmla="val 44685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8C2B3" id="Group 821" o:spid="_x0000_s1026" style="position:absolute;margin-left:454.8pt;margin-top:53.9pt;width:28.35pt;height:5.65pt;z-index:251661824" coordorigin="5435,13900" coordsize="54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">
                <v:shape id="AutoShape 822" o:spid="_x0000_s1027" type="#_x0000_t13" style="position:absolute;left:5435;top:13900;width:227;height:1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6wY8EA&#10;AADaAAAADwAAAGRycy9kb3ducmV2LnhtbESPT4vCMBTE7wt+h/CEva2pCmXtGkWkoidx/Xd+NG+b&#10;YvNSmqjdb28EweMwM79hpvPO1uJGra8cKxgOEhDEhdMVlwqOh9XXNwgfkDXWjknBP3mYz3ofU8y0&#10;u/Mv3fahFBHCPkMFJoQmk9IXhiz6gWuIo/fnWoshyraUusV7hNtajpIklRYrjgsGG1oaKi77q1Ww&#10;MimbbX4a5ZP1Od3Zzdrkl7FSn/1u8QMiUBfe4Vd7oxWM4Xkl3g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usGPBAAAA2gAAAA8AAAAAAAAAAAAAAAAAmAIAAGRycy9kb3du&#10;cmV2LnhtbFBLBQYAAAAABAAEAPUAAACGAwAAAAA=&#10;" fillcolor="black">
                  <o:lock v:ext="edit" aspectratio="t"/>
                </v:shape>
                <v:shape id="AutoShape 823" o:spid="_x0000_s1028" type="#_x0000_t13" style="position:absolute;left:5755;top:13900;width:227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9KpcIA&#10;AADaAAAADwAAAGRycy9kb3ducmV2LnhtbESP0WqDQBRE3wP5h+UG+hbXlCDBuoZQEshDKGjzAbfu&#10;rYruXeNuo/37biDQx2FmzjDZfja9uNPoWssKNlEMgriyuuVawfXztN6BcB5ZY2+ZFPySg32+XGSY&#10;ajtxQffS1yJA2KWooPF+SKV0VUMGXWQH4uB929GgD3KspR5xCnDTy9c4TqTBlsNCgwO9N1R15Y9R&#10;cPDHj25Xnofi0k5ffdzhZJKbUi+r+fAGwtPs/8PP9lkr2MLjSrg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0qlwgAAANoAAAAPAAAAAAAAAAAAAAAAAJgCAABkcnMvZG93&#10;bnJldi54bWxQSwUGAAAAAAQABAD1AAAAhwMAAAAA&#10;" fillcolor="black">
                  <o:lock v:ext="edit" aspectratio="t"/>
                </v:shape>
              </v:group>
            </w:pict>
          </mc:Fallback>
        </mc:AlternateContent>
      </w:r>
      <w:r w:rsidR="001E506A" w:rsidRPr="005B2513">
        <w:rPr>
          <w:rFonts w:ascii="Arial" w:hAnsi="Arial" w:cs="Arial"/>
          <w:sz w:val="26"/>
          <w:szCs w:val="26"/>
        </w:rPr>
        <w:t xml:space="preserve">- 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4E467E">
        <w:rPr>
          <w:rFonts w:ascii="Arial Narrow" w:hAnsi="Arial Narrow" w:cs="Arial"/>
          <w:b/>
          <w:sz w:val="26"/>
          <w:szCs w:val="26"/>
        </w:rPr>
        <w:t>Доп маркеры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5B2513">
        <w:rPr>
          <w:rFonts w:ascii="Arial" w:hAnsi="Arial" w:cs="Arial"/>
          <w:sz w:val="26"/>
          <w:szCs w:val="26"/>
        </w:rPr>
        <w:t>. Устанавливает отображение дополнительных маркеров смещения в каналах и уровня синхронизации, показывающих перемещение величины</w:t>
      </w:r>
      <w:r w:rsidR="001E506A" w:rsidRPr="005B2513">
        <w:rPr>
          <w:rFonts w:ascii="Arial" w:hAnsi="Arial" w:cs="Arial"/>
          <w:i/>
          <w:sz w:val="26"/>
          <w:szCs w:val="26"/>
        </w:rPr>
        <w:t xml:space="preserve"> </w:t>
      </w:r>
      <w:r w:rsidR="001E506A" w:rsidRPr="005B2513">
        <w:rPr>
          <w:rFonts w:ascii="Arial" w:hAnsi="Arial" w:cs="Arial"/>
          <w:sz w:val="26"/>
          <w:szCs w:val="26"/>
        </w:rPr>
        <w:t xml:space="preserve">в  пределах доступной регулировки. В режиме </w:t>
      </w:r>
      <w:r w:rsidR="0021446D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4E467E">
        <w:rPr>
          <w:rFonts w:ascii="Arial Narrow" w:hAnsi="Arial Narrow" w:cs="Arial"/>
          <w:b/>
          <w:sz w:val="26"/>
          <w:szCs w:val="26"/>
        </w:rPr>
        <w:t>Авто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5B2513">
        <w:rPr>
          <w:rFonts w:ascii="Arial" w:hAnsi="Arial" w:cs="Arial"/>
          <w:sz w:val="26"/>
          <w:szCs w:val="26"/>
        </w:rPr>
        <w:t xml:space="preserve"> дополнительные маркеры появляются после вращения соответствующей ручки  (</w:t>
      </w:r>
      <w:r w:rsidR="00F22197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5B2513">
        <w:rPr>
          <w:rFonts w:ascii="Arial" w:hAnsi="Arial" w:cs="Arial"/>
          <w:sz w:val="26"/>
          <w:szCs w:val="26"/>
        </w:rPr>
        <w:t> </w:t>
      </w:r>
      <w:r w:rsidR="002A7FD0">
        <w:rPr>
          <w:rFonts w:ascii="Arial" w:eastAsia="MS Mincho" w:hAnsi="Arial" w:cs="Arial"/>
          <w:sz w:val="26"/>
          <w:szCs w:val="26"/>
        </w:rPr>
        <w:t>   </w:t>
      </w:r>
      <w:r w:rsidR="001E506A" w:rsidRPr="005B2513">
        <w:rPr>
          <w:rFonts w:ascii="Arial" w:hAnsi="Arial" w:cs="Arial"/>
          <w:sz w:val="26"/>
          <w:szCs w:val="26"/>
        </w:rPr>
        <w:t> 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5B2513">
        <w:rPr>
          <w:rFonts w:ascii="Arial" w:hAnsi="Arial" w:cs="Arial"/>
          <w:sz w:val="26"/>
          <w:szCs w:val="26"/>
        </w:rPr>
        <w:t xml:space="preserve">, 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5B2513">
        <w:rPr>
          <w:rFonts w:ascii="Arial" w:hAnsi="Arial" w:cs="Arial"/>
          <w:sz w:val="26"/>
          <w:szCs w:val="26"/>
        </w:rPr>
        <w:t>      </w:t>
      </w:r>
      <w:r w:rsidR="002A7FD0">
        <w:rPr>
          <w:rFonts w:ascii="Arial" w:hAnsi="Arial" w:cs="Arial"/>
          <w:sz w:val="26"/>
          <w:szCs w:val="26"/>
        </w:rPr>
        <w:t> </w:t>
      </w:r>
      <w:r w:rsidR="001E506A" w:rsidRPr="005B2513">
        <w:rPr>
          <w:rFonts w:ascii="Arial" w:hAnsi="Arial" w:cs="Arial"/>
          <w:sz w:val="26"/>
          <w:szCs w:val="26"/>
        </w:rPr>
        <w:t> </w:t>
      </w:r>
      <w:r w:rsidR="002A7FD0">
        <w:rPr>
          <w:rFonts w:ascii="Arial" w:hAnsi="Arial" w:cs="Arial"/>
          <w:sz w:val="26"/>
          <w:szCs w:val="26"/>
        </w:rPr>
        <w:t> 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2A7FD0">
        <w:rPr>
          <w:rFonts w:ascii="Arial" w:hAnsi="Arial" w:cs="Arial"/>
          <w:sz w:val="26"/>
          <w:szCs w:val="26"/>
        </w:rPr>
        <w:t>)</w:t>
      </w:r>
      <w:r w:rsidR="001E506A" w:rsidRPr="005B2513">
        <w:rPr>
          <w:rFonts w:ascii="Arial" w:hAnsi="Arial" w:cs="Arial"/>
          <w:sz w:val="26"/>
          <w:szCs w:val="26"/>
        </w:rPr>
        <w:t xml:space="preserve"> и сохраняются на ЖКЭ около 5 с;</w:t>
      </w:r>
    </w:p>
    <w:p w:rsidR="001E506A" w:rsidRPr="000F5D51" w:rsidRDefault="001E506A" w:rsidP="001E506A">
      <w:pPr>
        <w:spacing w:line="276" w:lineRule="auto"/>
        <w:ind w:firstLine="567"/>
        <w:jc w:val="both"/>
        <w:rPr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2A7FD0">
        <w:rPr>
          <w:rFonts w:ascii="Arial Narrow" w:hAnsi="Arial Narrow" w:cs="Arial"/>
          <w:b/>
          <w:sz w:val="26"/>
          <w:szCs w:val="26"/>
        </w:rPr>
        <w:t>Скрывать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. Устанавливает время, в течение которого на ЖКЭ сохраняется зона меню после последнего нажатия кнопок или вращения ручки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2A7FD0">
        <w:rPr>
          <w:rFonts w:ascii="Arial Narrow" w:hAnsi="Arial Narrow" w:cs="Arial"/>
          <w:b/>
          <w:sz w:val="26"/>
          <w:szCs w:val="26"/>
        </w:rPr>
        <w:t>УСТАНОВКА</w:t>
      </w:r>
      <w:r w:rsidRPr="009825E6">
        <w:rPr>
          <w:rFonts w:eastAsia="MS Mincho"/>
          <w:sz w:val="26"/>
          <w:szCs w:val="26"/>
        </w:rPr>
        <w:t>″</w:t>
      </w:r>
      <w:r w:rsidRPr="009825E6">
        <w:rPr>
          <w:sz w:val="26"/>
          <w:szCs w:val="26"/>
        </w:rPr>
        <w:t>.</w:t>
      </w:r>
    </w:p>
    <w:p w:rsidR="00D37A1C" w:rsidRPr="000F5D51" w:rsidRDefault="00D37A1C" w:rsidP="001E506A">
      <w:pPr>
        <w:spacing w:line="276" w:lineRule="auto"/>
        <w:ind w:firstLine="567"/>
        <w:jc w:val="both"/>
        <w:rPr>
          <w:sz w:val="12"/>
          <w:szCs w:val="12"/>
        </w:rPr>
      </w:pPr>
    </w:p>
    <w:p w:rsidR="00663DE1" w:rsidRPr="009825E6" w:rsidRDefault="00B36D39" w:rsidP="00441ADE">
      <w:pPr>
        <w:pStyle w:val="3"/>
      </w:pPr>
      <w:bookmarkStart w:id="48" w:name="_Toc497122238"/>
      <w:r w:rsidRPr="009825E6">
        <w:t>3.10</w:t>
      </w:r>
      <w:r w:rsidRPr="009825E6">
        <w:tab/>
      </w:r>
      <w:r w:rsidR="00663DE1" w:rsidRPr="009825E6">
        <w:t>Установка режимов работы с памятью сигналов, их</w:t>
      </w:r>
      <w:r w:rsidR="008F6238">
        <w:t> </w:t>
      </w:r>
      <w:r w:rsidR="00663DE1" w:rsidRPr="009825E6">
        <w:t>сохранение и воспроизведение</w:t>
      </w:r>
      <w:bookmarkEnd w:id="48"/>
    </w:p>
    <w:p w:rsidR="00347F8F" w:rsidRPr="0025279A" w:rsidRDefault="00B36D39" w:rsidP="008D26F8">
      <w:pPr>
        <w:tabs>
          <w:tab w:val="left" w:pos="1418"/>
        </w:tabs>
        <w:spacing w:before="160" w:line="276" w:lineRule="auto"/>
        <w:ind w:firstLine="544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3.10.1</w:t>
      </w:r>
      <w:r w:rsidRPr="0025279A">
        <w:rPr>
          <w:rFonts w:ascii="Arial" w:hAnsi="Arial" w:cs="Arial"/>
          <w:sz w:val="26"/>
          <w:szCs w:val="26"/>
        </w:rPr>
        <w:tab/>
      </w:r>
      <w:r w:rsidR="00052546" w:rsidRPr="0025279A">
        <w:rPr>
          <w:rFonts w:ascii="Arial" w:hAnsi="Arial" w:cs="Arial"/>
          <w:sz w:val="26"/>
          <w:szCs w:val="26"/>
        </w:rPr>
        <w:t xml:space="preserve">Меню памяти (кнопка </w:t>
      </w:r>
      <w:r w:rsidR="00052546" w:rsidRPr="0025279A">
        <w:rPr>
          <w:rFonts w:ascii="Arial" w:eastAsia="MS Mincho" w:hAnsi="Arial" w:cs="Arial"/>
          <w:sz w:val="26"/>
          <w:szCs w:val="26"/>
        </w:rPr>
        <w:t>″</w:t>
      </w:r>
      <w:r w:rsidR="00052546" w:rsidRPr="0025279A">
        <w:rPr>
          <w:rFonts w:ascii="Arial Narrow" w:hAnsi="Arial Narrow" w:cs="Arial"/>
          <w:b/>
          <w:sz w:val="26"/>
          <w:szCs w:val="26"/>
        </w:rPr>
        <w:t>ПАМЯТЬ</w:t>
      </w:r>
      <w:r w:rsidR="00052546" w:rsidRPr="0025279A">
        <w:rPr>
          <w:rFonts w:ascii="Arial" w:eastAsia="MS Mincho" w:hAnsi="Arial" w:cs="Arial"/>
          <w:sz w:val="26"/>
          <w:szCs w:val="26"/>
        </w:rPr>
        <w:t xml:space="preserve">″) обеспечивает управление размером памяти сигналов, </w:t>
      </w:r>
      <w:r w:rsidR="001C2097" w:rsidRPr="0025279A">
        <w:rPr>
          <w:rFonts w:ascii="Arial" w:eastAsia="MS Mincho" w:hAnsi="Arial" w:cs="Arial"/>
          <w:sz w:val="26"/>
          <w:szCs w:val="26"/>
        </w:rPr>
        <w:t>сохранение сигналов и просмотр ранее сохраненных сигналов</w:t>
      </w:r>
      <w:r w:rsidR="001C2097" w:rsidRPr="0025279A">
        <w:rPr>
          <w:rFonts w:ascii="Arial" w:hAnsi="Arial" w:cs="Arial"/>
          <w:sz w:val="26"/>
          <w:szCs w:val="26"/>
        </w:rPr>
        <w:t>.</w:t>
      </w:r>
    </w:p>
    <w:p w:rsidR="00663DE1" w:rsidRPr="0025279A" w:rsidRDefault="002C259B" w:rsidP="00355E06">
      <w:pPr>
        <w:tabs>
          <w:tab w:val="left" w:pos="1248"/>
        </w:tabs>
        <w:spacing w:line="276" w:lineRule="auto"/>
        <w:ind w:firstLine="546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Меню состоит из четырех позиций: </w:t>
      </w:r>
    </w:p>
    <w:p w:rsidR="00BA32FC" w:rsidRPr="0025279A" w:rsidRDefault="0059243A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BA32FC" w:rsidRPr="009113B8">
        <w:rPr>
          <w:rFonts w:ascii="Arial Narrow" w:hAnsi="Arial Narrow" w:cs="Arial"/>
          <w:b/>
          <w:sz w:val="26"/>
          <w:szCs w:val="26"/>
        </w:rPr>
        <w:t>Точки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347F8F" w:rsidRPr="0025279A">
        <w:rPr>
          <w:rFonts w:ascii="Arial" w:eastAsia="MS Mincho" w:hAnsi="Arial" w:cs="Arial"/>
          <w:sz w:val="26"/>
          <w:szCs w:val="26"/>
        </w:rPr>
        <w:t xml:space="preserve"> </w:t>
      </w:r>
      <w:r w:rsidR="00BA32FC" w:rsidRPr="0025279A">
        <w:rPr>
          <w:rFonts w:ascii="Arial" w:hAnsi="Arial" w:cs="Arial"/>
          <w:sz w:val="26"/>
          <w:szCs w:val="26"/>
        </w:rPr>
        <w:t>позволяют выбрать количество точек считываемого измерения. Чем</w:t>
      </w:r>
      <w:r w:rsidR="00CF279B">
        <w:rPr>
          <w:rFonts w:ascii="Arial" w:hAnsi="Arial" w:cs="Arial"/>
          <w:sz w:val="26"/>
          <w:szCs w:val="26"/>
        </w:rPr>
        <w:t> </w:t>
      </w:r>
      <w:r w:rsidR="00BA32FC" w:rsidRPr="0025279A">
        <w:rPr>
          <w:rFonts w:ascii="Arial" w:hAnsi="Arial" w:cs="Arial"/>
          <w:sz w:val="26"/>
          <w:szCs w:val="26"/>
        </w:rPr>
        <w:t xml:space="preserve">больше </w:t>
      </w:r>
      <w:r w:rsidR="00945E90" w:rsidRPr="0025279A">
        <w:rPr>
          <w:rFonts w:ascii="Arial" w:hAnsi="Arial" w:cs="Arial"/>
          <w:sz w:val="26"/>
          <w:szCs w:val="26"/>
        </w:rPr>
        <w:t>количество точек</w:t>
      </w:r>
      <w:r w:rsidR="00BA32FC" w:rsidRPr="0025279A">
        <w:rPr>
          <w:rFonts w:ascii="Arial" w:hAnsi="Arial" w:cs="Arial"/>
          <w:sz w:val="26"/>
          <w:szCs w:val="26"/>
        </w:rPr>
        <w:t>, тем более длительное измерение можно произвести, но меньше</w:t>
      </w:r>
      <w:r w:rsidR="00762FAA" w:rsidRPr="0025279A">
        <w:rPr>
          <w:rFonts w:ascii="Arial" w:hAnsi="Arial" w:cs="Arial"/>
          <w:sz w:val="26"/>
          <w:szCs w:val="26"/>
        </w:rPr>
        <w:t>е</w:t>
      </w:r>
      <w:r w:rsidR="00BA32FC" w:rsidRPr="0025279A">
        <w:rPr>
          <w:rFonts w:ascii="Arial" w:hAnsi="Arial" w:cs="Arial"/>
          <w:sz w:val="26"/>
          <w:szCs w:val="26"/>
        </w:rPr>
        <w:t xml:space="preserve"> количество измерений помещается в ОЗУ</w:t>
      </w:r>
      <w:r w:rsidR="000236B0" w:rsidRPr="0025279A">
        <w:rPr>
          <w:rFonts w:ascii="Arial" w:hAnsi="Arial" w:cs="Arial"/>
          <w:sz w:val="26"/>
          <w:szCs w:val="26"/>
        </w:rPr>
        <w:t xml:space="preserve"> (страница меню </w:t>
      </w:r>
      <w:r w:rsidR="00594AB2" w:rsidRPr="0025279A">
        <w:rPr>
          <w:rFonts w:ascii="Arial" w:eastAsia="MS Mincho" w:hAnsi="Arial" w:cs="Arial"/>
          <w:sz w:val="26"/>
          <w:szCs w:val="26"/>
        </w:rPr>
        <w:t>″</w:t>
      </w:r>
      <w:r w:rsidR="000236B0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2E4E55" w:rsidRPr="00F8489E">
        <w:rPr>
          <w:rFonts w:ascii="Arial Narrow" w:hAnsi="Arial Narrow" w:cs="Arial"/>
          <w:b/>
          <w:sz w:val="26"/>
          <w:szCs w:val="26"/>
        </w:rPr>
        <w:t> </w:t>
      </w:r>
      <w:r w:rsidR="00D12E49" w:rsidRPr="00F8489E">
        <w:rPr>
          <w:rFonts w:ascii="Arial Narrow" w:hAnsi="Arial Narrow" w:cs="Arial"/>
          <w:b/>
          <w:sz w:val="26"/>
          <w:szCs w:val="26"/>
        </w:rPr>
        <w:t>/ </w:t>
      </w:r>
      <w:r w:rsidR="000236B0" w:rsidRPr="00F8489E">
        <w:rPr>
          <w:rFonts w:ascii="Arial Narrow" w:hAnsi="Arial Narrow" w:cs="Arial"/>
          <w:b/>
          <w:sz w:val="26"/>
          <w:szCs w:val="26"/>
        </w:rPr>
        <w:t>ПОСЛЕДНИЕ</w:t>
      </w:r>
      <w:r w:rsidR="00594AB2" w:rsidRPr="0025279A">
        <w:rPr>
          <w:rFonts w:ascii="Arial" w:eastAsia="MS Mincho" w:hAnsi="Arial" w:cs="Arial"/>
          <w:sz w:val="26"/>
          <w:szCs w:val="26"/>
        </w:rPr>
        <w:t>″</w:t>
      </w:r>
      <w:r w:rsidR="000236B0" w:rsidRPr="0025279A">
        <w:rPr>
          <w:rFonts w:ascii="Arial" w:hAnsi="Arial" w:cs="Arial"/>
          <w:sz w:val="26"/>
          <w:szCs w:val="26"/>
        </w:rPr>
        <w:t>)</w:t>
      </w:r>
      <w:r w:rsidR="00BA32FC" w:rsidRPr="0025279A">
        <w:rPr>
          <w:rFonts w:ascii="Arial" w:hAnsi="Arial" w:cs="Arial"/>
          <w:sz w:val="26"/>
          <w:szCs w:val="26"/>
        </w:rPr>
        <w:t xml:space="preserve">. </w:t>
      </w:r>
    </w:p>
    <w:p w:rsidR="00217D7F" w:rsidRPr="0025279A" w:rsidRDefault="0059243A" w:rsidP="00D37A1C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-</w:t>
      </w:r>
      <w:r w:rsidR="00F8489E">
        <w:rPr>
          <w:rFonts w:ascii="Arial" w:hAnsi="Arial" w:cs="Arial"/>
          <w:sz w:val="26"/>
          <w:szCs w:val="26"/>
        </w:rPr>
        <w:t> 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247DA6" w:rsidRPr="00F8489E">
        <w:rPr>
          <w:rFonts w:ascii="Arial Narrow" w:hAnsi="Arial Narrow" w:cs="Arial"/>
          <w:b/>
          <w:sz w:val="26"/>
          <w:szCs w:val="26"/>
        </w:rPr>
        <w:t>ПОСЛЕДНИЕ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CF279B">
        <w:rPr>
          <w:rFonts w:ascii="Arial" w:hAnsi="Arial" w:cs="Arial"/>
          <w:sz w:val="26"/>
          <w:szCs w:val="26"/>
        </w:rPr>
        <w:t> </w:t>
      </w:r>
      <w:r w:rsidR="00247DA6" w:rsidRPr="0025279A">
        <w:rPr>
          <w:rFonts w:ascii="Arial" w:hAnsi="Arial" w:cs="Arial"/>
          <w:sz w:val="26"/>
          <w:szCs w:val="26"/>
        </w:rPr>
        <w:t>- осциллограф переходит в режим просмотра последних измерений</w:t>
      </w:r>
      <w:r w:rsidR="00DA6AB8" w:rsidRPr="0025279A">
        <w:rPr>
          <w:rFonts w:ascii="Arial" w:hAnsi="Arial" w:cs="Arial"/>
          <w:sz w:val="26"/>
          <w:szCs w:val="26"/>
        </w:rPr>
        <w:t>;</w:t>
      </w:r>
    </w:p>
    <w:p w:rsidR="0059243A" w:rsidRPr="0025279A" w:rsidRDefault="0059243A" w:rsidP="00D37A1C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-</w:t>
      </w:r>
      <w:r w:rsidR="001905BB" w:rsidRPr="0025279A">
        <w:rPr>
          <w:rFonts w:ascii="Arial" w:hAnsi="Arial" w:cs="Arial"/>
          <w:sz w:val="26"/>
          <w:szCs w:val="26"/>
        </w:rPr>
        <w:t> 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Pr="00F8489E">
        <w:rPr>
          <w:rFonts w:ascii="Arial Narrow" w:hAnsi="Arial Narrow" w:cs="Arial"/>
          <w:b/>
          <w:sz w:val="26"/>
          <w:szCs w:val="26"/>
        </w:rPr>
        <w:t>ВНУТР ЗУ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C6503D" w:rsidRPr="0025279A">
        <w:rPr>
          <w:rFonts w:ascii="Arial" w:hAnsi="Arial" w:cs="Arial"/>
          <w:sz w:val="26"/>
          <w:szCs w:val="26"/>
        </w:rPr>
        <w:t xml:space="preserve"> </w:t>
      </w:r>
      <w:r w:rsidR="00052546" w:rsidRPr="0025279A">
        <w:rPr>
          <w:rFonts w:ascii="Arial" w:hAnsi="Arial" w:cs="Arial"/>
          <w:sz w:val="26"/>
          <w:szCs w:val="26"/>
        </w:rPr>
        <w:t>-</w:t>
      </w:r>
      <w:r w:rsidR="00C6503D" w:rsidRPr="0025279A">
        <w:rPr>
          <w:rFonts w:ascii="Arial" w:hAnsi="Arial" w:cs="Arial"/>
          <w:sz w:val="26"/>
          <w:szCs w:val="26"/>
        </w:rPr>
        <w:t xml:space="preserve"> позволяет сохранять измерения в </w:t>
      </w:r>
      <w:r w:rsidR="003A49B0" w:rsidRPr="0025279A">
        <w:rPr>
          <w:rFonts w:ascii="Arial" w:hAnsi="Arial" w:cs="Arial"/>
          <w:sz w:val="26"/>
          <w:szCs w:val="26"/>
        </w:rPr>
        <w:t>энергонезависимой памяти</w:t>
      </w:r>
      <w:r w:rsidR="00C6503D" w:rsidRPr="0025279A">
        <w:rPr>
          <w:rFonts w:ascii="Arial" w:hAnsi="Arial" w:cs="Arial"/>
          <w:sz w:val="26"/>
          <w:szCs w:val="26"/>
        </w:rPr>
        <w:t xml:space="preserve">, просматривать </w:t>
      </w:r>
      <w:r w:rsidR="00D61872" w:rsidRPr="0025279A">
        <w:rPr>
          <w:rFonts w:ascii="Arial" w:hAnsi="Arial" w:cs="Arial"/>
          <w:sz w:val="26"/>
          <w:szCs w:val="26"/>
        </w:rPr>
        <w:t>их и записывать на внешний носитель.</w:t>
      </w:r>
      <w:r w:rsidR="00C6503D" w:rsidRPr="0025279A">
        <w:rPr>
          <w:rFonts w:ascii="Arial" w:hAnsi="Arial" w:cs="Arial"/>
          <w:sz w:val="26"/>
          <w:szCs w:val="26"/>
        </w:rPr>
        <w:t xml:space="preserve"> </w:t>
      </w:r>
      <w:r w:rsidR="001C652A" w:rsidRPr="0025279A">
        <w:rPr>
          <w:rFonts w:ascii="Arial" w:hAnsi="Arial" w:cs="Arial"/>
          <w:sz w:val="26"/>
          <w:szCs w:val="26"/>
        </w:rPr>
        <w:t xml:space="preserve">Если переход в режим 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1C652A" w:rsidRPr="00F8489E">
        <w:rPr>
          <w:rFonts w:ascii="Arial Narrow" w:hAnsi="Arial Narrow" w:cs="Arial"/>
          <w:b/>
          <w:sz w:val="26"/>
          <w:szCs w:val="26"/>
        </w:rPr>
        <w:t>ВНУТР ЗУ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1C652A" w:rsidRPr="0025279A">
        <w:rPr>
          <w:rFonts w:ascii="Arial" w:hAnsi="Arial" w:cs="Arial"/>
          <w:sz w:val="26"/>
          <w:szCs w:val="26"/>
        </w:rPr>
        <w:t xml:space="preserve"> произошел со страницы 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1C652A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F73417" w:rsidRPr="0025279A">
        <w:rPr>
          <w:rFonts w:ascii="Arial" w:hAnsi="Arial" w:cs="Arial"/>
          <w:sz w:val="26"/>
          <w:szCs w:val="26"/>
        </w:rPr>
        <w:t>,</w:t>
      </w:r>
      <w:r w:rsidR="001C652A" w:rsidRPr="0025279A">
        <w:rPr>
          <w:rFonts w:ascii="Arial" w:hAnsi="Arial" w:cs="Arial"/>
          <w:sz w:val="26"/>
          <w:szCs w:val="26"/>
        </w:rPr>
        <w:t xml:space="preserve"> сохраня</w:t>
      </w:r>
      <w:r w:rsidR="00F822C6" w:rsidRPr="0025279A">
        <w:rPr>
          <w:rFonts w:ascii="Arial" w:hAnsi="Arial" w:cs="Arial"/>
          <w:sz w:val="26"/>
          <w:szCs w:val="26"/>
        </w:rPr>
        <w:t>ю</w:t>
      </w:r>
      <w:r w:rsidR="001C652A" w:rsidRPr="0025279A">
        <w:rPr>
          <w:rFonts w:ascii="Arial" w:hAnsi="Arial" w:cs="Arial"/>
          <w:sz w:val="26"/>
          <w:szCs w:val="26"/>
        </w:rPr>
        <w:t>т</w:t>
      </w:r>
      <w:r w:rsidR="00F822C6" w:rsidRPr="0025279A">
        <w:rPr>
          <w:rFonts w:ascii="Arial" w:hAnsi="Arial" w:cs="Arial"/>
          <w:sz w:val="26"/>
          <w:szCs w:val="26"/>
        </w:rPr>
        <w:t>ся</w:t>
      </w:r>
      <w:r w:rsidR="001C652A" w:rsidRPr="0025279A">
        <w:rPr>
          <w:rFonts w:ascii="Arial" w:hAnsi="Arial" w:cs="Arial"/>
          <w:sz w:val="26"/>
          <w:szCs w:val="26"/>
        </w:rPr>
        <w:t xml:space="preserve"> </w:t>
      </w:r>
      <w:r w:rsidR="00F822C6" w:rsidRPr="0025279A">
        <w:rPr>
          <w:rFonts w:ascii="Arial" w:hAnsi="Arial" w:cs="Arial"/>
          <w:sz w:val="26"/>
          <w:szCs w:val="26"/>
        </w:rPr>
        <w:t>текущие измерения</w:t>
      </w:r>
      <w:r w:rsidR="001C652A" w:rsidRPr="0025279A">
        <w:rPr>
          <w:rFonts w:ascii="Arial" w:hAnsi="Arial" w:cs="Arial"/>
          <w:sz w:val="26"/>
          <w:szCs w:val="26"/>
        </w:rPr>
        <w:t xml:space="preserve">, если переход произошел со страницы 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1C652A" w:rsidRPr="00F8489E">
        <w:rPr>
          <w:rFonts w:ascii="Arial Narrow" w:hAnsi="Arial Narrow" w:cs="Arial"/>
          <w:b/>
          <w:sz w:val="26"/>
          <w:szCs w:val="26"/>
        </w:rPr>
        <w:t>ПОСЛЕДНИЕ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F73417" w:rsidRPr="0025279A">
        <w:rPr>
          <w:rFonts w:ascii="Arial" w:hAnsi="Arial" w:cs="Arial"/>
          <w:sz w:val="26"/>
          <w:szCs w:val="26"/>
        </w:rPr>
        <w:t>,</w:t>
      </w:r>
      <w:r w:rsidR="001C652A" w:rsidRPr="0025279A">
        <w:rPr>
          <w:rFonts w:ascii="Arial" w:hAnsi="Arial" w:cs="Arial"/>
          <w:sz w:val="26"/>
          <w:szCs w:val="26"/>
        </w:rPr>
        <w:t xml:space="preserve"> </w:t>
      </w:r>
      <w:r w:rsidR="00F822C6" w:rsidRPr="0025279A">
        <w:rPr>
          <w:rFonts w:ascii="Arial" w:hAnsi="Arial" w:cs="Arial"/>
          <w:sz w:val="26"/>
          <w:szCs w:val="26"/>
        </w:rPr>
        <w:t>сохраняются</w:t>
      </w:r>
      <w:r w:rsidR="001C652A" w:rsidRPr="0025279A">
        <w:rPr>
          <w:rFonts w:ascii="Arial" w:hAnsi="Arial" w:cs="Arial"/>
          <w:sz w:val="26"/>
          <w:szCs w:val="26"/>
        </w:rPr>
        <w:t xml:space="preserve"> </w:t>
      </w:r>
      <w:r w:rsidR="00F822C6" w:rsidRPr="0025279A">
        <w:rPr>
          <w:rFonts w:ascii="Arial" w:hAnsi="Arial" w:cs="Arial"/>
          <w:sz w:val="26"/>
          <w:szCs w:val="26"/>
        </w:rPr>
        <w:t>последние</w:t>
      </w:r>
      <w:r w:rsidR="00DA6AB8" w:rsidRPr="0025279A">
        <w:rPr>
          <w:rFonts w:ascii="Arial" w:hAnsi="Arial" w:cs="Arial"/>
          <w:sz w:val="26"/>
          <w:szCs w:val="26"/>
        </w:rPr>
        <w:t xml:space="preserve"> измерения из ОЗУ;</w:t>
      </w:r>
    </w:p>
    <w:p w:rsidR="0059243A" w:rsidRPr="0025279A" w:rsidRDefault="0059243A" w:rsidP="00D37A1C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Pr="00404DA8">
        <w:rPr>
          <w:rFonts w:ascii="Arial Narrow" w:hAnsi="Arial Narrow" w:cs="Arial"/>
          <w:b/>
          <w:sz w:val="26"/>
          <w:szCs w:val="26"/>
        </w:rPr>
        <w:t>ВНЕШН ЗУ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D61872" w:rsidRPr="0025279A">
        <w:rPr>
          <w:rFonts w:ascii="Arial" w:hAnsi="Arial" w:cs="Arial"/>
          <w:sz w:val="26"/>
          <w:szCs w:val="26"/>
        </w:rPr>
        <w:t xml:space="preserve"> позволяет </w:t>
      </w:r>
      <w:r w:rsidR="00E9288B" w:rsidRPr="0025279A">
        <w:rPr>
          <w:rFonts w:ascii="Arial" w:hAnsi="Arial" w:cs="Arial"/>
          <w:sz w:val="26"/>
          <w:szCs w:val="26"/>
        </w:rPr>
        <w:t>задать параметры</w:t>
      </w:r>
      <w:r w:rsidR="00D61872" w:rsidRPr="0025279A">
        <w:rPr>
          <w:rFonts w:ascii="Arial" w:hAnsi="Arial" w:cs="Arial"/>
          <w:sz w:val="26"/>
          <w:szCs w:val="26"/>
        </w:rPr>
        <w:t xml:space="preserve"> сохранения на внешний носитель</w:t>
      </w:r>
      <w:r w:rsidRPr="0025279A">
        <w:rPr>
          <w:rFonts w:ascii="Arial" w:hAnsi="Arial" w:cs="Arial"/>
          <w:sz w:val="26"/>
          <w:szCs w:val="26"/>
        </w:rPr>
        <w:t>.</w:t>
      </w:r>
    </w:p>
    <w:p w:rsidR="00247DA6" w:rsidRPr="0025279A" w:rsidRDefault="0054489D" w:rsidP="000503F6">
      <w:pPr>
        <w:tabs>
          <w:tab w:val="left" w:pos="1418"/>
        </w:tabs>
        <w:spacing w:before="120" w:line="276" w:lineRule="auto"/>
        <w:ind w:firstLine="56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="00451C51" w:rsidRPr="0025279A">
        <w:rPr>
          <w:rFonts w:ascii="Arial" w:hAnsi="Arial" w:cs="Arial"/>
          <w:sz w:val="26"/>
          <w:szCs w:val="26"/>
        </w:rPr>
        <w:lastRenderedPageBreak/>
        <w:t>3.10.2</w:t>
      </w:r>
      <w:r w:rsidR="00451C51" w:rsidRPr="0025279A">
        <w:rPr>
          <w:rFonts w:ascii="Arial" w:hAnsi="Arial" w:cs="Arial"/>
          <w:sz w:val="26"/>
          <w:szCs w:val="26"/>
        </w:rPr>
        <w:tab/>
      </w:r>
      <w:r w:rsidR="00D7332D" w:rsidRPr="0025279A">
        <w:rPr>
          <w:rFonts w:ascii="Arial" w:hAnsi="Arial" w:cs="Arial"/>
          <w:sz w:val="26"/>
          <w:szCs w:val="26"/>
        </w:rPr>
        <w:t xml:space="preserve">При выборе позиции </w:t>
      </w:r>
      <w:r w:rsidR="00A72BD9" w:rsidRPr="0025279A">
        <w:rPr>
          <w:rFonts w:ascii="Arial" w:eastAsia="MS Mincho" w:hAnsi="Arial" w:cs="Arial"/>
          <w:sz w:val="26"/>
          <w:szCs w:val="26"/>
        </w:rPr>
        <w:t>″</w:t>
      </w:r>
      <w:r w:rsidR="000748E1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594AB2" w:rsidRPr="00F8489E">
        <w:rPr>
          <w:rFonts w:ascii="Arial Narrow" w:hAnsi="Arial Narrow" w:cs="Arial"/>
          <w:b/>
          <w:sz w:val="26"/>
          <w:szCs w:val="26"/>
          <w:lang w:val="en-US"/>
        </w:rPr>
        <w:t> </w:t>
      </w:r>
      <w:r w:rsidR="00D12E49" w:rsidRPr="00F8489E">
        <w:rPr>
          <w:rFonts w:ascii="Arial Narrow" w:hAnsi="Arial Narrow" w:cs="Arial"/>
          <w:b/>
          <w:sz w:val="26"/>
          <w:szCs w:val="26"/>
        </w:rPr>
        <w:t>/</w:t>
      </w:r>
      <w:r w:rsidR="00594AB2" w:rsidRPr="00F8489E">
        <w:rPr>
          <w:rFonts w:ascii="Arial Narrow" w:hAnsi="Arial Narrow" w:cs="Arial"/>
          <w:b/>
          <w:sz w:val="26"/>
          <w:szCs w:val="26"/>
          <w:lang w:val="en-US"/>
        </w:rPr>
        <w:t> </w:t>
      </w:r>
      <w:r w:rsidR="00217D7F" w:rsidRPr="00F8489E">
        <w:rPr>
          <w:rFonts w:ascii="Arial Narrow" w:hAnsi="Arial Narrow" w:cs="Arial"/>
          <w:b/>
          <w:sz w:val="26"/>
          <w:szCs w:val="26"/>
        </w:rPr>
        <w:t>ПОСЛЕДНИЕ</w:t>
      </w:r>
      <w:r w:rsidR="00A72BD9" w:rsidRPr="0025279A">
        <w:rPr>
          <w:rFonts w:ascii="Arial" w:eastAsia="MS Mincho" w:hAnsi="Arial" w:cs="Arial"/>
          <w:sz w:val="26"/>
          <w:szCs w:val="26"/>
        </w:rPr>
        <w:t>″</w:t>
      </w:r>
      <w:r w:rsidR="00217D7F" w:rsidRPr="0025279A">
        <w:rPr>
          <w:rFonts w:ascii="Arial" w:hAnsi="Arial" w:cs="Arial"/>
          <w:sz w:val="26"/>
          <w:szCs w:val="26"/>
        </w:rPr>
        <w:t xml:space="preserve"> </w:t>
      </w:r>
      <w:r w:rsidR="00150648" w:rsidRPr="0025279A">
        <w:rPr>
          <w:rFonts w:ascii="Arial" w:hAnsi="Arial" w:cs="Arial"/>
          <w:sz w:val="26"/>
          <w:szCs w:val="26"/>
        </w:rPr>
        <w:t xml:space="preserve">в правом углу верхней индикаторной строки высвечивается </w:t>
      </w:r>
      <w:r w:rsidR="00A72BD9" w:rsidRPr="0025279A">
        <w:rPr>
          <w:rFonts w:ascii="Arial" w:eastAsia="MS Mincho" w:hAnsi="Arial" w:cs="Arial"/>
          <w:sz w:val="26"/>
          <w:szCs w:val="26"/>
        </w:rPr>
        <w:t>″</w:t>
      </w:r>
      <w:r w:rsidR="00150648" w:rsidRPr="00F8489E">
        <w:rPr>
          <w:rFonts w:ascii="Arial Narrow" w:hAnsi="Arial Narrow" w:cs="Arial"/>
          <w:b/>
          <w:sz w:val="26"/>
          <w:szCs w:val="26"/>
        </w:rPr>
        <w:t>режим ПОСЛ</w:t>
      </w:r>
      <w:r w:rsidR="00A72BD9" w:rsidRPr="0025279A">
        <w:rPr>
          <w:rFonts w:ascii="Arial" w:eastAsia="MS Mincho" w:hAnsi="Arial" w:cs="Arial"/>
          <w:sz w:val="26"/>
          <w:szCs w:val="26"/>
        </w:rPr>
        <w:t>″</w:t>
      </w:r>
      <w:r w:rsidR="00150648" w:rsidRPr="0025279A">
        <w:rPr>
          <w:rFonts w:ascii="Arial" w:hAnsi="Arial" w:cs="Arial"/>
          <w:sz w:val="26"/>
          <w:szCs w:val="26"/>
        </w:rPr>
        <w:t xml:space="preserve">, </w:t>
      </w:r>
      <w:r w:rsidR="00D7332D" w:rsidRPr="0025279A">
        <w:rPr>
          <w:rFonts w:ascii="Arial" w:hAnsi="Arial" w:cs="Arial"/>
          <w:sz w:val="26"/>
          <w:szCs w:val="26"/>
        </w:rPr>
        <w:t>в</w:t>
      </w:r>
      <w:r w:rsidR="00FC7887" w:rsidRPr="0025279A">
        <w:rPr>
          <w:rFonts w:ascii="Arial" w:hAnsi="Arial" w:cs="Arial"/>
          <w:sz w:val="26"/>
          <w:szCs w:val="26"/>
        </w:rPr>
        <w:t xml:space="preserve"> правом верхнем углу сетки </w:t>
      </w:r>
      <w:r w:rsidR="00150648" w:rsidRPr="0025279A">
        <w:rPr>
          <w:rFonts w:ascii="Arial" w:hAnsi="Arial" w:cs="Arial"/>
          <w:sz w:val="26"/>
          <w:szCs w:val="26"/>
        </w:rPr>
        <w:t>-</w:t>
      </w:r>
      <w:r w:rsidR="00FC7887" w:rsidRPr="0025279A">
        <w:rPr>
          <w:rFonts w:ascii="Arial" w:hAnsi="Arial" w:cs="Arial"/>
          <w:sz w:val="26"/>
          <w:szCs w:val="26"/>
        </w:rPr>
        <w:t xml:space="preserve"> два числа, разделенных наклонной чертой. Первое – порядковый номер индицируемого </w:t>
      </w:r>
      <w:r w:rsidR="00150648" w:rsidRPr="0025279A">
        <w:rPr>
          <w:rFonts w:ascii="Arial" w:hAnsi="Arial" w:cs="Arial"/>
          <w:sz w:val="26"/>
          <w:szCs w:val="26"/>
        </w:rPr>
        <w:t xml:space="preserve">в данное время на ЖКЭ </w:t>
      </w:r>
      <w:r w:rsidR="00FC7887" w:rsidRPr="0025279A">
        <w:rPr>
          <w:rFonts w:ascii="Arial" w:hAnsi="Arial" w:cs="Arial"/>
          <w:sz w:val="26"/>
          <w:szCs w:val="26"/>
        </w:rPr>
        <w:t>измерения, второе – количество измерений, сохраненных в ОЗУ.</w:t>
      </w:r>
    </w:p>
    <w:p w:rsidR="00FC7887" w:rsidRPr="0025279A" w:rsidRDefault="00A72BD9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Выбирать нужное </w:t>
      </w:r>
      <w:r w:rsidR="00FC7887" w:rsidRPr="0025279A">
        <w:rPr>
          <w:rFonts w:ascii="Arial" w:hAnsi="Arial" w:cs="Arial"/>
          <w:sz w:val="26"/>
          <w:szCs w:val="26"/>
        </w:rPr>
        <w:t xml:space="preserve">измерение можно </w:t>
      </w:r>
      <w:r w:rsidR="00B45D9D" w:rsidRPr="0025279A">
        <w:rPr>
          <w:rFonts w:ascii="Arial" w:hAnsi="Arial" w:cs="Arial"/>
          <w:sz w:val="26"/>
          <w:szCs w:val="26"/>
        </w:rPr>
        <w:t xml:space="preserve">ручкой </w:t>
      </w:r>
      <w:r w:rsidRPr="0025279A">
        <w:rPr>
          <w:rFonts w:ascii="Arial" w:eastAsia="MS Mincho" w:hAnsi="Arial" w:cs="Arial"/>
          <w:sz w:val="26"/>
          <w:szCs w:val="26"/>
        </w:rPr>
        <w:t>″</w:t>
      </w:r>
      <w:r w:rsidR="00B45D9D" w:rsidRPr="00F8489E">
        <w:rPr>
          <w:rFonts w:ascii="Arial Narrow" w:hAnsi="Arial Narrow" w:cs="Arial"/>
          <w:b/>
          <w:sz w:val="26"/>
          <w:szCs w:val="26"/>
        </w:rPr>
        <w:t>УСТАНОВКА</w:t>
      </w:r>
      <w:r w:rsidRPr="0025279A">
        <w:rPr>
          <w:rFonts w:ascii="Arial" w:eastAsia="MS Mincho" w:hAnsi="Arial" w:cs="Arial"/>
          <w:sz w:val="26"/>
          <w:szCs w:val="26"/>
        </w:rPr>
        <w:t>″</w:t>
      </w:r>
      <w:r w:rsidR="00144452" w:rsidRPr="0025279A">
        <w:rPr>
          <w:rFonts w:ascii="Arial" w:hAnsi="Arial" w:cs="Arial"/>
          <w:sz w:val="26"/>
          <w:szCs w:val="26"/>
        </w:rPr>
        <w:t xml:space="preserve"> или</w:t>
      </w:r>
      <w:r w:rsidR="00B45D9D" w:rsidRPr="0025279A">
        <w:rPr>
          <w:rFonts w:ascii="Arial" w:hAnsi="Arial" w:cs="Arial"/>
          <w:sz w:val="26"/>
          <w:szCs w:val="26"/>
        </w:rPr>
        <w:t xml:space="preserve"> кнопками с индексами  </w:t>
      </w:r>
      <w:r w:rsidR="00ED16C0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48" name="Рисунок 48" descr="следующ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ледующий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452" w:rsidRPr="0025279A">
        <w:rPr>
          <w:rFonts w:ascii="Arial" w:hAnsi="Arial" w:cs="Arial"/>
          <w:sz w:val="26"/>
          <w:szCs w:val="26"/>
        </w:rPr>
        <w:t xml:space="preserve"> </w:t>
      </w:r>
      <w:r w:rsidR="00B45D9D" w:rsidRPr="0025279A">
        <w:rPr>
          <w:rFonts w:ascii="Arial" w:hAnsi="Arial" w:cs="Arial"/>
          <w:sz w:val="26"/>
          <w:szCs w:val="26"/>
        </w:rPr>
        <w:t>(выводит</w:t>
      </w:r>
      <w:r w:rsidRPr="0025279A">
        <w:rPr>
          <w:rFonts w:ascii="Arial" w:hAnsi="Arial" w:cs="Arial"/>
          <w:sz w:val="26"/>
          <w:szCs w:val="26"/>
        </w:rPr>
        <w:t xml:space="preserve"> на экран следующее измерение),</w:t>
      </w:r>
      <w:r w:rsidR="00B45D9D" w:rsidRPr="0025279A">
        <w:rPr>
          <w:rFonts w:ascii="Arial" w:hAnsi="Arial" w:cs="Arial"/>
          <w:sz w:val="26"/>
          <w:szCs w:val="26"/>
        </w:rPr>
        <w:t xml:space="preserve"> </w:t>
      </w:r>
      <w:r w:rsidR="00ED16C0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49" name="Рисунок 49" descr="предыдущ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предыдущий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9D" w:rsidRPr="0025279A">
        <w:rPr>
          <w:rFonts w:ascii="Arial" w:hAnsi="Arial" w:cs="Arial"/>
          <w:sz w:val="26"/>
          <w:szCs w:val="26"/>
        </w:rPr>
        <w:t xml:space="preserve"> (выводит на экран предыдущее измерение)</w:t>
      </w:r>
      <w:r w:rsidR="00FD1061" w:rsidRPr="0025279A">
        <w:rPr>
          <w:rFonts w:ascii="Arial" w:hAnsi="Arial" w:cs="Arial"/>
          <w:sz w:val="26"/>
          <w:szCs w:val="26"/>
        </w:rPr>
        <w:t>.</w:t>
      </w:r>
    </w:p>
    <w:p w:rsidR="00FD1061" w:rsidRPr="0025279A" w:rsidRDefault="00FD1061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Кнопка </w:t>
      </w:r>
      <w:r w:rsidR="0095166D" w:rsidRPr="0025279A">
        <w:rPr>
          <w:rFonts w:ascii="Arial" w:hAnsi="Arial" w:cs="Arial"/>
          <w:sz w:val="26"/>
          <w:szCs w:val="26"/>
        </w:rPr>
        <w:t xml:space="preserve"> </w:t>
      </w:r>
      <w:r w:rsidR="00ED16C0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50" name="Рисунок 50" descr="внутр памя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внутр память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79A">
        <w:rPr>
          <w:rFonts w:ascii="Arial" w:hAnsi="Arial" w:cs="Arial"/>
          <w:sz w:val="26"/>
          <w:szCs w:val="26"/>
        </w:rPr>
        <w:t xml:space="preserve">  позволяет перейти на позицию </w:t>
      </w:r>
      <w:r w:rsidR="00F30C9E" w:rsidRPr="0025279A">
        <w:rPr>
          <w:rFonts w:ascii="Arial" w:eastAsia="MS Mincho" w:hAnsi="Arial" w:cs="Arial"/>
          <w:sz w:val="26"/>
          <w:szCs w:val="26"/>
        </w:rPr>
        <w:t>″</w:t>
      </w:r>
      <w:r w:rsidR="00150648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D12E49" w:rsidRPr="00F8489E">
        <w:rPr>
          <w:rFonts w:ascii="Arial Narrow" w:hAnsi="Arial Narrow" w:cs="Arial"/>
          <w:b/>
          <w:sz w:val="26"/>
          <w:szCs w:val="26"/>
        </w:rPr>
        <w:t>/ </w:t>
      </w:r>
      <w:r w:rsidRPr="00F8489E">
        <w:rPr>
          <w:rFonts w:ascii="Arial Narrow" w:hAnsi="Arial Narrow" w:cs="Arial"/>
          <w:b/>
          <w:sz w:val="26"/>
          <w:szCs w:val="26"/>
        </w:rPr>
        <w:t>ВНУТР ЗУ</w:t>
      </w:r>
      <w:r w:rsidR="00F30C9E" w:rsidRPr="0025279A">
        <w:rPr>
          <w:rFonts w:ascii="Arial" w:eastAsia="MS Mincho" w:hAnsi="Arial" w:cs="Arial"/>
          <w:sz w:val="26"/>
          <w:szCs w:val="26"/>
        </w:rPr>
        <w:t>″</w:t>
      </w:r>
      <w:r w:rsidRPr="0025279A">
        <w:rPr>
          <w:rFonts w:ascii="Arial" w:hAnsi="Arial" w:cs="Arial"/>
          <w:sz w:val="26"/>
          <w:szCs w:val="26"/>
        </w:rPr>
        <w:t xml:space="preserve"> для сохранения </w:t>
      </w:r>
      <w:r w:rsidR="00D12E49" w:rsidRPr="0025279A">
        <w:rPr>
          <w:rFonts w:ascii="Arial" w:hAnsi="Arial" w:cs="Arial"/>
          <w:sz w:val="26"/>
          <w:szCs w:val="26"/>
        </w:rPr>
        <w:t xml:space="preserve">результатов </w:t>
      </w:r>
      <w:r w:rsidRPr="0025279A">
        <w:rPr>
          <w:rFonts w:ascii="Arial" w:hAnsi="Arial" w:cs="Arial"/>
          <w:sz w:val="26"/>
          <w:szCs w:val="26"/>
        </w:rPr>
        <w:t>измерени</w:t>
      </w:r>
      <w:r w:rsidR="008A06A1" w:rsidRPr="0025279A">
        <w:rPr>
          <w:rFonts w:ascii="Arial" w:hAnsi="Arial" w:cs="Arial"/>
          <w:sz w:val="26"/>
          <w:szCs w:val="26"/>
        </w:rPr>
        <w:t>й</w:t>
      </w:r>
      <w:r w:rsidRPr="0025279A">
        <w:rPr>
          <w:rFonts w:ascii="Arial" w:hAnsi="Arial" w:cs="Arial"/>
          <w:sz w:val="26"/>
          <w:szCs w:val="26"/>
        </w:rPr>
        <w:t xml:space="preserve"> в энергонезависимой памяти</w:t>
      </w:r>
      <w:r w:rsidR="009806FD" w:rsidRPr="0025279A">
        <w:rPr>
          <w:rFonts w:ascii="Arial" w:hAnsi="Arial" w:cs="Arial"/>
          <w:sz w:val="26"/>
          <w:szCs w:val="26"/>
        </w:rPr>
        <w:t>.</w:t>
      </w:r>
    </w:p>
    <w:p w:rsidR="009B57B9" w:rsidRPr="0025279A" w:rsidRDefault="009806FD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Кнопка </w:t>
      </w:r>
      <w:r w:rsidR="0095166D" w:rsidRPr="0025279A">
        <w:rPr>
          <w:rFonts w:ascii="Arial" w:hAnsi="Arial" w:cs="Arial"/>
          <w:sz w:val="26"/>
          <w:szCs w:val="26"/>
        </w:rPr>
        <w:t xml:space="preserve"> </w:t>
      </w:r>
      <w:r w:rsidR="00ED16C0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51" name="Рисунок 51" descr="фле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флеш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79A">
        <w:rPr>
          <w:rFonts w:ascii="Arial" w:hAnsi="Arial" w:cs="Arial"/>
          <w:sz w:val="26"/>
          <w:szCs w:val="26"/>
        </w:rPr>
        <w:t xml:space="preserve"> предназначена для сохранения измерени</w:t>
      </w:r>
      <w:r w:rsidR="005C2CC9" w:rsidRPr="0025279A">
        <w:rPr>
          <w:rFonts w:ascii="Arial" w:hAnsi="Arial" w:cs="Arial"/>
          <w:sz w:val="26"/>
          <w:szCs w:val="26"/>
        </w:rPr>
        <w:t>й</w:t>
      </w:r>
      <w:r w:rsidRPr="0025279A">
        <w:rPr>
          <w:rFonts w:ascii="Arial" w:hAnsi="Arial" w:cs="Arial"/>
          <w:sz w:val="26"/>
          <w:szCs w:val="26"/>
        </w:rPr>
        <w:t xml:space="preserve"> на внешн</w:t>
      </w:r>
      <w:r w:rsidR="005C2CC9" w:rsidRPr="0025279A">
        <w:rPr>
          <w:rFonts w:ascii="Arial" w:hAnsi="Arial" w:cs="Arial"/>
          <w:sz w:val="26"/>
          <w:szCs w:val="26"/>
        </w:rPr>
        <w:t>ий</w:t>
      </w:r>
      <w:r w:rsidRPr="0025279A">
        <w:rPr>
          <w:rFonts w:ascii="Arial" w:hAnsi="Arial" w:cs="Arial"/>
          <w:sz w:val="26"/>
          <w:szCs w:val="26"/>
        </w:rPr>
        <w:t xml:space="preserve"> носител</w:t>
      </w:r>
      <w:r w:rsidR="005C2CC9" w:rsidRPr="0025279A">
        <w:rPr>
          <w:rFonts w:ascii="Arial" w:hAnsi="Arial" w:cs="Arial"/>
          <w:sz w:val="26"/>
          <w:szCs w:val="26"/>
        </w:rPr>
        <w:t>ь</w:t>
      </w:r>
      <w:r w:rsidR="00AB221B" w:rsidRPr="0025279A">
        <w:rPr>
          <w:rFonts w:ascii="Arial" w:hAnsi="Arial" w:cs="Arial"/>
          <w:sz w:val="26"/>
          <w:szCs w:val="26"/>
        </w:rPr>
        <w:t>.</w:t>
      </w:r>
      <w:r w:rsidR="006749CA" w:rsidRPr="0025279A">
        <w:rPr>
          <w:rFonts w:ascii="Arial" w:hAnsi="Arial" w:cs="Arial"/>
          <w:sz w:val="26"/>
          <w:szCs w:val="26"/>
        </w:rPr>
        <w:t xml:space="preserve"> </w:t>
      </w:r>
      <w:r w:rsidR="00AB221B" w:rsidRPr="0025279A">
        <w:rPr>
          <w:rFonts w:ascii="Arial" w:hAnsi="Arial" w:cs="Arial"/>
          <w:sz w:val="26"/>
          <w:szCs w:val="26"/>
        </w:rPr>
        <w:t>И</w:t>
      </w:r>
      <w:r w:rsidR="006F7243" w:rsidRPr="0025279A">
        <w:rPr>
          <w:rFonts w:ascii="Arial" w:hAnsi="Arial" w:cs="Arial"/>
          <w:sz w:val="26"/>
          <w:szCs w:val="26"/>
        </w:rPr>
        <w:t>мя</w:t>
      </w:r>
      <w:r w:rsidR="00EF42CE" w:rsidRPr="0025279A">
        <w:rPr>
          <w:rFonts w:ascii="Arial" w:hAnsi="Arial" w:cs="Arial"/>
          <w:sz w:val="26"/>
          <w:szCs w:val="26"/>
        </w:rPr>
        <w:t> </w:t>
      </w:r>
      <w:r w:rsidR="00AB221B" w:rsidRPr="0025279A">
        <w:rPr>
          <w:rFonts w:ascii="Arial" w:hAnsi="Arial" w:cs="Arial"/>
          <w:sz w:val="26"/>
          <w:szCs w:val="26"/>
        </w:rPr>
        <w:t>сохраняемого</w:t>
      </w:r>
      <w:r w:rsidR="006F7243" w:rsidRPr="0025279A">
        <w:rPr>
          <w:rFonts w:ascii="Arial" w:hAnsi="Arial" w:cs="Arial"/>
          <w:sz w:val="26"/>
          <w:szCs w:val="26"/>
        </w:rPr>
        <w:t xml:space="preserve"> файла о</w:t>
      </w:r>
      <w:r w:rsidR="009D762B" w:rsidRPr="0025279A">
        <w:rPr>
          <w:rFonts w:ascii="Arial" w:hAnsi="Arial" w:cs="Arial"/>
          <w:sz w:val="26"/>
          <w:szCs w:val="26"/>
        </w:rPr>
        <w:t>пределяется настройкой</w:t>
      </w:r>
      <w:r w:rsidR="006F7243" w:rsidRPr="0025279A">
        <w:rPr>
          <w:rFonts w:ascii="Arial" w:hAnsi="Arial" w:cs="Arial"/>
          <w:sz w:val="26"/>
          <w:szCs w:val="26"/>
        </w:rPr>
        <w:t xml:space="preserve"> </w:t>
      </w:r>
      <w:r w:rsidR="00FF37B4" w:rsidRPr="0025279A">
        <w:rPr>
          <w:rFonts w:ascii="Arial" w:eastAsia="MS Mincho" w:hAnsi="Arial" w:cs="Arial"/>
          <w:sz w:val="26"/>
          <w:szCs w:val="26"/>
        </w:rPr>
        <w:t>″</w:t>
      </w:r>
      <w:r w:rsidR="00150648" w:rsidRPr="00F8489E">
        <w:rPr>
          <w:rFonts w:ascii="Arial Narrow" w:hAnsi="Arial Narrow" w:cs="Arial"/>
          <w:sz w:val="26"/>
          <w:szCs w:val="26"/>
        </w:rPr>
        <w:t>ПАМЯТЬ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5244D3" w:rsidRPr="00F8489E">
        <w:rPr>
          <w:rFonts w:ascii="Arial Narrow" w:hAnsi="Arial Narrow" w:cs="Arial"/>
          <w:sz w:val="26"/>
          <w:szCs w:val="26"/>
        </w:rPr>
        <w:t>/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6F7243" w:rsidRPr="00F8489E">
        <w:rPr>
          <w:rFonts w:ascii="Arial Narrow" w:hAnsi="Arial Narrow" w:cs="Arial"/>
          <w:sz w:val="26"/>
          <w:szCs w:val="26"/>
        </w:rPr>
        <w:t>ВНЕШН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6F7243" w:rsidRPr="00F8489E">
        <w:rPr>
          <w:rFonts w:ascii="Arial Narrow" w:hAnsi="Arial Narrow" w:cs="Arial"/>
          <w:sz w:val="26"/>
          <w:szCs w:val="26"/>
        </w:rPr>
        <w:t>ЗУ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30120E" w:rsidRPr="00F8489E">
        <w:rPr>
          <w:rFonts w:ascii="Arial Narrow" w:hAnsi="Arial Narrow" w:cs="Arial"/>
          <w:b/>
          <w:sz w:val="26"/>
          <w:szCs w:val="26"/>
        </w:rPr>
        <w:t>/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6F7243" w:rsidRPr="00F8489E">
        <w:rPr>
          <w:rFonts w:ascii="Arial Narrow" w:hAnsi="Arial Narrow" w:cs="Arial"/>
          <w:b/>
          <w:sz w:val="26"/>
          <w:szCs w:val="26"/>
        </w:rPr>
        <w:t>Имя</w:t>
      </w:r>
      <w:r w:rsidR="0030120E" w:rsidRPr="00F8489E">
        <w:rPr>
          <w:rFonts w:ascii="Arial Narrow" w:hAnsi="Arial Narrow" w:cs="Arial"/>
          <w:b/>
          <w:sz w:val="26"/>
          <w:szCs w:val="26"/>
        </w:rPr>
        <w:t> </w:t>
      </w:r>
      <w:r w:rsidR="006F7243" w:rsidRPr="00F8489E">
        <w:rPr>
          <w:rFonts w:ascii="Arial Narrow" w:hAnsi="Arial Narrow" w:cs="Arial"/>
          <w:b/>
          <w:sz w:val="26"/>
          <w:szCs w:val="26"/>
        </w:rPr>
        <w:t>файла</w:t>
      </w:r>
      <w:r w:rsidR="00FF37B4" w:rsidRPr="0025279A">
        <w:rPr>
          <w:rFonts w:ascii="Arial" w:eastAsia="MS Mincho" w:hAnsi="Arial" w:cs="Arial"/>
          <w:sz w:val="26"/>
          <w:szCs w:val="26"/>
        </w:rPr>
        <w:t>″</w:t>
      </w:r>
      <w:r w:rsidR="00C8597C" w:rsidRPr="0025279A">
        <w:rPr>
          <w:rFonts w:ascii="Arial" w:eastAsia="MS Mincho" w:hAnsi="Arial" w:cs="Arial"/>
          <w:sz w:val="26"/>
          <w:szCs w:val="26"/>
        </w:rPr>
        <w:t>.</w:t>
      </w:r>
      <w:r w:rsidR="006D4FFA" w:rsidRPr="0025279A">
        <w:rPr>
          <w:rFonts w:ascii="Arial" w:hAnsi="Arial" w:cs="Arial"/>
          <w:sz w:val="26"/>
          <w:szCs w:val="26"/>
        </w:rPr>
        <w:t xml:space="preserve"> Кнопка</w:t>
      </w:r>
      <w:r w:rsidR="00EF42CE" w:rsidRPr="0025279A">
        <w:rPr>
          <w:rFonts w:ascii="Arial" w:hAnsi="Arial" w:cs="Arial"/>
          <w:sz w:val="26"/>
          <w:szCs w:val="26"/>
        </w:rPr>
        <w:t> </w:t>
      </w:r>
      <w:r w:rsidR="0095166D" w:rsidRPr="0025279A">
        <w:rPr>
          <w:rFonts w:ascii="Arial" w:hAnsi="Arial" w:cs="Arial"/>
          <w:sz w:val="26"/>
          <w:szCs w:val="26"/>
        </w:rPr>
        <w:t>актив</w:t>
      </w:r>
      <w:r w:rsidR="006D4FFA" w:rsidRPr="0025279A">
        <w:rPr>
          <w:rFonts w:ascii="Arial" w:hAnsi="Arial" w:cs="Arial"/>
          <w:sz w:val="26"/>
          <w:szCs w:val="26"/>
        </w:rPr>
        <w:t>на только при</w:t>
      </w:r>
      <w:r w:rsidR="008D26F8">
        <w:rPr>
          <w:rFonts w:ascii="Arial" w:hAnsi="Arial" w:cs="Arial"/>
          <w:sz w:val="26"/>
          <w:szCs w:val="26"/>
        </w:rPr>
        <w:t xml:space="preserve"> подключенном внешнем носителе.</w:t>
      </w:r>
    </w:p>
    <w:p w:rsidR="009806FD" w:rsidRPr="0025279A" w:rsidRDefault="006D4FFA" w:rsidP="00355E06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Нажатием кнопки </w:t>
      </w:r>
      <w:r w:rsidR="00B35107" w:rsidRPr="0025279A">
        <w:rPr>
          <w:rFonts w:ascii="Arial" w:eastAsia="MS Mincho" w:hAnsi="Arial" w:cs="Arial"/>
          <w:sz w:val="26"/>
          <w:szCs w:val="26"/>
        </w:rPr>
        <w:t>″</w:t>
      </w:r>
      <w:r w:rsidR="00ED16C0" w:rsidRPr="0025279A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52" name="Рисунок 52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выхо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203" w:rsidRPr="0025279A">
        <w:rPr>
          <w:rFonts w:ascii="Arial" w:eastAsia="MS Mincho" w:hAnsi="Arial" w:cs="Arial"/>
          <w:sz w:val="26"/>
          <w:szCs w:val="26"/>
        </w:rPr>
        <w:t xml:space="preserve"> (</w:t>
      </w:r>
      <w:r w:rsidRPr="00F8489E">
        <w:rPr>
          <w:rFonts w:ascii="Arial Narrow" w:hAnsi="Arial Narrow" w:cs="Arial"/>
          <w:b/>
          <w:sz w:val="26"/>
          <w:szCs w:val="26"/>
        </w:rPr>
        <w:t>МЕНЮ</w:t>
      </w:r>
      <w:r w:rsidR="00ED1203" w:rsidRPr="00F8489E">
        <w:rPr>
          <w:rFonts w:ascii="Arial" w:hAnsi="Arial" w:cs="Arial"/>
          <w:sz w:val="26"/>
          <w:szCs w:val="26"/>
        </w:rPr>
        <w:t>)</w:t>
      </w:r>
      <w:r w:rsidR="00B35107" w:rsidRPr="0025279A">
        <w:rPr>
          <w:rFonts w:ascii="Arial" w:eastAsia="MS Mincho" w:hAnsi="Arial" w:cs="Arial"/>
          <w:sz w:val="26"/>
          <w:szCs w:val="26"/>
        </w:rPr>
        <w:t>″</w:t>
      </w:r>
      <w:r w:rsidR="00FA10C6" w:rsidRPr="0025279A">
        <w:rPr>
          <w:rFonts w:ascii="Arial" w:eastAsia="MS Mincho" w:hAnsi="Arial" w:cs="Arial"/>
          <w:sz w:val="26"/>
          <w:szCs w:val="26"/>
        </w:rPr>
        <w:t xml:space="preserve"> </w:t>
      </w:r>
      <w:r w:rsidRPr="0025279A">
        <w:rPr>
          <w:rFonts w:ascii="Arial" w:eastAsia="MS Mincho" w:hAnsi="Arial" w:cs="Arial"/>
          <w:sz w:val="26"/>
          <w:szCs w:val="26"/>
        </w:rPr>
        <w:t>осуществляется возврат на предыдущую страницу.</w:t>
      </w:r>
    </w:p>
    <w:p w:rsidR="001C652A" w:rsidRPr="0025279A" w:rsidRDefault="00451C51" w:rsidP="00C924E2">
      <w:pPr>
        <w:tabs>
          <w:tab w:val="left" w:pos="1248"/>
        </w:tabs>
        <w:spacing w:before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3.10.3</w:t>
      </w:r>
      <w:r w:rsidRPr="0025279A">
        <w:rPr>
          <w:rFonts w:ascii="Arial" w:hAnsi="Arial" w:cs="Arial"/>
          <w:sz w:val="26"/>
          <w:szCs w:val="26"/>
        </w:rPr>
        <w:tab/>
      </w:r>
      <w:r w:rsidR="00AE1F4A" w:rsidRPr="0025279A">
        <w:rPr>
          <w:rFonts w:ascii="Arial" w:hAnsi="Arial" w:cs="Arial"/>
          <w:sz w:val="26"/>
          <w:szCs w:val="26"/>
        </w:rPr>
        <w:t xml:space="preserve">При выборе позиции </w:t>
      </w:r>
      <w:r w:rsidR="00B35107" w:rsidRPr="0025279A">
        <w:rPr>
          <w:rFonts w:ascii="Arial" w:eastAsia="MS Mincho" w:hAnsi="Arial" w:cs="Arial"/>
          <w:sz w:val="26"/>
          <w:szCs w:val="26"/>
        </w:rPr>
        <w:t>″</w:t>
      </w:r>
      <w:r w:rsidR="00AE1F4A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210A7B" w:rsidRPr="00F8489E">
        <w:rPr>
          <w:rFonts w:ascii="Arial Narrow" w:hAnsi="Arial Narrow" w:cs="Arial"/>
          <w:b/>
          <w:sz w:val="26"/>
          <w:szCs w:val="26"/>
        </w:rPr>
        <w:t> </w:t>
      </w:r>
      <w:r w:rsidR="005244D3" w:rsidRPr="00F8489E">
        <w:rPr>
          <w:rFonts w:ascii="Arial Narrow" w:hAnsi="Arial Narrow" w:cs="Arial"/>
          <w:b/>
          <w:sz w:val="26"/>
          <w:szCs w:val="26"/>
        </w:rPr>
        <w:t>/</w:t>
      </w:r>
      <w:r w:rsidR="00210A7B" w:rsidRPr="00F8489E">
        <w:rPr>
          <w:rFonts w:ascii="Arial Narrow" w:hAnsi="Arial Narrow" w:cs="Arial"/>
          <w:b/>
          <w:sz w:val="26"/>
          <w:szCs w:val="26"/>
        </w:rPr>
        <w:t> </w:t>
      </w:r>
      <w:r w:rsidR="001C652A" w:rsidRPr="00F8489E">
        <w:rPr>
          <w:rFonts w:ascii="Arial Narrow" w:hAnsi="Arial Narrow" w:cs="Arial"/>
          <w:b/>
          <w:sz w:val="26"/>
          <w:szCs w:val="26"/>
        </w:rPr>
        <w:t>ВНУТР</w:t>
      </w:r>
      <w:r w:rsidR="00210A7B" w:rsidRPr="00F8489E">
        <w:rPr>
          <w:rFonts w:ascii="Arial Narrow" w:hAnsi="Arial Narrow" w:cs="Arial"/>
          <w:b/>
          <w:sz w:val="26"/>
          <w:szCs w:val="26"/>
        </w:rPr>
        <w:t> </w:t>
      </w:r>
      <w:r w:rsidR="001C652A" w:rsidRPr="00F8489E">
        <w:rPr>
          <w:rFonts w:ascii="Arial Narrow" w:hAnsi="Arial Narrow" w:cs="Arial"/>
          <w:b/>
          <w:sz w:val="26"/>
          <w:szCs w:val="26"/>
        </w:rPr>
        <w:t>ЗУ</w:t>
      </w:r>
      <w:r w:rsidR="00B35107" w:rsidRPr="0025279A">
        <w:rPr>
          <w:rFonts w:ascii="Arial" w:eastAsia="MS Mincho" w:hAnsi="Arial" w:cs="Arial"/>
          <w:sz w:val="26"/>
          <w:szCs w:val="26"/>
        </w:rPr>
        <w:t>″</w:t>
      </w:r>
      <w:r w:rsidR="00DF602B" w:rsidRPr="0025279A">
        <w:rPr>
          <w:rFonts w:ascii="Arial" w:hAnsi="Arial" w:cs="Arial"/>
          <w:sz w:val="26"/>
          <w:szCs w:val="26"/>
        </w:rPr>
        <w:t xml:space="preserve"> </w:t>
      </w:r>
      <w:r w:rsidR="00257B85" w:rsidRPr="0025279A">
        <w:rPr>
          <w:rFonts w:ascii="Arial" w:hAnsi="Arial" w:cs="Arial"/>
          <w:sz w:val="26"/>
          <w:szCs w:val="26"/>
        </w:rPr>
        <w:t>доступны кнопки</w:t>
      </w:r>
      <w:r w:rsidR="00AE1F4A" w:rsidRPr="0025279A">
        <w:rPr>
          <w:rFonts w:ascii="Arial" w:hAnsi="Arial" w:cs="Arial"/>
          <w:sz w:val="26"/>
          <w:szCs w:val="26"/>
        </w:rPr>
        <w:t>:</w:t>
      </w:r>
    </w:p>
    <w:p w:rsidR="00DF602B" w:rsidRPr="0025279A" w:rsidRDefault="00DF602B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-</w:t>
      </w:r>
      <w:r w:rsidR="004E4AC6" w:rsidRPr="0025279A">
        <w:rPr>
          <w:rFonts w:ascii="Arial" w:hAnsi="Arial" w:cs="Arial"/>
          <w:sz w:val="26"/>
          <w:szCs w:val="26"/>
        </w:rPr>
        <w:t> </w:t>
      </w:r>
      <w:r w:rsidRPr="0025279A">
        <w:rPr>
          <w:rFonts w:ascii="Arial" w:hAnsi="Arial" w:cs="Arial"/>
          <w:sz w:val="26"/>
          <w:szCs w:val="26"/>
        </w:rPr>
        <w:t>кнопка</w:t>
      </w:r>
      <w:r w:rsidR="00B07E47" w:rsidRPr="0025279A">
        <w:rPr>
          <w:rFonts w:ascii="Arial" w:hAnsi="Arial" w:cs="Arial"/>
          <w:sz w:val="26"/>
          <w:szCs w:val="26"/>
        </w:rPr>
        <w:t xml:space="preserve"> </w:t>
      </w:r>
      <w:r w:rsidR="00C804B4" w:rsidRPr="0025279A">
        <w:rPr>
          <w:rFonts w:ascii="Arial" w:hAnsi="Arial" w:cs="Arial"/>
          <w:sz w:val="26"/>
          <w:szCs w:val="26"/>
        </w:rPr>
        <w:t> </w:t>
      </w:r>
      <w:r w:rsidR="00ED16C0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53" name="Рисунок 53" descr="показыв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показывать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4B4" w:rsidRPr="0025279A">
        <w:rPr>
          <w:rFonts w:ascii="Arial" w:hAnsi="Arial" w:cs="Arial"/>
          <w:sz w:val="26"/>
          <w:szCs w:val="26"/>
        </w:rPr>
        <w:t> </w:t>
      </w:r>
      <w:r w:rsidR="00DA1EC5" w:rsidRPr="0025279A">
        <w:rPr>
          <w:rFonts w:ascii="Arial" w:hAnsi="Arial" w:cs="Arial"/>
          <w:sz w:val="26"/>
          <w:szCs w:val="26"/>
        </w:rPr>
        <w:t>/ </w:t>
      </w:r>
      <w:r w:rsidR="00ED16C0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54" name="Рисунок 54" descr="не показыв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не показывать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EC5" w:rsidRPr="0025279A">
        <w:rPr>
          <w:rFonts w:ascii="Arial" w:hAnsi="Arial" w:cs="Arial"/>
          <w:sz w:val="26"/>
          <w:szCs w:val="26"/>
        </w:rPr>
        <w:t> </w:t>
      </w:r>
      <w:r w:rsidR="00293D85" w:rsidRPr="0025279A">
        <w:rPr>
          <w:rFonts w:ascii="Arial" w:hAnsi="Arial" w:cs="Arial"/>
          <w:sz w:val="26"/>
          <w:szCs w:val="26"/>
        </w:rPr>
        <w:t xml:space="preserve"> </w:t>
      </w:r>
      <w:r w:rsidRPr="0025279A">
        <w:rPr>
          <w:rFonts w:ascii="Arial" w:hAnsi="Arial" w:cs="Arial"/>
          <w:sz w:val="26"/>
          <w:szCs w:val="26"/>
        </w:rPr>
        <w:t>позволяет показывать</w:t>
      </w:r>
      <w:r w:rsidR="00EF13DE" w:rsidRPr="0025279A">
        <w:rPr>
          <w:rFonts w:ascii="Arial" w:hAnsi="Arial" w:cs="Arial"/>
          <w:sz w:val="26"/>
          <w:szCs w:val="26"/>
        </w:rPr>
        <w:t>/не</w:t>
      </w:r>
      <w:r w:rsidR="00293D85" w:rsidRPr="0025279A">
        <w:rPr>
          <w:rFonts w:ascii="Arial" w:hAnsi="Arial" w:cs="Arial"/>
          <w:sz w:val="26"/>
          <w:szCs w:val="26"/>
        </w:rPr>
        <w:t> </w:t>
      </w:r>
      <w:r w:rsidR="00EF13DE" w:rsidRPr="0025279A">
        <w:rPr>
          <w:rFonts w:ascii="Arial" w:hAnsi="Arial" w:cs="Arial"/>
          <w:sz w:val="26"/>
          <w:szCs w:val="26"/>
        </w:rPr>
        <w:t>показывать</w:t>
      </w:r>
      <w:r w:rsidRPr="0025279A">
        <w:rPr>
          <w:rFonts w:ascii="Arial" w:hAnsi="Arial" w:cs="Arial"/>
          <w:sz w:val="26"/>
          <w:szCs w:val="26"/>
        </w:rPr>
        <w:t xml:space="preserve"> сигнал</w:t>
      </w:r>
      <w:r w:rsidR="00CB5AB5" w:rsidRPr="0025279A">
        <w:rPr>
          <w:rFonts w:ascii="Arial" w:hAnsi="Arial" w:cs="Arial"/>
          <w:sz w:val="26"/>
          <w:szCs w:val="26"/>
        </w:rPr>
        <w:t>,</w:t>
      </w:r>
      <w:r w:rsidRPr="0025279A">
        <w:rPr>
          <w:rFonts w:ascii="Arial" w:hAnsi="Arial" w:cs="Arial"/>
          <w:sz w:val="26"/>
          <w:szCs w:val="26"/>
        </w:rPr>
        <w:t xml:space="preserve"> </w:t>
      </w:r>
      <w:r w:rsidR="00CB5AB5" w:rsidRPr="0025279A">
        <w:rPr>
          <w:rFonts w:ascii="Arial" w:hAnsi="Arial" w:cs="Arial"/>
          <w:sz w:val="26"/>
          <w:szCs w:val="26"/>
        </w:rPr>
        <w:t xml:space="preserve">выбранный </w:t>
      </w:r>
      <w:r w:rsidRPr="0025279A">
        <w:rPr>
          <w:rFonts w:ascii="Arial" w:hAnsi="Arial" w:cs="Arial"/>
          <w:sz w:val="26"/>
          <w:szCs w:val="26"/>
        </w:rPr>
        <w:t xml:space="preserve">из </w:t>
      </w:r>
      <w:r w:rsidR="00C804B4" w:rsidRPr="0025279A">
        <w:rPr>
          <w:rFonts w:ascii="Arial" w:hAnsi="Arial" w:cs="Arial"/>
          <w:sz w:val="26"/>
          <w:szCs w:val="26"/>
        </w:rPr>
        <w:t>энергонезависимой памяти</w:t>
      </w:r>
      <w:r w:rsidR="00CB5AB5" w:rsidRPr="0025279A">
        <w:rPr>
          <w:rFonts w:ascii="Arial" w:hAnsi="Arial" w:cs="Arial"/>
          <w:sz w:val="26"/>
          <w:szCs w:val="26"/>
        </w:rPr>
        <w:t>,</w:t>
      </w:r>
      <w:r w:rsidRPr="0025279A">
        <w:rPr>
          <w:rFonts w:ascii="Arial" w:hAnsi="Arial" w:cs="Arial"/>
          <w:sz w:val="26"/>
          <w:szCs w:val="26"/>
        </w:rPr>
        <w:t xml:space="preserve"> поверх текущего сигнала</w:t>
      </w:r>
      <w:r w:rsidR="00EF13DE" w:rsidRPr="0025279A">
        <w:rPr>
          <w:rFonts w:ascii="Arial" w:hAnsi="Arial" w:cs="Arial"/>
          <w:sz w:val="26"/>
          <w:szCs w:val="26"/>
        </w:rPr>
        <w:t>;</w:t>
      </w:r>
    </w:p>
    <w:p w:rsidR="00DF602B" w:rsidRPr="0025279A" w:rsidRDefault="00DF602B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-</w:t>
      </w:r>
      <w:r w:rsidR="00F8489E">
        <w:rPr>
          <w:rFonts w:ascii="Arial" w:hAnsi="Arial" w:cs="Arial"/>
          <w:sz w:val="26"/>
          <w:szCs w:val="26"/>
        </w:rPr>
        <w:t> </w:t>
      </w:r>
      <w:r w:rsidR="00651FF2">
        <w:rPr>
          <w:rFonts w:ascii="Arial" w:hAnsi="Arial" w:cs="Arial"/>
          <w:sz w:val="26"/>
          <w:szCs w:val="26"/>
        </w:rPr>
        <w:t>кнопка</w:t>
      </w:r>
      <w:r w:rsidR="00DA1EC5" w:rsidRPr="0025279A">
        <w:rPr>
          <w:rFonts w:ascii="Arial" w:hAnsi="Arial" w:cs="Arial"/>
          <w:sz w:val="26"/>
          <w:szCs w:val="26"/>
        </w:rPr>
        <w:t> </w:t>
      </w:r>
      <w:r w:rsidR="00ED16C0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55" name="Рисунок 55" descr="текущ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текущий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EC5" w:rsidRPr="0025279A">
        <w:rPr>
          <w:rFonts w:ascii="Arial" w:hAnsi="Arial" w:cs="Arial"/>
          <w:sz w:val="26"/>
          <w:szCs w:val="26"/>
        </w:rPr>
        <w:t> </w:t>
      </w:r>
      <w:r w:rsidR="00DA1EC5" w:rsidRPr="0025279A">
        <w:rPr>
          <w:rFonts w:ascii="Arial" w:hAnsi="Arial" w:cs="Arial"/>
          <w:b/>
          <w:sz w:val="26"/>
          <w:szCs w:val="26"/>
        </w:rPr>
        <w:t>/</w:t>
      </w:r>
      <w:r w:rsidR="00DA1EC5" w:rsidRPr="0025279A">
        <w:rPr>
          <w:rFonts w:ascii="Arial" w:hAnsi="Arial" w:cs="Arial"/>
          <w:sz w:val="26"/>
          <w:szCs w:val="26"/>
        </w:rPr>
        <w:t> </w:t>
      </w:r>
      <w:r w:rsidR="00ED16C0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56" name="Рисунок 56" descr="записа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записанный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EC5" w:rsidRPr="0025279A">
        <w:rPr>
          <w:rFonts w:ascii="Arial" w:hAnsi="Arial" w:cs="Arial"/>
          <w:sz w:val="26"/>
          <w:szCs w:val="26"/>
        </w:rPr>
        <w:t> </w:t>
      </w:r>
      <w:r w:rsidR="00DA1EC5" w:rsidRPr="0025279A">
        <w:rPr>
          <w:rFonts w:ascii="Arial" w:hAnsi="Arial" w:cs="Arial"/>
          <w:b/>
          <w:sz w:val="26"/>
          <w:szCs w:val="26"/>
        </w:rPr>
        <w:t>/</w:t>
      </w:r>
      <w:r w:rsidR="00293D85" w:rsidRPr="0025279A">
        <w:rPr>
          <w:rFonts w:ascii="Arial" w:hAnsi="Arial" w:cs="Arial"/>
          <w:sz w:val="26"/>
          <w:szCs w:val="26"/>
        </w:rPr>
        <w:t> </w:t>
      </w:r>
      <w:r w:rsidR="00293D85" w:rsidRPr="00F8489E">
        <w:rPr>
          <w:rFonts w:ascii="Arial Narrow" w:hAnsi="Arial Narrow" w:cs="Arial"/>
          <w:b/>
          <w:sz w:val="26"/>
          <w:szCs w:val="26"/>
        </w:rPr>
        <w:t>ОБА</w:t>
      </w:r>
      <w:r w:rsidR="00293D85" w:rsidRPr="0025279A">
        <w:rPr>
          <w:rFonts w:ascii="Arial" w:hAnsi="Arial" w:cs="Arial"/>
          <w:sz w:val="26"/>
          <w:szCs w:val="26"/>
        </w:rPr>
        <w:t xml:space="preserve"> </w:t>
      </w:r>
      <w:r w:rsidR="00AE1F4A" w:rsidRPr="0025279A">
        <w:rPr>
          <w:rFonts w:ascii="Arial" w:hAnsi="Arial" w:cs="Arial"/>
          <w:sz w:val="26"/>
          <w:szCs w:val="26"/>
        </w:rPr>
        <w:t xml:space="preserve">позволяет выбрать </w:t>
      </w:r>
      <w:r w:rsidR="00B07E47" w:rsidRPr="0025279A">
        <w:rPr>
          <w:rFonts w:ascii="Arial" w:hAnsi="Arial" w:cs="Arial"/>
          <w:sz w:val="26"/>
          <w:szCs w:val="26"/>
        </w:rPr>
        <w:t>отображение текущего</w:t>
      </w:r>
      <w:r w:rsidR="00515132" w:rsidRPr="0025279A">
        <w:rPr>
          <w:rFonts w:ascii="Arial" w:hAnsi="Arial" w:cs="Arial"/>
          <w:sz w:val="26"/>
          <w:szCs w:val="26"/>
        </w:rPr>
        <w:t>,</w:t>
      </w:r>
      <w:r w:rsidR="00B07E47" w:rsidRPr="0025279A">
        <w:rPr>
          <w:rFonts w:ascii="Arial" w:hAnsi="Arial" w:cs="Arial"/>
          <w:sz w:val="26"/>
          <w:szCs w:val="26"/>
        </w:rPr>
        <w:t xml:space="preserve"> </w:t>
      </w:r>
      <w:r w:rsidR="00293D85" w:rsidRPr="0025279A">
        <w:rPr>
          <w:rFonts w:ascii="Arial" w:hAnsi="Arial" w:cs="Arial"/>
          <w:sz w:val="26"/>
          <w:szCs w:val="26"/>
        </w:rPr>
        <w:t xml:space="preserve">сохраненного или </w:t>
      </w:r>
      <w:r w:rsidR="006F7BFE" w:rsidRPr="0025279A">
        <w:rPr>
          <w:rFonts w:ascii="Arial" w:hAnsi="Arial" w:cs="Arial"/>
          <w:sz w:val="26"/>
          <w:szCs w:val="26"/>
        </w:rPr>
        <w:t>оба</w:t>
      </w:r>
      <w:r w:rsidR="00293D85" w:rsidRPr="0025279A">
        <w:rPr>
          <w:rFonts w:ascii="Arial" w:hAnsi="Arial" w:cs="Arial"/>
          <w:sz w:val="26"/>
          <w:szCs w:val="26"/>
        </w:rPr>
        <w:t xml:space="preserve"> </w:t>
      </w:r>
      <w:r w:rsidR="00B07E47" w:rsidRPr="0025279A">
        <w:rPr>
          <w:rFonts w:ascii="Arial" w:hAnsi="Arial" w:cs="Arial"/>
          <w:sz w:val="26"/>
          <w:szCs w:val="26"/>
        </w:rPr>
        <w:t>сигнал</w:t>
      </w:r>
      <w:r w:rsidR="006F7BFE" w:rsidRPr="0025279A">
        <w:rPr>
          <w:rFonts w:ascii="Arial" w:hAnsi="Arial" w:cs="Arial"/>
          <w:sz w:val="26"/>
          <w:szCs w:val="26"/>
        </w:rPr>
        <w:t>а</w:t>
      </w:r>
      <w:r w:rsidR="00FE5254" w:rsidRPr="0025279A">
        <w:rPr>
          <w:rFonts w:ascii="Arial" w:hAnsi="Arial" w:cs="Arial"/>
          <w:sz w:val="26"/>
          <w:szCs w:val="26"/>
        </w:rPr>
        <w:t>;</w:t>
      </w:r>
    </w:p>
    <w:p w:rsidR="00EF13DE" w:rsidRPr="0025279A" w:rsidRDefault="00EF13DE" w:rsidP="002E6F8B">
      <w:pPr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CB5AB5" w:rsidRPr="0025279A">
        <w:rPr>
          <w:rFonts w:ascii="Arial" w:hAnsi="Arial" w:cs="Arial"/>
          <w:sz w:val="26"/>
          <w:szCs w:val="26"/>
        </w:rPr>
        <w:t>кнопка</w:t>
      </w:r>
      <w:r w:rsidR="0095166D" w:rsidRPr="0025279A">
        <w:rPr>
          <w:rFonts w:ascii="Arial" w:hAnsi="Arial" w:cs="Arial"/>
          <w:sz w:val="26"/>
          <w:szCs w:val="26"/>
        </w:rPr>
        <w:t xml:space="preserve"> </w:t>
      </w:r>
      <w:r w:rsidR="00ED16C0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57" name="Рисунок 57" descr="сохранить в ППЗ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сохранить в ППЗУ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AB5" w:rsidRPr="0025279A">
        <w:rPr>
          <w:rFonts w:ascii="Arial" w:hAnsi="Arial" w:cs="Arial"/>
          <w:sz w:val="26"/>
          <w:szCs w:val="26"/>
        </w:rPr>
        <w:t xml:space="preserve"> </w:t>
      </w:r>
      <w:r w:rsidR="00D47FFD" w:rsidRPr="00D47FFD">
        <w:rPr>
          <w:rFonts w:ascii="Arial" w:hAnsi="Arial" w:cs="Arial"/>
          <w:sz w:val="26"/>
          <w:szCs w:val="26"/>
        </w:rPr>
        <w:t>выполняет запись текущего сигнала</w:t>
      </w:r>
      <w:r w:rsidR="00D47FFD" w:rsidRPr="00966581">
        <w:rPr>
          <w:sz w:val="28"/>
          <w:szCs w:val="26"/>
        </w:rPr>
        <w:t xml:space="preserve"> </w:t>
      </w:r>
      <w:r w:rsidR="00C00843" w:rsidRPr="0025279A">
        <w:rPr>
          <w:rFonts w:ascii="Arial" w:hAnsi="Arial" w:cs="Arial"/>
          <w:sz w:val="26"/>
          <w:szCs w:val="26"/>
        </w:rPr>
        <w:t>в энергонезависимую память</w:t>
      </w:r>
      <w:r w:rsidR="0095166D" w:rsidRPr="0025279A">
        <w:rPr>
          <w:rFonts w:ascii="Arial" w:hAnsi="Arial" w:cs="Arial"/>
          <w:sz w:val="26"/>
          <w:szCs w:val="26"/>
        </w:rPr>
        <w:t>;</w:t>
      </w:r>
    </w:p>
    <w:p w:rsidR="0095166D" w:rsidRPr="0025279A" w:rsidRDefault="0095166D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-</w:t>
      </w:r>
      <w:r w:rsidR="002E6F8B" w:rsidRPr="0025279A">
        <w:rPr>
          <w:rFonts w:ascii="Arial" w:hAnsi="Arial" w:cs="Arial"/>
          <w:sz w:val="26"/>
          <w:szCs w:val="26"/>
        </w:rPr>
        <w:t> </w:t>
      </w:r>
      <w:r w:rsidRPr="0025279A">
        <w:rPr>
          <w:rFonts w:ascii="Arial" w:hAnsi="Arial" w:cs="Arial"/>
          <w:sz w:val="26"/>
          <w:szCs w:val="26"/>
        </w:rPr>
        <w:t xml:space="preserve">кнопка </w:t>
      </w:r>
      <w:r w:rsidR="00ED16C0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58" name="Рисунок 58" descr="фле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флеш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79A">
        <w:rPr>
          <w:rFonts w:ascii="Arial" w:hAnsi="Arial" w:cs="Arial"/>
          <w:sz w:val="26"/>
          <w:szCs w:val="26"/>
        </w:rPr>
        <w:t xml:space="preserve"> сохран</w:t>
      </w:r>
      <w:r w:rsidR="00D47FFD">
        <w:rPr>
          <w:rFonts w:ascii="Arial" w:hAnsi="Arial" w:cs="Arial"/>
          <w:sz w:val="26"/>
          <w:szCs w:val="26"/>
        </w:rPr>
        <w:t>яет</w:t>
      </w:r>
      <w:r w:rsidRPr="0025279A">
        <w:rPr>
          <w:rFonts w:ascii="Arial" w:hAnsi="Arial" w:cs="Arial"/>
          <w:sz w:val="26"/>
          <w:szCs w:val="26"/>
        </w:rPr>
        <w:t xml:space="preserve"> выбранн</w:t>
      </w:r>
      <w:r w:rsidR="00F550A2" w:rsidRPr="0025279A">
        <w:rPr>
          <w:rFonts w:ascii="Arial" w:hAnsi="Arial" w:cs="Arial"/>
          <w:sz w:val="26"/>
          <w:szCs w:val="26"/>
        </w:rPr>
        <w:t>ый</w:t>
      </w:r>
      <w:r w:rsidR="005066FB" w:rsidRPr="0025279A">
        <w:rPr>
          <w:rFonts w:ascii="Arial" w:hAnsi="Arial" w:cs="Arial"/>
          <w:sz w:val="26"/>
          <w:szCs w:val="26"/>
        </w:rPr>
        <w:t xml:space="preserve"> из </w:t>
      </w:r>
      <w:r w:rsidR="00512216" w:rsidRPr="0025279A">
        <w:rPr>
          <w:rFonts w:ascii="Arial" w:hAnsi="Arial" w:cs="Arial"/>
          <w:sz w:val="26"/>
          <w:szCs w:val="26"/>
        </w:rPr>
        <w:t xml:space="preserve">памяти осциллографа </w:t>
      </w:r>
      <w:r w:rsidR="00F550A2" w:rsidRPr="0025279A">
        <w:rPr>
          <w:rFonts w:ascii="Arial" w:hAnsi="Arial" w:cs="Arial"/>
          <w:sz w:val="26"/>
          <w:szCs w:val="26"/>
        </w:rPr>
        <w:t>сигнал</w:t>
      </w:r>
      <w:r w:rsidRPr="0025279A">
        <w:rPr>
          <w:rFonts w:ascii="Arial" w:hAnsi="Arial" w:cs="Arial"/>
          <w:sz w:val="26"/>
          <w:szCs w:val="26"/>
        </w:rPr>
        <w:t xml:space="preserve"> на внешн</w:t>
      </w:r>
      <w:r w:rsidR="00512216" w:rsidRPr="0025279A">
        <w:rPr>
          <w:rFonts w:ascii="Arial" w:hAnsi="Arial" w:cs="Arial"/>
          <w:sz w:val="26"/>
          <w:szCs w:val="26"/>
        </w:rPr>
        <w:t>ий</w:t>
      </w:r>
      <w:r w:rsidRPr="0025279A">
        <w:rPr>
          <w:rFonts w:ascii="Arial" w:hAnsi="Arial" w:cs="Arial"/>
          <w:sz w:val="26"/>
          <w:szCs w:val="26"/>
        </w:rPr>
        <w:t xml:space="preserve"> </w:t>
      </w:r>
      <w:r w:rsidR="008D7F83" w:rsidRPr="0025279A">
        <w:rPr>
          <w:rFonts w:ascii="Arial" w:hAnsi="Arial" w:cs="Arial"/>
          <w:sz w:val="26"/>
          <w:szCs w:val="26"/>
        </w:rPr>
        <w:t>носитель</w:t>
      </w:r>
      <w:r w:rsidR="005066FB" w:rsidRPr="0025279A">
        <w:rPr>
          <w:rFonts w:ascii="Arial" w:hAnsi="Arial" w:cs="Arial"/>
          <w:sz w:val="26"/>
          <w:szCs w:val="26"/>
        </w:rPr>
        <w:t xml:space="preserve"> (доступна при </w:t>
      </w:r>
      <w:r w:rsidR="00512216" w:rsidRPr="0025279A">
        <w:rPr>
          <w:rFonts w:ascii="Arial" w:hAnsi="Arial" w:cs="Arial"/>
          <w:sz w:val="26"/>
          <w:szCs w:val="26"/>
        </w:rPr>
        <w:t>подключенном</w:t>
      </w:r>
      <w:r w:rsidR="005066FB" w:rsidRPr="0025279A">
        <w:rPr>
          <w:rFonts w:ascii="Arial" w:hAnsi="Arial" w:cs="Arial"/>
          <w:sz w:val="26"/>
          <w:szCs w:val="26"/>
        </w:rPr>
        <w:t xml:space="preserve"> </w:t>
      </w:r>
      <w:r w:rsidR="008D7F83" w:rsidRPr="0025279A">
        <w:rPr>
          <w:rFonts w:ascii="Arial" w:hAnsi="Arial" w:cs="Arial"/>
          <w:sz w:val="26"/>
          <w:szCs w:val="26"/>
        </w:rPr>
        <w:t>носителе</w:t>
      </w:r>
      <w:r w:rsidR="005066FB" w:rsidRPr="0025279A">
        <w:rPr>
          <w:rFonts w:ascii="Arial" w:hAnsi="Arial" w:cs="Arial"/>
          <w:sz w:val="26"/>
          <w:szCs w:val="26"/>
        </w:rPr>
        <w:t>)</w:t>
      </w:r>
      <w:r w:rsidRPr="0025279A">
        <w:rPr>
          <w:rFonts w:ascii="Arial" w:hAnsi="Arial" w:cs="Arial"/>
          <w:sz w:val="26"/>
          <w:szCs w:val="26"/>
        </w:rPr>
        <w:t>.</w:t>
      </w:r>
    </w:p>
    <w:p w:rsidR="005066FB" w:rsidRPr="0025279A" w:rsidRDefault="005066FB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Ручк</w:t>
      </w:r>
      <w:r w:rsidR="00056955" w:rsidRPr="0025279A">
        <w:rPr>
          <w:rFonts w:ascii="Arial" w:hAnsi="Arial" w:cs="Arial"/>
          <w:sz w:val="26"/>
          <w:szCs w:val="26"/>
        </w:rPr>
        <w:t>ой</w:t>
      </w:r>
      <w:r w:rsidRPr="0025279A">
        <w:rPr>
          <w:rFonts w:ascii="Arial" w:hAnsi="Arial" w:cs="Arial"/>
          <w:sz w:val="26"/>
          <w:szCs w:val="26"/>
        </w:rPr>
        <w:t xml:space="preserve"> </w:t>
      </w:r>
      <w:r w:rsidR="00386462" w:rsidRPr="0025279A">
        <w:rPr>
          <w:rFonts w:ascii="Arial" w:eastAsia="MS Mincho" w:hAnsi="Arial" w:cs="Arial"/>
          <w:sz w:val="26"/>
          <w:szCs w:val="26"/>
        </w:rPr>
        <w:t>″</w:t>
      </w:r>
      <w:r w:rsidRPr="00F8489E">
        <w:rPr>
          <w:rFonts w:ascii="Arial Narrow" w:hAnsi="Arial Narrow" w:cs="Arial"/>
          <w:b/>
          <w:sz w:val="26"/>
          <w:szCs w:val="26"/>
        </w:rPr>
        <w:t>УСТАНОВКА</w:t>
      </w:r>
      <w:r w:rsidR="00386462" w:rsidRPr="0025279A">
        <w:rPr>
          <w:rFonts w:ascii="Arial" w:eastAsia="MS Mincho" w:hAnsi="Arial" w:cs="Arial"/>
          <w:sz w:val="26"/>
          <w:szCs w:val="26"/>
        </w:rPr>
        <w:t>″</w:t>
      </w:r>
      <w:r w:rsidRPr="0025279A">
        <w:rPr>
          <w:rFonts w:ascii="Arial" w:hAnsi="Arial" w:cs="Arial"/>
          <w:sz w:val="26"/>
          <w:szCs w:val="26"/>
        </w:rPr>
        <w:t xml:space="preserve"> выбирает</w:t>
      </w:r>
      <w:r w:rsidR="00056955" w:rsidRPr="0025279A">
        <w:rPr>
          <w:rFonts w:ascii="Arial" w:hAnsi="Arial" w:cs="Arial"/>
          <w:sz w:val="26"/>
          <w:szCs w:val="26"/>
        </w:rPr>
        <w:t>ся</w:t>
      </w:r>
      <w:r w:rsidRPr="0025279A">
        <w:rPr>
          <w:rFonts w:ascii="Arial" w:hAnsi="Arial" w:cs="Arial"/>
          <w:sz w:val="26"/>
          <w:szCs w:val="26"/>
        </w:rPr>
        <w:t xml:space="preserve"> </w:t>
      </w:r>
      <w:r w:rsidR="002E6F8B" w:rsidRPr="0025279A">
        <w:rPr>
          <w:rFonts w:ascii="Arial" w:hAnsi="Arial" w:cs="Arial"/>
          <w:sz w:val="26"/>
          <w:szCs w:val="26"/>
        </w:rPr>
        <w:t xml:space="preserve">в памяти </w:t>
      </w:r>
      <w:r w:rsidRPr="0025279A">
        <w:rPr>
          <w:rFonts w:ascii="Arial" w:hAnsi="Arial" w:cs="Arial"/>
          <w:sz w:val="26"/>
          <w:szCs w:val="26"/>
        </w:rPr>
        <w:t>сохраненное измерение или место для</w:t>
      </w:r>
      <w:r w:rsidR="002E6F8B" w:rsidRPr="0025279A">
        <w:rPr>
          <w:rFonts w:ascii="Arial" w:hAnsi="Arial" w:cs="Arial"/>
          <w:sz w:val="26"/>
          <w:szCs w:val="26"/>
        </w:rPr>
        <w:t xml:space="preserve"> сохранения текущего измерения</w:t>
      </w:r>
      <w:r w:rsidRPr="0025279A">
        <w:rPr>
          <w:rFonts w:ascii="Arial" w:hAnsi="Arial" w:cs="Arial"/>
          <w:sz w:val="26"/>
          <w:szCs w:val="26"/>
        </w:rPr>
        <w:t xml:space="preserve">. Состояние </w:t>
      </w:r>
      <w:r w:rsidR="002E6F8B" w:rsidRPr="0025279A">
        <w:rPr>
          <w:rFonts w:ascii="Arial" w:hAnsi="Arial" w:cs="Arial"/>
          <w:sz w:val="26"/>
          <w:szCs w:val="26"/>
        </w:rPr>
        <w:t>памяти</w:t>
      </w:r>
      <w:r w:rsidRPr="0025279A">
        <w:rPr>
          <w:rFonts w:ascii="Arial" w:hAnsi="Arial" w:cs="Arial"/>
          <w:sz w:val="26"/>
          <w:szCs w:val="26"/>
        </w:rPr>
        <w:t xml:space="preserve"> отображается внизу сетки в виде горизонтального ряда квадратов</w:t>
      </w:r>
      <w:r w:rsidR="00056955" w:rsidRPr="0025279A">
        <w:rPr>
          <w:rFonts w:ascii="Arial" w:hAnsi="Arial" w:cs="Arial"/>
          <w:sz w:val="26"/>
          <w:szCs w:val="26"/>
        </w:rPr>
        <w:t xml:space="preserve"> (ячеек). Ячейки с записанными измерениями помечены номерами, свободные ячейки помечены знаком </w:t>
      </w:r>
      <w:r w:rsidR="00BB5A05" w:rsidRPr="0025279A">
        <w:rPr>
          <w:rFonts w:ascii="Arial" w:eastAsia="MS Mincho" w:hAnsi="Arial" w:cs="Arial"/>
          <w:sz w:val="26"/>
          <w:szCs w:val="26"/>
        </w:rPr>
        <w:t>″</w:t>
      </w:r>
      <w:r w:rsidR="00056955" w:rsidRPr="0025279A">
        <w:rPr>
          <w:rFonts w:ascii="Arial" w:hAnsi="Arial" w:cs="Arial"/>
          <w:sz w:val="26"/>
          <w:szCs w:val="26"/>
        </w:rPr>
        <w:t>Х</w:t>
      </w:r>
      <w:r w:rsidR="00BB5A05" w:rsidRPr="0025279A">
        <w:rPr>
          <w:rFonts w:ascii="Arial" w:eastAsia="MS Mincho" w:hAnsi="Arial" w:cs="Arial"/>
          <w:sz w:val="26"/>
          <w:szCs w:val="26"/>
        </w:rPr>
        <w:t>″</w:t>
      </w:r>
      <w:r w:rsidR="004143F1" w:rsidRPr="0025279A">
        <w:rPr>
          <w:rFonts w:ascii="Arial" w:hAnsi="Arial" w:cs="Arial"/>
          <w:sz w:val="26"/>
          <w:szCs w:val="26"/>
        </w:rPr>
        <w:t>.</w:t>
      </w:r>
    </w:p>
    <w:p w:rsidR="003E41D6" w:rsidRPr="0025279A" w:rsidRDefault="00F4643A" w:rsidP="001E26D5">
      <w:pPr>
        <w:tabs>
          <w:tab w:val="left" w:pos="1418"/>
        </w:tabs>
        <w:spacing w:before="120" w:line="276" w:lineRule="auto"/>
        <w:ind w:firstLine="566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3.10.4</w:t>
      </w:r>
      <w:r w:rsidRPr="0025279A">
        <w:rPr>
          <w:rFonts w:ascii="Arial" w:hAnsi="Arial" w:cs="Arial"/>
          <w:sz w:val="26"/>
          <w:szCs w:val="26"/>
        </w:rPr>
        <w:tab/>
      </w:r>
      <w:r w:rsidR="00B159AD" w:rsidRPr="0025279A">
        <w:rPr>
          <w:rFonts w:ascii="Arial" w:hAnsi="Arial" w:cs="Arial"/>
          <w:sz w:val="26"/>
          <w:szCs w:val="26"/>
        </w:rPr>
        <w:t>П</w:t>
      </w:r>
      <w:r w:rsidR="0033603A" w:rsidRPr="0025279A">
        <w:rPr>
          <w:rFonts w:ascii="Arial" w:hAnsi="Arial" w:cs="Arial"/>
          <w:sz w:val="26"/>
          <w:szCs w:val="26"/>
        </w:rPr>
        <w:t>озици</w:t>
      </w:r>
      <w:r w:rsidR="00B159AD" w:rsidRPr="0025279A">
        <w:rPr>
          <w:rFonts w:ascii="Arial" w:hAnsi="Arial" w:cs="Arial"/>
          <w:sz w:val="26"/>
          <w:szCs w:val="26"/>
        </w:rPr>
        <w:t>я</w:t>
      </w:r>
      <w:r w:rsidR="0033603A" w:rsidRPr="0025279A">
        <w:rPr>
          <w:rFonts w:ascii="Arial" w:hAnsi="Arial" w:cs="Arial"/>
          <w:sz w:val="26"/>
          <w:szCs w:val="26"/>
        </w:rPr>
        <w:t xml:space="preserve"> </w:t>
      </w:r>
      <w:r w:rsidR="00386462" w:rsidRPr="0025279A">
        <w:rPr>
          <w:rFonts w:ascii="Arial" w:eastAsia="MS Mincho" w:hAnsi="Arial" w:cs="Arial"/>
          <w:sz w:val="26"/>
          <w:szCs w:val="26"/>
        </w:rPr>
        <w:t>″</w:t>
      </w:r>
      <w:r w:rsidR="0033603A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2A58B5" w:rsidRPr="00F8489E">
        <w:rPr>
          <w:rFonts w:ascii="Arial Narrow" w:hAnsi="Arial Narrow" w:cs="Arial"/>
          <w:sz w:val="26"/>
          <w:szCs w:val="26"/>
        </w:rPr>
        <w:t> </w:t>
      </w:r>
      <w:r w:rsidR="005244D3" w:rsidRPr="00F8489E">
        <w:rPr>
          <w:rFonts w:ascii="Arial Narrow" w:hAnsi="Arial Narrow" w:cs="Arial"/>
          <w:b/>
          <w:sz w:val="26"/>
          <w:szCs w:val="26"/>
        </w:rPr>
        <w:t>/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33603A" w:rsidRPr="00F8489E">
        <w:rPr>
          <w:rFonts w:ascii="Arial Narrow" w:hAnsi="Arial Narrow" w:cs="Arial"/>
          <w:b/>
          <w:sz w:val="26"/>
          <w:szCs w:val="26"/>
        </w:rPr>
        <w:t>ВНЕШН</w:t>
      </w:r>
      <w:r w:rsidR="00345C91" w:rsidRPr="00F8489E">
        <w:rPr>
          <w:rFonts w:ascii="Arial Narrow" w:hAnsi="Arial Narrow" w:cs="Arial"/>
          <w:b/>
          <w:sz w:val="26"/>
          <w:szCs w:val="26"/>
        </w:rPr>
        <w:t> </w:t>
      </w:r>
      <w:r w:rsidR="0033603A" w:rsidRPr="00F8489E">
        <w:rPr>
          <w:rFonts w:ascii="Arial Narrow" w:hAnsi="Arial Narrow" w:cs="Arial"/>
          <w:b/>
          <w:sz w:val="26"/>
          <w:szCs w:val="26"/>
        </w:rPr>
        <w:t>ЗУ</w:t>
      </w:r>
      <w:r w:rsidR="00386462" w:rsidRPr="0025279A">
        <w:rPr>
          <w:rFonts w:ascii="Arial" w:eastAsia="MS Mincho" w:hAnsi="Arial" w:cs="Arial"/>
          <w:sz w:val="26"/>
          <w:szCs w:val="26"/>
        </w:rPr>
        <w:t>″</w:t>
      </w:r>
      <w:r w:rsidR="0033603A" w:rsidRPr="0025279A">
        <w:rPr>
          <w:rFonts w:ascii="Arial" w:hAnsi="Arial" w:cs="Arial"/>
          <w:sz w:val="26"/>
          <w:szCs w:val="26"/>
        </w:rPr>
        <w:t xml:space="preserve"> </w:t>
      </w:r>
      <w:r w:rsidR="00807DB9" w:rsidRPr="0025279A">
        <w:rPr>
          <w:rFonts w:ascii="Arial" w:hAnsi="Arial" w:cs="Arial"/>
          <w:sz w:val="26"/>
          <w:szCs w:val="26"/>
        </w:rPr>
        <w:t>и</w:t>
      </w:r>
      <w:r w:rsidR="00DF42C7" w:rsidRPr="0025279A">
        <w:rPr>
          <w:rFonts w:ascii="Arial" w:hAnsi="Arial" w:cs="Arial"/>
          <w:sz w:val="26"/>
          <w:szCs w:val="26"/>
        </w:rPr>
        <w:t xml:space="preserve">меет </w:t>
      </w:r>
      <w:r w:rsidR="003E41D6" w:rsidRPr="0025279A">
        <w:rPr>
          <w:rFonts w:ascii="Arial" w:hAnsi="Arial" w:cs="Arial"/>
          <w:sz w:val="26"/>
          <w:szCs w:val="26"/>
        </w:rPr>
        <w:t>2 страницы</w:t>
      </w:r>
      <w:r w:rsidR="00087BAD" w:rsidRPr="0025279A">
        <w:rPr>
          <w:rFonts w:ascii="Arial" w:hAnsi="Arial" w:cs="Arial"/>
          <w:sz w:val="26"/>
          <w:szCs w:val="26"/>
        </w:rPr>
        <w:t>, включающие пункты</w:t>
      </w:r>
      <w:r w:rsidR="000402E8" w:rsidRPr="0025279A">
        <w:rPr>
          <w:rFonts w:ascii="Arial" w:hAnsi="Arial" w:cs="Arial"/>
          <w:sz w:val="26"/>
          <w:szCs w:val="26"/>
        </w:rPr>
        <w:t>:</w:t>
      </w:r>
    </w:p>
    <w:p w:rsidR="000E55CF" w:rsidRPr="0025279A" w:rsidRDefault="000E55CF" w:rsidP="00E14134">
      <w:pPr>
        <w:tabs>
          <w:tab w:val="left" w:pos="2410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bookmarkStart w:id="49" w:name="_Toc224455372"/>
      <w:bookmarkStart w:id="50" w:name="_Toc427142026"/>
      <w:r w:rsidRPr="0025279A">
        <w:rPr>
          <w:rFonts w:ascii="Arial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КАТАЛОГ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F8489E">
        <w:rPr>
          <w:rFonts w:ascii="Arial" w:hAnsi="Arial" w:cs="Arial"/>
          <w:sz w:val="26"/>
          <w:szCs w:val="26"/>
        </w:rPr>
        <w:tab/>
      </w:r>
      <w:r w:rsidRPr="0025279A">
        <w:rPr>
          <w:rFonts w:ascii="Arial" w:hAnsi="Arial" w:cs="Arial"/>
          <w:sz w:val="26"/>
          <w:szCs w:val="26"/>
        </w:rPr>
        <w:t>- переход на страницу выбора каталога (папки) для сохранения;</w:t>
      </w:r>
    </w:p>
    <w:p w:rsidR="000E55CF" w:rsidRPr="0025279A" w:rsidRDefault="000E55CF" w:rsidP="009127E5">
      <w:pPr>
        <w:tabs>
          <w:tab w:val="left" w:pos="257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Имя файла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F8489E">
        <w:rPr>
          <w:rFonts w:ascii="Arial" w:hAnsi="Arial" w:cs="Arial"/>
          <w:sz w:val="26"/>
          <w:szCs w:val="26"/>
        </w:rPr>
        <w:t xml:space="preserve"> </w:t>
      </w:r>
      <w:r w:rsidR="00E14134">
        <w:rPr>
          <w:rFonts w:ascii="Arial" w:hAnsi="Arial" w:cs="Arial"/>
          <w:sz w:val="26"/>
          <w:szCs w:val="26"/>
        </w:rPr>
        <w:t xml:space="preserve">   </w:t>
      </w:r>
      <w:r w:rsidRPr="0025279A">
        <w:rPr>
          <w:rFonts w:ascii="Arial" w:hAnsi="Arial" w:cs="Arial"/>
          <w:sz w:val="26"/>
          <w:szCs w:val="26"/>
        </w:rPr>
        <w:t>- выбор способа формирования имени сохраняемого файла;</w:t>
      </w:r>
    </w:p>
    <w:p w:rsidR="000E55CF" w:rsidRPr="0025279A" w:rsidRDefault="000E55CF" w:rsidP="00F8489E">
      <w:pPr>
        <w:tabs>
          <w:tab w:val="left" w:pos="2410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МАСКА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F8489E">
        <w:rPr>
          <w:rFonts w:ascii="Arial" w:hAnsi="Arial" w:cs="Arial"/>
          <w:sz w:val="26"/>
          <w:szCs w:val="26"/>
        </w:rPr>
        <w:tab/>
      </w:r>
      <w:r w:rsidRPr="0025279A">
        <w:rPr>
          <w:rFonts w:ascii="Arial" w:hAnsi="Arial" w:cs="Arial"/>
          <w:sz w:val="26"/>
          <w:szCs w:val="26"/>
        </w:rPr>
        <w:t>- переход на страницу задания маски для сохраняемых файлов;</w:t>
      </w:r>
    </w:p>
    <w:p w:rsidR="000E55CF" w:rsidRPr="0025279A" w:rsidRDefault="000E55CF" w:rsidP="00C25A52">
      <w:pPr>
        <w:tabs>
          <w:tab w:val="left" w:pos="2977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Сохранять как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9127E5" w:rsidRPr="0025279A">
        <w:rPr>
          <w:rFonts w:ascii="Arial" w:hAnsi="Arial" w:cs="Arial"/>
          <w:sz w:val="26"/>
          <w:szCs w:val="26"/>
        </w:rPr>
        <w:tab/>
      </w:r>
      <w:r w:rsidRPr="0025279A">
        <w:rPr>
          <w:rFonts w:ascii="Arial" w:hAnsi="Arial" w:cs="Arial"/>
          <w:sz w:val="26"/>
          <w:szCs w:val="26"/>
        </w:rPr>
        <w:t>- выбор типа сохраняемой информации;</w:t>
      </w:r>
    </w:p>
    <w:p w:rsidR="000E55CF" w:rsidRPr="0025279A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Режим кн ПАМЯТЬ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25279A">
        <w:rPr>
          <w:rFonts w:ascii="Arial" w:hAnsi="Arial" w:cs="Arial"/>
          <w:sz w:val="26"/>
          <w:szCs w:val="26"/>
        </w:rPr>
        <w:t xml:space="preserve"> - изменя</w:t>
      </w:r>
      <w:r w:rsidR="00E8420D">
        <w:rPr>
          <w:rFonts w:ascii="Arial" w:hAnsi="Arial" w:cs="Arial"/>
          <w:sz w:val="26"/>
          <w:szCs w:val="26"/>
        </w:rPr>
        <w:t>е</w:t>
      </w:r>
      <w:r w:rsidRPr="0025279A">
        <w:rPr>
          <w:rFonts w:ascii="Arial" w:hAnsi="Arial" w:cs="Arial"/>
          <w:sz w:val="26"/>
          <w:szCs w:val="26"/>
        </w:rPr>
        <w:t xml:space="preserve">т функцию кнопки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ПАМЯТЬ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6E126C" w:rsidRPr="0025279A">
        <w:rPr>
          <w:rFonts w:ascii="Arial" w:hAnsi="Arial" w:cs="Arial"/>
          <w:sz w:val="26"/>
          <w:szCs w:val="26"/>
        </w:rPr>
        <w:t>;</w:t>
      </w:r>
    </w:p>
    <w:p w:rsidR="000E55CF" w:rsidRPr="0025279A" w:rsidRDefault="008A3C92" w:rsidP="00E14134">
      <w:pPr>
        <w:tabs>
          <w:tab w:val="left" w:pos="2268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eastAsia="MS Mincho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0E55CF" w:rsidRPr="00371093">
        <w:rPr>
          <w:rFonts w:ascii="Arial Narrow" w:hAnsi="Arial Narrow" w:cs="Arial"/>
          <w:b/>
          <w:sz w:val="26"/>
          <w:szCs w:val="26"/>
        </w:rPr>
        <w:t>Автоподкл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25279A">
        <w:rPr>
          <w:rFonts w:ascii="Arial" w:eastAsia="MS Mincho" w:hAnsi="Arial" w:cs="Arial"/>
          <w:sz w:val="26"/>
          <w:szCs w:val="26"/>
        </w:rPr>
        <w:tab/>
        <w:t>-</w:t>
      </w:r>
      <w:r w:rsidR="000E55CF" w:rsidRPr="0025279A">
        <w:rPr>
          <w:rFonts w:ascii="Arial" w:hAnsi="Arial" w:cs="Arial"/>
          <w:sz w:val="26"/>
          <w:szCs w:val="26"/>
        </w:rPr>
        <w:t xml:space="preserve"> </w:t>
      </w:r>
      <w:r w:rsidRPr="0025279A">
        <w:rPr>
          <w:rFonts w:ascii="Arial" w:hAnsi="Arial" w:cs="Arial"/>
          <w:sz w:val="26"/>
          <w:szCs w:val="26"/>
        </w:rPr>
        <w:t xml:space="preserve">позволяет </w:t>
      </w:r>
      <w:r w:rsidR="000E55CF" w:rsidRPr="0025279A">
        <w:rPr>
          <w:rFonts w:ascii="Arial" w:hAnsi="Arial" w:cs="Arial"/>
          <w:sz w:val="26"/>
          <w:szCs w:val="26"/>
        </w:rPr>
        <w:t xml:space="preserve">при подключении внешнего носителя автоматически открывать страницу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0E55CF" w:rsidRPr="00371093">
        <w:rPr>
          <w:rFonts w:ascii="Arial Narrow" w:hAnsi="Arial Narrow" w:cs="Arial"/>
          <w:b/>
          <w:sz w:val="26"/>
          <w:szCs w:val="26"/>
        </w:rPr>
        <w:t>КАТАЛОГ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0E55CF" w:rsidRPr="0025279A">
        <w:rPr>
          <w:rFonts w:ascii="Arial" w:hAnsi="Arial" w:cs="Arial"/>
          <w:sz w:val="26"/>
          <w:szCs w:val="26"/>
        </w:rPr>
        <w:t>.</w:t>
      </w:r>
    </w:p>
    <w:p w:rsidR="000E55CF" w:rsidRPr="0025279A" w:rsidRDefault="00D7256B" w:rsidP="00355E06">
      <w:pPr>
        <w:spacing w:before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eastAsia="MS Mincho" w:hAnsi="Arial" w:cs="Arial"/>
          <w:sz w:val="26"/>
          <w:szCs w:val="26"/>
        </w:rPr>
        <w:t>″</w:t>
      </w:r>
      <w:r w:rsidR="00A15E8F" w:rsidRPr="00F8489E">
        <w:rPr>
          <w:rFonts w:ascii="Arial Narrow" w:hAnsi="Arial Narrow" w:cs="Arial"/>
          <w:sz w:val="26"/>
          <w:szCs w:val="26"/>
        </w:rPr>
        <w:t>ПАМЯТЬ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5244D3" w:rsidRPr="00F8489E">
        <w:rPr>
          <w:rFonts w:ascii="Arial Narrow" w:hAnsi="Arial Narrow" w:cs="Arial"/>
          <w:b/>
          <w:sz w:val="26"/>
          <w:szCs w:val="26"/>
        </w:rPr>
        <w:t>/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A15E8F" w:rsidRPr="00F8489E">
        <w:rPr>
          <w:rFonts w:ascii="Arial Narrow" w:hAnsi="Arial Narrow" w:cs="Arial"/>
          <w:sz w:val="26"/>
          <w:szCs w:val="26"/>
        </w:rPr>
        <w:t>ВНЕШН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A15E8F" w:rsidRPr="00F8489E">
        <w:rPr>
          <w:rFonts w:ascii="Arial Narrow" w:hAnsi="Arial Narrow" w:cs="Arial"/>
          <w:sz w:val="26"/>
          <w:szCs w:val="26"/>
        </w:rPr>
        <w:t>ЗУ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5244D3" w:rsidRPr="00F8489E">
        <w:rPr>
          <w:rFonts w:ascii="Arial Narrow" w:hAnsi="Arial Narrow" w:cs="Arial"/>
          <w:b/>
          <w:sz w:val="26"/>
          <w:szCs w:val="26"/>
        </w:rPr>
        <w:t>/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0E55CF" w:rsidRPr="00F8489E">
        <w:rPr>
          <w:rFonts w:ascii="Arial Narrow" w:hAnsi="Arial Narrow" w:cs="Arial"/>
          <w:b/>
          <w:sz w:val="26"/>
          <w:szCs w:val="26"/>
        </w:rPr>
        <w:t>КАТАЛОГ</w:t>
      </w:r>
      <w:r w:rsidR="0084381C" w:rsidRPr="0025279A">
        <w:rPr>
          <w:rFonts w:ascii="Arial" w:eastAsia="MS Mincho" w:hAnsi="Arial" w:cs="Arial"/>
          <w:sz w:val="26"/>
          <w:szCs w:val="26"/>
        </w:rPr>
        <w:t>″</w:t>
      </w:r>
      <w:r w:rsidR="000E55CF" w:rsidRPr="0025279A">
        <w:rPr>
          <w:rFonts w:ascii="Arial" w:hAnsi="Arial" w:cs="Arial"/>
          <w:sz w:val="26"/>
          <w:szCs w:val="26"/>
        </w:rPr>
        <w:t>. Позиция активна при подключенном внешнем носителе</w:t>
      </w:r>
      <w:r w:rsidR="00A15E8F" w:rsidRPr="0025279A">
        <w:rPr>
          <w:rFonts w:ascii="Arial" w:hAnsi="Arial" w:cs="Arial"/>
          <w:sz w:val="26"/>
          <w:szCs w:val="26"/>
        </w:rPr>
        <w:t xml:space="preserve">, предназначена для выбора каталога, в </w:t>
      </w:r>
      <w:r w:rsidR="00B05D8E" w:rsidRPr="0025279A">
        <w:rPr>
          <w:rFonts w:ascii="Arial" w:hAnsi="Arial" w:cs="Arial"/>
          <w:sz w:val="26"/>
          <w:szCs w:val="26"/>
        </w:rPr>
        <w:t>который сохраняется информация.</w:t>
      </w:r>
    </w:p>
    <w:p w:rsidR="000E55CF" w:rsidRPr="0025279A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Открывшаяся страница содержит строку вверху и две панели. Верхняя строка показывает текущий каталог (папку) для сохранения.</w:t>
      </w:r>
    </w:p>
    <w:p w:rsidR="000E55CF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lastRenderedPageBreak/>
        <w:t>В левой панели выведены списки каталогов (папок), содержащихся в текущем каталоге, в  правой – файлы, содержащиеся в текущем каталоге</w:t>
      </w:r>
      <w:r w:rsidR="00A801B3" w:rsidRPr="0025279A">
        <w:rPr>
          <w:rFonts w:ascii="Arial" w:hAnsi="Arial" w:cs="Arial"/>
          <w:sz w:val="26"/>
          <w:szCs w:val="26"/>
        </w:rPr>
        <w:t xml:space="preserve"> (см. рисунок 3.1)</w:t>
      </w:r>
      <w:r w:rsidRPr="0025279A">
        <w:rPr>
          <w:rFonts w:ascii="Arial" w:hAnsi="Arial" w:cs="Arial"/>
          <w:sz w:val="26"/>
          <w:szCs w:val="26"/>
        </w:rPr>
        <w:t>.</w:t>
      </w:r>
    </w:p>
    <w:p w:rsidR="002E6F8B" w:rsidRPr="00FC105D" w:rsidRDefault="002E6F8B" w:rsidP="00355E06">
      <w:pPr>
        <w:spacing w:line="276" w:lineRule="auto"/>
        <w:ind w:firstLine="567"/>
        <w:jc w:val="both"/>
        <w:rPr>
          <w:sz w:val="16"/>
          <w:szCs w:val="16"/>
        </w:rPr>
      </w:pPr>
    </w:p>
    <w:p w:rsidR="002E6F8B" w:rsidRDefault="00ED16C0" w:rsidP="002E6F8B">
      <w:pPr>
        <w:spacing w:line="276" w:lineRule="auto"/>
        <w:ind w:firstLine="156"/>
        <w:jc w:val="center"/>
      </w:pPr>
      <w:r>
        <w:rPr>
          <w:noProof/>
        </w:rPr>
        <w:drawing>
          <wp:inline distT="0" distB="0" distL="0" distR="0">
            <wp:extent cx="3998595" cy="3011805"/>
            <wp:effectExtent l="0" t="0" r="1905" b="0"/>
            <wp:docPr id="59" name="Рисунок 59" descr="Прово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Проводник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F8B" w:rsidRPr="00696B74" w:rsidRDefault="002E6F8B" w:rsidP="002E6F8B">
      <w:pPr>
        <w:spacing w:line="276" w:lineRule="auto"/>
        <w:ind w:firstLine="567"/>
        <w:jc w:val="both"/>
        <w:rPr>
          <w:rFonts w:ascii="Arial" w:hAnsi="Arial" w:cs="Arial"/>
          <w:sz w:val="16"/>
          <w:szCs w:val="16"/>
        </w:rPr>
      </w:pPr>
    </w:p>
    <w:p w:rsidR="002E6F8B" w:rsidRPr="00696B74" w:rsidRDefault="002E6F8B" w:rsidP="002E6F8B">
      <w:pPr>
        <w:spacing w:line="276" w:lineRule="auto"/>
        <w:ind w:firstLine="567"/>
        <w:jc w:val="center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Рисунок 3.1 –</w:t>
      </w:r>
      <w:r w:rsidR="008538FC" w:rsidRPr="00696B74">
        <w:rPr>
          <w:rFonts w:ascii="Arial" w:hAnsi="Arial" w:cs="Arial"/>
          <w:sz w:val="26"/>
          <w:szCs w:val="26"/>
        </w:rPr>
        <w:t xml:space="preserve"> О</w:t>
      </w:r>
      <w:r w:rsidRPr="00696B74">
        <w:rPr>
          <w:rFonts w:ascii="Arial" w:hAnsi="Arial" w:cs="Arial"/>
          <w:sz w:val="26"/>
          <w:szCs w:val="26"/>
        </w:rPr>
        <w:t>кн</w:t>
      </w:r>
      <w:r w:rsidR="008538FC" w:rsidRPr="00696B74">
        <w:rPr>
          <w:rFonts w:ascii="Arial" w:hAnsi="Arial" w:cs="Arial"/>
          <w:sz w:val="26"/>
          <w:szCs w:val="26"/>
        </w:rPr>
        <w:t>о</w:t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 Narrow" w:hAnsi="Arial Narrow" w:cs="Arial"/>
          <w:sz w:val="26"/>
          <w:szCs w:val="26"/>
        </w:rPr>
        <w:t>ПАМЯТЬ / ВНЕШН ЗУ </w:t>
      </w:r>
      <w:r w:rsidRPr="00696B74">
        <w:rPr>
          <w:rFonts w:ascii="Arial Narrow" w:hAnsi="Arial Narrow" w:cs="Arial"/>
          <w:b/>
          <w:sz w:val="26"/>
          <w:szCs w:val="26"/>
        </w:rPr>
        <w:t>/</w:t>
      </w:r>
      <w:r w:rsidRPr="00696B74">
        <w:rPr>
          <w:rFonts w:ascii="Arial Narrow" w:hAnsi="Arial Narrow" w:cs="Arial"/>
          <w:sz w:val="26"/>
          <w:szCs w:val="26"/>
        </w:rPr>
        <w:t> </w:t>
      </w:r>
      <w:r w:rsidRPr="00696B74">
        <w:rPr>
          <w:rFonts w:ascii="Arial Narrow" w:hAnsi="Arial Narrow" w:cs="Arial"/>
          <w:b/>
          <w:sz w:val="26"/>
          <w:szCs w:val="26"/>
        </w:rPr>
        <w:t>КАТАЛОГ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8538FC" w:rsidRPr="00696B74">
        <w:rPr>
          <w:rFonts w:ascii="Arial" w:hAnsi="Arial" w:cs="Arial"/>
          <w:sz w:val="26"/>
          <w:szCs w:val="26"/>
        </w:rPr>
        <w:t xml:space="preserve"> (Пример)</w:t>
      </w:r>
    </w:p>
    <w:p w:rsidR="002E6F8B" w:rsidRPr="00217E82" w:rsidRDefault="002E6F8B" w:rsidP="002E6F8B">
      <w:pPr>
        <w:spacing w:line="276" w:lineRule="auto"/>
        <w:ind w:firstLine="567"/>
        <w:jc w:val="both"/>
        <w:rPr>
          <w:rFonts w:ascii="Arial" w:hAnsi="Arial" w:cs="Arial"/>
          <w:sz w:val="10"/>
          <w:szCs w:val="10"/>
        </w:rPr>
      </w:pPr>
    </w:p>
    <w:p w:rsidR="00F863C5" w:rsidRPr="00696B74" w:rsidRDefault="00F863C5" w:rsidP="00F863C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Ручка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 Narrow" w:hAnsi="Arial Narrow" w:cs="Arial"/>
          <w:b/>
          <w:sz w:val="26"/>
          <w:szCs w:val="26"/>
        </w:rPr>
        <w:t>УСТАНОВКА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 перемещает по элементам списков левой и правой панели. В</w:t>
      </w:r>
      <w:r w:rsidRPr="00696B74">
        <w:rPr>
          <w:rFonts w:ascii="Arial" w:hAnsi="Arial" w:cs="Arial"/>
          <w:sz w:val="26"/>
          <w:szCs w:val="26"/>
          <w:lang w:val="en-US"/>
        </w:rPr>
        <w:t> </w:t>
      </w:r>
      <w:r w:rsidRPr="00696B74">
        <w:rPr>
          <w:rFonts w:ascii="Arial" w:hAnsi="Arial" w:cs="Arial"/>
          <w:sz w:val="26"/>
          <w:szCs w:val="26"/>
        </w:rPr>
        <w:t xml:space="preserve">левой панели выбирается каталог, в правой - при помощи ручки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 Narrow" w:hAnsi="Arial Narrow" w:cs="Arial"/>
          <w:b/>
          <w:sz w:val="26"/>
          <w:szCs w:val="26"/>
        </w:rPr>
        <w:t>УСТАНОВКА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b/>
          <w:sz w:val="26"/>
          <w:szCs w:val="26"/>
        </w:rPr>
        <w:t xml:space="preserve"> </w:t>
      </w:r>
      <w:r w:rsidRPr="00696B74">
        <w:rPr>
          <w:rFonts w:ascii="Arial" w:hAnsi="Arial" w:cs="Arial"/>
          <w:sz w:val="26"/>
          <w:szCs w:val="26"/>
        </w:rPr>
        <w:t>можно просмотреть все файлы, если они не умещаются на панели.</w:t>
      </w:r>
    </w:p>
    <w:p w:rsidR="00F863C5" w:rsidRPr="00696B74" w:rsidRDefault="00F863C5" w:rsidP="00F863C5">
      <w:pPr>
        <w:spacing w:line="276" w:lineRule="auto"/>
        <w:ind w:firstLine="567"/>
        <w:jc w:val="both"/>
        <w:rPr>
          <w:rFonts w:ascii="Arial" w:hAnsi="Arial" w:cs="Arial"/>
          <w:b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Кнопка</w:t>
      </w:r>
      <w:r w:rsidR="00906760" w:rsidRPr="00696B74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="00ED16C0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60" name="Рисунок 60" descr="табуля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табуляция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="00A03EF4" w:rsidRPr="00696B74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hAnsi="Arial" w:cs="Arial"/>
          <w:sz w:val="26"/>
          <w:szCs w:val="26"/>
        </w:rPr>
        <w:t xml:space="preserve">осуществляет </w:t>
      </w:r>
      <w:r w:rsidR="00A03EF4" w:rsidRPr="00696B74">
        <w:rPr>
          <w:rFonts w:ascii="Arial" w:hAnsi="Arial" w:cs="Arial"/>
          <w:sz w:val="26"/>
          <w:szCs w:val="26"/>
        </w:rPr>
        <w:t>переключения</w:t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="00A03EF4" w:rsidRPr="00696B74">
        <w:rPr>
          <w:rFonts w:ascii="Arial" w:hAnsi="Arial" w:cs="Arial"/>
          <w:sz w:val="26"/>
          <w:szCs w:val="26"/>
        </w:rPr>
        <w:t>между</w:t>
      </w:r>
      <w:r w:rsidRPr="00696B74">
        <w:rPr>
          <w:rFonts w:ascii="Arial" w:hAnsi="Arial" w:cs="Arial"/>
          <w:sz w:val="26"/>
          <w:szCs w:val="26"/>
        </w:rPr>
        <w:t xml:space="preserve"> панел</w:t>
      </w:r>
      <w:r w:rsidR="00A03EF4" w:rsidRPr="00696B74">
        <w:rPr>
          <w:rFonts w:ascii="Arial" w:hAnsi="Arial" w:cs="Arial"/>
          <w:sz w:val="26"/>
          <w:szCs w:val="26"/>
        </w:rPr>
        <w:t>ями.</w:t>
      </w:r>
    </w:p>
    <w:p w:rsidR="00F863C5" w:rsidRPr="00696B74" w:rsidRDefault="00F863C5" w:rsidP="00F863C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Кнопка  </w:t>
      </w:r>
      <w:r w:rsidR="00ED16C0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61" name="Рисунок 61" descr="вый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выйти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 осуществляет переход в каталог (папку) предыдущего уровня.</w:t>
      </w:r>
    </w:p>
    <w:p w:rsidR="00F863C5" w:rsidRPr="00696B74" w:rsidRDefault="00F863C5" w:rsidP="00F863C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Кнопка</w:t>
      </w:r>
      <w:r w:rsidR="00310833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="00ED16C0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62" name="Рисунок 62" descr="вой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войти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осуществляет перехо</w:t>
      </w:r>
      <w:r w:rsidR="00EB2EE2" w:rsidRPr="00696B74">
        <w:rPr>
          <w:rFonts w:ascii="Arial" w:hAnsi="Arial" w:cs="Arial"/>
          <w:sz w:val="26"/>
          <w:szCs w:val="26"/>
        </w:rPr>
        <w:t>д в каталог, выбранный</w:t>
      </w:r>
      <w:r w:rsidR="00E678AD" w:rsidRPr="00696B74">
        <w:rPr>
          <w:rFonts w:ascii="Arial" w:hAnsi="Arial" w:cs="Arial"/>
          <w:sz w:val="26"/>
          <w:szCs w:val="26"/>
        </w:rPr>
        <w:t xml:space="preserve"> ручкой </w:t>
      </w:r>
      <w:r w:rsidR="00E678AD" w:rsidRPr="00696B74">
        <w:rPr>
          <w:rFonts w:ascii="Arial" w:eastAsia="MS Mincho" w:hAnsi="Arial" w:cs="Arial"/>
          <w:sz w:val="26"/>
          <w:szCs w:val="26"/>
        </w:rPr>
        <w:t>″</w:t>
      </w:r>
      <w:r w:rsidRPr="004F2DCC">
        <w:rPr>
          <w:rFonts w:ascii="Arial Narrow" w:hAnsi="Arial Narrow" w:cs="Arial"/>
          <w:b/>
          <w:sz w:val="26"/>
          <w:szCs w:val="26"/>
        </w:rPr>
        <w:t>УСТАНОВКА</w:t>
      </w:r>
      <w:r w:rsidR="00E678AD" w:rsidRPr="00696B74">
        <w:rPr>
          <w:rFonts w:ascii="Arial" w:eastAsia="MS Mincho" w:hAnsi="Arial" w:cs="Arial"/>
          <w:sz w:val="26"/>
          <w:szCs w:val="26"/>
        </w:rPr>
        <w:t>″</w:t>
      </w:r>
      <w:r w:rsidR="00EB2EE2" w:rsidRPr="00696B74">
        <w:rPr>
          <w:rFonts w:ascii="Arial" w:hAnsi="Arial" w:cs="Arial"/>
          <w:sz w:val="26"/>
          <w:szCs w:val="26"/>
        </w:rPr>
        <w:t>.</w:t>
      </w:r>
    </w:p>
    <w:p w:rsidR="00F863C5" w:rsidRPr="00696B74" w:rsidRDefault="00F863C5" w:rsidP="00F863C5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Кнопка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ED16C0" w:rsidRPr="00696B74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63" name="Рисунок 63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выхо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39B" w:rsidRPr="00696B74">
        <w:rPr>
          <w:rFonts w:ascii="Arial" w:eastAsia="MS Mincho" w:hAnsi="Arial" w:cs="Arial"/>
          <w:sz w:val="26"/>
          <w:szCs w:val="26"/>
        </w:rPr>
        <w:t> (</w:t>
      </w:r>
      <w:r w:rsidR="008A439B" w:rsidRPr="004F2DCC">
        <w:rPr>
          <w:rFonts w:ascii="Arial Narrow" w:hAnsi="Arial Narrow" w:cs="Arial"/>
          <w:b/>
          <w:sz w:val="26"/>
          <w:szCs w:val="26"/>
        </w:rPr>
        <w:t>МЕНЮ</w:t>
      </w:r>
      <w:r w:rsidR="008A439B" w:rsidRPr="004F2DCC">
        <w:rPr>
          <w:rFonts w:ascii="Arial" w:hAnsi="Arial" w:cs="Arial"/>
          <w:sz w:val="26"/>
          <w:szCs w:val="26"/>
        </w:rPr>
        <w:t>)</w:t>
      </w:r>
      <w:r w:rsidR="008A439B" w:rsidRPr="00696B74">
        <w:rPr>
          <w:rFonts w:ascii="Arial" w:eastAsia="MS Mincho" w:hAnsi="Arial" w:cs="Arial"/>
          <w:sz w:val="26"/>
          <w:szCs w:val="26"/>
        </w:rPr>
        <w:t>″</w:t>
      </w:r>
      <w:r w:rsidR="008A439B" w:rsidRPr="00696B74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eastAsia="MS Mincho" w:hAnsi="Arial" w:cs="Arial"/>
          <w:sz w:val="26"/>
          <w:szCs w:val="26"/>
        </w:rPr>
        <w:t xml:space="preserve">сохраняет выбранный каталог и осуществляет переход на </w:t>
      </w:r>
      <w:r w:rsidR="002A00DB" w:rsidRPr="00696B74">
        <w:rPr>
          <w:rFonts w:ascii="Arial" w:eastAsia="MS Mincho" w:hAnsi="Arial" w:cs="Arial"/>
          <w:sz w:val="26"/>
          <w:szCs w:val="26"/>
        </w:rPr>
        <w:t>предыдущую</w:t>
      </w:r>
      <w:r w:rsidR="00360B49" w:rsidRPr="00696B74">
        <w:rPr>
          <w:rFonts w:ascii="Arial" w:eastAsia="MS Mincho" w:hAnsi="Arial" w:cs="Arial"/>
          <w:sz w:val="26"/>
          <w:szCs w:val="26"/>
        </w:rPr>
        <w:t xml:space="preserve"> </w:t>
      </w:r>
      <w:r w:rsidR="002A00DB" w:rsidRPr="00696B74">
        <w:rPr>
          <w:rFonts w:ascii="Arial" w:eastAsia="MS Mincho" w:hAnsi="Arial" w:cs="Arial"/>
          <w:sz w:val="26"/>
          <w:szCs w:val="26"/>
        </w:rPr>
        <w:t>страницу</w:t>
      </w:r>
      <w:r w:rsidRPr="00696B74">
        <w:rPr>
          <w:rFonts w:ascii="Arial" w:eastAsia="MS Mincho" w:hAnsi="Arial" w:cs="Arial"/>
          <w:sz w:val="26"/>
          <w:szCs w:val="26"/>
        </w:rPr>
        <w:t>.</w:t>
      </w:r>
    </w:p>
    <w:p w:rsidR="00CD19AC" w:rsidRPr="00B13FAE" w:rsidRDefault="00CD19AC" w:rsidP="00355E06">
      <w:pPr>
        <w:spacing w:line="276" w:lineRule="auto"/>
        <w:ind w:firstLine="567"/>
        <w:jc w:val="both"/>
        <w:rPr>
          <w:rFonts w:ascii="Arial" w:hAnsi="Arial" w:cs="Arial"/>
          <w:sz w:val="12"/>
          <w:szCs w:val="12"/>
        </w:rPr>
      </w:pPr>
    </w:p>
    <w:p w:rsidR="000E55CF" w:rsidRPr="00696B74" w:rsidRDefault="00A614BD" w:rsidP="00F863C5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>″</w:t>
      </w:r>
      <w:r w:rsidR="00110DA8" w:rsidRPr="004F2DCC">
        <w:rPr>
          <w:rFonts w:ascii="Arial Narrow" w:hAnsi="Arial Narrow" w:cs="Arial"/>
          <w:sz w:val="26"/>
          <w:szCs w:val="26"/>
        </w:rPr>
        <w:t>ПАМЯТЬ</w:t>
      </w:r>
      <w:r w:rsidR="006256F5" w:rsidRPr="004F2DCC">
        <w:rPr>
          <w:rFonts w:ascii="Arial Narrow" w:hAnsi="Arial Narrow" w:cs="Arial"/>
          <w:sz w:val="26"/>
          <w:szCs w:val="26"/>
        </w:rPr>
        <w:t> </w:t>
      </w:r>
      <w:r w:rsidR="00441DA6" w:rsidRPr="004F2DCC">
        <w:rPr>
          <w:rFonts w:ascii="Arial Narrow" w:hAnsi="Arial Narrow" w:cs="Arial"/>
          <w:b/>
          <w:sz w:val="26"/>
          <w:szCs w:val="26"/>
        </w:rPr>
        <w:t>/</w:t>
      </w:r>
      <w:r w:rsidR="006256F5" w:rsidRPr="004F2DCC">
        <w:rPr>
          <w:rFonts w:ascii="Arial Narrow" w:hAnsi="Arial Narrow" w:cs="Arial"/>
          <w:sz w:val="26"/>
          <w:szCs w:val="26"/>
        </w:rPr>
        <w:t> </w:t>
      </w:r>
      <w:r w:rsidR="00110DA8" w:rsidRPr="004F2DCC">
        <w:rPr>
          <w:rFonts w:ascii="Arial Narrow" w:hAnsi="Arial Narrow" w:cs="Arial"/>
          <w:sz w:val="26"/>
          <w:szCs w:val="26"/>
        </w:rPr>
        <w:t>ВНЕШН ЗУ</w:t>
      </w:r>
      <w:r w:rsidR="006256F5" w:rsidRPr="004F2DCC">
        <w:rPr>
          <w:rFonts w:ascii="Arial Narrow" w:eastAsia="MS Mincho" w:hAnsi="Arial Narrow" w:cs="Arial"/>
          <w:sz w:val="26"/>
          <w:szCs w:val="26"/>
        </w:rPr>
        <w:t> </w:t>
      </w:r>
      <w:r w:rsidR="004C623A" w:rsidRPr="004F2DCC">
        <w:rPr>
          <w:rFonts w:ascii="Arial Narrow" w:hAnsi="Arial Narrow" w:cs="Arial"/>
          <w:b/>
          <w:sz w:val="26"/>
          <w:szCs w:val="26"/>
        </w:rPr>
        <w:t>/</w:t>
      </w:r>
      <w:r w:rsidR="006256F5" w:rsidRPr="004F2DCC">
        <w:rPr>
          <w:rFonts w:ascii="Arial Narrow" w:eastAsia="MS Mincho" w:hAnsi="Arial Narrow" w:cs="Arial"/>
          <w:sz w:val="26"/>
          <w:szCs w:val="26"/>
        </w:rPr>
        <w:t> </w:t>
      </w:r>
      <w:r w:rsidR="000E55CF" w:rsidRPr="004F2DCC">
        <w:rPr>
          <w:rFonts w:ascii="Arial Narrow" w:eastAsia="MS Mincho" w:hAnsi="Arial Narrow" w:cs="Arial"/>
          <w:b/>
          <w:sz w:val="26"/>
          <w:szCs w:val="26"/>
        </w:rPr>
        <w:t>Имя файла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0E55CF" w:rsidRPr="00696B74">
        <w:rPr>
          <w:rFonts w:ascii="Arial" w:eastAsia="MS Mincho" w:hAnsi="Arial" w:cs="Arial"/>
          <w:sz w:val="26"/>
          <w:szCs w:val="26"/>
        </w:rPr>
        <w:t xml:space="preserve"> имеет две позиции:</w:t>
      </w:r>
    </w:p>
    <w:p w:rsidR="000E55CF" w:rsidRPr="00696B74" w:rsidRDefault="000E55CF" w:rsidP="00355E06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>-</w:t>
      </w:r>
      <w:r w:rsidR="0004698E">
        <w:rPr>
          <w:rFonts w:ascii="Arial" w:eastAsia="MS Mincho" w:hAnsi="Arial" w:cs="Arial"/>
          <w:sz w:val="26"/>
          <w:szCs w:val="26"/>
        </w:rPr>
        <w:t> 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4F2DCC">
        <w:rPr>
          <w:rFonts w:ascii="Arial Narrow" w:eastAsia="MS Mincho" w:hAnsi="Arial Narrow" w:cs="Arial"/>
          <w:b/>
          <w:sz w:val="26"/>
          <w:szCs w:val="26"/>
        </w:rPr>
        <w:t>Вручную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eastAsia="MS Mincho" w:hAnsi="Arial" w:cs="Arial"/>
          <w:sz w:val="26"/>
          <w:szCs w:val="26"/>
        </w:rPr>
        <w:t xml:space="preserve"> - открывается страница, на которой можно задать произвольное имя файла. Имя файла выбирается следующим образом:</w:t>
      </w:r>
    </w:p>
    <w:p w:rsidR="00CF7AB1" w:rsidRPr="00696B74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 xml:space="preserve"> </w:t>
      </w:r>
      <w:r w:rsidR="00E114D2" w:rsidRPr="00696B74">
        <w:rPr>
          <w:rFonts w:ascii="Arial" w:eastAsia="MS Mincho" w:hAnsi="Arial" w:cs="Arial"/>
          <w:sz w:val="26"/>
          <w:szCs w:val="26"/>
        </w:rPr>
        <w:t>1</w:t>
      </w:r>
      <w:r w:rsidRPr="00696B74">
        <w:rPr>
          <w:rFonts w:ascii="Arial" w:eastAsia="MS Mincho" w:hAnsi="Arial" w:cs="Arial"/>
          <w:sz w:val="26"/>
          <w:szCs w:val="26"/>
        </w:rPr>
        <w:t xml:space="preserve">) </w:t>
      </w:r>
      <w:r w:rsidR="00F550A2" w:rsidRPr="00696B74">
        <w:rPr>
          <w:rFonts w:ascii="Arial" w:eastAsia="MS Mincho" w:hAnsi="Arial" w:cs="Arial"/>
          <w:sz w:val="26"/>
          <w:szCs w:val="26"/>
        </w:rPr>
        <w:t xml:space="preserve">выберите позицию 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="00F550A2" w:rsidRPr="004F2DCC">
        <w:rPr>
          <w:rFonts w:ascii="Arial Narrow" w:eastAsia="MS Mincho" w:hAnsi="Arial Narrow" w:cs="Arial"/>
          <w:b/>
          <w:sz w:val="26"/>
          <w:szCs w:val="26"/>
        </w:rPr>
        <w:t>МАСКА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="00CA2482" w:rsidRPr="00696B74">
        <w:rPr>
          <w:rFonts w:ascii="Arial" w:eastAsia="MS Mincho" w:hAnsi="Arial" w:cs="Arial"/>
          <w:sz w:val="26"/>
          <w:szCs w:val="26"/>
        </w:rPr>
        <w:t xml:space="preserve"> (см. рисунок</w:t>
      </w:r>
      <w:r w:rsidR="000E7193" w:rsidRPr="00696B74">
        <w:rPr>
          <w:rFonts w:ascii="Arial" w:eastAsia="MS Mincho" w:hAnsi="Arial" w:cs="Arial"/>
          <w:sz w:val="26"/>
          <w:szCs w:val="26"/>
        </w:rPr>
        <w:t> </w:t>
      </w:r>
      <w:r w:rsidR="00CA2482" w:rsidRPr="00696B74">
        <w:rPr>
          <w:rFonts w:ascii="Arial" w:eastAsia="MS Mincho" w:hAnsi="Arial" w:cs="Arial"/>
          <w:sz w:val="26"/>
          <w:szCs w:val="26"/>
        </w:rPr>
        <w:t>3.2)</w:t>
      </w:r>
      <w:r w:rsidR="0049000A" w:rsidRPr="00696B74">
        <w:rPr>
          <w:rFonts w:ascii="Arial" w:eastAsia="MS Mincho" w:hAnsi="Arial" w:cs="Arial"/>
          <w:sz w:val="26"/>
          <w:szCs w:val="26"/>
        </w:rPr>
        <w:t>,</w:t>
      </w:r>
      <w:r w:rsidR="00F550A2" w:rsidRPr="00696B74">
        <w:rPr>
          <w:rFonts w:ascii="Arial" w:eastAsia="MS Mincho" w:hAnsi="Arial" w:cs="Arial"/>
          <w:sz w:val="26"/>
          <w:szCs w:val="26"/>
        </w:rPr>
        <w:t xml:space="preserve"> в открывшемся меню </w:t>
      </w:r>
      <w:r w:rsidRPr="00696B74">
        <w:rPr>
          <w:rFonts w:ascii="Arial" w:hAnsi="Arial" w:cs="Arial"/>
          <w:sz w:val="26"/>
          <w:szCs w:val="26"/>
        </w:rPr>
        <w:t xml:space="preserve">ручкой 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="00CF7AB1" w:rsidRPr="004F2DCC">
        <w:rPr>
          <w:rFonts w:ascii="Arial Narrow" w:hAnsi="Arial Narrow" w:cs="Arial"/>
          <w:b/>
          <w:sz w:val="26"/>
          <w:szCs w:val="26"/>
        </w:rPr>
        <w:t>УСТАНОВКА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="00CF7AB1" w:rsidRPr="00696B74">
        <w:rPr>
          <w:rFonts w:ascii="Arial" w:hAnsi="Arial" w:cs="Arial"/>
          <w:sz w:val="26"/>
          <w:szCs w:val="26"/>
        </w:rPr>
        <w:t xml:space="preserve"> выберите символ. Доступны латинские строчные и прописные буквы, цифры, знак подчеркивания, тире и спецсимволы:</w:t>
      </w:r>
    </w:p>
    <w:p w:rsidR="00CF7AB1" w:rsidRPr="00696B74" w:rsidRDefault="00CF7AB1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%</w:t>
      </w:r>
      <w:r w:rsidR="00A614BD" w:rsidRPr="00696B74">
        <w:rPr>
          <w:rFonts w:ascii="Arial" w:hAnsi="Arial" w:cs="Arial"/>
          <w:sz w:val="26"/>
          <w:szCs w:val="26"/>
          <w:lang w:val="en-US"/>
        </w:rPr>
        <w:t>y</w:t>
      </w:r>
      <w:r w:rsidR="00F40E0B" w:rsidRPr="00696B74">
        <w:rPr>
          <w:rFonts w:ascii="Arial" w:hAnsi="Arial" w:cs="Arial"/>
          <w:sz w:val="26"/>
          <w:szCs w:val="26"/>
        </w:rPr>
        <w:t xml:space="preserve"> – </w:t>
      </w:r>
      <w:r w:rsidRPr="00696B74">
        <w:rPr>
          <w:rFonts w:ascii="Arial" w:hAnsi="Arial" w:cs="Arial"/>
          <w:sz w:val="26"/>
          <w:szCs w:val="26"/>
        </w:rPr>
        <w:t>год,  %</w:t>
      </w:r>
      <w:r w:rsidRPr="00696B74">
        <w:rPr>
          <w:rFonts w:ascii="Arial" w:hAnsi="Arial" w:cs="Arial"/>
          <w:sz w:val="26"/>
          <w:szCs w:val="26"/>
          <w:lang w:val="en-US"/>
        </w:rPr>
        <w:t>m</w:t>
      </w:r>
      <w:r w:rsidR="00F40E0B" w:rsidRPr="00696B74">
        <w:rPr>
          <w:rFonts w:ascii="Arial" w:hAnsi="Arial" w:cs="Arial"/>
          <w:sz w:val="26"/>
          <w:szCs w:val="26"/>
        </w:rPr>
        <w:t xml:space="preserve"> – месяц, </w:t>
      </w:r>
      <w:r w:rsidRPr="00696B74">
        <w:rPr>
          <w:rFonts w:ascii="Arial" w:hAnsi="Arial" w:cs="Arial"/>
          <w:sz w:val="26"/>
          <w:szCs w:val="26"/>
        </w:rPr>
        <w:t xml:space="preserve"> %</w:t>
      </w:r>
      <w:r w:rsidRPr="00696B74">
        <w:rPr>
          <w:rFonts w:ascii="Arial" w:hAnsi="Arial" w:cs="Arial"/>
          <w:sz w:val="26"/>
          <w:szCs w:val="26"/>
          <w:lang w:val="en-US"/>
        </w:rPr>
        <w:t>d</w:t>
      </w:r>
      <w:r w:rsidR="00F40E0B" w:rsidRPr="00696B74">
        <w:rPr>
          <w:rFonts w:ascii="Arial" w:hAnsi="Arial" w:cs="Arial"/>
          <w:sz w:val="26"/>
          <w:szCs w:val="26"/>
        </w:rPr>
        <w:t xml:space="preserve"> –  день,</w:t>
      </w:r>
      <w:r w:rsidRPr="00696B74">
        <w:rPr>
          <w:rFonts w:ascii="Arial" w:hAnsi="Arial" w:cs="Arial"/>
          <w:sz w:val="26"/>
          <w:szCs w:val="26"/>
        </w:rPr>
        <w:t xml:space="preserve"> %</w:t>
      </w:r>
      <w:r w:rsidRPr="00696B74">
        <w:rPr>
          <w:rFonts w:ascii="Arial" w:hAnsi="Arial" w:cs="Arial"/>
          <w:sz w:val="26"/>
          <w:szCs w:val="26"/>
          <w:lang w:val="en-US"/>
        </w:rPr>
        <w:t>H</w:t>
      </w:r>
      <w:r w:rsidR="00F40E0B" w:rsidRPr="00696B74">
        <w:rPr>
          <w:rFonts w:ascii="Arial" w:hAnsi="Arial" w:cs="Arial"/>
          <w:sz w:val="26"/>
          <w:szCs w:val="26"/>
        </w:rPr>
        <w:t xml:space="preserve"> – часы,  </w:t>
      </w:r>
      <w:r w:rsidRPr="00696B74">
        <w:rPr>
          <w:rFonts w:ascii="Arial" w:hAnsi="Arial" w:cs="Arial"/>
          <w:sz w:val="26"/>
          <w:szCs w:val="26"/>
        </w:rPr>
        <w:t>%</w:t>
      </w:r>
      <w:r w:rsidRPr="00696B74">
        <w:rPr>
          <w:rFonts w:ascii="Arial" w:hAnsi="Arial" w:cs="Arial"/>
          <w:sz w:val="26"/>
          <w:szCs w:val="26"/>
          <w:lang w:val="en-US"/>
        </w:rPr>
        <w:t>M</w:t>
      </w:r>
      <w:r w:rsidR="00F40E0B" w:rsidRPr="00696B74">
        <w:rPr>
          <w:rFonts w:ascii="Arial" w:hAnsi="Arial" w:cs="Arial"/>
          <w:sz w:val="26"/>
          <w:szCs w:val="26"/>
        </w:rPr>
        <w:t xml:space="preserve"> - минуты, </w:t>
      </w:r>
      <w:r w:rsidRPr="00696B74">
        <w:rPr>
          <w:rFonts w:ascii="Arial" w:hAnsi="Arial" w:cs="Arial"/>
          <w:sz w:val="26"/>
          <w:szCs w:val="26"/>
        </w:rPr>
        <w:t>%</w:t>
      </w:r>
      <w:r w:rsidRPr="00696B74">
        <w:rPr>
          <w:rFonts w:ascii="Arial" w:hAnsi="Arial" w:cs="Arial"/>
          <w:sz w:val="26"/>
          <w:szCs w:val="26"/>
          <w:lang w:val="en-US"/>
        </w:rPr>
        <w:t>S</w:t>
      </w:r>
      <w:r w:rsidRPr="00696B74">
        <w:rPr>
          <w:rFonts w:ascii="Arial" w:hAnsi="Arial" w:cs="Arial"/>
          <w:sz w:val="26"/>
          <w:szCs w:val="26"/>
        </w:rPr>
        <w:t xml:space="preserve">  –  секунды,</w:t>
      </w:r>
    </w:p>
    <w:p w:rsidR="00CF7AB1" w:rsidRPr="00696B74" w:rsidRDefault="00CF7AB1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%</w:t>
      </w:r>
      <w:r w:rsidRPr="00696B74">
        <w:rPr>
          <w:rFonts w:ascii="Arial" w:hAnsi="Arial" w:cs="Arial"/>
          <w:sz w:val="26"/>
          <w:szCs w:val="26"/>
          <w:lang w:val="en-US"/>
        </w:rPr>
        <w:t>nN</w:t>
      </w:r>
      <w:r w:rsidRPr="00696B74">
        <w:rPr>
          <w:rFonts w:ascii="Arial" w:hAnsi="Arial" w:cs="Arial"/>
          <w:sz w:val="26"/>
          <w:szCs w:val="26"/>
        </w:rPr>
        <w:t xml:space="preserve"> – порядковый номер, где </w:t>
      </w:r>
      <w:r w:rsidRPr="00696B74">
        <w:rPr>
          <w:rFonts w:ascii="Arial" w:hAnsi="Arial" w:cs="Arial"/>
          <w:sz w:val="26"/>
          <w:szCs w:val="26"/>
          <w:lang w:val="en-US"/>
        </w:rPr>
        <w:t>n</w:t>
      </w:r>
      <w:r w:rsidRPr="00696B74">
        <w:rPr>
          <w:rFonts w:ascii="Arial" w:hAnsi="Arial" w:cs="Arial"/>
          <w:sz w:val="26"/>
          <w:szCs w:val="26"/>
        </w:rPr>
        <w:t xml:space="preserve">  – минимальное количество знакомест для  </w:t>
      </w:r>
      <w:r w:rsidRPr="00696B74">
        <w:rPr>
          <w:rFonts w:ascii="Arial" w:hAnsi="Arial" w:cs="Arial"/>
          <w:sz w:val="26"/>
          <w:szCs w:val="26"/>
          <w:lang w:val="en-US"/>
        </w:rPr>
        <w:t>N</w:t>
      </w:r>
      <w:r w:rsidRPr="00696B74">
        <w:rPr>
          <w:rFonts w:ascii="Arial" w:hAnsi="Arial" w:cs="Arial"/>
          <w:sz w:val="26"/>
          <w:szCs w:val="26"/>
        </w:rPr>
        <w:t>.</w:t>
      </w:r>
    </w:p>
    <w:p w:rsidR="000E55CF" w:rsidRPr="00696B74" w:rsidRDefault="00E114D2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 2</w:t>
      </w:r>
      <w:r w:rsidR="000E55CF" w:rsidRPr="00696B74">
        <w:rPr>
          <w:rFonts w:ascii="Arial" w:hAnsi="Arial" w:cs="Arial"/>
          <w:sz w:val="26"/>
          <w:szCs w:val="26"/>
        </w:rPr>
        <w:t xml:space="preserve">) кнопка  </w:t>
      </w:r>
      <w:r w:rsidR="00ED16C0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64" name="Рисунок 64" descr="вставить симв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вставить символ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5CF" w:rsidRPr="00696B74">
        <w:rPr>
          <w:rFonts w:ascii="Arial" w:hAnsi="Arial" w:cs="Arial"/>
          <w:sz w:val="26"/>
          <w:szCs w:val="26"/>
        </w:rPr>
        <w:t xml:space="preserve">  добавляет выбранный символ в конец имени;</w:t>
      </w:r>
    </w:p>
    <w:p w:rsidR="000E55CF" w:rsidRPr="00696B74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 </w:t>
      </w:r>
      <w:r w:rsidR="00E114D2" w:rsidRPr="00696B74">
        <w:rPr>
          <w:rFonts w:ascii="Arial" w:hAnsi="Arial" w:cs="Arial"/>
          <w:sz w:val="26"/>
          <w:szCs w:val="26"/>
        </w:rPr>
        <w:t>3</w:t>
      </w:r>
      <w:r w:rsidRPr="00696B74">
        <w:rPr>
          <w:rFonts w:ascii="Arial" w:hAnsi="Arial" w:cs="Arial"/>
          <w:sz w:val="26"/>
          <w:szCs w:val="26"/>
        </w:rPr>
        <w:t xml:space="preserve">) кнопка  </w:t>
      </w:r>
      <w:r w:rsidR="00ED16C0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65" name="Рисунок 65" descr="удалить последний симв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удалить последний символ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 удаляет последний символ имени;</w:t>
      </w:r>
    </w:p>
    <w:p w:rsidR="000E55CF" w:rsidRPr="00696B74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 </w:t>
      </w:r>
      <w:r w:rsidR="00E114D2" w:rsidRPr="00696B74">
        <w:rPr>
          <w:rFonts w:ascii="Arial" w:hAnsi="Arial" w:cs="Arial"/>
          <w:sz w:val="26"/>
          <w:szCs w:val="26"/>
        </w:rPr>
        <w:t>4</w:t>
      </w:r>
      <w:r w:rsidRPr="00696B74">
        <w:rPr>
          <w:rFonts w:ascii="Arial" w:hAnsi="Arial" w:cs="Arial"/>
          <w:sz w:val="26"/>
          <w:szCs w:val="26"/>
        </w:rPr>
        <w:t xml:space="preserve">) кнопка  </w:t>
      </w:r>
      <w:r w:rsidR="00ED16C0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66" name="Рисунок 66" descr="удалить вс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удалить всё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 удаляет все введенные символы;</w:t>
      </w:r>
    </w:p>
    <w:p w:rsidR="000E55CF" w:rsidRPr="00696B74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 </w:t>
      </w:r>
      <w:r w:rsidR="00E114D2" w:rsidRPr="00696B74">
        <w:rPr>
          <w:rFonts w:ascii="Arial" w:hAnsi="Arial" w:cs="Arial"/>
          <w:sz w:val="26"/>
          <w:szCs w:val="26"/>
        </w:rPr>
        <w:t>5</w:t>
      </w:r>
      <w:r w:rsidRPr="00696B74">
        <w:rPr>
          <w:rFonts w:ascii="Arial" w:hAnsi="Arial" w:cs="Arial"/>
          <w:sz w:val="26"/>
          <w:szCs w:val="26"/>
        </w:rPr>
        <w:t xml:space="preserve">) кнопка  </w:t>
      </w:r>
      <w:r w:rsidR="00ED16C0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67" name="Рисунок 67" descr="фле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флеш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 сохраняет информацию на внешний носитель;</w:t>
      </w:r>
    </w:p>
    <w:p w:rsidR="000E55CF" w:rsidRPr="00696B74" w:rsidRDefault="000E55CF" w:rsidP="00310833">
      <w:pPr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 </w:t>
      </w:r>
      <w:r w:rsidR="00E114D2" w:rsidRPr="00696B74">
        <w:rPr>
          <w:rFonts w:ascii="Arial" w:hAnsi="Arial" w:cs="Arial"/>
          <w:sz w:val="26"/>
          <w:szCs w:val="26"/>
        </w:rPr>
        <w:t>6</w:t>
      </w:r>
      <w:r w:rsidRPr="00696B74">
        <w:rPr>
          <w:rFonts w:ascii="Arial" w:hAnsi="Arial" w:cs="Arial"/>
          <w:sz w:val="26"/>
          <w:szCs w:val="26"/>
        </w:rPr>
        <w:t xml:space="preserve">) кнопка 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b/>
          <w:sz w:val="26"/>
          <w:szCs w:val="26"/>
        </w:rPr>
        <w:t>МЕНЮ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  </w:t>
      </w:r>
      <w:r w:rsidR="00ED16C0" w:rsidRPr="00696B74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0185" cy="210185"/>
            <wp:effectExtent l="0" t="0" r="0" b="0"/>
            <wp:docPr id="68" name="Рисунок 68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выхо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eastAsia="MS Mincho" w:hAnsi="Arial" w:cs="Arial"/>
          <w:sz w:val="26"/>
          <w:szCs w:val="26"/>
        </w:rPr>
        <w:t xml:space="preserve">  - отказ от сохранения</w:t>
      </w:r>
      <w:r w:rsidR="001D322D" w:rsidRPr="00696B74">
        <w:rPr>
          <w:rFonts w:ascii="Arial" w:eastAsia="MS Mincho" w:hAnsi="Arial" w:cs="Arial"/>
          <w:sz w:val="26"/>
          <w:szCs w:val="26"/>
        </w:rPr>
        <w:t>.</w:t>
      </w:r>
    </w:p>
    <w:p w:rsidR="001D322D" w:rsidRPr="00696B74" w:rsidRDefault="00F96DC7" w:rsidP="00D65CE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br w:type="page"/>
      </w:r>
      <w:r w:rsidR="00C83628">
        <w:rPr>
          <w:rFonts w:ascii="Arial" w:eastAsia="MS Mincho" w:hAnsi="Arial" w:cs="Arial"/>
          <w:sz w:val="26"/>
          <w:szCs w:val="26"/>
        </w:rPr>
        <w:lastRenderedPageBreak/>
        <w:t>- </w:t>
      </w:r>
      <w:r w:rsidR="001D322D" w:rsidRPr="00696B74">
        <w:rPr>
          <w:rFonts w:ascii="Arial" w:eastAsia="MS Mincho" w:hAnsi="Arial" w:cs="Arial"/>
          <w:sz w:val="26"/>
          <w:szCs w:val="26"/>
        </w:rPr>
        <w:t>″</w:t>
      </w:r>
      <w:r w:rsidR="001D322D" w:rsidRPr="004F2DCC">
        <w:rPr>
          <w:rFonts w:ascii="Arial Narrow" w:eastAsia="MS Mincho" w:hAnsi="Arial Narrow" w:cs="Arial"/>
          <w:b/>
          <w:sz w:val="26"/>
          <w:szCs w:val="26"/>
        </w:rPr>
        <w:t>По маске</w:t>
      </w:r>
      <w:r w:rsidR="001D322D" w:rsidRPr="00696B74">
        <w:rPr>
          <w:rFonts w:ascii="Arial" w:eastAsia="MS Mincho" w:hAnsi="Arial" w:cs="Arial"/>
          <w:sz w:val="26"/>
          <w:szCs w:val="26"/>
        </w:rPr>
        <w:t>″ - имя файла формируется автоматически, по правилам, установленным на странице  ″</w:t>
      </w:r>
      <w:r w:rsidR="001D322D" w:rsidRPr="004F2DCC">
        <w:rPr>
          <w:rFonts w:ascii="Arial Narrow" w:hAnsi="Arial Narrow" w:cs="Arial"/>
          <w:sz w:val="26"/>
          <w:szCs w:val="26"/>
        </w:rPr>
        <w:t>ПАМЯТЬ </w:t>
      </w:r>
      <w:r w:rsidR="001D322D" w:rsidRPr="004F2DCC">
        <w:rPr>
          <w:rFonts w:ascii="Arial Narrow" w:hAnsi="Arial Narrow" w:cs="Arial"/>
          <w:b/>
          <w:sz w:val="26"/>
          <w:szCs w:val="26"/>
        </w:rPr>
        <w:t>/</w:t>
      </w:r>
      <w:r w:rsidR="001D322D" w:rsidRPr="004F2DCC">
        <w:rPr>
          <w:rFonts w:ascii="Arial Narrow" w:hAnsi="Arial Narrow" w:cs="Arial"/>
          <w:sz w:val="26"/>
          <w:szCs w:val="26"/>
        </w:rPr>
        <w:t> ВНЕШН ЗУ</w:t>
      </w:r>
      <w:r w:rsidR="001D322D" w:rsidRPr="004F2DCC">
        <w:rPr>
          <w:rFonts w:ascii="Arial Narrow" w:eastAsia="MS Mincho" w:hAnsi="Arial Narrow" w:cs="Arial"/>
          <w:sz w:val="26"/>
          <w:szCs w:val="26"/>
        </w:rPr>
        <w:t> </w:t>
      </w:r>
      <w:r w:rsidR="001D322D" w:rsidRPr="004F2DCC">
        <w:rPr>
          <w:rFonts w:ascii="Arial Narrow" w:hAnsi="Arial Narrow" w:cs="Arial"/>
          <w:b/>
          <w:sz w:val="26"/>
          <w:szCs w:val="26"/>
        </w:rPr>
        <w:t>/</w:t>
      </w:r>
      <w:r w:rsidR="001D322D" w:rsidRPr="004F2DCC">
        <w:rPr>
          <w:rFonts w:ascii="Arial Narrow" w:eastAsia="MS Mincho" w:hAnsi="Arial Narrow" w:cs="Arial"/>
          <w:sz w:val="26"/>
          <w:szCs w:val="26"/>
        </w:rPr>
        <w:t> </w:t>
      </w:r>
      <w:r w:rsidR="001D322D" w:rsidRPr="004F2DCC">
        <w:rPr>
          <w:rFonts w:ascii="Arial Narrow" w:eastAsia="MS Mincho" w:hAnsi="Arial Narrow" w:cs="Arial"/>
          <w:b/>
          <w:sz w:val="26"/>
          <w:szCs w:val="26"/>
        </w:rPr>
        <w:t>М</w:t>
      </w:r>
      <w:r w:rsidR="00BD1755" w:rsidRPr="004F2DCC">
        <w:rPr>
          <w:rFonts w:ascii="Arial Narrow" w:eastAsia="MS Mincho" w:hAnsi="Arial Narrow" w:cs="Arial"/>
          <w:b/>
          <w:sz w:val="26"/>
          <w:szCs w:val="26"/>
        </w:rPr>
        <w:t>АСКА</w:t>
      </w:r>
      <w:r w:rsidR="001D322D" w:rsidRPr="00696B74">
        <w:rPr>
          <w:rFonts w:ascii="Arial" w:eastAsia="MS Mincho" w:hAnsi="Arial" w:cs="Arial"/>
          <w:sz w:val="26"/>
          <w:szCs w:val="26"/>
        </w:rPr>
        <w:t>″.</w:t>
      </w:r>
    </w:p>
    <w:p w:rsidR="00CA2482" w:rsidRPr="00696B74" w:rsidRDefault="00CA2482" w:rsidP="00355E06">
      <w:pPr>
        <w:spacing w:line="276" w:lineRule="auto"/>
        <w:ind w:firstLine="567"/>
        <w:jc w:val="both"/>
        <w:rPr>
          <w:rFonts w:ascii="Arial" w:eastAsia="MS Mincho" w:hAnsi="Arial" w:cs="Arial"/>
          <w:sz w:val="12"/>
          <w:szCs w:val="12"/>
        </w:rPr>
      </w:pPr>
    </w:p>
    <w:p w:rsidR="00CA2482" w:rsidRPr="00696B74" w:rsidRDefault="00ED16C0" w:rsidP="00D84A5D">
      <w:pPr>
        <w:spacing w:line="276" w:lineRule="auto"/>
        <w:ind w:firstLine="312"/>
        <w:jc w:val="center"/>
        <w:rPr>
          <w:rFonts w:ascii="Arial" w:eastAsia="MS Mincho" w:hAnsi="Arial" w:cs="Arial"/>
        </w:rPr>
      </w:pPr>
      <w:r w:rsidRPr="00696B74">
        <w:rPr>
          <w:rFonts w:ascii="Arial" w:eastAsia="MS Mincho" w:hAnsi="Arial" w:cs="Arial"/>
          <w:noProof/>
        </w:rPr>
        <w:drawing>
          <wp:inline distT="0" distB="0" distL="0" distR="0">
            <wp:extent cx="3998595" cy="3011805"/>
            <wp:effectExtent l="0" t="0" r="1905" b="0"/>
            <wp:docPr id="69" name="Рисунок 69" descr="Ма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Маска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5D" w:rsidRPr="00696B74" w:rsidRDefault="00D84A5D" w:rsidP="00355E06">
      <w:pPr>
        <w:spacing w:line="276" w:lineRule="auto"/>
        <w:ind w:firstLine="567"/>
        <w:jc w:val="both"/>
        <w:rPr>
          <w:rFonts w:ascii="Arial" w:eastAsia="MS Mincho" w:hAnsi="Arial" w:cs="Arial"/>
          <w:sz w:val="16"/>
          <w:szCs w:val="16"/>
        </w:rPr>
      </w:pPr>
    </w:p>
    <w:p w:rsidR="00D84A5D" w:rsidRPr="00696B74" w:rsidRDefault="00D84A5D" w:rsidP="00A56828">
      <w:pPr>
        <w:spacing w:line="276" w:lineRule="auto"/>
        <w:ind w:firstLine="284"/>
        <w:jc w:val="center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Рисунок 3.2 –</w:t>
      </w:r>
      <w:r w:rsidR="004C623A" w:rsidRPr="00696B74">
        <w:rPr>
          <w:rFonts w:ascii="Arial" w:hAnsi="Arial" w:cs="Arial"/>
          <w:sz w:val="26"/>
          <w:szCs w:val="26"/>
        </w:rPr>
        <w:t xml:space="preserve"> </w:t>
      </w:r>
      <w:r w:rsidR="00181240" w:rsidRPr="00696B74">
        <w:rPr>
          <w:rFonts w:ascii="Arial" w:hAnsi="Arial" w:cs="Arial"/>
          <w:sz w:val="26"/>
          <w:szCs w:val="26"/>
        </w:rPr>
        <w:t>О</w:t>
      </w:r>
      <w:r w:rsidRPr="00696B74">
        <w:rPr>
          <w:rFonts w:ascii="Arial" w:hAnsi="Arial" w:cs="Arial"/>
          <w:sz w:val="26"/>
          <w:szCs w:val="26"/>
        </w:rPr>
        <w:t>кн</w:t>
      </w:r>
      <w:r w:rsidR="00181240" w:rsidRPr="00696B74">
        <w:rPr>
          <w:rFonts w:ascii="Arial" w:hAnsi="Arial" w:cs="Arial"/>
          <w:sz w:val="26"/>
          <w:szCs w:val="26"/>
        </w:rPr>
        <w:t>о</w:t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842C60">
        <w:rPr>
          <w:rFonts w:ascii="Arial Narrow" w:hAnsi="Arial Narrow" w:cs="Arial"/>
          <w:sz w:val="26"/>
          <w:szCs w:val="26"/>
        </w:rPr>
        <w:t>ПАМЯТЬ </w:t>
      </w:r>
      <w:r w:rsidR="00441DA6" w:rsidRPr="00842C60">
        <w:rPr>
          <w:rFonts w:ascii="Arial Narrow" w:hAnsi="Arial Narrow" w:cs="Arial"/>
          <w:sz w:val="26"/>
          <w:szCs w:val="26"/>
        </w:rPr>
        <w:t>/</w:t>
      </w:r>
      <w:r w:rsidRPr="00842C60">
        <w:rPr>
          <w:rFonts w:ascii="Arial Narrow" w:hAnsi="Arial Narrow" w:cs="Arial"/>
          <w:sz w:val="26"/>
          <w:szCs w:val="26"/>
        </w:rPr>
        <w:t> ВНЕШН ЗУ</w:t>
      </w:r>
      <w:r w:rsidRPr="00842C60">
        <w:rPr>
          <w:rFonts w:ascii="Arial Narrow" w:eastAsia="MS Mincho" w:hAnsi="Arial Narrow" w:cs="Arial"/>
          <w:sz w:val="26"/>
          <w:szCs w:val="26"/>
        </w:rPr>
        <w:t> </w:t>
      </w:r>
      <w:r w:rsidR="00441DA6" w:rsidRPr="00842C60">
        <w:rPr>
          <w:rFonts w:ascii="Arial Narrow" w:hAnsi="Arial Narrow" w:cs="Arial"/>
          <w:b/>
          <w:sz w:val="26"/>
          <w:szCs w:val="26"/>
        </w:rPr>
        <w:t>/</w:t>
      </w:r>
      <w:r w:rsidRPr="00842C60">
        <w:rPr>
          <w:rFonts w:ascii="Arial Narrow" w:eastAsia="MS Mincho" w:hAnsi="Arial Narrow" w:cs="Arial"/>
          <w:sz w:val="26"/>
          <w:szCs w:val="26"/>
        </w:rPr>
        <w:t> </w:t>
      </w:r>
      <w:r w:rsidR="00441DA6" w:rsidRPr="00842C60">
        <w:rPr>
          <w:rFonts w:ascii="Arial Narrow" w:eastAsia="MS Mincho" w:hAnsi="Arial Narrow" w:cs="Arial"/>
          <w:b/>
          <w:sz w:val="26"/>
          <w:szCs w:val="26"/>
        </w:rPr>
        <w:t>МАСКА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181240" w:rsidRPr="00696B74">
        <w:rPr>
          <w:rFonts w:ascii="Arial" w:hAnsi="Arial" w:cs="Arial"/>
          <w:sz w:val="26"/>
          <w:szCs w:val="26"/>
        </w:rPr>
        <w:t xml:space="preserve"> (Пример)</w:t>
      </w:r>
    </w:p>
    <w:p w:rsidR="00D84A5D" w:rsidRPr="00696B74" w:rsidRDefault="00D84A5D" w:rsidP="00355E06">
      <w:pPr>
        <w:spacing w:line="276" w:lineRule="auto"/>
        <w:ind w:firstLine="567"/>
        <w:jc w:val="both"/>
        <w:rPr>
          <w:rFonts w:ascii="Arial" w:eastAsia="MS Mincho" w:hAnsi="Arial" w:cs="Arial"/>
        </w:rPr>
      </w:pPr>
    </w:p>
    <w:p w:rsidR="00110DA8" w:rsidRPr="00696B74" w:rsidRDefault="003F0D1C" w:rsidP="00355E06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>″</w:t>
      </w:r>
      <w:r w:rsidRPr="00842C60">
        <w:rPr>
          <w:rFonts w:ascii="Arial Narrow" w:hAnsi="Arial Narrow" w:cs="Arial"/>
          <w:sz w:val="26"/>
          <w:szCs w:val="26"/>
        </w:rPr>
        <w:t>ПАМЯТЬ / ВНЕШН ЗУ </w:t>
      </w:r>
      <w:r w:rsidRPr="00842C60">
        <w:rPr>
          <w:rFonts w:ascii="Arial Narrow" w:eastAsia="MS Mincho" w:hAnsi="Arial Narrow" w:cs="Arial"/>
          <w:sz w:val="26"/>
          <w:szCs w:val="26"/>
        </w:rPr>
        <w:t>/ </w:t>
      </w:r>
      <w:r w:rsidRPr="00842C60">
        <w:rPr>
          <w:rFonts w:ascii="Arial Narrow" w:eastAsia="MS Mincho" w:hAnsi="Arial Narrow" w:cs="Arial"/>
          <w:b/>
          <w:sz w:val="26"/>
          <w:szCs w:val="26"/>
        </w:rPr>
        <w:t>Сохранять как</w:t>
      </w:r>
      <w:r w:rsidRPr="00842C60">
        <w:rPr>
          <w:rFonts w:ascii="Arial Narrow" w:eastAsia="MS Mincho" w:hAnsi="Arial Narrow" w:cs="Arial"/>
          <w:sz w:val="26"/>
          <w:szCs w:val="26"/>
        </w:rPr>
        <w:t>″</w:t>
      </w:r>
      <w:r w:rsidRPr="00696B74">
        <w:rPr>
          <w:rFonts w:ascii="Arial" w:eastAsia="MS Mincho" w:hAnsi="Arial" w:cs="Arial"/>
          <w:sz w:val="26"/>
          <w:szCs w:val="26"/>
        </w:rPr>
        <w:t xml:space="preserve"> </w:t>
      </w:r>
      <w:r w:rsidR="007768B4" w:rsidRPr="00696B74">
        <w:rPr>
          <w:rFonts w:ascii="Arial" w:eastAsia="MS Mincho" w:hAnsi="Arial" w:cs="Arial"/>
          <w:sz w:val="26"/>
          <w:szCs w:val="26"/>
        </w:rPr>
        <w:t xml:space="preserve">позволяет выбрать </w:t>
      </w:r>
      <w:r w:rsidR="00BC40C3" w:rsidRPr="00696B74">
        <w:rPr>
          <w:rFonts w:ascii="Arial" w:eastAsia="MS Mincho" w:hAnsi="Arial" w:cs="Arial"/>
          <w:sz w:val="26"/>
          <w:szCs w:val="26"/>
        </w:rPr>
        <w:t>вид</w:t>
      </w:r>
      <w:r w:rsidR="007768B4" w:rsidRPr="00696B74">
        <w:rPr>
          <w:rFonts w:ascii="Arial" w:eastAsia="MS Mincho" w:hAnsi="Arial" w:cs="Arial"/>
          <w:sz w:val="26"/>
          <w:szCs w:val="26"/>
        </w:rPr>
        <w:t xml:space="preserve"> сохраняемой информации:</w:t>
      </w:r>
    </w:p>
    <w:p w:rsidR="007768B4" w:rsidRPr="00696B74" w:rsidRDefault="007768B4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 xml:space="preserve">- 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842C60">
        <w:rPr>
          <w:rFonts w:ascii="Arial Narrow" w:eastAsia="MS Mincho" w:hAnsi="Arial Narrow" w:cs="Arial"/>
          <w:b/>
          <w:sz w:val="26"/>
          <w:szCs w:val="26"/>
        </w:rPr>
        <w:t>Изображение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b/>
          <w:sz w:val="26"/>
          <w:szCs w:val="26"/>
        </w:rPr>
        <w:t xml:space="preserve"> </w:t>
      </w:r>
      <w:r w:rsidRPr="00842C60">
        <w:rPr>
          <w:rFonts w:ascii="Arial" w:hAnsi="Arial" w:cs="Arial"/>
          <w:sz w:val="26"/>
          <w:szCs w:val="26"/>
        </w:rPr>
        <w:t>–</w:t>
      </w:r>
      <w:r w:rsidRPr="00696B74">
        <w:rPr>
          <w:rFonts w:ascii="Arial" w:eastAsia="MS Mincho" w:hAnsi="Arial" w:cs="Arial"/>
          <w:sz w:val="26"/>
          <w:szCs w:val="26"/>
        </w:rPr>
        <w:t xml:space="preserve">  сохранение содержимого </w:t>
      </w:r>
      <w:r w:rsidR="0034584C" w:rsidRPr="00696B74">
        <w:rPr>
          <w:rFonts w:ascii="Arial" w:eastAsia="MS Mincho" w:hAnsi="Arial" w:cs="Arial"/>
          <w:sz w:val="26"/>
          <w:szCs w:val="26"/>
        </w:rPr>
        <w:t>экрана</w:t>
      </w:r>
      <w:r w:rsidRPr="00696B74">
        <w:rPr>
          <w:rFonts w:ascii="Arial" w:eastAsia="MS Mincho" w:hAnsi="Arial" w:cs="Arial"/>
          <w:sz w:val="26"/>
          <w:szCs w:val="26"/>
        </w:rPr>
        <w:t xml:space="preserve"> в файл с расширением </w:t>
      </w:r>
      <w:r w:rsidRPr="00696B74">
        <w:rPr>
          <w:rFonts w:ascii="Arial" w:eastAsia="MS Mincho" w:hAnsi="Arial" w:cs="Arial"/>
          <w:sz w:val="26"/>
          <w:szCs w:val="26"/>
          <w:lang w:val="en-US"/>
        </w:rPr>
        <w:t>bmp</w:t>
      </w:r>
      <w:r w:rsidRPr="00696B74">
        <w:rPr>
          <w:rFonts w:ascii="Arial" w:eastAsia="MS Mincho" w:hAnsi="Arial" w:cs="Arial"/>
          <w:sz w:val="26"/>
          <w:szCs w:val="26"/>
        </w:rPr>
        <w:t>;</w:t>
      </w:r>
    </w:p>
    <w:p w:rsidR="00110DA8" w:rsidRPr="00696B74" w:rsidRDefault="007768B4" w:rsidP="00364115">
      <w:pPr>
        <w:tabs>
          <w:tab w:val="left" w:pos="2410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- </w:t>
      </w:r>
      <w:r w:rsidR="00490544" w:rsidRPr="00696B74">
        <w:rPr>
          <w:rFonts w:ascii="Arial" w:eastAsia="MS Mincho" w:hAnsi="Arial" w:cs="Arial"/>
          <w:sz w:val="26"/>
          <w:szCs w:val="26"/>
        </w:rPr>
        <w:t>″</w:t>
      </w:r>
      <w:r w:rsidRPr="00842C60">
        <w:rPr>
          <w:rFonts w:ascii="Arial Narrow" w:hAnsi="Arial Narrow" w:cs="Arial"/>
          <w:b/>
          <w:sz w:val="26"/>
          <w:szCs w:val="26"/>
        </w:rPr>
        <w:t>Текст</w:t>
      </w:r>
      <w:r w:rsidR="00490544" w:rsidRPr="00696B74">
        <w:rPr>
          <w:rFonts w:ascii="Arial" w:eastAsia="MS Mincho" w:hAnsi="Arial" w:cs="Arial"/>
          <w:sz w:val="26"/>
          <w:szCs w:val="26"/>
        </w:rPr>
        <w:t>″</w:t>
      </w:r>
      <w:r w:rsidR="003F3AA7" w:rsidRPr="00696B74">
        <w:rPr>
          <w:rFonts w:ascii="Arial" w:hAnsi="Arial" w:cs="Arial"/>
          <w:sz w:val="26"/>
          <w:szCs w:val="26"/>
        </w:rPr>
        <w:tab/>
      </w:r>
      <w:r w:rsidRPr="00842C60">
        <w:rPr>
          <w:rFonts w:ascii="Arial" w:hAnsi="Arial" w:cs="Arial"/>
          <w:sz w:val="26"/>
          <w:szCs w:val="26"/>
        </w:rPr>
        <w:t>–</w:t>
      </w:r>
      <w:r w:rsidRPr="00696B74">
        <w:rPr>
          <w:rFonts w:ascii="Arial" w:hAnsi="Arial" w:cs="Arial"/>
          <w:sz w:val="26"/>
          <w:szCs w:val="26"/>
        </w:rPr>
        <w:t xml:space="preserve"> сохранение текущего сигнала (или выбранного из </w:t>
      </w:r>
      <w:r w:rsidR="003F3AA7" w:rsidRPr="00696B74">
        <w:rPr>
          <w:rFonts w:ascii="Arial" w:hAnsi="Arial" w:cs="Arial"/>
          <w:sz w:val="26"/>
          <w:szCs w:val="26"/>
        </w:rPr>
        <w:t>памяти</w:t>
      </w:r>
      <w:r w:rsidRPr="00696B74">
        <w:rPr>
          <w:rFonts w:ascii="Arial" w:hAnsi="Arial" w:cs="Arial"/>
          <w:sz w:val="26"/>
          <w:szCs w:val="26"/>
        </w:rPr>
        <w:t xml:space="preserve"> в режимах 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3A1858">
        <w:rPr>
          <w:rFonts w:ascii="Arial Narrow" w:hAnsi="Arial Narrow" w:cs="Arial"/>
          <w:sz w:val="26"/>
          <w:szCs w:val="26"/>
        </w:rPr>
        <w:t>ПАМЯТЬ</w:t>
      </w:r>
      <w:r w:rsidR="00490544"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="005244D3" w:rsidRPr="003A1858">
        <w:rPr>
          <w:rFonts w:ascii="Arial Narrow" w:hAnsi="Arial Narrow" w:cs="Arial"/>
          <w:sz w:val="26"/>
          <w:szCs w:val="26"/>
        </w:rPr>
        <w:t>/</w:t>
      </w:r>
      <w:r w:rsidR="00490544"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Pr="003A1858">
        <w:rPr>
          <w:rFonts w:ascii="Arial Narrow" w:hAnsi="Arial Narrow" w:cs="Arial"/>
          <w:sz w:val="26"/>
          <w:szCs w:val="26"/>
        </w:rPr>
        <w:t>ПОСЛЕДНИЕ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 или </w:t>
      </w:r>
      <w:r w:rsidR="00490544" w:rsidRPr="00696B74">
        <w:rPr>
          <w:rFonts w:ascii="Arial" w:eastAsia="MS Mincho" w:hAnsi="Arial" w:cs="Arial"/>
          <w:sz w:val="26"/>
          <w:szCs w:val="26"/>
        </w:rPr>
        <w:t>″</w:t>
      </w:r>
      <w:r w:rsidRPr="003A1858">
        <w:rPr>
          <w:rFonts w:ascii="Arial Narrow" w:hAnsi="Arial Narrow" w:cs="Arial"/>
          <w:sz w:val="26"/>
          <w:szCs w:val="26"/>
        </w:rPr>
        <w:t>ПАМЯТЬ</w:t>
      </w:r>
      <w:r w:rsidR="00490544"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="005244D3" w:rsidRPr="003A1858">
        <w:rPr>
          <w:rFonts w:ascii="Arial Narrow" w:hAnsi="Arial Narrow" w:cs="Arial"/>
          <w:sz w:val="26"/>
          <w:szCs w:val="26"/>
        </w:rPr>
        <w:t>/</w:t>
      </w:r>
      <w:r w:rsidR="00490544"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Pr="003A1858">
        <w:rPr>
          <w:rFonts w:ascii="Arial Narrow" w:hAnsi="Arial Narrow" w:cs="Arial"/>
          <w:sz w:val="26"/>
          <w:szCs w:val="26"/>
        </w:rPr>
        <w:t>ВНУТР</w:t>
      </w:r>
      <w:r w:rsidR="00490544"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Pr="003A1858">
        <w:rPr>
          <w:rFonts w:ascii="Arial Narrow" w:hAnsi="Arial Narrow" w:cs="Arial"/>
          <w:sz w:val="26"/>
          <w:szCs w:val="26"/>
        </w:rPr>
        <w:t>ЗУ</w:t>
      </w:r>
      <w:r w:rsidR="001077D5" w:rsidRPr="00696B74">
        <w:rPr>
          <w:rFonts w:ascii="Arial" w:eastAsia="MS Mincho" w:hAnsi="Arial" w:cs="Arial"/>
          <w:sz w:val="26"/>
          <w:szCs w:val="26"/>
        </w:rPr>
        <w:t>″</w:t>
      </w:r>
      <w:r w:rsidR="003F3AA7" w:rsidRPr="00696B74">
        <w:rPr>
          <w:rFonts w:ascii="Arial" w:eastAsia="MS Mincho" w:hAnsi="Arial" w:cs="Arial"/>
          <w:sz w:val="26"/>
          <w:szCs w:val="26"/>
        </w:rPr>
        <w:t>)</w:t>
      </w:r>
      <w:r w:rsidRPr="00696B74">
        <w:rPr>
          <w:rFonts w:ascii="Arial" w:hAnsi="Arial" w:cs="Arial"/>
          <w:sz w:val="26"/>
          <w:szCs w:val="26"/>
        </w:rPr>
        <w:t xml:space="preserve"> в текстовом виде в файл с расширением </w:t>
      </w:r>
      <w:r w:rsidRPr="00696B74">
        <w:rPr>
          <w:rFonts w:ascii="Arial" w:hAnsi="Arial" w:cs="Arial"/>
          <w:sz w:val="26"/>
          <w:szCs w:val="26"/>
          <w:lang w:val="en-US"/>
        </w:rPr>
        <w:t>txt</w:t>
      </w:r>
      <w:r w:rsidRPr="00696B74">
        <w:rPr>
          <w:rFonts w:ascii="Arial" w:hAnsi="Arial" w:cs="Arial"/>
          <w:sz w:val="26"/>
          <w:szCs w:val="26"/>
        </w:rPr>
        <w:t>, в котором записаны настройки и все точки сигнала.</w:t>
      </w:r>
    </w:p>
    <w:p w:rsidR="00B0114E" w:rsidRPr="00696B74" w:rsidRDefault="00B0114E" w:rsidP="00355E06">
      <w:pPr>
        <w:spacing w:line="276" w:lineRule="auto"/>
        <w:ind w:firstLine="567"/>
        <w:jc w:val="both"/>
        <w:rPr>
          <w:rFonts w:ascii="Arial" w:hAnsi="Arial" w:cs="Arial"/>
          <w:sz w:val="16"/>
          <w:szCs w:val="16"/>
        </w:rPr>
      </w:pPr>
    </w:p>
    <w:p w:rsidR="00BF7CC0" w:rsidRPr="00696B74" w:rsidRDefault="004412F9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>″</w:t>
      </w:r>
      <w:r w:rsidR="00B0114E" w:rsidRPr="003A1858">
        <w:rPr>
          <w:rFonts w:ascii="Arial Narrow" w:hAnsi="Arial Narrow" w:cs="Arial"/>
          <w:sz w:val="26"/>
          <w:szCs w:val="26"/>
        </w:rPr>
        <w:t>ПАМЯТЬ</w:t>
      </w:r>
      <w:r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="005244D3" w:rsidRPr="003A1858">
        <w:rPr>
          <w:rFonts w:ascii="Arial Narrow" w:hAnsi="Arial Narrow" w:cs="Arial"/>
          <w:b/>
          <w:sz w:val="26"/>
          <w:szCs w:val="26"/>
        </w:rPr>
        <w:t>/</w:t>
      </w:r>
      <w:r w:rsidRPr="003A1858">
        <w:rPr>
          <w:rFonts w:ascii="Arial Narrow" w:hAnsi="Arial Narrow" w:cs="Arial"/>
          <w:sz w:val="26"/>
          <w:szCs w:val="26"/>
        </w:rPr>
        <w:t> </w:t>
      </w:r>
      <w:r w:rsidR="00B0114E" w:rsidRPr="003A1858">
        <w:rPr>
          <w:rFonts w:ascii="Arial Narrow" w:hAnsi="Arial Narrow" w:cs="Arial"/>
          <w:sz w:val="26"/>
          <w:szCs w:val="26"/>
        </w:rPr>
        <w:t>ВНЕШН</w:t>
      </w:r>
      <w:r w:rsidRPr="003A1858">
        <w:rPr>
          <w:rFonts w:ascii="Arial Narrow" w:hAnsi="Arial Narrow" w:cs="Arial"/>
          <w:sz w:val="26"/>
          <w:szCs w:val="26"/>
        </w:rPr>
        <w:t> </w:t>
      </w:r>
      <w:r w:rsidR="00B0114E" w:rsidRPr="003A1858">
        <w:rPr>
          <w:rFonts w:ascii="Arial Narrow" w:hAnsi="Arial Narrow" w:cs="Arial"/>
          <w:sz w:val="26"/>
          <w:szCs w:val="26"/>
        </w:rPr>
        <w:t>ЗУ</w:t>
      </w:r>
      <w:r w:rsidRPr="003A1858">
        <w:rPr>
          <w:rFonts w:ascii="Arial Narrow" w:eastAsia="MS Mincho" w:hAnsi="Arial Narrow" w:cs="Arial"/>
          <w:sz w:val="26"/>
          <w:szCs w:val="26"/>
        </w:rPr>
        <w:t> </w:t>
      </w:r>
      <w:r w:rsidR="005244D3" w:rsidRPr="003A1858">
        <w:rPr>
          <w:rFonts w:ascii="Arial Narrow" w:hAnsi="Arial Narrow" w:cs="Arial"/>
          <w:sz w:val="26"/>
          <w:szCs w:val="26"/>
        </w:rPr>
        <w:t>/</w:t>
      </w:r>
      <w:r w:rsidRPr="003A1858">
        <w:rPr>
          <w:rFonts w:ascii="Arial Narrow" w:hAnsi="Arial Narrow" w:cs="Arial"/>
          <w:sz w:val="26"/>
          <w:szCs w:val="26"/>
        </w:rPr>
        <w:t> </w:t>
      </w:r>
      <w:r w:rsidR="00B0114E" w:rsidRPr="003A1858">
        <w:rPr>
          <w:rFonts w:ascii="Arial Narrow" w:hAnsi="Arial Narrow" w:cs="Arial"/>
          <w:b/>
          <w:sz w:val="26"/>
          <w:szCs w:val="26"/>
        </w:rPr>
        <w:t>Режим</w:t>
      </w:r>
      <w:r w:rsidR="00F675BF" w:rsidRPr="003A1858">
        <w:rPr>
          <w:rFonts w:ascii="Arial Narrow" w:hAnsi="Arial Narrow" w:cs="Arial"/>
          <w:b/>
          <w:sz w:val="26"/>
          <w:szCs w:val="26"/>
        </w:rPr>
        <w:t> к</w:t>
      </w:r>
      <w:r w:rsidR="00D849F2" w:rsidRPr="003A1858">
        <w:rPr>
          <w:rFonts w:ascii="Arial Narrow" w:hAnsi="Arial Narrow" w:cs="Arial"/>
          <w:b/>
          <w:sz w:val="26"/>
          <w:szCs w:val="26"/>
        </w:rPr>
        <w:t>н</w:t>
      </w:r>
      <w:r w:rsidR="00F675BF" w:rsidRPr="003A1858">
        <w:rPr>
          <w:rFonts w:ascii="Arial Narrow" w:hAnsi="Arial Narrow" w:cs="Arial"/>
          <w:b/>
          <w:sz w:val="26"/>
          <w:szCs w:val="26"/>
        </w:rPr>
        <w:t> </w:t>
      </w:r>
      <w:r w:rsidR="00B0114E" w:rsidRPr="003A1858">
        <w:rPr>
          <w:rFonts w:ascii="Arial Narrow" w:hAnsi="Arial Narrow" w:cs="Arial"/>
          <w:b/>
          <w:sz w:val="26"/>
          <w:szCs w:val="26"/>
        </w:rPr>
        <w:t>ПАМЯТЬ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5E1649" w:rsidRPr="00696B74">
        <w:rPr>
          <w:rFonts w:ascii="Arial" w:hAnsi="Arial" w:cs="Arial"/>
          <w:sz w:val="26"/>
          <w:szCs w:val="26"/>
        </w:rPr>
        <w:t xml:space="preserve"> поз</w:t>
      </w:r>
      <w:r w:rsidR="002D13FF" w:rsidRPr="00696B74">
        <w:rPr>
          <w:rFonts w:ascii="Arial" w:hAnsi="Arial" w:cs="Arial"/>
          <w:sz w:val="26"/>
          <w:szCs w:val="26"/>
        </w:rPr>
        <w:t xml:space="preserve">воляет изменить функцию кнопки </w:t>
      </w:r>
      <w:r w:rsidR="002D13FF" w:rsidRPr="00696B74">
        <w:rPr>
          <w:rFonts w:ascii="Arial" w:eastAsia="MS Mincho" w:hAnsi="Arial" w:cs="Arial"/>
          <w:sz w:val="26"/>
          <w:szCs w:val="26"/>
        </w:rPr>
        <w:t>″</w:t>
      </w:r>
      <w:r w:rsidR="005E1649" w:rsidRPr="003A1858">
        <w:rPr>
          <w:rFonts w:ascii="Arial Narrow" w:hAnsi="Arial Narrow" w:cs="Arial"/>
          <w:b/>
          <w:sz w:val="26"/>
          <w:szCs w:val="26"/>
        </w:rPr>
        <w:t>ПАМЯТЬ</w:t>
      </w:r>
      <w:r w:rsidR="002D13FF" w:rsidRPr="00696B74">
        <w:rPr>
          <w:rFonts w:ascii="Arial" w:eastAsia="MS Mincho" w:hAnsi="Arial" w:cs="Arial"/>
          <w:sz w:val="26"/>
          <w:szCs w:val="26"/>
        </w:rPr>
        <w:t>″</w:t>
      </w:r>
      <w:r w:rsidR="005E1649" w:rsidRPr="00696B74">
        <w:rPr>
          <w:rFonts w:ascii="Arial" w:hAnsi="Arial" w:cs="Arial"/>
          <w:sz w:val="26"/>
          <w:szCs w:val="26"/>
        </w:rPr>
        <w:t xml:space="preserve"> таким образом, что по ее нажатию</w:t>
      </w:r>
      <w:r w:rsidR="00BF7CC0" w:rsidRPr="00696B74">
        <w:rPr>
          <w:rFonts w:ascii="Arial" w:hAnsi="Arial" w:cs="Arial"/>
          <w:sz w:val="26"/>
          <w:szCs w:val="26"/>
        </w:rPr>
        <w:t xml:space="preserve"> будет производит</w:t>
      </w:r>
      <w:r w:rsidR="00F91CF6" w:rsidRPr="00696B74">
        <w:rPr>
          <w:rFonts w:ascii="Arial" w:hAnsi="Arial" w:cs="Arial"/>
          <w:sz w:val="26"/>
          <w:szCs w:val="26"/>
        </w:rPr>
        <w:t>ь</w:t>
      </w:r>
      <w:r w:rsidR="00BF7CC0" w:rsidRPr="00696B74">
        <w:rPr>
          <w:rFonts w:ascii="Arial" w:hAnsi="Arial" w:cs="Arial"/>
          <w:sz w:val="26"/>
          <w:szCs w:val="26"/>
        </w:rPr>
        <w:t>ся сохранение:</w:t>
      </w:r>
    </w:p>
    <w:p w:rsidR="00B0114E" w:rsidRPr="00696B74" w:rsidRDefault="00BF7CC0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-</w:t>
      </w:r>
      <w:r w:rsidR="00D65CEE">
        <w:rPr>
          <w:rFonts w:ascii="Arial" w:hAnsi="Arial" w:cs="Arial"/>
          <w:sz w:val="26"/>
          <w:szCs w:val="26"/>
        </w:rPr>
        <w:t> 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Pr="0051309F">
        <w:rPr>
          <w:rFonts w:ascii="Arial Narrow" w:hAnsi="Arial Narrow" w:cs="Arial"/>
          <w:b/>
          <w:sz w:val="26"/>
          <w:szCs w:val="26"/>
        </w:rPr>
        <w:t>Меню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 - стандартный режим работы кнопки 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Pr="0051309F">
        <w:rPr>
          <w:rFonts w:ascii="Arial Narrow" w:hAnsi="Arial Narrow" w:cs="Arial"/>
          <w:b/>
          <w:sz w:val="26"/>
          <w:szCs w:val="26"/>
        </w:rPr>
        <w:t>ПАМЯТЬ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, при котором ее нажатие приводит к открытию страницы </w:t>
      </w:r>
      <w:r w:rsidR="0049000A" w:rsidRPr="00696B74">
        <w:rPr>
          <w:rFonts w:ascii="Arial" w:hAnsi="Arial" w:cs="Arial"/>
          <w:sz w:val="26"/>
          <w:szCs w:val="26"/>
        </w:rPr>
        <w:t>меню</w:t>
      </w:r>
      <w:r w:rsidR="008E1F8F" w:rsidRPr="00696B74">
        <w:rPr>
          <w:rFonts w:ascii="Arial" w:hAnsi="Arial" w:cs="Arial"/>
          <w:sz w:val="26"/>
          <w:szCs w:val="26"/>
        </w:rPr>
        <w:t xml:space="preserve"> 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="008E1F8F" w:rsidRPr="0051309F">
        <w:rPr>
          <w:rFonts w:ascii="Arial Narrow" w:hAnsi="Arial Narrow" w:cs="Arial"/>
          <w:b/>
          <w:sz w:val="26"/>
          <w:szCs w:val="26"/>
        </w:rPr>
        <w:t>ПАМЯТЬ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="00635A34" w:rsidRPr="00696B74">
        <w:rPr>
          <w:rFonts w:ascii="Arial" w:hAnsi="Arial" w:cs="Arial"/>
          <w:sz w:val="26"/>
          <w:szCs w:val="26"/>
        </w:rPr>
        <w:t>;</w:t>
      </w:r>
      <w:r w:rsidRPr="00696B74">
        <w:rPr>
          <w:rFonts w:ascii="Arial" w:hAnsi="Arial" w:cs="Arial"/>
          <w:sz w:val="26"/>
          <w:szCs w:val="26"/>
        </w:rPr>
        <w:t xml:space="preserve"> </w:t>
      </w:r>
    </w:p>
    <w:p w:rsidR="008E1F8F" w:rsidRPr="00696B74" w:rsidRDefault="008E1F8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-</w:t>
      </w:r>
      <w:r w:rsidR="00D65CEE">
        <w:rPr>
          <w:rFonts w:ascii="Arial" w:hAnsi="Arial" w:cs="Arial"/>
          <w:sz w:val="26"/>
          <w:szCs w:val="26"/>
        </w:rPr>
        <w:t> </w:t>
      </w:r>
      <w:r w:rsidR="008E7191" w:rsidRPr="00696B74">
        <w:rPr>
          <w:rFonts w:ascii="Arial" w:eastAsia="MS Mincho" w:hAnsi="Arial" w:cs="Arial"/>
          <w:sz w:val="26"/>
          <w:szCs w:val="26"/>
        </w:rPr>
        <w:t>″</w:t>
      </w:r>
      <w:r w:rsidRPr="0051309F">
        <w:rPr>
          <w:rFonts w:ascii="Arial Narrow" w:hAnsi="Arial Narrow" w:cs="Arial"/>
          <w:b/>
          <w:sz w:val="26"/>
          <w:szCs w:val="26"/>
        </w:rPr>
        <w:t>Сохранение</w:t>
      </w:r>
      <w:r w:rsidR="008E7191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 - нажатие </w:t>
      </w:r>
      <w:r w:rsidR="007A1C4A" w:rsidRPr="00696B74">
        <w:rPr>
          <w:rFonts w:ascii="Arial" w:hAnsi="Arial" w:cs="Arial"/>
          <w:sz w:val="26"/>
          <w:szCs w:val="26"/>
        </w:rPr>
        <w:t xml:space="preserve">физической </w:t>
      </w:r>
      <w:r w:rsidRPr="00696B74">
        <w:rPr>
          <w:rFonts w:ascii="Arial" w:hAnsi="Arial" w:cs="Arial"/>
          <w:sz w:val="26"/>
          <w:szCs w:val="26"/>
        </w:rPr>
        <w:t xml:space="preserve">кнопки </w:t>
      </w:r>
      <w:r w:rsidR="008E7191" w:rsidRPr="00696B74">
        <w:rPr>
          <w:rFonts w:ascii="Arial" w:eastAsia="MS Mincho" w:hAnsi="Arial" w:cs="Arial"/>
          <w:sz w:val="26"/>
          <w:szCs w:val="26"/>
        </w:rPr>
        <w:t>″</w:t>
      </w:r>
      <w:r w:rsidRPr="0051309F">
        <w:rPr>
          <w:rFonts w:ascii="Arial Narrow" w:hAnsi="Arial Narrow" w:cs="Arial"/>
          <w:b/>
          <w:sz w:val="26"/>
          <w:szCs w:val="26"/>
        </w:rPr>
        <w:t>ПАМЯТЬ</w:t>
      </w:r>
      <w:r w:rsidR="008E7191" w:rsidRPr="00696B74">
        <w:rPr>
          <w:rFonts w:ascii="Arial" w:eastAsia="MS Mincho" w:hAnsi="Arial" w:cs="Arial"/>
          <w:sz w:val="26"/>
          <w:szCs w:val="26"/>
        </w:rPr>
        <w:t>″</w:t>
      </w:r>
      <w:r w:rsidR="007A1C4A" w:rsidRPr="00696B74">
        <w:rPr>
          <w:rFonts w:ascii="Arial" w:eastAsia="MS Mincho" w:hAnsi="Arial" w:cs="Arial"/>
          <w:sz w:val="26"/>
          <w:szCs w:val="26"/>
        </w:rPr>
        <w:t xml:space="preserve"> на осциллографе </w:t>
      </w:r>
      <w:r w:rsidRPr="00696B74">
        <w:rPr>
          <w:rFonts w:ascii="Arial" w:hAnsi="Arial" w:cs="Arial"/>
          <w:sz w:val="26"/>
          <w:szCs w:val="26"/>
        </w:rPr>
        <w:t xml:space="preserve"> приводит к сохранению измерения на внешний </w:t>
      </w:r>
      <w:r w:rsidR="00971B7D" w:rsidRPr="00696B74">
        <w:rPr>
          <w:rFonts w:ascii="Arial" w:hAnsi="Arial" w:cs="Arial"/>
          <w:sz w:val="26"/>
          <w:szCs w:val="26"/>
        </w:rPr>
        <w:t>носитель</w:t>
      </w:r>
      <w:r w:rsidR="0049000A" w:rsidRPr="00696B74">
        <w:rPr>
          <w:rFonts w:ascii="Arial" w:hAnsi="Arial" w:cs="Arial"/>
          <w:sz w:val="26"/>
          <w:szCs w:val="26"/>
        </w:rPr>
        <w:t xml:space="preserve"> (</w:t>
      </w:r>
      <w:r w:rsidR="00971B7D" w:rsidRPr="00696B74">
        <w:rPr>
          <w:rFonts w:ascii="Arial" w:hAnsi="Arial" w:cs="Arial"/>
          <w:sz w:val="26"/>
          <w:szCs w:val="26"/>
        </w:rPr>
        <w:t>если он подключен</w:t>
      </w:r>
      <w:r w:rsidR="0049000A" w:rsidRPr="00696B74">
        <w:rPr>
          <w:rFonts w:ascii="Arial" w:hAnsi="Arial" w:cs="Arial"/>
          <w:sz w:val="26"/>
          <w:szCs w:val="26"/>
        </w:rPr>
        <w:t>)</w:t>
      </w:r>
      <w:r w:rsidRPr="00696B74">
        <w:rPr>
          <w:rFonts w:ascii="Arial" w:hAnsi="Arial" w:cs="Arial"/>
          <w:sz w:val="26"/>
          <w:szCs w:val="26"/>
        </w:rPr>
        <w:t>.</w:t>
      </w:r>
    </w:p>
    <w:p w:rsidR="008E1F8F" w:rsidRPr="00696B74" w:rsidRDefault="008E7191" w:rsidP="00355E06">
      <w:pPr>
        <w:spacing w:before="120" w:after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>″</w:t>
      </w:r>
      <w:r w:rsidR="008E1F8F" w:rsidRPr="0051309F">
        <w:rPr>
          <w:rFonts w:ascii="Arial Narrow" w:hAnsi="Arial Narrow" w:cs="Arial"/>
          <w:sz w:val="26"/>
          <w:szCs w:val="26"/>
        </w:rPr>
        <w:t>ПАМЯТЬ</w:t>
      </w:r>
      <w:r w:rsidRPr="0051309F">
        <w:rPr>
          <w:rFonts w:ascii="Arial Narrow" w:hAnsi="Arial Narrow" w:cs="Arial"/>
          <w:sz w:val="26"/>
          <w:szCs w:val="26"/>
        </w:rPr>
        <w:t> </w:t>
      </w:r>
      <w:r w:rsidR="005244D3" w:rsidRPr="0051309F">
        <w:rPr>
          <w:rFonts w:ascii="Arial Narrow" w:hAnsi="Arial Narrow" w:cs="Arial"/>
          <w:sz w:val="26"/>
          <w:szCs w:val="26"/>
        </w:rPr>
        <w:t>/</w:t>
      </w:r>
      <w:r w:rsidRPr="0051309F">
        <w:rPr>
          <w:rFonts w:ascii="Arial Narrow" w:hAnsi="Arial Narrow" w:cs="Arial"/>
          <w:sz w:val="26"/>
          <w:szCs w:val="26"/>
        </w:rPr>
        <w:t> </w:t>
      </w:r>
      <w:r w:rsidR="008E1F8F" w:rsidRPr="0051309F">
        <w:rPr>
          <w:rFonts w:ascii="Arial Narrow" w:hAnsi="Arial Narrow" w:cs="Arial"/>
          <w:sz w:val="26"/>
          <w:szCs w:val="26"/>
        </w:rPr>
        <w:t>ВНЕШН</w:t>
      </w:r>
      <w:r w:rsidRPr="0051309F">
        <w:rPr>
          <w:rFonts w:ascii="Arial Narrow" w:hAnsi="Arial Narrow" w:cs="Arial"/>
          <w:sz w:val="26"/>
          <w:szCs w:val="26"/>
        </w:rPr>
        <w:t> </w:t>
      </w:r>
      <w:r w:rsidR="008E1F8F" w:rsidRPr="0051309F">
        <w:rPr>
          <w:rFonts w:ascii="Arial Narrow" w:hAnsi="Arial Narrow" w:cs="Arial"/>
          <w:sz w:val="26"/>
          <w:szCs w:val="26"/>
        </w:rPr>
        <w:t>ЗУ</w:t>
      </w:r>
      <w:r w:rsidRPr="0051309F">
        <w:rPr>
          <w:rFonts w:ascii="Arial Narrow" w:eastAsia="MS Mincho" w:hAnsi="Arial Narrow" w:cs="Arial"/>
          <w:sz w:val="26"/>
          <w:szCs w:val="26"/>
        </w:rPr>
        <w:t> </w:t>
      </w:r>
      <w:r w:rsidR="005244D3" w:rsidRPr="0051309F">
        <w:rPr>
          <w:rFonts w:ascii="Arial Narrow" w:hAnsi="Arial Narrow" w:cs="Arial"/>
          <w:b/>
          <w:sz w:val="26"/>
          <w:szCs w:val="26"/>
        </w:rPr>
        <w:t>/</w:t>
      </w:r>
      <w:r w:rsidRPr="0051309F">
        <w:rPr>
          <w:rFonts w:ascii="Arial Narrow" w:hAnsi="Arial Narrow" w:cs="Arial"/>
          <w:sz w:val="26"/>
          <w:szCs w:val="26"/>
        </w:rPr>
        <w:t> </w:t>
      </w:r>
      <w:r w:rsidR="008E1F8F" w:rsidRPr="0051309F">
        <w:rPr>
          <w:rFonts w:ascii="Arial Narrow" w:hAnsi="Arial Narrow" w:cs="Arial"/>
          <w:b/>
          <w:sz w:val="26"/>
          <w:szCs w:val="26"/>
        </w:rPr>
        <w:t>Автоподкл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8E1F8F" w:rsidRPr="00696B74">
        <w:rPr>
          <w:rFonts w:ascii="Arial" w:hAnsi="Arial" w:cs="Arial"/>
          <w:sz w:val="26"/>
          <w:szCs w:val="26"/>
        </w:rPr>
        <w:t xml:space="preserve"> - </w:t>
      </w:r>
      <w:r w:rsidR="001C3C31" w:rsidRPr="00696B74">
        <w:rPr>
          <w:rFonts w:ascii="Arial" w:hAnsi="Arial" w:cs="Arial"/>
          <w:sz w:val="26"/>
          <w:szCs w:val="26"/>
        </w:rPr>
        <w:t xml:space="preserve">при выборе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1C3C31" w:rsidRPr="0051309F">
        <w:rPr>
          <w:rFonts w:ascii="Arial Narrow" w:hAnsi="Arial Narrow" w:cs="Arial"/>
          <w:b/>
          <w:sz w:val="26"/>
          <w:szCs w:val="26"/>
        </w:rPr>
        <w:t>Вкл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1C3C31" w:rsidRPr="00696B74">
        <w:rPr>
          <w:rFonts w:ascii="Arial" w:hAnsi="Arial" w:cs="Arial"/>
          <w:sz w:val="26"/>
          <w:szCs w:val="26"/>
        </w:rPr>
        <w:t xml:space="preserve"> </w:t>
      </w:r>
      <w:r w:rsidR="008E1F8F" w:rsidRPr="00696B74">
        <w:rPr>
          <w:rFonts w:ascii="Arial" w:hAnsi="Arial" w:cs="Arial"/>
          <w:sz w:val="26"/>
          <w:szCs w:val="26"/>
        </w:rPr>
        <w:t xml:space="preserve">позволяет при подключении внешнего </w:t>
      </w:r>
      <w:r w:rsidR="00CF1DB9" w:rsidRPr="00696B74">
        <w:rPr>
          <w:rFonts w:ascii="Arial" w:hAnsi="Arial" w:cs="Arial"/>
          <w:sz w:val="26"/>
          <w:szCs w:val="26"/>
        </w:rPr>
        <w:t>носителя</w:t>
      </w:r>
      <w:r w:rsidR="008E1F8F" w:rsidRPr="00696B74">
        <w:rPr>
          <w:rFonts w:ascii="Arial" w:hAnsi="Arial" w:cs="Arial"/>
          <w:sz w:val="26"/>
          <w:szCs w:val="26"/>
        </w:rPr>
        <w:t xml:space="preserve"> автоматически открывать страницу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8E1F8F" w:rsidRPr="0051309F">
        <w:rPr>
          <w:rFonts w:ascii="Arial Narrow" w:hAnsi="Arial Narrow" w:cs="Arial"/>
          <w:sz w:val="26"/>
          <w:szCs w:val="26"/>
        </w:rPr>
        <w:t>ПАМЯТЬ</w:t>
      </w:r>
      <w:r w:rsidR="005244D3" w:rsidRPr="0051309F">
        <w:rPr>
          <w:rFonts w:ascii="Arial Narrow" w:hAnsi="Arial Narrow" w:cs="Arial"/>
          <w:sz w:val="26"/>
          <w:szCs w:val="26"/>
        </w:rPr>
        <w:t>/</w:t>
      </w:r>
      <w:r w:rsidR="008E1F8F" w:rsidRPr="0051309F">
        <w:rPr>
          <w:rFonts w:ascii="Arial Narrow" w:hAnsi="Arial Narrow" w:cs="Arial"/>
          <w:sz w:val="26"/>
          <w:szCs w:val="26"/>
        </w:rPr>
        <w:t>ВНЕШН</w:t>
      </w:r>
      <w:r w:rsidR="006161C4" w:rsidRPr="0051309F">
        <w:rPr>
          <w:rFonts w:ascii="Arial Narrow" w:hAnsi="Arial Narrow" w:cs="Arial"/>
          <w:sz w:val="26"/>
          <w:szCs w:val="26"/>
        </w:rPr>
        <w:t> </w:t>
      </w:r>
      <w:r w:rsidR="008E1F8F" w:rsidRPr="0051309F">
        <w:rPr>
          <w:rFonts w:ascii="Arial Narrow" w:hAnsi="Arial Narrow" w:cs="Arial"/>
          <w:sz w:val="26"/>
          <w:szCs w:val="26"/>
        </w:rPr>
        <w:t>ЗУ</w:t>
      </w:r>
      <w:r w:rsidR="005244D3" w:rsidRPr="0051309F">
        <w:rPr>
          <w:rFonts w:ascii="Arial Narrow" w:hAnsi="Arial Narrow" w:cs="Arial"/>
          <w:b/>
          <w:sz w:val="26"/>
          <w:szCs w:val="26"/>
        </w:rPr>
        <w:t>/</w:t>
      </w:r>
      <w:r w:rsidR="008E1F8F" w:rsidRPr="0051309F">
        <w:rPr>
          <w:rFonts w:ascii="Arial Narrow" w:hAnsi="Arial Narrow" w:cs="Arial"/>
          <w:b/>
          <w:sz w:val="26"/>
          <w:szCs w:val="26"/>
        </w:rPr>
        <w:t>КАТАЛОГ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8E1F8F" w:rsidRPr="00696B74">
        <w:rPr>
          <w:rFonts w:ascii="Arial" w:hAnsi="Arial" w:cs="Arial"/>
          <w:sz w:val="26"/>
          <w:szCs w:val="26"/>
        </w:rPr>
        <w:t>.</w:t>
      </w:r>
    </w:p>
    <w:p w:rsidR="002A6DDD" w:rsidRPr="000F5D51" w:rsidRDefault="00CF5E11" w:rsidP="00441ADE">
      <w:pPr>
        <w:pStyle w:val="3"/>
      </w:pPr>
      <w:r>
        <w:br w:type="page"/>
      </w:r>
      <w:bookmarkStart w:id="51" w:name="_Toc497122239"/>
      <w:r w:rsidR="002A330E" w:rsidRPr="009825E6">
        <w:lastRenderedPageBreak/>
        <w:t>3.11</w:t>
      </w:r>
      <w:r w:rsidR="00855B5C">
        <w:t>  </w:t>
      </w:r>
      <w:r w:rsidR="00314DED" w:rsidRPr="009825E6">
        <w:t>И</w:t>
      </w:r>
      <w:r w:rsidR="002A6DDD" w:rsidRPr="009825E6">
        <w:t>спользование дополнительных возможностей осциллографа</w:t>
      </w:r>
      <w:bookmarkEnd w:id="50"/>
      <w:bookmarkEnd w:id="51"/>
    </w:p>
    <w:p w:rsidR="002A6DDD" w:rsidRPr="007354E4" w:rsidRDefault="002A330E" w:rsidP="0015686C">
      <w:pPr>
        <w:tabs>
          <w:tab w:val="left" w:pos="1276"/>
        </w:tabs>
        <w:spacing w:before="2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3.11.1</w:t>
      </w:r>
      <w:r w:rsidRPr="007354E4">
        <w:rPr>
          <w:rFonts w:ascii="Arial" w:hAnsi="Arial" w:cs="Arial"/>
          <w:sz w:val="26"/>
          <w:szCs w:val="26"/>
        </w:rPr>
        <w:tab/>
      </w:r>
      <w:r w:rsidR="002A6DDD" w:rsidRPr="007354E4">
        <w:rPr>
          <w:rFonts w:ascii="Arial" w:hAnsi="Arial" w:cs="Arial"/>
          <w:sz w:val="26"/>
          <w:szCs w:val="26"/>
        </w:rPr>
        <w:t xml:space="preserve">Меню </w:t>
      </w:r>
      <w:r w:rsidR="00504019" w:rsidRPr="007354E4">
        <w:rPr>
          <w:rFonts w:ascii="Arial" w:eastAsia="MS Mincho" w:hAnsi="Arial" w:cs="Arial"/>
          <w:sz w:val="26"/>
          <w:szCs w:val="26"/>
        </w:rPr>
        <w:t>″</w:t>
      </w:r>
      <w:r w:rsidR="00504019" w:rsidRPr="007354E4">
        <w:rPr>
          <w:rFonts w:ascii="Arial Narrow" w:hAnsi="Arial Narrow" w:cs="Arial"/>
          <w:b/>
          <w:sz w:val="26"/>
          <w:szCs w:val="26"/>
        </w:rPr>
        <w:t>СЕРВИС</w:t>
      </w:r>
      <w:r w:rsidR="00504019" w:rsidRPr="007354E4">
        <w:rPr>
          <w:rFonts w:ascii="Arial" w:eastAsia="MS Mincho" w:hAnsi="Arial" w:cs="Arial"/>
          <w:sz w:val="26"/>
          <w:szCs w:val="26"/>
        </w:rPr>
        <w:t xml:space="preserve">″ </w:t>
      </w:r>
      <w:r w:rsidR="002A6DDD" w:rsidRPr="007354E4">
        <w:rPr>
          <w:rFonts w:ascii="Arial" w:hAnsi="Arial" w:cs="Arial"/>
          <w:sz w:val="26"/>
          <w:szCs w:val="26"/>
        </w:rPr>
        <w:t xml:space="preserve">состоит из двух страниц. </w:t>
      </w:r>
      <w:r w:rsidR="00B16EEA" w:rsidRPr="007354E4">
        <w:rPr>
          <w:rFonts w:ascii="Arial" w:hAnsi="Arial" w:cs="Arial"/>
          <w:sz w:val="26"/>
          <w:szCs w:val="26"/>
        </w:rPr>
        <w:t xml:space="preserve">Первая страница включает </w:t>
      </w:r>
      <w:r w:rsidR="002A6DDD" w:rsidRPr="007354E4">
        <w:rPr>
          <w:rFonts w:ascii="Arial" w:hAnsi="Arial" w:cs="Arial"/>
          <w:sz w:val="26"/>
          <w:szCs w:val="26"/>
        </w:rPr>
        <w:t>позиции:</w:t>
      </w:r>
    </w:p>
    <w:p w:rsidR="002A6DDD" w:rsidRPr="007354E4" w:rsidRDefault="002A6DDD" w:rsidP="00C754D9">
      <w:pPr>
        <w:spacing w:before="6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- </w:t>
      </w:r>
      <w:r w:rsidR="003427CE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Сброс настроек</w:t>
      </w:r>
      <w:r w:rsidR="003427CE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Устанавливает все настройки режимов и параметров в исходное состояние (заводские настройки) при выполнен</w:t>
      </w:r>
      <w:r w:rsidR="00FA2A66" w:rsidRPr="007354E4">
        <w:rPr>
          <w:rFonts w:ascii="Arial" w:hAnsi="Arial" w:cs="Arial"/>
          <w:sz w:val="26"/>
          <w:szCs w:val="26"/>
        </w:rPr>
        <w:t>ии указаний, всплывающих на ЖКЭ</w:t>
      </w:r>
      <w:r w:rsidR="00504019" w:rsidRPr="007354E4">
        <w:rPr>
          <w:rFonts w:ascii="Arial" w:hAnsi="Arial" w:cs="Arial"/>
          <w:sz w:val="26"/>
          <w:szCs w:val="26"/>
        </w:rPr>
        <w:t>;</w:t>
      </w:r>
    </w:p>
    <w:p w:rsidR="002A6DDD" w:rsidRPr="007354E4" w:rsidRDefault="002A6DDD" w:rsidP="00DF6FE7">
      <w:pPr>
        <w:spacing w:before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-</w:t>
      </w:r>
      <w:r w:rsidR="0010583C" w:rsidRPr="007354E4">
        <w:rPr>
          <w:rFonts w:ascii="Arial" w:hAnsi="Arial" w:cs="Arial"/>
          <w:sz w:val="26"/>
          <w:szCs w:val="26"/>
        </w:rPr>
        <w:t> 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Поиск сигнала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Устанавливает режим автопоиска основных временных и амплитудных параметров, адаптацию условий развертки и синхронизации осциллографа к измеряемому сигналу</w:t>
      </w:r>
      <w:r w:rsidR="00591663" w:rsidRPr="007354E4">
        <w:rPr>
          <w:rFonts w:ascii="Arial" w:hAnsi="Arial" w:cs="Arial"/>
          <w:sz w:val="26"/>
          <w:szCs w:val="26"/>
        </w:rPr>
        <w:t>.</w:t>
      </w:r>
    </w:p>
    <w:p w:rsidR="00215C2E" w:rsidRPr="007354E4" w:rsidRDefault="00215C2E" w:rsidP="00215C2E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Необходимо учитывать, что после выполнения процедуры 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Поиск сигнала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 xml:space="preserve"> будут утеряны предыдущие настройки: коэффициенты отклонения и смещение в каналах, коэффициенты развертки, значения пред-</w:t>
      </w:r>
      <w:r w:rsidR="00E17C57" w:rsidRPr="007354E4">
        <w:rPr>
          <w:rFonts w:ascii="Arial" w:hAnsi="Arial" w:cs="Arial"/>
        </w:rPr>
        <w:t> </w:t>
      </w:r>
      <w:r w:rsidRPr="007354E4">
        <w:rPr>
          <w:rFonts w:ascii="Arial" w:hAnsi="Arial" w:cs="Arial"/>
          <w:sz w:val="26"/>
          <w:szCs w:val="26"/>
        </w:rPr>
        <w:t>и послезапуска, условия и уровень синхронизации, поэтому целесообразно производить поиск сигнала, когда отсутствует предварительная информация о нем. Сигналы сложной формы не всегда позволяют произвести поиск. Автоматическая установка осуществляется для сигналов с частотой не</w:t>
      </w:r>
      <w:r w:rsidR="00C4510A" w:rsidRPr="007354E4">
        <w:rPr>
          <w:rFonts w:ascii="Arial" w:hAnsi="Arial" w:cs="Arial"/>
          <w:sz w:val="26"/>
          <w:szCs w:val="26"/>
        </w:rPr>
        <w:t> </w:t>
      </w:r>
      <w:r w:rsidRPr="007354E4">
        <w:rPr>
          <w:rFonts w:ascii="Arial" w:hAnsi="Arial" w:cs="Arial"/>
          <w:sz w:val="26"/>
          <w:szCs w:val="26"/>
        </w:rPr>
        <w:t>менее 20 Гц и скважностью более 1 %;</w:t>
      </w:r>
    </w:p>
    <w:p w:rsidR="002A6DDD" w:rsidRPr="007354E4" w:rsidRDefault="002A6DDD" w:rsidP="00912C49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-</w:t>
      </w:r>
      <w:r w:rsidR="007354E4">
        <w:rPr>
          <w:rFonts w:ascii="Arial" w:hAnsi="Arial" w:cs="Arial"/>
          <w:sz w:val="26"/>
          <w:szCs w:val="26"/>
        </w:rPr>
        <w:t> 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КАЛИБРАТОР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Устанавливает состояние калибратора для проведения процедуры калибровки осциллографа</w:t>
      </w:r>
      <w:r w:rsidR="000353F5" w:rsidRPr="007354E4">
        <w:rPr>
          <w:rFonts w:ascii="Arial" w:hAnsi="Arial" w:cs="Arial"/>
          <w:sz w:val="26"/>
          <w:szCs w:val="26"/>
        </w:rPr>
        <w:t xml:space="preserve"> и позволяет выполнить процедуру калибровки</w:t>
      </w:r>
      <w:r w:rsidR="005B30E3" w:rsidRPr="007354E4">
        <w:rPr>
          <w:rFonts w:ascii="Arial" w:hAnsi="Arial" w:cs="Arial"/>
          <w:sz w:val="26"/>
          <w:szCs w:val="26"/>
        </w:rPr>
        <w:t>.</w:t>
      </w:r>
    </w:p>
    <w:p w:rsidR="00591663" w:rsidRPr="007354E4" w:rsidRDefault="00591663" w:rsidP="00816019">
      <w:pPr>
        <w:tabs>
          <w:tab w:val="left" w:pos="140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Процедура калибровки описана в 3.6. </w:t>
      </w:r>
      <w:r w:rsidR="000152E3" w:rsidRPr="007354E4">
        <w:rPr>
          <w:rFonts w:ascii="Arial" w:hAnsi="Arial" w:cs="Arial"/>
          <w:sz w:val="26"/>
          <w:szCs w:val="26"/>
        </w:rPr>
        <w:t>При выборе в меню</w:t>
      </w:r>
      <w:r w:rsidR="000152E3" w:rsidRPr="007354E4">
        <w:rPr>
          <w:rFonts w:ascii="Arial" w:hAnsi="Arial" w:cs="Arial"/>
          <w:sz w:val="28"/>
          <w:szCs w:val="26"/>
        </w:rPr>
        <w:t xml:space="preserve"> 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Перем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, на выходе калибратора присутствуют прямоугольные импульсы частотой 1</w:t>
      </w:r>
      <w:r w:rsidR="00AA255B" w:rsidRPr="007354E4">
        <w:rPr>
          <w:rFonts w:ascii="Arial" w:hAnsi="Arial" w:cs="Arial"/>
          <w:sz w:val="26"/>
          <w:szCs w:val="26"/>
        </w:rPr>
        <w:t> </w:t>
      </w:r>
      <w:r w:rsidRPr="007354E4">
        <w:rPr>
          <w:rFonts w:ascii="Arial" w:hAnsi="Arial" w:cs="Arial"/>
          <w:sz w:val="26"/>
          <w:szCs w:val="26"/>
        </w:rPr>
        <w:t xml:space="preserve">кГц и амплитудой 4 В, </w:t>
      </w:r>
      <w:r w:rsidR="004651E6" w:rsidRPr="007354E4">
        <w:rPr>
          <w:rFonts w:ascii="Arial" w:hAnsi="Arial" w:cs="Arial"/>
          <w:sz w:val="26"/>
          <w:szCs w:val="26"/>
        </w:rPr>
        <w:t xml:space="preserve">которые </w:t>
      </w:r>
      <w:r w:rsidRPr="007354E4">
        <w:rPr>
          <w:rFonts w:ascii="Arial" w:hAnsi="Arial" w:cs="Arial"/>
          <w:sz w:val="26"/>
          <w:szCs w:val="26"/>
        </w:rPr>
        <w:t>использу</w:t>
      </w:r>
      <w:r w:rsidR="004651E6" w:rsidRPr="007354E4">
        <w:rPr>
          <w:rFonts w:ascii="Arial" w:hAnsi="Arial" w:cs="Arial"/>
          <w:sz w:val="26"/>
          <w:szCs w:val="26"/>
        </w:rPr>
        <w:t>ю</w:t>
      </w:r>
      <w:r w:rsidRPr="007354E4">
        <w:rPr>
          <w:rFonts w:ascii="Arial" w:hAnsi="Arial" w:cs="Arial"/>
          <w:sz w:val="26"/>
          <w:szCs w:val="26"/>
        </w:rPr>
        <w:t>тся для компенсации делителей и калибровки осциллографа. При</w:t>
      </w:r>
      <w:r w:rsidR="0054727F" w:rsidRPr="007354E4">
        <w:rPr>
          <w:rFonts w:ascii="Arial" w:hAnsi="Arial" w:cs="Arial"/>
          <w:sz w:val="26"/>
          <w:szCs w:val="26"/>
        </w:rPr>
        <w:t> </w:t>
      </w:r>
      <w:r w:rsidRPr="007354E4">
        <w:rPr>
          <w:rFonts w:ascii="Arial" w:hAnsi="Arial" w:cs="Arial"/>
          <w:sz w:val="26"/>
          <w:szCs w:val="26"/>
        </w:rPr>
        <w:t xml:space="preserve">значении 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Пост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 xml:space="preserve"> на выходе калибратора устанавливается постоянный уровень 4 В, используется для измерения напряжения калибратора.</w:t>
      </w:r>
    </w:p>
    <w:p w:rsidR="002A6DDD" w:rsidRPr="007354E4" w:rsidRDefault="002A6DDD" w:rsidP="00912C49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-</w:t>
      </w:r>
      <w:r w:rsidR="007354E4">
        <w:rPr>
          <w:rFonts w:ascii="Arial" w:hAnsi="Arial" w:cs="Arial"/>
          <w:sz w:val="26"/>
          <w:szCs w:val="26"/>
        </w:rPr>
        <w:t> 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МАТЕМАТИКА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Устанавливает режимы математической обработки сигналов</w:t>
      </w:r>
      <w:r w:rsidR="00504019" w:rsidRPr="007354E4">
        <w:rPr>
          <w:rFonts w:ascii="Arial" w:hAnsi="Arial" w:cs="Arial"/>
          <w:sz w:val="26"/>
          <w:szCs w:val="26"/>
        </w:rPr>
        <w:t>:</w:t>
      </w:r>
    </w:p>
    <w:p w:rsidR="001C3C31" w:rsidRPr="007354E4" w:rsidRDefault="00595040" w:rsidP="00C754D9">
      <w:pPr>
        <w:spacing w:line="276" w:lineRule="auto"/>
        <w:ind w:firstLine="702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1</w:t>
      </w:r>
      <w:r w:rsidR="00D94CFF" w:rsidRPr="007354E4">
        <w:rPr>
          <w:rFonts w:ascii="Arial" w:hAnsi="Arial" w:cs="Arial"/>
          <w:sz w:val="26"/>
          <w:szCs w:val="26"/>
        </w:rPr>
        <w:t>)</w:t>
      </w:r>
      <w:r w:rsidR="001708E8">
        <w:rPr>
          <w:rFonts w:ascii="Arial" w:hAnsi="Arial" w:cs="Arial"/>
          <w:sz w:val="26"/>
          <w:szCs w:val="26"/>
        </w:rPr>
        <w:t> 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ФУНКЦИЯ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" w:hAnsi="Arial" w:cs="Arial"/>
          <w:sz w:val="26"/>
          <w:szCs w:val="26"/>
        </w:rPr>
        <w:t>. Позволяет производить суммирование/умножение сигналов обоих каналов между собой с масштабом одного из каналов</w:t>
      </w:r>
      <w:r w:rsidR="005D3F76" w:rsidRPr="007354E4">
        <w:rPr>
          <w:rFonts w:ascii="Arial" w:hAnsi="Arial" w:cs="Arial"/>
          <w:sz w:val="26"/>
          <w:szCs w:val="26"/>
        </w:rPr>
        <w:t>;</w:t>
      </w:r>
    </w:p>
    <w:p w:rsidR="002A6DDD" w:rsidRPr="007354E4" w:rsidRDefault="00595040" w:rsidP="00C754D9">
      <w:pPr>
        <w:spacing w:before="60" w:line="276" w:lineRule="auto"/>
        <w:ind w:firstLine="702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2</w:t>
      </w:r>
      <w:r w:rsidR="002A6DDD" w:rsidRPr="007354E4">
        <w:rPr>
          <w:rFonts w:ascii="Arial" w:hAnsi="Arial" w:cs="Arial"/>
          <w:sz w:val="26"/>
          <w:szCs w:val="26"/>
        </w:rPr>
        <w:t xml:space="preserve">) 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СПЕКТР</w:t>
      </w:r>
      <w:r w:rsidR="00FA2A66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" w:hAnsi="Arial" w:cs="Arial"/>
          <w:sz w:val="26"/>
          <w:szCs w:val="26"/>
        </w:rPr>
        <w:t>. Состоит из двух страниц</w:t>
      </w:r>
      <w:r w:rsidRPr="007354E4">
        <w:rPr>
          <w:rFonts w:ascii="Arial" w:hAnsi="Arial" w:cs="Arial"/>
          <w:sz w:val="26"/>
          <w:szCs w:val="26"/>
        </w:rPr>
        <w:t>,</w:t>
      </w:r>
      <w:r w:rsidR="002A6DDD" w:rsidRPr="007354E4">
        <w:rPr>
          <w:rFonts w:ascii="Arial" w:hAnsi="Arial" w:cs="Arial"/>
          <w:sz w:val="26"/>
          <w:szCs w:val="26"/>
        </w:rPr>
        <w:t xml:space="preserve"> </w:t>
      </w:r>
      <w:r w:rsidRPr="007354E4">
        <w:rPr>
          <w:rFonts w:ascii="Arial" w:hAnsi="Arial" w:cs="Arial"/>
          <w:sz w:val="26"/>
          <w:szCs w:val="26"/>
        </w:rPr>
        <w:t xml:space="preserve">включающие </w:t>
      </w:r>
      <w:r w:rsidR="002A6DDD" w:rsidRPr="007354E4">
        <w:rPr>
          <w:rFonts w:ascii="Arial" w:hAnsi="Arial" w:cs="Arial"/>
          <w:sz w:val="26"/>
          <w:szCs w:val="26"/>
        </w:rPr>
        <w:t>следующие позиции</w:t>
      </w:r>
      <w:r w:rsidRPr="007354E4">
        <w:rPr>
          <w:rFonts w:ascii="Arial" w:hAnsi="Arial" w:cs="Arial"/>
          <w:sz w:val="26"/>
          <w:szCs w:val="26"/>
        </w:rPr>
        <w:t>.</w:t>
      </w:r>
    </w:p>
    <w:p w:rsidR="002A6DDD" w:rsidRPr="007354E4" w:rsidRDefault="00FA2A66" w:rsidP="009A23AC">
      <w:pPr>
        <w:tabs>
          <w:tab w:val="left" w:pos="2410"/>
        </w:tabs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Отображение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9E3DC3" w:rsidRPr="007354E4">
        <w:rPr>
          <w:rFonts w:ascii="Arial" w:eastAsia="MS Mincho" w:hAnsi="Arial" w:cs="Arial"/>
          <w:sz w:val="26"/>
          <w:szCs w:val="26"/>
        </w:rPr>
        <w:t xml:space="preserve"> </w:t>
      </w:r>
      <w:r w:rsidR="00C12DFC" w:rsidRPr="007354E4">
        <w:rPr>
          <w:rFonts w:ascii="Arial" w:eastAsia="MS Mincho" w:hAnsi="Arial" w:cs="Arial"/>
          <w:sz w:val="26"/>
          <w:szCs w:val="26"/>
        </w:rPr>
        <w:t>- у</w:t>
      </w:r>
      <w:r w:rsidR="002A6DDD" w:rsidRPr="007354E4">
        <w:rPr>
          <w:rFonts w:ascii="Arial" w:hAnsi="Arial" w:cs="Arial"/>
          <w:sz w:val="26"/>
          <w:szCs w:val="26"/>
        </w:rPr>
        <w:t>станавливает отображение спектра сигнала на ЖКЭ;</w:t>
      </w:r>
    </w:p>
    <w:p w:rsidR="002A6DDD" w:rsidRPr="007354E4" w:rsidRDefault="00FA2A66" w:rsidP="009A23AC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Шкала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C12DFC" w:rsidRPr="007354E4">
        <w:rPr>
          <w:rFonts w:ascii="Arial" w:eastAsia="MS Mincho" w:hAnsi="Arial" w:cs="Arial"/>
          <w:sz w:val="26"/>
          <w:szCs w:val="26"/>
        </w:rPr>
        <w:tab/>
        <w:t>- в</w:t>
      </w:r>
      <w:r w:rsidR="002A6DDD" w:rsidRPr="007354E4">
        <w:rPr>
          <w:rFonts w:ascii="Arial" w:hAnsi="Arial" w:cs="Arial"/>
          <w:sz w:val="26"/>
          <w:szCs w:val="26"/>
        </w:rPr>
        <w:t>ыбирает шкалу отображения (линейная, логарифмическая);</w:t>
      </w:r>
    </w:p>
    <w:p w:rsidR="002A6DDD" w:rsidRPr="007354E4" w:rsidRDefault="00FA2A66" w:rsidP="009A23AC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Источник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C12DFC" w:rsidRPr="007354E4">
        <w:rPr>
          <w:rFonts w:ascii="Arial" w:eastAsia="MS Mincho" w:hAnsi="Arial" w:cs="Arial"/>
          <w:sz w:val="26"/>
          <w:szCs w:val="26"/>
        </w:rPr>
        <w:tab/>
        <w:t>- в</w:t>
      </w:r>
      <w:r w:rsidR="002A6DDD" w:rsidRPr="007354E4">
        <w:rPr>
          <w:rFonts w:ascii="Arial" w:hAnsi="Arial" w:cs="Arial"/>
          <w:sz w:val="26"/>
          <w:szCs w:val="26"/>
        </w:rPr>
        <w:t>ыбирает источник сигнала (канал 1 (2));</w:t>
      </w:r>
    </w:p>
    <w:p w:rsidR="002A6DDD" w:rsidRPr="007354E4" w:rsidRDefault="00FA2A66" w:rsidP="009A23AC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Окно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9825E6" w:rsidRPr="007354E4">
        <w:rPr>
          <w:rFonts w:ascii="Arial" w:eastAsia="MS Mincho" w:hAnsi="Arial" w:cs="Arial"/>
          <w:sz w:val="26"/>
          <w:szCs w:val="26"/>
        </w:rPr>
        <w:tab/>
      </w:r>
      <w:r w:rsidR="00C12DFC" w:rsidRPr="007354E4">
        <w:rPr>
          <w:rFonts w:ascii="Arial" w:hAnsi="Arial" w:cs="Arial"/>
          <w:sz w:val="26"/>
          <w:szCs w:val="26"/>
        </w:rPr>
        <w:t>- в</w:t>
      </w:r>
      <w:r w:rsidR="002A6DDD" w:rsidRPr="007354E4">
        <w:rPr>
          <w:rFonts w:ascii="Arial" w:hAnsi="Arial" w:cs="Arial"/>
          <w:sz w:val="26"/>
          <w:szCs w:val="26"/>
        </w:rPr>
        <w:t xml:space="preserve">ыбирает </w:t>
      </w:r>
      <w:r w:rsidR="000353F5" w:rsidRPr="007354E4">
        <w:rPr>
          <w:rFonts w:ascii="Arial" w:hAnsi="Arial" w:cs="Arial"/>
          <w:sz w:val="26"/>
          <w:szCs w:val="26"/>
        </w:rPr>
        <w:t xml:space="preserve">окно </w:t>
      </w:r>
      <w:r w:rsidR="002A6DDD" w:rsidRPr="007354E4">
        <w:rPr>
          <w:rFonts w:ascii="Arial" w:hAnsi="Arial" w:cs="Arial"/>
          <w:sz w:val="26"/>
          <w:szCs w:val="26"/>
        </w:rPr>
        <w:t>БПФ;</w:t>
      </w:r>
    </w:p>
    <w:p w:rsidR="002A6DDD" w:rsidRPr="007354E4" w:rsidRDefault="00FA612F" w:rsidP="009A23AC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КУРСОРЫ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C12DFC" w:rsidRPr="007354E4">
        <w:rPr>
          <w:rFonts w:ascii="Arial" w:hAnsi="Arial" w:cs="Arial"/>
          <w:sz w:val="26"/>
          <w:szCs w:val="26"/>
        </w:rPr>
        <w:tab/>
        <w:t>-</w:t>
      </w:r>
      <w:r w:rsidR="00730868">
        <w:rPr>
          <w:rFonts w:ascii="Arial" w:hAnsi="Arial" w:cs="Arial"/>
          <w:sz w:val="26"/>
          <w:szCs w:val="26"/>
        </w:rPr>
        <w:t> </w:t>
      </w:r>
      <w:r w:rsidR="00C12DFC" w:rsidRPr="007354E4">
        <w:rPr>
          <w:rFonts w:ascii="Arial" w:hAnsi="Arial" w:cs="Arial"/>
          <w:sz w:val="26"/>
          <w:szCs w:val="26"/>
        </w:rPr>
        <w:t>п</w:t>
      </w:r>
      <w:r w:rsidR="000353F5" w:rsidRPr="007354E4">
        <w:rPr>
          <w:rFonts w:ascii="Arial" w:hAnsi="Arial" w:cs="Arial"/>
          <w:sz w:val="26"/>
          <w:szCs w:val="26"/>
        </w:rPr>
        <w:t>озволяет у</w:t>
      </w:r>
      <w:r w:rsidR="002A6DDD" w:rsidRPr="007354E4">
        <w:rPr>
          <w:rFonts w:ascii="Arial" w:hAnsi="Arial" w:cs="Arial"/>
          <w:sz w:val="26"/>
          <w:szCs w:val="26"/>
        </w:rPr>
        <w:t>станавливат</w:t>
      </w:r>
      <w:r w:rsidR="000353F5" w:rsidRPr="007354E4">
        <w:rPr>
          <w:rFonts w:ascii="Arial" w:hAnsi="Arial" w:cs="Arial"/>
          <w:sz w:val="26"/>
          <w:szCs w:val="26"/>
        </w:rPr>
        <w:t>ь</w:t>
      </w:r>
      <w:r w:rsidR="002A6DDD" w:rsidRPr="007354E4">
        <w:rPr>
          <w:rFonts w:ascii="Arial" w:hAnsi="Arial" w:cs="Arial"/>
          <w:sz w:val="26"/>
          <w:szCs w:val="26"/>
        </w:rPr>
        <w:t xml:space="preserve"> курсоры и </w:t>
      </w:r>
      <w:r w:rsidR="000353F5" w:rsidRPr="007354E4">
        <w:rPr>
          <w:rFonts w:ascii="Arial" w:hAnsi="Arial" w:cs="Arial"/>
          <w:sz w:val="26"/>
          <w:szCs w:val="26"/>
        </w:rPr>
        <w:t xml:space="preserve">производить </w:t>
      </w:r>
      <w:r w:rsidR="002A6DDD" w:rsidRPr="007354E4">
        <w:rPr>
          <w:rFonts w:ascii="Arial" w:hAnsi="Arial" w:cs="Arial"/>
          <w:sz w:val="26"/>
          <w:szCs w:val="26"/>
        </w:rPr>
        <w:t xml:space="preserve">по ним </w:t>
      </w:r>
      <w:r w:rsidR="008C6A7C" w:rsidRPr="007354E4">
        <w:rPr>
          <w:rFonts w:ascii="Arial" w:hAnsi="Arial" w:cs="Arial"/>
          <w:sz w:val="26"/>
          <w:szCs w:val="26"/>
        </w:rPr>
        <w:t>измерения</w:t>
      </w:r>
      <w:r w:rsidR="00BA3A4B" w:rsidRPr="007354E4">
        <w:rPr>
          <w:rFonts w:ascii="Arial" w:hAnsi="Arial" w:cs="Arial"/>
          <w:sz w:val="26"/>
          <w:szCs w:val="26"/>
        </w:rPr>
        <w:t>, результат которых отображается в правой части экрана</w:t>
      </w:r>
      <w:r w:rsidR="008C6A7C" w:rsidRPr="007354E4">
        <w:rPr>
          <w:rFonts w:ascii="Arial" w:hAnsi="Arial" w:cs="Arial"/>
          <w:sz w:val="26"/>
          <w:szCs w:val="26"/>
        </w:rPr>
        <w:t>;</w:t>
      </w:r>
    </w:p>
    <w:p w:rsidR="002A6DDD" w:rsidRPr="007354E4" w:rsidRDefault="00FA612F" w:rsidP="009A23AC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5060E8" w:rsidRPr="007354E4">
        <w:rPr>
          <w:rFonts w:ascii="Arial Narrow" w:hAnsi="Arial Narrow" w:cs="Arial"/>
          <w:b/>
          <w:sz w:val="26"/>
          <w:szCs w:val="26"/>
        </w:rPr>
        <w:t>Диапазон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C12DFC" w:rsidRPr="007354E4">
        <w:rPr>
          <w:rFonts w:ascii="Arial" w:hAnsi="Arial" w:cs="Arial"/>
          <w:sz w:val="26"/>
          <w:szCs w:val="26"/>
        </w:rPr>
        <w:tab/>
        <w:t xml:space="preserve">- </w:t>
      </w:r>
      <w:r w:rsidR="002A6DDD" w:rsidRPr="007354E4">
        <w:rPr>
          <w:rFonts w:ascii="Arial" w:hAnsi="Arial" w:cs="Arial"/>
          <w:sz w:val="26"/>
          <w:szCs w:val="26"/>
        </w:rPr>
        <w:t>задает диапазон отображения спектра</w:t>
      </w:r>
      <w:r w:rsidR="00C64A7D" w:rsidRPr="007354E4">
        <w:rPr>
          <w:rFonts w:ascii="Arial" w:hAnsi="Arial" w:cs="Arial"/>
          <w:sz w:val="26"/>
          <w:szCs w:val="26"/>
        </w:rPr>
        <w:t xml:space="preserve"> - 40, 60, 80 дБ</w:t>
      </w:r>
      <w:r w:rsidR="002A6DDD" w:rsidRPr="007354E4">
        <w:rPr>
          <w:rFonts w:ascii="Arial" w:hAnsi="Arial" w:cs="Arial"/>
          <w:sz w:val="26"/>
          <w:szCs w:val="26"/>
        </w:rPr>
        <w:t>.</w:t>
      </w:r>
    </w:p>
    <w:p w:rsidR="000F5647" w:rsidRPr="007354E4" w:rsidRDefault="000F5647" w:rsidP="000F5647">
      <w:pPr>
        <w:spacing w:before="80"/>
        <w:ind w:firstLine="567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- 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  <w:lang w:val="en-US"/>
        </w:rPr>
        <w:t>ETHERNET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 xml:space="preserve">. Установка параметров для подключения  к </w:t>
      </w:r>
      <w:r w:rsidR="00840A24" w:rsidRPr="007354E4">
        <w:rPr>
          <w:rFonts w:ascii="Arial" w:hAnsi="Arial" w:cs="Arial"/>
          <w:sz w:val="26"/>
          <w:szCs w:val="26"/>
        </w:rPr>
        <w:t xml:space="preserve">сети </w:t>
      </w:r>
      <w:r w:rsidRPr="007354E4">
        <w:rPr>
          <w:rFonts w:ascii="Arial" w:hAnsi="Arial" w:cs="Arial"/>
          <w:sz w:val="26"/>
          <w:szCs w:val="26"/>
          <w:lang w:val="en-US"/>
        </w:rPr>
        <w:t>Ethernet</w:t>
      </w:r>
      <w:r w:rsidR="001E3352" w:rsidRPr="007354E4">
        <w:rPr>
          <w:rFonts w:ascii="Arial" w:hAnsi="Arial" w:cs="Arial"/>
          <w:sz w:val="26"/>
          <w:szCs w:val="26"/>
        </w:rPr>
        <w:t>.</w:t>
      </w:r>
    </w:p>
    <w:p w:rsidR="002A6DDD" w:rsidRPr="007354E4" w:rsidRDefault="007014F1" w:rsidP="00912C49">
      <w:pPr>
        <w:tabs>
          <w:tab w:val="left" w:pos="1560"/>
        </w:tabs>
        <w:spacing w:before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3.11.2</w:t>
      </w:r>
      <w:r w:rsidRPr="007354E4">
        <w:rPr>
          <w:rFonts w:ascii="Arial" w:hAnsi="Arial" w:cs="Arial"/>
          <w:sz w:val="26"/>
          <w:szCs w:val="26"/>
        </w:rPr>
        <w:tab/>
      </w:r>
      <w:r w:rsidR="002A6DDD" w:rsidRPr="007354E4">
        <w:rPr>
          <w:rFonts w:ascii="Arial" w:hAnsi="Arial" w:cs="Arial"/>
          <w:sz w:val="26"/>
          <w:szCs w:val="26"/>
        </w:rPr>
        <w:t xml:space="preserve">На второй странице меню 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СЕРВИС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" w:hAnsi="Arial" w:cs="Arial"/>
          <w:sz w:val="26"/>
          <w:szCs w:val="26"/>
        </w:rPr>
        <w:t xml:space="preserve"> расположены позиции:</w:t>
      </w:r>
    </w:p>
    <w:p w:rsidR="002A6DDD" w:rsidRPr="007354E4" w:rsidRDefault="002A6DDD" w:rsidP="000F5647">
      <w:pPr>
        <w:spacing w:line="276" w:lineRule="auto"/>
        <w:ind w:firstLine="567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- 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Звук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 xml:space="preserve">. </w:t>
      </w:r>
      <w:r w:rsidR="00F166C4">
        <w:rPr>
          <w:rFonts w:ascii="Arial" w:hAnsi="Arial" w:cs="Arial"/>
          <w:sz w:val="26"/>
          <w:szCs w:val="26"/>
        </w:rPr>
        <w:t xml:space="preserve"> </w:t>
      </w:r>
      <w:r w:rsidRPr="007354E4">
        <w:rPr>
          <w:rFonts w:ascii="Arial" w:hAnsi="Arial" w:cs="Arial"/>
          <w:sz w:val="26"/>
          <w:szCs w:val="26"/>
        </w:rPr>
        <w:t>Включение/выключение звуковой индикации</w:t>
      </w:r>
      <w:r w:rsidR="009D5BCF" w:rsidRPr="007354E4">
        <w:rPr>
          <w:rFonts w:ascii="Arial" w:hAnsi="Arial" w:cs="Arial"/>
          <w:sz w:val="26"/>
          <w:szCs w:val="26"/>
        </w:rPr>
        <w:t>;</w:t>
      </w:r>
    </w:p>
    <w:p w:rsidR="002A6DDD" w:rsidRPr="007354E4" w:rsidRDefault="002A6DDD" w:rsidP="00B7581C">
      <w:pPr>
        <w:ind w:firstLine="567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- 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Язык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Выбор языка текстовых сообщений на ЖКЭ (русский, английский)</w:t>
      </w:r>
      <w:r w:rsidR="009D5BCF" w:rsidRPr="007354E4">
        <w:rPr>
          <w:rFonts w:ascii="Arial" w:hAnsi="Arial" w:cs="Arial"/>
          <w:sz w:val="26"/>
          <w:szCs w:val="26"/>
        </w:rPr>
        <w:t>;</w:t>
      </w:r>
    </w:p>
    <w:p w:rsidR="002A6DDD" w:rsidRPr="007354E4" w:rsidRDefault="002A6DDD" w:rsidP="00C754D9">
      <w:pPr>
        <w:spacing w:line="276" w:lineRule="auto"/>
        <w:ind w:firstLine="567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- 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Время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Установка текущего времени (рисунок 2</w:t>
      </w:r>
      <w:r w:rsidR="009D5BCF" w:rsidRPr="007354E4">
        <w:rPr>
          <w:rFonts w:ascii="Arial" w:hAnsi="Arial" w:cs="Arial"/>
          <w:sz w:val="26"/>
          <w:szCs w:val="26"/>
        </w:rPr>
        <w:t>.2</w:t>
      </w:r>
      <w:r w:rsidRPr="007354E4">
        <w:rPr>
          <w:rFonts w:ascii="Arial" w:hAnsi="Arial" w:cs="Arial"/>
          <w:sz w:val="26"/>
          <w:szCs w:val="26"/>
        </w:rPr>
        <w:t>, зона 9)</w:t>
      </w:r>
      <w:r w:rsidR="009D5BCF" w:rsidRPr="007354E4">
        <w:rPr>
          <w:rFonts w:ascii="Arial" w:hAnsi="Arial" w:cs="Arial"/>
          <w:sz w:val="26"/>
          <w:szCs w:val="26"/>
        </w:rPr>
        <w:t>;</w:t>
      </w:r>
      <w:r w:rsidRPr="007354E4">
        <w:rPr>
          <w:rFonts w:ascii="Arial" w:hAnsi="Arial" w:cs="Arial"/>
          <w:sz w:val="26"/>
          <w:szCs w:val="26"/>
        </w:rPr>
        <w:t xml:space="preserve"> </w:t>
      </w:r>
    </w:p>
    <w:p w:rsidR="00382481" w:rsidRPr="007354E4" w:rsidRDefault="00912C49" w:rsidP="00382481">
      <w:pPr>
        <w:spacing w:line="276" w:lineRule="auto"/>
        <w:ind w:firstLine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="00382481" w:rsidRPr="007354E4">
        <w:rPr>
          <w:rFonts w:ascii="Arial" w:hAnsi="Arial" w:cs="Arial"/>
          <w:sz w:val="26"/>
          <w:szCs w:val="26"/>
        </w:rPr>
        <w:lastRenderedPageBreak/>
        <w:t xml:space="preserve">Часы работают непрерывно и при выключенном напряжении питания. </w:t>
      </w:r>
    </w:p>
    <w:p w:rsidR="002A6DDD" w:rsidRPr="0033136F" w:rsidRDefault="003D38C5" w:rsidP="00C754D9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3136F">
        <w:rPr>
          <w:rFonts w:ascii="Arial" w:hAnsi="Arial" w:cs="Arial"/>
          <w:sz w:val="26"/>
          <w:szCs w:val="26"/>
        </w:rPr>
        <w:t xml:space="preserve">Для установки текущего времени </w:t>
      </w:r>
      <w:r w:rsidR="002A6DDD" w:rsidRPr="0033136F">
        <w:rPr>
          <w:rFonts w:ascii="Arial" w:hAnsi="Arial" w:cs="Arial"/>
          <w:sz w:val="26"/>
          <w:szCs w:val="26"/>
        </w:rPr>
        <w:t xml:space="preserve">нажмите кнопку 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 Narrow" w:hAnsi="Arial Narrow" w:cs="Arial"/>
          <w:b/>
          <w:sz w:val="26"/>
          <w:szCs w:val="26"/>
        </w:rPr>
        <w:t>Время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" w:hAnsi="Arial" w:cs="Arial"/>
          <w:sz w:val="26"/>
          <w:szCs w:val="26"/>
        </w:rPr>
        <w:t xml:space="preserve">. В открывшемся окне в верхней строке 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 Narrow" w:hAnsi="Arial Narrow" w:cs="Arial"/>
          <w:b/>
          <w:sz w:val="26"/>
          <w:szCs w:val="26"/>
        </w:rPr>
        <w:t>д м г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" w:hAnsi="Arial" w:cs="Arial"/>
          <w:sz w:val="26"/>
          <w:szCs w:val="26"/>
        </w:rPr>
        <w:t xml:space="preserve"> первые две цифры означают день, вторые – месяц, третьи – год (например, 201</w:t>
      </w:r>
      <w:r w:rsidR="00B11248" w:rsidRPr="0033136F">
        <w:rPr>
          <w:rFonts w:ascii="Arial" w:hAnsi="Arial" w:cs="Arial"/>
          <w:sz w:val="26"/>
          <w:szCs w:val="26"/>
        </w:rPr>
        <w:t>6</w:t>
      </w:r>
      <w:r w:rsidR="002A6DDD" w:rsidRPr="0033136F">
        <w:rPr>
          <w:rFonts w:ascii="Arial" w:hAnsi="Arial" w:cs="Arial"/>
          <w:sz w:val="26"/>
          <w:szCs w:val="26"/>
        </w:rPr>
        <w:t xml:space="preserve"> устанавливается 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 Narrow" w:hAnsi="Arial Narrow" w:cs="Arial"/>
          <w:b/>
          <w:sz w:val="26"/>
          <w:szCs w:val="26"/>
        </w:rPr>
        <w:t>1</w:t>
      </w:r>
      <w:r w:rsidR="00B11248" w:rsidRPr="0033136F">
        <w:rPr>
          <w:rFonts w:ascii="Arial Narrow" w:hAnsi="Arial Narrow" w:cs="Arial"/>
          <w:b/>
          <w:sz w:val="26"/>
          <w:szCs w:val="26"/>
        </w:rPr>
        <w:t>6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" w:hAnsi="Arial" w:cs="Arial"/>
          <w:sz w:val="26"/>
          <w:szCs w:val="26"/>
        </w:rPr>
        <w:t xml:space="preserve">). В следующей строке 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 Narrow" w:hAnsi="Arial Narrow" w:cs="Arial"/>
          <w:b/>
          <w:sz w:val="26"/>
          <w:szCs w:val="26"/>
        </w:rPr>
        <w:t>ч</w:t>
      </w:r>
      <w:r w:rsidR="00502CEE" w:rsidRPr="0033136F">
        <w:rPr>
          <w:rFonts w:ascii="Arial Narrow" w:hAnsi="Arial Narrow" w:cs="Arial"/>
          <w:b/>
          <w:sz w:val="26"/>
          <w:szCs w:val="26"/>
        </w:rPr>
        <w:t> </w:t>
      </w:r>
      <w:r w:rsidR="002A6DDD" w:rsidRPr="0033136F">
        <w:rPr>
          <w:rFonts w:ascii="Arial Narrow" w:hAnsi="Arial Narrow" w:cs="Arial"/>
          <w:b/>
          <w:sz w:val="26"/>
          <w:szCs w:val="26"/>
        </w:rPr>
        <w:t>м</w:t>
      </w:r>
      <w:r w:rsidR="00502CEE" w:rsidRPr="0033136F">
        <w:rPr>
          <w:rFonts w:ascii="Arial Narrow" w:hAnsi="Arial Narrow" w:cs="Arial"/>
          <w:b/>
          <w:sz w:val="26"/>
          <w:szCs w:val="26"/>
        </w:rPr>
        <w:t> </w:t>
      </w:r>
      <w:r w:rsidR="002A6DDD" w:rsidRPr="0033136F">
        <w:rPr>
          <w:rFonts w:ascii="Arial Narrow" w:hAnsi="Arial Narrow" w:cs="Arial"/>
          <w:b/>
          <w:sz w:val="26"/>
          <w:szCs w:val="26"/>
        </w:rPr>
        <w:t>с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502CEE" w:rsidRPr="0033136F">
        <w:rPr>
          <w:rFonts w:ascii="Arial" w:hAnsi="Arial" w:cs="Arial"/>
          <w:sz w:val="26"/>
          <w:szCs w:val="26"/>
        </w:rPr>
        <w:t xml:space="preserve"> </w:t>
      </w:r>
      <w:r w:rsidR="002A6DDD" w:rsidRPr="0033136F">
        <w:rPr>
          <w:rFonts w:ascii="Arial" w:hAnsi="Arial" w:cs="Arial"/>
          <w:sz w:val="26"/>
          <w:szCs w:val="26"/>
        </w:rPr>
        <w:t xml:space="preserve">первые две цифры означают час, вторые – минуты, третьи – секунды. Для установки времени (даты) нажатиями кнопки выберите изменяемую величину (обозначена мигающей засветкой) и ручкой 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 Narrow" w:hAnsi="Arial Narrow" w:cs="Arial"/>
          <w:b/>
          <w:sz w:val="26"/>
          <w:szCs w:val="26"/>
        </w:rPr>
        <w:t>УСТАНОВКА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352026">
        <w:rPr>
          <w:rFonts w:ascii="Arial" w:hAnsi="Arial" w:cs="Arial"/>
          <w:sz w:val="26"/>
          <w:szCs w:val="26"/>
        </w:rPr>
        <w:t xml:space="preserve"> установите нужное значение.</w:t>
      </w:r>
    </w:p>
    <w:p w:rsidR="002A6DDD" w:rsidRPr="0033136F" w:rsidRDefault="002A6DDD" w:rsidP="00C754D9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3136F">
        <w:rPr>
          <w:rFonts w:ascii="Arial" w:hAnsi="Arial" w:cs="Arial"/>
          <w:sz w:val="26"/>
          <w:szCs w:val="26"/>
        </w:rPr>
        <w:t xml:space="preserve">Для сохранения выбранных параметров </w:t>
      </w:r>
      <w:r w:rsidR="005C5C4C" w:rsidRPr="0033136F">
        <w:rPr>
          <w:rFonts w:ascii="Arial" w:hAnsi="Arial" w:cs="Arial"/>
          <w:sz w:val="26"/>
          <w:szCs w:val="26"/>
        </w:rPr>
        <w:t>выберите</w:t>
      </w:r>
      <w:r w:rsidRPr="0033136F">
        <w:rPr>
          <w:rFonts w:ascii="Arial" w:hAnsi="Arial" w:cs="Arial"/>
          <w:sz w:val="26"/>
          <w:szCs w:val="26"/>
        </w:rPr>
        <w:t xml:space="preserve"> позицию </w:t>
      </w:r>
      <w:r w:rsidR="006B6C4C"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 Narrow" w:hAnsi="Arial Narrow" w:cs="Arial"/>
          <w:b/>
          <w:sz w:val="26"/>
          <w:szCs w:val="26"/>
        </w:rPr>
        <w:t>Сохранить</w:t>
      </w:r>
      <w:r w:rsidR="006B6C4C"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" w:hAnsi="Arial" w:cs="Arial"/>
          <w:sz w:val="26"/>
          <w:szCs w:val="26"/>
        </w:rPr>
        <w:t xml:space="preserve"> и длительно удерживайте кнопку, пока не откроется предыдущая страница меню.  </w:t>
      </w:r>
    </w:p>
    <w:p w:rsidR="002A6DDD" w:rsidRPr="0033136F" w:rsidRDefault="002A6DDD" w:rsidP="00C20AD4">
      <w:pPr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3136F">
        <w:rPr>
          <w:rFonts w:ascii="Arial" w:hAnsi="Arial" w:cs="Arial"/>
          <w:sz w:val="26"/>
          <w:szCs w:val="26"/>
        </w:rPr>
        <w:t>-</w:t>
      </w:r>
      <w:r w:rsidR="007354E4">
        <w:rPr>
          <w:rFonts w:ascii="Arial" w:hAnsi="Arial" w:cs="Arial"/>
          <w:sz w:val="26"/>
          <w:szCs w:val="26"/>
        </w:rPr>
        <w:t> </w:t>
      </w:r>
      <w:r w:rsidR="006B6C4C"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 Narrow" w:hAnsi="Arial Narrow" w:cs="Arial"/>
          <w:b/>
          <w:sz w:val="26"/>
          <w:szCs w:val="26"/>
        </w:rPr>
        <w:t>Реж длит СИНХР</w:t>
      </w:r>
      <w:r w:rsidR="006B6C4C" w:rsidRPr="0033136F">
        <w:rPr>
          <w:rFonts w:ascii="Arial Narrow" w:eastAsia="MS Mincho" w:hAnsi="Arial Narrow" w:cs="Arial"/>
          <w:sz w:val="26"/>
          <w:szCs w:val="26"/>
        </w:rPr>
        <w:t>″</w:t>
      </w:r>
      <w:r w:rsidRPr="0033136F">
        <w:rPr>
          <w:rFonts w:ascii="Arial Narrow" w:hAnsi="Arial Narrow" w:cs="Arial"/>
          <w:sz w:val="26"/>
          <w:szCs w:val="26"/>
        </w:rPr>
        <w:t>.</w:t>
      </w:r>
      <w:r w:rsidRPr="0033136F">
        <w:rPr>
          <w:rFonts w:ascii="Arial" w:hAnsi="Arial" w:cs="Arial"/>
          <w:sz w:val="26"/>
          <w:szCs w:val="26"/>
        </w:rPr>
        <w:t xml:space="preserve"> Выбирает действия при длительном нажатии кнопки </w:t>
      </w:r>
      <w:r w:rsidR="006B6C4C"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 Narrow" w:hAnsi="Arial Narrow" w:cs="Arial"/>
          <w:b/>
          <w:sz w:val="26"/>
          <w:szCs w:val="26"/>
        </w:rPr>
        <w:t>СИНХР</w:t>
      </w:r>
      <w:r w:rsidR="006B6C4C"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" w:hAnsi="Arial" w:cs="Arial"/>
          <w:sz w:val="26"/>
          <w:szCs w:val="26"/>
        </w:rPr>
        <w:t>.</w:t>
      </w:r>
    </w:p>
    <w:p w:rsidR="00544A1F" w:rsidRPr="0033136F" w:rsidRDefault="00544A1F" w:rsidP="00382481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3136F">
        <w:rPr>
          <w:rFonts w:ascii="Arial" w:hAnsi="Arial" w:cs="Arial"/>
          <w:sz w:val="26"/>
          <w:szCs w:val="26"/>
        </w:rPr>
        <w:t>3.11.3</w:t>
      </w:r>
      <w:r w:rsidRPr="0033136F">
        <w:rPr>
          <w:rFonts w:ascii="Arial" w:hAnsi="Arial" w:cs="Arial"/>
          <w:sz w:val="26"/>
          <w:szCs w:val="26"/>
        </w:rPr>
        <w:tab/>
      </w:r>
      <w:r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 Narrow" w:hAnsi="Arial Narrow" w:cs="Arial"/>
          <w:b/>
          <w:sz w:val="26"/>
          <w:szCs w:val="26"/>
        </w:rPr>
        <w:t>ИНФОРМАЦИЯ</w:t>
      </w:r>
      <w:r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" w:hAnsi="Arial" w:cs="Arial"/>
          <w:sz w:val="26"/>
          <w:szCs w:val="26"/>
        </w:rPr>
        <w:t xml:space="preserve">. Выводит на экран сведения об осциллографе: модель, версия встроенного ПО, контрольная сумма CRC-32 программы. </w:t>
      </w:r>
    </w:p>
    <w:p w:rsidR="00E71A9E" w:rsidRPr="009D7AA8" w:rsidRDefault="00E71A9E" w:rsidP="00E71A9E">
      <w:pPr>
        <w:tabs>
          <w:tab w:val="left" w:pos="1418"/>
        </w:tabs>
        <w:spacing w:line="276" w:lineRule="auto"/>
        <w:ind w:firstLine="567"/>
        <w:jc w:val="both"/>
        <w:rPr>
          <w:sz w:val="20"/>
          <w:szCs w:val="20"/>
        </w:rPr>
      </w:pPr>
    </w:p>
    <w:p w:rsidR="002A6DDD" w:rsidRPr="009825E6" w:rsidRDefault="00120296" w:rsidP="00441ADE">
      <w:pPr>
        <w:pStyle w:val="3"/>
      </w:pPr>
      <w:bookmarkStart w:id="52" w:name="_Toc427142027"/>
      <w:bookmarkStart w:id="53" w:name="_Toc497122240"/>
      <w:r w:rsidRPr="009825E6">
        <w:t>3.12</w:t>
      </w:r>
      <w:r w:rsidRPr="009825E6">
        <w:tab/>
      </w:r>
      <w:r w:rsidR="00B650B6" w:rsidRPr="000F5D51">
        <w:t xml:space="preserve"> </w:t>
      </w:r>
      <w:r w:rsidR="002A6DDD" w:rsidRPr="009825E6">
        <w:t>Подключение осциллографа через интерфейсы</w:t>
      </w:r>
      <w:bookmarkEnd w:id="52"/>
      <w:bookmarkEnd w:id="53"/>
    </w:p>
    <w:p w:rsidR="002A6DDD" w:rsidRPr="00543661" w:rsidRDefault="002A6DDD" w:rsidP="00BD11EE">
      <w:pPr>
        <w:spacing w:before="16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Осциллограф оснащен интерфейсами </w:t>
      </w:r>
      <w:r w:rsidR="006D709D" w:rsidRPr="00543661">
        <w:rPr>
          <w:rFonts w:ascii="Arial" w:eastAsia="MS Mincho" w:hAnsi="Arial" w:cs="Arial"/>
          <w:sz w:val="26"/>
          <w:szCs w:val="26"/>
        </w:rPr>
        <w:t>″</w:t>
      </w:r>
      <w:r w:rsidRPr="00F76AF1">
        <w:rPr>
          <w:rFonts w:ascii="Arial Narrow" w:hAnsi="Arial Narrow" w:cs="Arial"/>
          <w:sz w:val="26"/>
          <w:szCs w:val="26"/>
          <w:lang w:val="en-US"/>
        </w:rPr>
        <w:t>Ethernet</w:t>
      </w:r>
      <w:r w:rsidR="006D709D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 xml:space="preserve"> и </w:t>
      </w:r>
      <w:r w:rsidR="006D709D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  <w:lang w:val="en-US"/>
        </w:rPr>
        <w:t>USB</w:t>
      </w:r>
      <w:r w:rsidR="006D709D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 xml:space="preserve">, через которые возможно управление и сбор информации по протоколу </w:t>
      </w:r>
      <w:r w:rsidRPr="00543661">
        <w:rPr>
          <w:rFonts w:ascii="Arial" w:hAnsi="Arial" w:cs="Arial"/>
          <w:sz w:val="26"/>
          <w:szCs w:val="26"/>
          <w:lang w:val="en-US"/>
        </w:rPr>
        <w:t>SCPI</w:t>
      </w:r>
      <w:r w:rsidRPr="00543661">
        <w:rPr>
          <w:rFonts w:ascii="Arial" w:hAnsi="Arial" w:cs="Arial"/>
          <w:sz w:val="26"/>
          <w:szCs w:val="26"/>
        </w:rPr>
        <w:t xml:space="preserve">. Также эту информацию можно получить в меню 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Pr="00192D4A">
        <w:rPr>
          <w:rFonts w:ascii="Arial Narrow" w:hAnsi="Arial Narrow" w:cs="Arial"/>
          <w:b/>
          <w:sz w:val="26"/>
          <w:szCs w:val="26"/>
        </w:rPr>
        <w:t>ПОМОЩЬ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>.</w:t>
      </w:r>
    </w:p>
    <w:p w:rsidR="002A6DDD" w:rsidRPr="00543661" w:rsidRDefault="002A6DDD" w:rsidP="00BD11EE">
      <w:pPr>
        <w:numPr>
          <w:ilvl w:val="2"/>
          <w:numId w:val="17"/>
        </w:numPr>
        <w:tabs>
          <w:tab w:val="clear" w:pos="2835"/>
          <w:tab w:val="num" w:pos="1418"/>
        </w:tabs>
        <w:spacing w:before="80" w:line="276" w:lineRule="auto"/>
        <w:ind w:left="0"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Подключение к сети </w:t>
      </w:r>
      <w:r w:rsidR="00497755" w:rsidRPr="00543661">
        <w:rPr>
          <w:rFonts w:ascii="Arial" w:eastAsia="MS Mincho" w:hAnsi="Arial" w:cs="Arial"/>
          <w:sz w:val="26"/>
          <w:szCs w:val="26"/>
        </w:rPr>
        <w:t>″</w:t>
      </w:r>
      <w:r w:rsidRPr="00F76AF1">
        <w:rPr>
          <w:rFonts w:ascii="Arial Narrow" w:hAnsi="Arial Narrow" w:cs="Arial"/>
          <w:sz w:val="26"/>
          <w:szCs w:val="26"/>
        </w:rPr>
        <w:t>Ethernet</w:t>
      </w:r>
      <w:r w:rsidR="00497755" w:rsidRPr="00543661">
        <w:rPr>
          <w:rFonts w:ascii="Arial" w:eastAsia="MS Mincho" w:hAnsi="Arial" w:cs="Arial"/>
          <w:sz w:val="26"/>
          <w:szCs w:val="26"/>
        </w:rPr>
        <w:t>″</w:t>
      </w:r>
      <w:r w:rsidR="00C85901" w:rsidRPr="00543661">
        <w:rPr>
          <w:rFonts w:ascii="Arial" w:hAnsi="Arial" w:cs="Arial"/>
          <w:sz w:val="26"/>
          <w:szCs w:val="26"/>
        </w:rPr>
        <w:t xml:space="preserve"> </w:t>
      </w:r>
    </w:p>
    <w:p w:rsidR="00AA318F" w:rsidRPr="00543661" w:rsidRDefault="009068F6" w:rsidP="00C64A7D">
      <w:pPr>
        <w:spacing w:line="276" w:lineRule="auto"/>
        <w:ind w:firstLine="567"/>
        <w:jc w:val="both"/>
        <w:rPr>
          <w:rFonts w:ascii="Arial" w:hAnsi="Arial" w:cs="Arial"/>
          <w:b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>Соедините разъем</w:t>
      </w:r>
      <w:r w:rsidRPr="00543661">
        <w:rPr>
          <w:rFonts w:ascii="Arial" w:hAnsi="Arial" w:cs="Arial"/>
          <w:b/>
          <w:sz w:val="26"/>
          <w:szCs w:val="26"/>
        </w:rPr>
        <w:t xml:space="preserve"> 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Pr="00192D4A">
        <w:rPr>
          <w:rFonts w:ascii="Arial Narrow" w:hAnsi="Arial Narrow" w:cs="Arial"/>
          <w:b/>
          <w:sz w:val="26"/>
          <w:szCs w:val="26"/>
        </w:rPr>
        <w:t>ETHERNET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 xml:space="preserve"> осциллографа </w:t>
      </w:r>
      <w:r w:rsidR="00321A6B" w:rsidRPr="00543661">
        <w:rPr>
          <w:rFonts w:ascii="Arial" w:hAnsi="Arial" w:cs="Arial"/>
          <w:sz w:val="26"/>
          <w:szCs w:val="26"/>
        </w:rPr>
        <w:t xml:space="preserve">(задняя панель осциллографа) </w:t>
      </w:r>
      <w:r w:rsidRPr="00543661">
        <w:rPr>
          <w:rFonts w:ascii="Arial" w:hAnsi="Arial" w:cs="Arial"/>
          <w:sz w:val="26"/>
          <w:szCs w:val="26"/>
        </w:rPr>
        <w:t xml:space="preserve">с аналогичным разъемом </w:t>
      </w:r>
      <w:r w:rsidR="00321A6B" w:rsidRPr="00543661">
        <w:rPr>
          <w:rFonts w:ascii="Arial" w:hAnsi="Arial" w:cs="Arial"/>
          <w:sz w:val="26"/>
          <w:szCs w:val="26"/>
        </w:rPr>
        <w:t xml:space="preserve">сети </w:t>
      </w:r>
      <w:r w:rsidR="00524E6E" w:rsidRPr="00543661">
        <w:rPr>
          <w:rFonts w:ascii="Arial" w:eastAsia="MS Mincho" w:hAnsi="Arial" w:cs="Arial"/>
          <w:sz w:val="26"/>
          <w:szCs w:val="26"/>
        </w:rPr>
        <w:t>″</w:t>
      </w:r>
      <w:r w:rsidR="00321A6B" w:rsidRPr="00F76AF1">
        <w:rPr>
          <w:rFonts w:ascii="Arial Narrow" w:hAnsi="Arial Narrow" w:cs="Arial"/>
          <w:sz w:val="26"/>
          <w:szCs w:val="26"/>
        </w:rPr>
        <w:t>Ethernet</w:t>
      </w:r>
      <w:r w:rsidR="00524E6E" w:rsidRPr="00543661">
        <w:rPr>
          <w:rFonts w:ascii="Arial" w:eastAsia="MS Mincho" w:hAnsi="Arial" w:cs="Arial"/>
          <w:sz w:val="26"/>
          <w:szCs w:val="26"/>
        </w:rPr>
        <w:t>″</w:t>
      </w:r>
      <w:r w:rsidR="00321A6B" w:rsidRPr="00543661">
        <w:rPr>
          <w:rFonts w:ascii="Arial" w:hAnsi="Arial" w:cs="Arial"/>
          <w:sz w:val="26"/>
          <w:szCs w:val="26"/>
        </w:rPr>
        <w:t xml:space="preserve"> </w:t>
      </w:r>
      <w:r w:rsidR="00AA318F" w:rsidRPr="00543661">
        <w:rPr>
          <w:rFonts w:ascii="Arial" w:hAnsi="Arial" w:cs="Arial"/>
          <w:sz w:val="26"/>
          <w:szCs w:val="26"/>
        </w:rPr>
        <w:t xml:space="preserve">при помощи кабеля </w:t>
      </w:r>
      <w:r w:rsidR="00AA318F" w:rsidRPr="00543661">
        <w:rPr>
          <w:rFonts w:ascii="Arial" w:hAnsi="Arial" w:cs="Arial"/>
          <w:sz w:val="26"/>
          <w:szCs w:val="26"/>
          <w:lang w:val="en-US"/>
        </w:rPr>
        <w:t>Cross</w:t>
      </w:r>
      <w:r w:rsidR="00AA318F" w:rsidRPr="00543661">
        <w:rPr>
          <w:rFonts w:ascii="Arial" w:hAnsi="Arial" w:cs="Arial"/>
          <w:sz w:val="26"/>
          <w:szCs w:val="26"/>
        </w:rPr>
        <w:t>-</w:t>
      </w:r>
      <w:r w:rsidR="00AA318F" w:rsidRPr="00543661">
        <w:rPr>
          <w:rFonts w:ascii="Arial" w:hAnsi="Arial" w:cs="Arial"/>
          <w:sz w:val="26"/>
          <w:szCs w:val="26"/>
          <w:lang w:val="en-US"/>
        </w:rPr>
        <w:t>over</w:t>
      </w:r>
      <w:r w:rsidRPr="00543661">
        <w:rPr>
          <w:rFonts w:ascii="Arial" w:hAnsi="Arial" w:cs="Arial"/>
          <w:sz w:val="26"/>
          <w:szCs w:val="26"/>
        </w:rPr>
        <w:t>.</w:t>
      </w:r>
      <w:r w:rsidRPr="00543661">
        <w:rPr>
          <w:rFonts w:ascii="Arial" w:hAnsi="Arial" w:cs="Arial"/>
          <w:b/>
          <w:sz w:val="26"/>
          <w:szCs w:val="26"/>
        </w:rPr>
        <w:t xml:space="preserve"> </w:t>
      </w:r>
    </w:p>
    <w:p w:rsidR="004D2CBE" w:rsidRPr="00543661" w:rsidRDefault="002A6DDD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Перед работой по интерфейсу </w:t>
      </w:r>
      <w:r w:rsidR="004D2CBE" w:rsidRPr="00543661">
        <w:rPr>
          <w:rFonts w:ascii="Arial" w:eastAsia="MS Mincho" w:hAnsi="Arial" w:cs="Arial"/>
          <w:sz w:val="26"/>
          <w:szCs w:val="26"/>
        </w:rPr>
        <w:t>″</w:t>
      </w:r>
      <w:r w:rsidRPr="00F76AF1">
        <w:rPr>
          <w:rFonts w:ascii="Arial Narrow" w:hAnsi="Arial Narrow" w:cs="Arial"/>
          <w:sz w:val="26"/>
          <w:szCs w:val="26"/>
        </w:rPr>
        <w:t>Ethernet</w:t>
      </w:r>
      <w:r w:rsidR="004D2CBE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 xml:space="preserve"> необходимо настроить сетевые параметры</w:t>
      </w:r>
      <w:r w:rsidR="004D2CBE" w:rsidRPr="00543661">
        <w:rPr>
          <w:rFonts w:ascii="Arial" w:hAnsi="Arial" w:cs="Arial"/>
          <w:sz w:val="26"/>
          <w:szCs w:val="26"/>
        </w:rPr>
        <w:t>.</w:t>
      </w:r>
    </w:p>
    <w:p w:rsidR="002A6DDD" w:rsidRPr="00543661" w:rsidRDefault="004D2CBE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На осциллографе в меню 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="002A6DDD" w:rsidRPr="00192D4A">
        <w:rPr>
          <w:rFonts w:ascii="Arial Narrow" w:hAnsi="Arial Narrow" w:cs="Arial"/>
          <w:b/>
          <w:sz w:val="26"/>
          <w:szCs w:val="26"/>
        </w:rPr>
        <w:t>СЕРВИС</w:t>
      </w:r>
      <w:r w:rsidR="009C5ADC">
        <w:rPr>
          <w:rFonts w:ascii="Arial Narrow" w:hAnsi="Arial Narrow" w:cs="Arial"/>
          <w:b/>
          <w:sz w:val="26"/>
          <w:szCs w:val="26"/>
        </w:rPr>
        <w:t> </w:t>
      </w:r>
      <w:r w:rsidRPr="00192D4A">
        <w:rPr>
          <w:rFonts w:ascii="Arial Narrow" w:hAnsi="Arial Narrow" w:cs="Arial"/>
          <w:b/>
          <w:sz w:val="26"/>
          <w:szCs w:val="26"/>
        </w:rPr>
        <w:t>/</w:t>
      </w:r>
      <w:r w:rsidR="009C5ADC">
        <w:rPr>
          <w:rFonts w:ascii="Arial Narrow" w:hAnsi="Arial Narrow" w:cs="Arial"/>
          <w:b/>
          <w:sz w:val="26"/>
          <w:szCs w:val="26"/>
        </w:rPr>
        <w:t> </w:t>
      </w:r>
      <w:r w:rsidR="002A6DDD" w:rsidRPr="00192D4A">
        <w:rPr>
          <w:rFonts w:ascii="Arial Narrow" w:hAnsi="Arial Narrow" w:cs="Arial"/>
          <w:b/>
          <w:sz w:val="26"/>
          <w:szCs w:val="26"/>
        </w:rPr>
        <w:t>ETHERNET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eastAsia="MS Mincho" w:hAnsi="Arial" w:cs="Arial"/>
          <w:sz w:val="26"/>
          <w:szCs w:val="26"/>
        </w:rPr>
        <w:t xml:space="preserve"> установите маску подсети</w:t>
      </w:r>
      <w:r w:rsidR="00D936BA" w:rsidRPr="00543661">
        <w:rPr>
          <w:rFonts w:ascii="Arial" w:eastAsia="MS Mincho" w:hAnsi="Arial" w:cs="Arial"/>
          <w:sz w:val="26"/>
          <w:szCs w:val="26"/>
        </w:rPr>
        <w:t xml:space="preserve"> и </w:t>
      </w:r>
      <w:r w:rsidR="00D936BA" w:rsidRPr="00543661">
        <w:rPr>
          <w:rFonts w:ascii="Arial" w:eastAsia="MS Mincho" w:hAnsi="Arial" w:cs="Arial"/>
          <w:sz w:val="26"/>
          <w:szCs w:val="26"/>
          <w:lang w:val="en-US"/>
        </w:rPr>
        <w:t>IP</w:t>
      </w:r>
      <w:r w:rsidR="00D936BA" w:rsidRPr="00543661">
        <w:rPr>
          <w:rFonts w:ascii="Arial" w:eastAsia="MS Mincho" w:hAnsi="Arial" w:cs="Arial"/>
          <w:sz w:val="26"/>
          <w:szCs w:val="26"/>
        </w:rPr>
        <w:t xml:space="preserve"> адрес </w:t>
      </w:r>
      <w:r w:rsidR="00D936BA" w:rsidRPr="00543661">
        <w:rPr>
          <w:rFonts w:ascii="Arial" w:hAnsi="Arial" w:cs="Arial"/>
          <w:sz w:val="26"/>
          <w:szCs w:val="26"/>
        </w:rPr>
        <w:t>осциллографа</w:t>
      </w:r>
      <w:r w:rsidR="002A6DDD" w:rsidRPr="00543661">
        <w:rPr>
          <w:rFonts w:ascii="Arial" w:hAnsi="Arial" w:cs="Arial"/>
          <w:sz w:val="26"/>
          <w:szCs w:val="26"/>
        </w:rPr>
        <w:t xml:space="preserve">. После изменения настроек выключите и снова включите осциллограф, чтобы изменения вступили в силу. </w:t>
      </w:r>
    </w:p>
    <w:p w:rsidR="00D936BA" w:rsidRPr="00543661" w:rsidRDefault="002A6DDD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После подключения к сети </w:t>
      </w:r>
      <w:r w:rsidR="004D2CBE" w:rsidRPr="00543661">
        <w:rPr>
          <w:rFonts w:ascii="Arial" w:eastAsia="MS Mincho" w:hAnsi="Arial" w:cs="Arial"/>
          <w:sz w:val="26"/>
          <w:szCs w:val="26"/>
        </w:rPr>
        <w:t>″</w:t>
      </w:r>
      <w:r w:rsidR="006E1390" w:rsidRPr="00192D4A">
        <w:rPr>
          <w:rFonts w:ascii="Arial Narrow" w:hAnsi="Arial Narrow" w:cs="Arial"/>
          <w:sz w:val="26"/>
          <w:szCs w:val="26"/>
        </w:rPr>
        <w:t>Ethernet</w:t>
      </w:r>
      <w:r w:rsidR="004D2CBE" w:rsidRPr="00543661">
        <w:rPr>
          <w:rFonts w:ascii="Arial" w:eastAsia="MS Mincho" w:hAnsi="Arial" w:cs="Arial"/>
          <w:sz w:val="26"/>
          <w:szCs w:val="26"/>
        </w:rPr>
        <w:t>″</w:t>
      </w:r>
      <w:r w:rsidR="006E1390" w:rsidRPr="00543661">
        <w:rPr>
          <w:rFonts w:ascii="Arial" w:hAnsi="Arial" w:cs="Arial"/>
          <w:sz w:val="26"/>
          <w:szCs w:val="26"/>
        </w:rPr>
        <w:t xml:space="preserve"> осциллограф ожидает</w:t>
      </w:r>
      <w:r w:rsidRPr="00543661">
        <w:rPr>
          <w:rFonts w:ascii="Arial" w:hAnsi="Arial" w:cs="Arial"/>
          <w:sz w:val="26"/>
          <w:szCs w:val="26"/>
        </w:rPr>
        <w:t xml:space="preserve"> подключения со стороны удаленного пользователя, о чем сообщает мигающий значок </w:t>
      </w:r>
      <w:r w:rsidR="00ED16C0" w:rsidRPr="00543661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47015" cy="210185"/>
            <wp:effectExtent l="0" t="0" r="635" b="0"/>
            <wp:docPr id="70" name="Рисунок 70" descr="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thernet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661">
        <w:rPr>
          <w:rFonts w:ascii="Arial" w:hAnsi="Arial" w:cs="Arial"/>
          <w:sz w:val="26"/>
          <w:szCs w:val="26"/>
        </w:rPr>
        <w:t xml:space="preserve"> в правом нижнем углу </w:t>
      </w:r>
      <w:r w:rsidR="00691E84" w:rsidRPr="00543661">
        <w:rPr>
          <w:rFonts w:ascii="Arial" w:hAnsi="Arial" w:cs="Arial"/>
          <w:sz w:val="26"/>
          <w:szCs w:val="26"/>
        </w:rPr>
        <w:t>экрана</w:t>
      </w:r>
      <w:r w:rsidRPr="00543661">
        <w:rPr>
          <w:rFonts w:ascii="Arial" w:hAnsi="Arial" w:cs="Arial"/>
          <w:sz w:val="26"/>
          <w:szCs w:val="26"/>
        </w:rPr>
        <w:t>.</w:t>
      </w:r>
    </w:p>
    <w:p w:rsidR="00D936BA" w:rsidRPr="00543661" w:rsidRDefault="00D936BA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На ПК запустите программу </w:t>
      </w:r>
      <w:r w:rsidR="004C6801" w:rsidRPr="00543661">
        <w:rPr>
          <w:rFonts w:ascii="Arial" w:eastAsia="MS Mincho" w:hAnsi="Arial" w:cs="Arial"/>
          <w:sz w:val="26"/>
          <w:szCs w:val="26"/>
        </w:rPr>
        <w:t>″</w:t>
      </w:r>
      <w:r w:rsidR="004C6801" w:rsidRPr="00F76AF1">
        <w:rPr>
          <w:rFonts w:ascii="Arial Narrow" w:eastAsia="MS Mincho" w:hAnsi="Arial Narrow" w:cs="Arial"/>
          <w:sz w:val="26"/>
          <w:szCs w:val="26"/>
          <w:lang w:val="en-US"/>
        </w:rPr>
        <w:t>S</w:t>
      </w:r>
      <w:r w:rsidR="004C6801" w:rsidRPr="00F76AF1">
        <w:rPr>
          <w:rFonts w:ascii="Arial Narrow" w:eastAsia="MS Mincho" w:hAnsi="Arial Narrow" w:cs="Arial"/>
          <w:sz w:val="26"/>
          <w:szCs w:val="26"/>
        </w:rPr>
        <w:t>8-53_</w:t>
      </w:r>
      <w:r w:rsidR="00227064" w:rsidRPr="00F76AF1">
        <w:rPr>
          <w:rFonts w:ascii="Arial Narrow" w:eastAsia="MS Mincho" w:hAnsi="Arial Narrow" w:cs="Arial"/>
          <w:smallCaps/>
          <w:sz w:val="26"/>
          <w:szCs w:val="26"/>
          <w:lang w:val="en-US"/>
        </w:rPr>
        <w:t>I</w:t>
      </w:r>
      <w:r w:rsidR="00227064" w:rsidRPr="00F76AF1">
        <w:rPr>
          <w:rFonts w:ascii="Arial Narrow" w:eastAsia="MS Mincho" w:hAnsi="Arial Narrow" w:cs="Arial"/>
          <w:sz w:val="26"/>
          <w:szCs w:val="26"/>
          <w:lang w:val="en-US"/>
        </w:rPr>
        <w:t>nterface</w:t>
      </w:r>
      <w:r w:rsidR="004C6801" w:rsidRPr="00543661">
        <w:rPr>
          <w:rFonts w:ascii="Arial" w:eastAsia="MS Mincho" w:hAnsi="Arial" w:cs="Arial"/>
          <w:sz w:val="26"/>
          <w:szCs w:val="26"/>
        </w:rPr>
        <w:t>″, на П</w:t>
      </w:r>
      <w:r w:rsidR="00600DBF" w:rsidRPr="00543661">
        <w:rPr>
          <w:rFonts w:ascii="Arial" w:eastAsia="MS Mincho" w:hAnsi="Arial" w:cs="Arial"/>
          <w:sz w:val="26"/>
          <w:szCs w:val="26"/>
        </w:rPr>
        <w:t>К</w:t>
      </w:r>
      <w:r w:rsidR="004C6801" w:rsidRPr="00543661">
        <w:rPr>
          <w:rFonts w:ascii="Arial" w:eastAsia="MS Mincho" w:hAnsi="Arial" w:cs="Arial"/>
          <w:sz w:val="26"/>
          <w:szCs w:val="26"/>
        </w:rPr>
        <w:t xml:space="preserve"> выводится виртуальная панель управления </w:t>
      </w:r>
      <w:r w:rsidR="004C6801" w:rsidRPr="00543661">
        <w:rPr>
          <w:rFonts w:ascii="Arial" w:hAnsi="Arial" w:cs="Arial"/>
          <w:sz w:val="26"/>
          <w:szCs w:val="26"/>
        </w:rPr>
        <w:t xml:space="preserve">осциллографом. В окне </w:t>
      </w:r>
      <w:r w:rsidR="004C6801" w:rsidRPr="00543661">
        <w:rPr>
          <w:rFonts w:ascii="Arial" w:eastAsia="MS Mincho" w:hAnsi="Arial" w:cs="Arial"/>
          <w:sz w:val="26"/>
          <w:szCs w:val="26"/>
        </w:rPr>
        <w:t>″</w:t>
      </w:r>
      <w:r w:rsidR="004C6801" w:rsidRPr="00F76AF1">
        <w:rPr>
          <w:rFonts w:ascii="Arial Narrow" w:hAnsi="Arial Narrow" w:cs="Arial"/>
          <w:sz w:val="26"/>
          <w:szCs w:val="26"/>
        </w:rPr>
        <w:t>Ethernet</w:t>
      </w:r>
      <w:r w:rsidR="004C6801" w:rsidRPr="00543661">
        <w:rPr>
          <w:rFonts w:ascii="Arial" w:eastAsia="MS Mincho" w:hAnsi="Arial" w:cs="Arial"/>
          <w:sz w:val="26"/>
          <w:szCs w:val="26"/>
        </w:rPr>
        <w:t xml:space="preserve">″ введите </w:t>
      </w:r>
      <w:r w:rsidR="004C6801" w:rsidRPr="00543661">
        <w:rPr>
          <w:rFonts w:ascii="Arial" w:eastAsia="MS Mincho" w:hAnsi="Arial" w:cs="Arial"/>
          <w:sz w:val="26"/>
          <w:szCs w:val="26"/>
          <w:lang w:val="en-US"/>
        </w:rPr>
        <w:t>IP</w:t>
      </w:r>
      <w:r w:rsidR="004C6801" w:rsidRPr="00543661">
        <w:rPr>
          <w:rFonts w:ascii="Arial" w:eastAsia="MS Mincho" w:hAnsi="Arial" w:cs="Arial"/>
          <w:sz w:val="26"/>
          <w:szCs w:val="26"/>
        </w:rPr>
        <w:t xml:space="preserve"> адрес </w:t>
      </w:r>
      <w:r w:rsidR="004C6801" w:rsidRPr="00543661">
        <w:rPr>
          <w:rFonts w:ascii="Arial" w:hAnsi="Arial" w:cs="Arial"/>
          <w:sz w:val="26"/>
          <w:szCs w:val="26"/>
        </w:rPr>
        <w:t>осциллографа</w:t>
      </w:r>
      <w:r w:rsidR="00217310" w:rsidRPr="00543661">
        <w:rPr>
          <w:rFonts w:ascii="Arial" w:hAnsi="Arial" w:cs="Arial"/>
          <w:sz w:val="26"/>
          <w:szCs w:val="26"/>
        </w:rPr>
        <w:t>.</w:t>
      </w:r>
    </w:p>
    <w:p w:rsidR="00217310" w:rsidRPr="00543661" w:rsidRDefault="00217310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Нажмите кнопку 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Pr="00192D4A">
        <w:rPr>
          <w:rFonts w:ascii="Arial Narrow" w:hAnsi="Arial Narrow" w:cs="Arial"/>
          <w:b/>
          <w:sz w:val="26"/>
          <w:szCs w:val="26"/>
        </w:rPr>
        <w:t>Подкл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="00340C77" w:rsidRPr="00543661">
        <w:rPr>
          <w:rFonts w:ascii="Arial" w:eastAsia="MS Mincho" w:hAnsi="Arial" w:cs="Arial"/>
          <w:sz w:val="26"/>
          <w:szCs w:val="26"/>
        </w:rPr>
        <w:t>, после чего начнется прием и отображение текущих резул</w:t>
      </w:r>
      <w:r w:rsidR="00004E2B" w:rsidRPr="00543661">
        <w:rPr>
          <w:rFonts w:ascii="Arial" w:eastAsia="MS Mincho" w:hAnsi="Arial" w:cs="Arial"/>
          <w:sz w:val="26"/>
          <w:szCs w:val="26"/>
        </w:rPr>
        <w:t>ь</w:t>
      </w:r>
      <w:r w:rsidR="00340C77" w:rsidRPr="00543661">
        <w:rPr>
          <w:rFonts w:ascii="Arial" w:eastAsia="MS Mincho" w:hAnsi="Arial" w:cs="Arial"/>
          <w:sz w:val="26"/>
          <w:szCs w:val="26"/>
        </w:rPr>
        <w:t>татов</w:t>
      </w:r>
      <w:r w:rsidR="00004E2B" w:rsidRPr="00543661">
        <w:rPr>
          <w:rFonts w:ascii="Arial" w:eastAsia="MS Mincho" w:hAnsi="Arial" w:cs="Arial"/>
          <w:sz w:val="26"/>
          <w:szCs w:val="26"/>
        </w:rPr>
        <w:t xml:space="preserve"> измерений.</w:t>
      </w:r>
      <w:r w:rsidR="00340C77" w:rsidRPr="00543661">
        <w:rPr>
          <w:rFonts w:ascii="Arial" w:eastAsia="MS Mincho" w:hAnsi="Arial" w:cs="Arial"/>
          <w:sz w:val="26"/>
          <w:szCs w:val="26"/>
        </w:rPr>
        <w:t xml:space="preserve"> </w:t>
      </w:r>
    </w:p>
    <w:p w:rsidR="00600DBF" w:rsidRPr="00543661" w:rsidRDefault="002A6DDD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>После подключения удаленного пользователя значок светится постоянно и становится возможным обмен между пользователем и осциллографом. Одновременно возможна связь с одним пользователем.</w:t>
      </w:r>
    </w:p>
    <w:p w:rsidR="006047EF" w:rsidRPr="00543661" w:rsidRDefault="006047EF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По окончании работы закройте программу или нажмите кнопку 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Pr="00D20E16">
        <w:rPr>
          <w:rFonts w:ascii="Arial Narrow" w:hAnsi="Arial Narrow" w:cs="Arial"/>
          <w:b/>
          <w:sz w:val="26"/>
          <w:szCs w:val="26"/>
        </w:rPr>
        <w:t>О</w:t>
      </w:r>
      <w:r w:rsidR="00811ABB" w:rsidRPr="00D20E16">
        <w:rPr>
          <w:rFonts w:ascii="Arial Narrow" w:hAnsi="Arial Narrow" w:cs="Arial"/>
          <w:b/>
          <w:sz w:val="26"/>
          <w:szCs w:val="26"/>
        </w:rPr>
        <w:t>К</w:t>
      </w:r>
      <w:r w:rsidRPr="00543661">
        <w:rPr>
          <w:rFonts w:ascii="Arial" w:eastAsia="MS Mincho" w:hAnsi="Arial" w:cs="Arial"/>
          <w:sz w:val="26"/>
          <w:szCs w:val="26"/>
        </w:rPr>
        <w:t>″.</w:t>
      </w:r>
    </w:p>
    <w:p w:rsidR="002A6DDD" w:rsidRPr="00543661" w:rsidRDefault="006547C0" w:rsidP="00024C74">
      <w:pPr>
        <w:tabs>
          <w:tab w:val="left" w:pos="1560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="009923E6" w:rsidRPr="00543661">
        <w:rPr>
          <w:rFonts w:ascii="Arial" w:hAnsi="Arial" w:cs="Arial"/>
          <w:sz w:val="26"/>
          <w:szCs w:val="26"/>
        </w:rPr>
        <w:lastRenderedPageBreak/>
        <w:t>3.12.2</w:t>
      </w:r>
      <w:r w:rsidR="009923E6" w:rsidRPr="00543661">
        <w:rPr>
          <w:rFonts w:ascii="Arial" w:hAnsi="Arial" w:cs="Arial"/>
          <w:sz w:val="26"/>
          <w:szCs w:val="26"/>
        </w:rPr>
        <w:tab/>
      </w:r>
      <w:r w:rsidR="002A6DDD" w:rsidRPr="00543661">
        <w:rPr>
          <w:rFonts w:ascii="Arial" w:hAnsi="Arial" w:cs="Arial"/>
          <w:sz w:val="26"/>
          <w:szCs w:val="26"/>
        </w:rPr>
        <w:t>Подключение к ПК</w:t>
      </w:r>
    </w:p>
    <w:p w:rsidR="00B47835" w:rsidRPr="00543661" w:rsidRDefault="00B47835" w:rsidP="00382481">
      <w:pPr>
        <w:spacing w:line="276" w:lineRule="auto"/>
        <w:ind w:firstLine="567"/>
        <w:jc w:val="both"/>
        <w:rPr>
          <w:rFonts w:ascii="Arial" w:hAnsi="Arial" w:cs="Arial"/>
          <w:b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>Соедините разъем</w:t>
      </w:r>
      <w:r w:rsidRPr="00543661">
        <w:rPr>
          <w:rFonts w:ascii="Arial" w:hAnsi="Arial" w:cs="Arial"/>
          <w:b/>
          <w:sz w:val="26"/>
          <w:szCs w:val="26"/>
        </w:rPr>
        <w:t xml:space="preserve"> 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="00ED16C0" w:rsidRPr="00543661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47015" cy="116205"/>
            <wp:effectExtent l="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6E5" w:rsidRPr="00543661">
        <w:rPr>
          <w:rFonts w:ascii="Arial" w:hAnsi="Arial" w:cs="Arial"/>
          <w:snapToGrid w:val="0"/>
          <w:sz w:val="26"/>
          <w:szCs w:val="26"/>
        </w:rPr>
        <w:t xml:space="preserve"> (</w:t>
      </w:r>
      <w:r w:rsidR="007916E5" w:rsidRPr="00543661">
        <w:rPr>
          <w:rFonts w:ascii="Arial" w:hAnsi="Arial" w:cs="Arial"/>
          <w:snapToGrid w:val="0"/>
          <w:sz w:val="26"/>
          <w:szCs w:val="26"/>
          <w:lang w:val="en-US"/>
        </w:rPr>
        <w:t>USB</w:t>
      </w:r>
      <w:r w:rsidR="007916E5" w:rsidRPr="00543661">
        <w:rPr>
          <w:rFonts w:ascii="Arial" w:hAnsi="Arial" w:cs="Arial"/>
          <w:snapToGrid w:val="0"/>
          <w:sz w:val="26"/>
          <w:szCs w:val="26"/>
        </w:rPr>
        <w:t>)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 xml:space="preserve"> осциллографа (задняя панель осциллографа) с аналогичным разъемом ПК при помощи </w:t>
      </w:r>
      <w:r w:rsidR="00DE0119" w:rsidRPr="00543661">
        <w:rPr>
          <w:rFonts w:ascii="Arial" w:hAnsi="Arial" w:cs="Arial"/>
          <w:sz w:val="26"/>
          <w:szCs w:val="26"/>
        </w:rPr>
        <w:t xml:space="preserve">стандартного </w:t>
      </w:r>
      <w:r w:rsidRPr="00543661">
        <w:rPr>
          <w:rFonts w:ascii="Arial" w:hAnsi="Arial" w:cs="Arial"/>
          <w:sz w:val="26"/>
          <w:szCs w:val="26"/>
        </w:rPr>
        <w:t>кабеля</w:t>
      </w:r>
      <w:r w:rsidR="00DE0119" w:rsidRPr="00543661">
        <w:rPr>
          <w:rFonts w:ascii="Arial" w:hAnsi="Arial" w:cs="Arial"/>
          <w:sz w:val="26"/>
          <w:szCs w:val="26"/>
        </w:rPr>
        <w:t xml:space="preserve"> </w:t>
      </w:r>
      <w:r w:rsidR="00DE0119" w:rsidRPr="00543661">
        <w:rPr>
          <w:rFonts w:ascii="Arial" w:eastAsia="MS Mincho" w:hAnsi="Arial" w:cs="Arial"/>
          <w:sz w:val="26"/>
          <w:szCs w:val="26"/>
        </w:rPr>
        <w:t>″</w:t>
      </w:r>
      <w:r w:rsidR="00DE0119" w:rsidRPr="00192D4A">
        <w:rPr>
          <w:rFonts w:ascii="Arial Narrow" w:hAnsi="Arial Narrow" w:cs="Arial"/>
          <w:sz w:val="26"/>
          <w:szCs w:val="26"/>
          <w:lang w:val="en-US"/>
        </w:rPr>
        <w:t>USB</w:t>
      </w:r>
      <w:r w:rsidR="00DE0119" w:rsidRPr="00192D4A">
        <w:rPr>
          <w:rFonts w:ascii="Arial Narrow" w:hAnsi="Arial Narrow" w:cs="Arial"/>
          <w:sz w:val="26"/>
          <w:szCs w:val="26"/>
        </w:rPr>
        <w:t xml:space="preserve"> (</w:t>
      </w:r>
      <w:r w:rsidR="00DE0119" w:rsidRPr="00192D4A">
        <w:rPr>
          <w:rFonts w:ascii="Arial Narrow" w:hAnsi="Arial Narrow" w:cs="Arial"/>
          <w:sz w:val="26"/>
          <w:szCs w:val="26"/>
          <w:lang w:val="en-US"/>
        </w:rPr>
        <w:t>n</w:t>
      </w:r>
      <w:r w:rsidR="00DE0119" w:rsidRPr="00192D4A">
        <w:rPr>
          <w:rFonts w:ascii="Arial Narrow" w:hAnsi="Arial Narrow" w:cs="Arial"/>
          <w:sz w:val="26"/>
          <w:szCs w:val="26"/>
        </w:rPr>
        <w:t>-</w:t>
      </w:r>
      <w:r w:rsidR="00DE0119" w:rsidRPr="00192D4A">
        <w:rPr>
          <w:rFonts w:ascii="Arial Narrow" w:hAnsi="Arial Narrow" w:cs="Arial"/>
          <w:sz w:val="26"/>
          <w:szCs w:val="26"/>
          <w:lang w:val="en-US"/>
        </w:rPr>
        <w:t>n</w:t>
      </w:r>
      <w:r w:rsidR="00DE0119" w:rsidRPr="00192D4A">
        <w:rPr>
          <w:rFonts w:ascii="Arial Narrow" w:hAnsi="Arial Narrow" w:cs="Arial"/>
          <w:sz w:val="26"/>
          <w:szCs w:val="26"/>
        </w:rPr>
        <w:t xml:space="preserve">) тип </w:t>
      </w:r>
      <w:r w:rsidR="00DE0119" w:rsidRPr="00192D4A">
        <w:rPr>
          <w:rFonts w:ascii="Arial Narrow" w:hAnsi="Arial Narrow" w:cs="Arial"/>
          <w:sz w:val="26"/>
          <w:szCs w:val="26"/>
          <w:lang w:val="en-US"/>
        </w:rPr>
        <w:t>A</w:t>
      </w:r>
      <w:r w:rsidR="00DE0119" w:rsidRPr="00192D4A">
        <w:rPr>
          <w:rFonts w:ascii="Arial Narrow" w:hAnsi="Arial Narrow" w:cs="Arial"/>
          <w:sz w:val="26"/>
          <w:szCs w:val="26"/>
        </w:rPr>
        <w:t>-</w:t>
      </w:r>
      <w:r w:rsidR="00DE0119" w:rsidRPr="00192D4A">
        <w:rPr>
          <w:rFonts w:ascii="Arial Narrow" w:hAnsi="Arial Narrow" w:cs="Arial"/>
          <w:sz w:val="26"/>
          <w:szCs w:val="26"/>
          <w:lang w:val="en-US"/>
        </w:rPr>
        <w:t>B</w:t>
      </w:r>
      <w:r w:rsidR="00DE0119" w:rsidRPr="00192D4A">
        <w:rPr>
          <w:rFonts w:ascii="Arial Narrow" w:hAnsi="Arial Narrow" w:cs="Arial"/>
          <w:sz w:val="26"/>
          <w:szCs w:val="26"/>
        </w:rPr>
        <w:t>, 2 м</w:t>
      </w:r>
      <w:r w:rsidR="00DE0119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>.</w:t>
      </w:r>
    </w:p>
    <w:p w:rsidR="002A6DDD" w:rsidRPr="00543661" w:rsidRDefault="007916E5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>У</w:t>
      </w:r>
      <w:r w:rsidR="002A6DDD" w:rsidRPr="00543661">
        <w:rPr>
          <w:rFonts w:ascii="Arial" w:hAnsi="Arial" w:cs="Arial"/>
          <w:sz w:val="26"/>
          <w:szCs w:val="26"/>
        </w:rPr>
        <w:t xml:space="preserve">становите драйвер с носителя из комплекта осциллографа. Для этого зайдите в папку 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="002A6DDD" w:rsidRPr="00543661">
        <w:rPr>
          <w:rFonts w:ascii="Arial" w:hAnsi="Arial" w:cs="Arial"/>
          <w:sz w:val="26"/>
          <w:szCs w:val="26"/>
        </w:rPr>
        <w:t>Driver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="002A6DDD" w:rsidRPr="00543661">
        <w:rPr>
          <w:rFonts w:ascii="Arial" w:hAnsi="Arial" w:cs="Arial"/>
          <w:sz w:val="26"/>
          <w:szCs w:val="26"/>
        </w:rPr>
        <w:t xml:space="preserve"> и запустите ехе-файл.</w:t>
      </w:r>
    </w:p>
    <w:p w:rsidR="002A6DDD" w:rsidRPr="00543661" w:rsidRDefault="002A6DDD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После </w:t>
      </w:r>
      <w:r w:rsidR="000047B6" w:rsidRPr="00543661">
        <w:rPr>
          <w:rFonts w:ascii="Arial" w:hAnsi="Arial" w:cs="Arial"/>
          <w:sz w:val="26"/>
          <w:szCs w:val="26"/>
        </w:rPr>
        <w:t xml:space="preserve">соединения осциллографа с ПК в </w:t>
      </w:r>
      <w:r w:rsidRPr="00543661">
        <w:rPr>
          <w:rFonts w:ascii="Arial" w:hAnsi="Arial" w:cs="Arial"/>
          <w:sz w:val="26"/>
          <w:szCs w:val="26"/>
        </w:rPr>
        <w:t xml:space="preserve">правом нижнем углу ЖКЭ появляется мигающий значок </w:t>
      </w:r>
      <w:r w:rsidR="00ED16C0" w:rsidRPr="00543661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304800" cy="210185"/>
            <wp:effectExtent l="0" t="0" r="0" b="0"/>
            <wp:docPr id="72" name="Рисунок 72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SB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31" w:rsidRPr="00543661">
        <w:rPr>
          <w:rFonts w:ascii="Arial" w:hAnsi="Arial" w:cs="Arial"/>
          <w:sz w:val="26"/>
          <w:szCs w:val="26"/>
        </w:rPr>
        <w:t xml:space="preserve">. </w:t>
      </w:r>
      <w:r w:rsidRPr="00543661">
        <w:rPr>
          <w:rFonts w:ascii="Arial" w:hAnsi="Arial" w:cs="Arial"/>
          <w:sz w:val="26"/>
          <w:szCs w:val="26"/>
        </w:rPr>
        <w:t xml:space="preserve">После установки соединения по протоколу </w:t>
      </w:r>
      <w:r w:rsidRPr="00543661">
        <w:rPr>
          <w:rFonts w:ascii="Arial" w:hAnsi="Arial" w:cs="Arial"/>
          <w:sz w:val="26"/>
          <w:szCs w:val="26"/>
          <w:lang w:val="en-US"/>
        </w:rPr>
        <w:t>SCPI</w:t>
      </w:r>
      <w:r w:rsidRPr="00543661">
        <w:rPr>
          <w:rFonts w:ascii="Arial" w:hAnsi="Arial" w:cs="Arial"/>
          <w:sz w:val="26"/>
          <w:szCs w:val="26"/>
        </w:rPr>
        <w:t xml:space="preserve"> (порядок работы описан на прилагаемом носителе и в меню 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 Narrow" w:hAnsi="Arial Narrow" w:cs="Arial"/>
          <w:b/>
          <w:sz w:val="26"/>
          <w:szCs w:val="26"/>
        </w:rPr>
        <w:t>ПОМОЩЬ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>) значок светится постоянно.</w:t>
      </w:r>
    </w:p>
    <w:p w:rsidR="0046615C" w:rsidRPr="00844BCB" w:rsidRDefault="0046615C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 xml:space="preserve">Осциллограф должен выдавать ответы на запросные команды и менять режимы работы командами управления. Информация о режимах, отображенная на </w:t>
      </w:r>
      <w:r w:rsidR="00FE2A51" w:rsidRPr="00844BCB">
        <w:rPr>
          <w:rFonts w:ascii="Arial" w:hAnsi="Arial" w:cs="Arial"/>
          <w:sz w:val="26"/>
          <w:szCs w:val="26"/>
        </w:rPr>
        <w:t>экране</w:t>
      </w:r>
      <w:r w:rsidRPr="00844BCB">
        <w:rPr>
          <w:rFonts w:ascii="Arial" w:hAnsi="Arial" w:cs="Arial"/>
          <w:sz w:val="26"/>
          <w:szCs w:val="26"/>
        </w:rPr>
        <w:t xml:space="preserve"> осциллографа и экране ПК, должна совпадать.</w:t>
      </w:r>
    </w:p>
    <w:p w:rsidR="00B85145" w:rsidRPr="00844BCB" w:rsidRDefault="00B85145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 xml:space="preserve">На прилагаемом носителе предоставлена программа демонстрации возможностей для взаимодействия с ПК через </w:t>
      </w:r>
      <w:r w:rsidR="006908D3" w:rsidRPr="00844BCB">
        <w:rPr>
          <w:rFonts w:ascii="Arial" w:eastAsia="MS Mincho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  <w:lang w:val="en-US"/>
        </w:rPr>
        <w:t>USB</w:t>
      </w:r>
      <w:r w:rsidR="006908D3" w:rsidRPr="00844BCB">
        <w:rPr>
          <w:rFonts w:ascii="Arial" w:eastAsia="MS Mincho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</w:rPr>
        <w:t xml:space="preserve"> и </w:t>
      </w:r>
      <w:r w:rsidR="006908D3" w:rsidRPr="00844BCB">
        <w:rPr>
          <w:rFonts w:ascii="Arial" w:eastAsia="MS Mincho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</w:rPr>
        <w:t>Ethernet</w:t>
      </w:r>
      <w:r w:rsidR="006908D3" w:rsidRPr="00844BCB">
        <w:rPr>
          <w:rFonts w:ascii="Arial" w:eastAsia="MS Mincho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</w:rPr>
        <w:t>.</w:t>
      </w:r>
    </w:p>
    <w:p w:rsidR="005617EE" w:rsidRPr="00844BCB" w:rsidRDefault="002A6DDD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 xml:space="preserve">На </w:t>
      </w:r>
      <w:r w:rsidR="005617EE" w:rsidRPr="00844BCB">
        <w:rPr>
          <w:rFonts w:ascii="Arial" w:hAnsi="Arial" w:cs="Arial"/>
          <w:sz w:val="26"/>
          <w:szCs w:val="26"/>
        </w:rPr>
        <w:t xml:space="preserve">диске </w:t>
      </w:r>
      <w:r w:rsidR="005617EE" w:rsidRPr="00844BCB">
        <w:rPr>
          <w:rFonts w:ascii="Arial" w:hAnsi="Arial" w:cs="Arial"/>
          <w:sz w:val="26"/>
          <w:szCs w:val="26"/>
          <w:lang w:val="en-US"/>
        </w:rPr>
        <w:t>CD</w:t>
      </w:r>
      <w:r w:rsidR="005617EE" w:rsidRPr="00844BCB">
        <w:rPr>
          <w:rFonts w:ascii="Arial" w:hAnsi="Arial" w:cs="Arial"/>
          <w:sz w:val="26"/>
          <w:szCs w:val="26"/>
        </w:rPr>
        <w:t>-</w:t>
      </w:r>
      <w:r w:rsidR="005617EE" w:rsidRPr="00844BCB">
        <w:rPr>
          <w:rFonts w:ascii="Arial" w:hAnsi="Arial" w:cs="Arial"/>
          <w:sz w:val="26"/>
          <w:szCs w:val="26"/>
          <w:lang w:val="en-US"/>
        </w:rPr>
        <w:t>R</w:t>
      </w:r>
      <w:r w:rsidR="005617EE" w:rsidRPr="00844BCB">
        <w:rPr>
          <w:rFonts w:ascii="Arial" w:hAnsi="Arial" w:cs="Arial"/>
          <w:sz w:val="26"/>
          <w:szCs w:val="26"/>
        </w:rPr>
        <w:t>, входящем в комплект поставки, имеются файлы:</w:t>
      </w:r>
    </w:p>
    <w:p w:rsidR="00654BB6" w:rsidRPr="00844BCB" w:rsidRDefault="00654BB6" w:rsidP="00227064">
      <w:pPr>
        <w:tabs>
          <w:tab w:val="left" w:pos="269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>- папка ″</w:t>
      </w:r>
      <w:r w:rsidRPr="00844BCB">
        <w:rPr>
          <w:rFonts w:ascii="Arial" w:hAnsi="Arial" w:cs="Arial"/>
          <w:sz w:val="26"/>
          <w:szCs w:val="26"/>
          <w:lang w:val="en-US"/>
        </w:rPr>
        <w:t>Softwave</w:t>
      </w:r>
      <w:r w:rsidRPr="00844BCB">
        <w:rPr>
          <w:rFonts w:ascii="Arial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</w:rPr>
        <w:tab/>
        <w:t xml:space="preserve">- </w:t>
      </w:r>
      <w:r w:rsidR="000113B1" w:rsidRPr="00844BCB">
        <w:rPr>
          <w:rFonts w:ascii="Arial" w:hAnsi="Arial" w:cs="Arial"/>
          <w:sz w:val="26"/>
          <w:szCs w:val="26"/>
        </w:rPr>
        <w:t xml:space="preserve">содержит виртуальную панель управления </w:t>
      </w:r>
      <w:r w:rsidR="00935E4E" w:rsidRPr="00844BCB">
        <w:rPr>
          <w:rFonts w:ascii="Arial" w:hAnsi="Arial" w:cs="Arial"/>
          <w:sz w:val="26"/>
          <w:szCs w:val="26"/>
        </w:rPr>
        <w:t>осциллограф</w:t>
      </w:r>
      <w:r w:rsidR="000113B1" w:rsidRPr="00844BCB">
        <w:rPr>
          <w:rFonts w:ascii="Arial" w:hAnsi="Arial" w:cs="Arial"/>
          <w:sz w:val="26"/>
          <w:szCs w:val="26"/>
        </w:rPr>
        <w:t>ом с ПК</w:t>
      </w:r>
      <w:r w:rsidR="000113B1" w:rsidRPr="00844BCB">
        <w:rPr>
          <w:rFonts w:ascii="Arial" w:eastAsia="MS Mincho" w:hAnsi="Arial" w:cs="Arial"/>
          <w:sz w:val="26"/>
          <w:szCs w:val="26"/>
        </w:rPr>
        <w:t>;</w:t>
      </w:r>
    </w:p>
    <w:p w:rsidR="00E12298" w:rsidRPr="00844BCB" w:rsidRDefault="00E12298" w:rsidP="00844BCB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>- папка ″Driver″</w:t>
      </w:r>
      <w:r w:rsidRPr="00844BCB">
        <w:rPr>
          <w:rFonts w:ascii="Arial" w:hAnsi="Arial" w:cs="Arial"/>
          <w:sz w:val="26"/>
          <w:szCs w:val="26"/>
        </w:rPr>
        <w:tab/>
        <w:t xml:space="preserve">- </w:t>
      </w:r>
      <w:r w:rsidR="00654BB6" w:rsidRPr="00844BCB">
        <w:rPr>
          <w:rFonts w:ascii="Arial" w:hAnsi="Arial" w:cs="Arial"/>
          <w:sz w:val="26"/>
          <w:szCs w:val="26"/>
        </w:rPr>
        <w:t xml:space="preserve">драйвер для подключения </w:t>
      </w:r>
      <w:r w:rsidR="000113B1" w:rsidRPr="00844BCB">
        <w:rPr>
          <w:rFonts w:ascii="Arial" w:hAnsi="Arial" w:cs="Arial"/>
          <w:sz w:val="26"/>
          <w:szCs w:val="26"/>
        </w:rPr>
        <w:t xml:space="preserve">осциллографа </w:t>
      </w:r>
      <w:r w:rsidR="00654BB6" w:rsidRPr="00844BCB">
        <w:rPr>
          <w:rFonts w:ascii="Arial" w:hAnsi="Arial" w:cs="Arial"/>
          <w:sz w:val="26"/>
          <w:szCs w:val="26"/>
        </w:rPr>
        <w:t xml:space="preserve">по </w:t>
      </w:r>
      <w:r w:rsidRPr="00844BCB">
        <w:rPr>
          <w:rFonts w:ascii="Arial" w:hAnsi="Arial" w:cs="Arial"/>
          <w:sz w:val="26"/>
          <w:szCs w:val="26"/>
          <w:lang w:val="en-US"/>
        </w:rPr>
        <w:t>USB</w:t>
      </w:r>
      <w:r w:rsidR="00654BB6" w:rsidRPr="00844BCB">
        <w:rPr>
          <w:rFonts w:ascii="Arial" w:hAnsi="Arial" w:cs="Arial"/>
          <w:sz w:val="26"/>
          <w:szCs w:val="26"/>
        </w:rPr>
        <w:t>;</w:t>
      </w:r>
    </w:p>
    <w:p w:rsidR="00654BB6" w:rsidRPr="00844BCB" w:rsidRDefault="00654BB6" w:rsidP="00760085">
      <w:pPr>
        <w:tabs>
          <w:tab w:val="left" w:pos="2418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>- папка ″</w:t>
      </w:r>
      <w:r w:rsidRPr="00844BCB">
        <w:rPr>
          <w:rFonts w:ascii="Arial" w:hAnsi="Arial" w:cs="Arial"/>
          <w:sz w:val="26"/>
          <w:szCs w:val="26"/>
          <w:lang w:val="en-US"/>
        </w:rPr>
        <w:t>Sources</w:t>
      </w:r>
      <w:r w:rsidRPr="00844BCB">
        <w:rPr>
          <w:rFonts w:ascii="Arial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</w:rPr>
        <w:tab/>
        <w:t xml:space="preserve">- </w:t>
      </w:r>
      <w:r w:rsidR="007B61F0" w:rsidRPr="00844BCB">
        <w:rPr>
          <w:rFonts w:ascii="Arial" w:hAnsi="Arial" w:cs="Arial"/>
          <w:sz w:val="26"/>
          <w:szCs w:val="26"/>
        </w:rPr>
        <w:t xml:space="preserve">исходные коды </w:t>
      </w:r>
      <w:r w:rsidR="000113B1" w:rsidRPr="00844BCB">
        <w:rPr>
          <w:rFonts w:ascii="Arial" w:hAnsi="Arial" w:cs="Arial"/>
          <w:sz w:val="26"/>
          <w:szCs w:val="26"/>
        </w:rPr>
        <w:t>программы</w:t>
      </w:r>
      <w:r w:rsidR="007B61F0" w:rsidRPr="00844BCB">
        <w:rPr>
          <w:rFonts w:ascii="Arial" w:hAnsi="Arial" w:cs="Arial"/>
          <w:sz w:val="26"/>
          <w:szCs w:val="26"/>
        </w:rPr>
        <w:t xml:space="preserve"> </w:t>
      </w:r>
      <w:r w:rsidR="007B61F0" w:rsidRPr="00844BCB">
        <w:rPr>
          <w:rFonts w:ascii="Arial" w:eastAsia="MS Mincho" w:hAnsi="Arial" w:cs="Arial"/>
          <w:sz w:val="26"/>
          <w:szCs w:val="26"/>
        </w:rPr>
        <w:t>″</w:t>
      </w:r>
      <w:r w:rsidR="007B61F0" w:rsidRPr="00844BCB">
        <w:rPr>
          <w:rFonts w:ascii="Arial" w:eastAsia="MS Mincho" w:hAnsi="Arial" w:cs="Arial"/>
          <w:sz w:val="26"/>
          <w:szCs w:val="26"/>
          <w:lang w:val="en-US"/>
        </w:rPr>
        <w:t>S</w:t>
      </w:r>
      <w:r w:rsidR="007B61F0" w:rsidRPr="00844BCB">
        <w:rPr>
          <w:rFonts w:ascii="Arial" w:eastAsia="MS Mincho" w:hAnsi="Arial" w:cs="Arial"/>
          <w:sz w:val="26"/>
          <w:szCs w:val="26"/>
        </w:rPr>
        <w:t>8-53_</w:t>
      </w:r>
      <w:r w:rsidR="00482DD2" w:rsidRPr="00844BCB">
        <w:rPr>
          <w:rFonts w:ascii="Arial" w:eastAsia="MS Mincho" w:hAnsi="Arial" w:cs="Arial"/>
          <w:sz w:val="26"/>
          <w:szCs w:val="26"/>
          <w:lang w:val="en-US"/>
        </w:rPr>
        <w:t>Interface</w:t>
      </w:r>
      <w:r w:rsidR="007B61F0" w:rsidRPr="00844BCB">
        <w:rPr>
          <w:rFonts w:ascii="Arial" w:eastAsia="MS Mincho" w:hAnsi="Arial" w:cs="Arial"/>
          <w:sz w:val="26"/>
          <w:szCs w:val="26"/>
        </w:rPr>
        <w:t>″</w:t>
      </w:r>
      <w:r w:rsidR="007B61F0" w:rsidRPr="00844BCB">
        <w:rPr>
          <w:rFonts w:ascii="Arial" w:hAnsi="Arial" w:cs="Arial"/>
          <w:sz w:val="26"/>
          <w:szCs w:val="26"/>
        </w:rPr>
        <w:t>;</w:t>
      </w:r>
    </w:p>
    <w:p w:rsidR="007606BC" w:rsidRPr="00844BCB" w:rsidRDefault="00654BB6" w:rsidP="00844BCB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>- папка ″</w:t>
      </w:r>
      <w:r w:rsidRPr="00844BCB">
        <w:rPr>
          <w:rFonts w:ascii="Arial" w:hAnsi="Arial" w:cs="Arial"/>
          <w:sz w:val="26"/>
          <w:szCs w:val="26"/>
          <w:lang w:val="en-US"/>
        </w:rPr>
        <w:t>DOC</w:t>
      </w:r>
      <w:r w:rsidRPr="00844BCB">
        <w:rPr>
          <w:rFonts w:ascii="Arial" w:hAnsi="Arial" w:cs="Arial"/>
          <w:sz w:val="26"/>
          <w:szCs w:val="26"/>
        </w:rPr>
        <w:t>″</w:t>
      </w:r>
      <w:r w:rsidR="007606BC" w:rsidRPr="00844BCB">
        <w:rPr>
          <w:rFonts w:ascii="Arial" w:hAnsi="Arial" w:cs="Arial"/>
          <w:sz w:val="26"/>
          <w:szCs w:val="26"/>
        </w:rPr>
        <w:tab/>
        <w:t>-</w:t>
      </w:r>
      <w:r w:rsidR="00BE5E44" w:rsidRPr="00844BCB">
        <w:rPr>
          <w:rFonts w:ascii="Arial" w:hAnsi="Arial" w:cs="Arial"/>
          <w:sz w:val="26"/>
          <w:szCs w:val="26"/>
        </w:rPr>
        <w:t> </w:t>
      </w:r>
      <w:r w:rsidR="007606BC" w:rsidRPr="00844BCB">
        <w:rPr>
          <w:rFonts w:ascii="Arial" w:eastAsia="MS Mincho" w:hAnsi="Arial" w:cs="Arial"/>
          <w:sz w:val="26"/>
          <w:szCs w:val="26"/>
        </w:rPr>
        <w:t>″Инструкция по программированию″</w:t>
      </w:r>
      <w:r w:rsidR="00557FC1" w:rsidRPr="00844BCB">
        <w:rPr>
          <w:rFonts w:ascii="Arial" w:eastAsia="MS Mincho" w:hAnsi="Arial" w:cs="Arial"/>
          <w:sz w:val="26"/>
          <w:szCs w:val="26"/>
        </w:rPr>
        <w:t>.</w:t>
      </w:r>
    </w:p>
    <w:p w:rsidR="001A7354" w:rsidRPr="00557FC1" w:rsidRDefault="001A7354" w:rsidP="00760085">
      <w:pPr>
        <w:tabs>
          <w:tab w:val="left" w:pos="2262"/>
        </w:tabs>
        <w:spacing w:line="276" w:lineRule="auto"/>
        <w:ind w:firstLine="567"/>
        <w:jc w:val="both"/>
        <w:rPr>
          <w:rFonts w:eastAsia="MS Mincho"/>
          <w:sz w:val="12"/>
          <w:szCs w:val="12"/>
        </w:rPr>
      </w:pPr>
    </w:p>
    <w:p w:rsidR="00065ADF" w:rsidRDefault="00065ADF" w:rsidP="00441ADE">
      <w:pPr>
        <w:pStyle w:val="3"/>
      </w:pPr>
      <w:bookmarkStart w:id="54" w:name="bookmark33"/>
      <w:bookmarkStart w:id="55" w:name="_Toc453234647"/>
      <w:bookmarkStart w:id="56" w:name="_Toc497122241"/>
      <w:r>
        <w:t>3.1</w:t>
      </w:r>
      <w:r w:rsidR="00BC4E05">
        <w:t>3</w:t>
      </w:r>
      <w:r>
        <w:tab/>
        <w:t>Идентификация программного обеспечения</w:t>
      </w:r>
      <w:bookmarkEnd w:id="54"/>
      <w:bookmarkEnd w:id="55"/>
      <w:bookmarkEnd w:id="56"/>
    </w:p>
    <w:p w:rsidR="00065ADF" w:rsidRPr="00164539" w:rsidRDefault="00065ADF" w:rsidP="00C73175">
      <w:pPr>
        <w:pStyle w:val="33"/>
        <w:shd w:val="clear" w:color="auto" w:fill="auto"/>
        <w:spacing w:before="2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164539">
        <w:rPr>
          <w:rFonts w:ascii="Arial" w:hAnsi="Arial" w:cs="Arial"/>
          <w:sz w:val="26"/>
          <w:szCs w:val="26"/>
          <w:lang w:val="ru-RU"/>
        </w:rPr>
        <w:t>3.1</w:t>
      </w:r>
      <w:r w:rsidR="00BC4E05" w:rsidRPr="00164539">
        <w:rPr>
          <w:rFonts w:ascii="Arial" w:hAnsi="Arial" w:cs="Arial"/>
          <w:sz w:val="26"/>
          <w:szCs w:val="26"/>
          <w:lang w:val="ru-RU"/>
        </w:rPr>
        <w:t>3</w:t>
      </w:r>
      <w:r w:rsidRPr="00164539">
        <w:rPr>
          <w:rFonts w:ascii="Arial" w:hAnsi="Arial" w:cs="Arial"/>
          <w:sz w:val="26"/>
          <w:szCs w:val="26"/>
          <w:lang w:val="ru-RU"/>
        </w:rPr>
        <w:t>.1</w:t>
      </w:r>
      <w:r w:rsidR="00BC4E05" w:rsidRPr="00164539">
        <w:rPr>
          <w:rFonts w:ascii="Arial" w:hAnsi="Arial" w:cs="Arial"/>
          <w:sz w:val="26"/>
          <w:szCs w:val="26"/>
          <w:lang w:val="ru-RU"/>
        </w:rPr>
        <w:tab/>
      </w:r>
      <w:r w:rsidRPr="00164539">
        <w:rPr>
          <w:rFonts w:ascii="Arial" w:hAnsi="Arial" w:cs="Arial"/>
          <w:sz w:val="26"/>
          <w:szCs w:val="26"/>
        </w:rPr>
        <w:t>Идентификационные данные осциллографа можно получить на экране прибора, воспользовавшись функцией меню</w:t>
      </w:r>
      <w:r w:rsidRPr="001A7354">
        <w:rPr>
          <w:b/>
          <w:bCs/>
          <w:sz w:val="26"/>
          <w:szCs w:val="26"/>
        </w:rPr>
        <w:t xml:space="preserve"> </w:t>
      </w:r>
      <w:r w:rsidR="00416CB4" w:rsidRPr="001A7354">
        <w:rPr>
          <w:sz w:val="26"/>
          <w:szCs w:val="26"/>
        </w:rPr>
        <w:t>″</w:t>
      </w:r>
      <w:r w:rsidR="00416CB4" w:rsidRPr="001A7354">
        <w:rPr>
          <w:rFonts w:ascii="Arial Narrow" w:hAnsi="Arial Narrow"/>
          <w:b/>
          <w:bCs/>
          <w:caps/>
          <w:sz w:val="26"/>
          <w:szCs w:val="26"/>
          <w:lang w:val="ru-RU"/>
        </w:rPr>
        <w:t>Сервис</w:t>
      </w:r>
      <w:r w:rsidR="00416CB4" w:rsidRPr="001A7354">
        <w:rPr>
          <w:rFonts w:ascii="Arial Narrow" w:hAnsi="Arial Narrow"/>
          <w:b/>
          <w:bCs/>
          <w:caps/>
          <w:sz w:val="26"/>
          <w:szCs w:val="26"/>
        </w:rPr>
        <w:t>/</w:t>
      </w:r>
      <w:r w:rsidRPr="001A7354">
        <w:rPr>
          <w:rFonts w:ascii="Arial Narrow" w:hAnsi="Arial Narrow"/>
          <w:b/>
          <w:bCs/>
          <w:caps/>
          <w:sz w:val="26"/>
          <w:szCs w:val="26"/>
        </w:rPr>
        <w:t>Информ</w:t>
      </w:r>
      <w:r w:rsidR="001A2DF7" w:rsidRPr="001A7354">
        <w:rPr>
          <w:rFonts w:ascii="Arial Narrow" w:hAnsi="Arial Narrow"/>
          <w:b/>
          <w:bCs/>
          <w:caps/>
          <w:sz w:val="26"/>
          <w:szCs w:val="26"/>
          <w:lang w:val="ru-RU"/>
        </w:rPr>
        <w:t>АЦИЯ</w:t>
      </w:r>
      <w:r w:rsidR="00416CB4" w:rsidRPr="001A7354">
        <w:rPr>
          <w:sz w:val="26"/>
          <w:szCs w:val="26"/>
        </w:rPr>
        <w:t xml:space="preserve">″. </w:t>
      </w:r>
      <w:r w:rsidR="00416CB4" w:rsidRPr="00164539">
        <w:rPr>
          <w:rFonts w:ascii="Arial" w:hAnsi="Arial" w:cs="Arial"/>
          <w:sz w:val="26"/>
          <w:szCs w:val="26"/>
        </w:rPr>
        <w:t>На экран вы</w:t>
      </w:r>
      <w:r w:rsidR="00B53DBE" w:rsidRPr="00164539">
        <w:rPr>
          <w:rFonts w:ascii="Arial" w:hAnsi="Arial" w:cs="Arial"/>
          <w:sz w:val="26"/>
          <w:szCs w:val="26"/>
          <w:lang w:val="ru-RU"/>
        </w:rPr>
        <w:t xml:space="preserve">водятся </w:t>
      </w:r>
      <w:r w:rsidRPr="00164539">
        <w:rPr>
          <w:rFonts w:ascii="Arial" w:hAnsi="Arial" w:cs="Arial"/>
          <w:sz w:val="26"/>
          <w:szCs w:val="26"/>
        </w:rPr>
        <w:t xml:space="preserve">модель, версия встроенного </w:t>
      </w:r>
      <w:r w:rsidR="009858A8" w:rsidRPr="00164539">
        <w:rPr>
          <w:rFonts w:ascii="Arial" w:hAnsi="Arial" w:cs="Arial"/>
          <w:sz w:val="26"/>
          <w:szCs w:val="26"/>
          <w:lang w:val="ru-RU"/>
        </w:rPr>
        <w:t>ПО</w:t>
      </w:r>
      <w:r w:rsidR="009858A8" w:rsidRPr="00164539">
        <w:rPr>
          <w:rFonts w:ascii="Arial" w:hAnsi="Arial" w:cs="Arial"/>
          <w:sz w:val="26"/>
          <w:szCs w:val="26"/>
        </w:rPr>
        <w:t>, контроль</w:t>
      </w:r>
      <w:r w:rsidRPr="00164539">
        <w:rPr>
          <w:rFonts w:ascii="Arial" w:hAnsi="Arial" w:cs="Arial"/>
          <w:sz w:val="26"/>
          <w:szCs w:val="26"/>
        </w:rPr>
        <w:t>ная сумма CRC-32 программы.</w:t>
      </w:r>
    </w:p>
    <w:p w:rsidR="00065ADF" w:rsidRPr="00BF67F8" w:rsidRDefault="00065ADF" w:rsidP="007D2816">
      <w:pPr>
        <w:pStyle w:val="33"/>
        <w:shd w:val="clear" w:color="auto" w:fill="auto"/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BF67F8">
        <w:rPr>
          <w:rFonts w:ascii="Arial" w:hAnsi="Arial" w:cs="Arial"/>
          <w:sz w:val="26"/>
          <w:szCs w:val="26"/>
          <w:lang w:val="ru-RU"/>
        </w:rPr>
        <w:t>3.1</w:t>
      </w:r>
      <w:r w:rsidR="00BC4E05" w:rsidRPr="00BF67F8">
        <w:rPr>
          <w:rFonts w:ascii="Arial" w:hAnsi="Arial" w:cs="Arial"/>
          <w:sz w:val="26"/>
          <w:szCs w:val="26"/>
          <w:lang w:val="ru-RU"/>
        </w:rPr>
        <w:t>3</w:t>
      </w:r>
      <w:r w:rsidRPr="00BF67F8">
        <w:rPr>
          <w:rFonts w:ascii="Arial" w:hAnsi="Arial" w:cs="Arial"/>
          <w:sz w:val="26"/>
          <w:szCs w:val="26"/>
          <w:lang w:val="ru-RU"/>
        </w:rPr>
        <w:t>.2</w:t>
      </w:r>
      <w:r w:rsidR="00BC4E05" w:rsidRPr="00BF67F8">
        <w:rPr>
          <w:rFonts w:ascii="Arial" w:hAnsi="Arial" w:cs="Arial"/>
          <w:sz w:val="26"/>
          <w:szCs w:val="26"/>
          <w:lang w:val="ru-RU"/>
        </w:rPr>
        <w:tab/>
      </w:r>
      <w:r w:rsidRPr="00BF67F8">
        <w:rPr>
          <w:rFonts w:ascii="Arial" w:hAnsi="Arial" w:cs="Arial"/>
          <w:sz w:val="26"/>
          <w:szCs w:val="26"/>
        </w:rPr>
        <w:t>Идентификационные данные осциллографа можно получить на компьютере в терминальной программе. Осциллограф должен быть подключен к компьютеру согласно 3.1</w:t>
      </w:r>
      <w:r w:rsidR="00ED0562" w:rsidRPr="00BF67F8">
        <w:rPr>
          <w:rFonts w:ascii="Arial" w:hAnsi="Arial" w:cs="Arial"/>
          <w:sz w:val="26"/>
          <w:szCs w:val="26"/>
          <w:lang w:val="ru-RU"/>
        </w:rPr>
        <w:t>2</w:t>
      </w:r>
      <w:r w:rsidR="00BC6FA7" w:rsidRPr="00BF67F8">
        <w:rPr>
          <w:rFonts w:ascii="Arial" w:hAnsi="Arial" w:cs="Arial"/>
          <w:sz w:val="26"/>
          <w:szCs w:val="26"/>
          <w:lang w:val="ru-RU"/>
        </w:rPr>
        <w:t>,</w:t>
      </w:r>
      <w:r w:rsidRPr="00BF67F8">
        <w:rPr>
          <w:rFonts w:ascii="Arial" w:hAnsi="Arial" w:cs="Arial"/>
          <w:sz w:val="26"/>
          <w:szCs w:val="26"/>
        </w:rPr>
        <w:t xml:space="preserve"> в окне программы набрать на клавиатуре команду</w:t>
      </w:r>
      <w:r w:rsidR="00D92B8C" w:rsidRPr="00BF67F8">
        <w:rPr>
          <w:rFonts w:ascii="Arial" w:hAnsi="Arial" w:cs="Arial"/>
          <w:b/>
          <w:bCs/>
          <w:sz w:val="26"/>
          <w:szCs w:val="26"/>
        </w:rPr>
        <w:t xml:space="preserve"> </w:t>
      </w:r>
      <w:r w:rsidR="00877567" w:rsidRPr="00BF67F8">
        <w:rPr>
          <w:rFonts w:ascii="Arial" w:hAnsi="Arial" w:cs="Arial"/>
          <w:sz w:val="26"/>
          <w:szCs w:val="26"/>
        </w:rPr>
        <w:t>″</w:t>
      </w:r>
      <w:r w:rsidRPr="00BF67F8">
        <w:rPr>
          <w:rFonts w:ascii="Arial Narrow" w:hAnsi="Arial Narrow" w:cs="Arial"/>
          <w:b/>
          <w:bCs/>
          <w:sz w:val="26"/>
          <w:szCs w:val="26"/>
        </w:rPr>
        <w:t>*idn?</w:t>
      </w:r>
      <w:r w:rsidR="00D92B8C" w:rsidRPr="00BF67F8">
        <w:rPr>
          <w:rFonts w:ascii="Arial Narrow" w:hAnsi="Arial Narrow" w:cs="Arial"/>
          <w:sz w:val="26"/>
          <w:szCs w:val="26"/>
        </w:rPr>
        <w:t>″</w:t>
      </w:r>
      <w:r w:rsidRPr="00BF67F8">
        <w:rPr>
          <w:rFonts w:ascii="Arial Narrow" w:hAnsi="Arial Narrow" w:cs="Arial"/>
          <w:bCs/>
          <w:sz w:val="26"/>
          <w:szCs w:val="26"/>
        </w:rPr>
        <w:t>.</w:t>
      </w:r>
    </w:p>
    <w:p w:rsidR="00065ADF" w:rsidRPr="00BF67F8" w:rsidRDefault="00065ADF" w:rsidP="00065ADF">
      <w:pPr>
        <w:pStyle w:val="33"/>
        <w:shd w:val="clear" w:color="auto" w:fill="auto"/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BF67F8">
        <w:rPr>
          <w:rFonts w:ascii="Arial" w:hAnsi="Arial" w:cs="Arial"/>
          <w:sz w:val="26"/>
          <w:szCs w:val="26"/>
        </w:rPr>
        <w:t>Осциллограф должен выдать в терминальную программу результат следующего вида:</w:t>
      </w:r>
    </w:p>
    <w:p w:rsidR="00065ADF" w:rsidRPr="00BF67F8" w:rsidRDefault="00065ADF" w:rsidP="00065ADF">
      <w:pPr>
        <w:pStyle w:val="33"/>
        <w:shd w:val="clear" w:color="auto" w:fill="auto"/>
        <w:spacing w:line="276" w:lineRule="auto"/>
        <w:ind w:firstLine="567"/>
        <w:jc w:val="both"/>
        <w:rPr>
          <w:rFonts w:ascii="Arial" w:hAnsi="Arial" w:cs="Arial"/>
          <w:sz w:val="26"/>
          <w:szCs w:val="26"/>
          <w:lang w:val="ru-RU"/>
        </w:rPr>
      </w:pPr>
      <w:r w:rsidRPr="00BF67F8">
        <w:rPr>
          <w:rFonts w:ascii="Arial" w:hAnsi="Arial" w:cs="Arial"/>
          <w:sz w:val="26"/>
          <w:szCs w:val="26"/>
        </w:rPr>
        <w:t>″</w:t>
      </w:r>
      <w:r w:rsidRPr="006F700C">
        <w:rPr>
          <w:rFonts w:ascii="Arial Narrow" w:hAnsi="Arial Narrow" w:cs="Arial"/>
          <w:bCs/>
          <w:sz w:val="26"/>
          <w:szCs w:val="26"/>
        </w:rPr>
        <w:t>MNIPI,S8-5</w:t>
      </w:r>
      <w:r w:rsidRPr="006F700C">
        <w:rPr>
          <w:rFonts w:ascii="Arial Narrow" w:hAnsi="Arial Narrow" w:cs="Arial"/>
          <w:bCs/>
          <w:sz w:val="26"/>
          <w:szCs w:val="26"/>
          <w:lang w:val="ru-RU"/>
        </w:rPr>
        <w:t>3</w:t>
      </w:r>
      <w:r w:rsidR="00FC4DFF" w:rsidRPr="006F700C">
        <w:rPr>
          <w:rFonts w:ascii="Arial Narrow" w:hAnsi="Arial Narrow" w:cs="Arial"/>
          <w:bCs/>
          <w:sz w:val="26"/>
          <w:szCs w:val="26"/>
          <w:lang w:val="ru-RU"/>
        </w:rPr>
        <w:t>/1</w:t>
      </w:r>
      <w:r w:rsidR="008F2030" w:rsidRPr="006F700C">
        <w:rPr>
          <w:rFonts w:ascii="Arial Narrow" w:hAnsi="Arial Narrow" w:cs="Arial"/>
          <w:bCs/>
          <w:sz w:val="26"/>
          <w:szCs w:val="26"/>
        </w:rPr>
        <w:t>,</w:t>
      </w:r>
      <w:r w:rsidRPr="006F700C">
        <w:rPr>
          <w:rFonts w:ascii="Arial Narrow" w:hAnsi="Arial Narrow" w:cs="Arial"/>
          <w:bCs/>
          <w:sz w:val="26"/>
          <w:szCs w:val="26"/>
        </w:rPr>
        <w:t>VY.Y,ZZZZZZZZ</w:t>
      </w:r>
      <w:r w:rsidRPr="00BF67F8">
        <w:rPr>
          <w:rFonts w:ascii="Arial" w:hAnsi="Arial" w:cs="Arial"/>
          <w:sz w:val="26"/>
          <w:szCs w:val="26"/>
        </w:rPr>
        <w:t>″ (V</w:t>
      </w:r>
      <w:r w:rsidRPr="006F700C">
        <w:rPr>
          <w:rFonts w:ascii="Arial Narrow" w:hAnsi="Arial Narrow" w:cs="Arial"/>
          <w:sz w:val="26"/>
          <w:szCs w:val="26"/>
        </w:rPr>
        <w:t xml:space="preserve">Y.Y </w:t>
      </w:r>
      <w:r w:rsidRPr="00BF67F8">
        <w:rPr>
          <w:rFonts w:ascii="Arial" w:hAnsi="Arial" w:cs="Arial"/>
          <w:sz w:val="26"/>
          <w:szCs w:val="26"/>
        </w:rPr>
        <w:t xml:space="preserve">- версия </w:t>
      </w:r>
      <w:r w:rsidRPr="00BF67F8">
        <w:rPr>
          <w:rFonts w:ascii="Arial" w:hAnsi="Arial" w:cs="Arial"/>
          <w:sz w:val="26"/>
          <w:szCs w:val="26"/>
          <w:lang w:val="ru-RU"/>
        </w:rPr>
        <w:t>ПО</w:t>
      </w:r>
      <w:r w:rsidRPr="00BF67F8">
        <w:rPr>
          <w:rFonts w:ascii="Arial" w:hAnsi="Arial" w:cs="Arial"/>
          <w:sz w:val="26"/>
          <w:szCs w:val="26"/>
        </w:rPr>
        <w:t xml:space="preserve">, </w:t>
      </w:r>
      <w:r w:rsidRPr="006F700C">
        <w:rPr>
          <w:rFonts w:ascii="Arial Narrow" w:hAnsi="Arial Narrow" w:cs="Arial"/>
          <w:sz w:val="26"/>
          <w:szCs w:val="26"/>
        </w:rPr>
        <w:t>ZZZZZZZZ</w:t>
      </w:r>
      <w:r w:rsidRPr="00BF67F8">
        <w:rPr>
          <w:rFonts w:ascii="Arial" w:hAnsi="Arial" w:cs="Arial"/>
          <w:sz w:val="26"/>
          <w:szCs w:val="26"/>
        </w:rPr>
        <w:t xml:space="preserve"> - контрольная сумма CRC-32 в шестнадцатеричной форме).</w:t>
      </w:r>
    </w:p>
    <w:p w:rsidR="00CB0738" w:rsidRPr="00BF67F8" w:rsidRDefault="00CB0738" w:rsidP="00065ADF">
      <w:pPr>
        <w:pStyle w:val="33"/>
        <w:shd w:val="clear" w:color="auto" w:fill="auto"/>
        <w:spacing w:line="276" w:lineRule="auto"/>
        <w:ind w:firstLine="567"/>
        <w:jc w:val="both"/>
        <w:rPr>
          <w:rFonts w:ascii="Arial" w:hAnsi="Arial" w:cs="Arial"/>
          <w:sz w:val="12"/>
          <w:szCs w:val="12"/>
          <w:lang w:val="ru-RU"/>
        </w:rPr>
      </w:pPr>
    </w:p>
    <w:p w:rsidR="00E82A4B" w:rsidRDefault="007D2816" w:rsidP="00441ADE">
      <w:pPr>
        <w:pStyle w:val="3"/>
      </w:pPr>
      <w:bookmarkStart w:id="57" w:name="_Toc497122242"/>
      <w:r>
        <w:br w:type="page"/>
      </w:r>
      <w:r w:rsidR="00CC4420">
        <w:lastRenderedPageBreak/>
        <w:t>3.1</w:t>
      </w:r>
      <w:r w:rsidR="007B1B12">
        <w:t>4</w:t>
      </w:r>
      <w:r w:rsidR="00CC4420">
        <w:tab/>
      </w:r>
      <w:r w:rsidR="00E82A4B">
        <w:t>Порядок выключения осциллографа</w:t>
      </w:r>
      <w:bookmarkEnd w:id="49"/>
      <w:bookmarkEnd w:id="57"/>
    </w:p>
    <w:p w:rsidR="00C73175" w:rsidRPr="00C73175" w:rsidRDefault="00C73175" w:rsidP="001A7354">
      <w:pPr>
        <w:pStyle w:val="125"/>
        <w:tabs>
          <w:tab w:val="left" w:pos="1418"/>
        </w:tabs>
        <w:spacing w:line="276" w:lineRule="auto"/>
        <w:ind w:firstLine="567"/>
        <w:rPr>
          <w:rFonts w:ascii="Arial" w:eastAsia="MS Mincho" w:hAnsi="Arial" w:cs="Arial"/>
          <w:sz w:val="12"/>
          <w:szCs w:val="12"/>
        </w:rPr>
      </w:pPr>
    </w:p>
    <w:p w:rsidR="00042F4C" w:rsidRPr="00BF67F8" w:rsidRDefault="00CC4420" w:rsidP="007D2816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F67F8">
        <w:rPr>
          <w:rFonts w:ascii="Arial" w:eastAsia="MS Mincho" w:hAnsi="Arial" w:cs="Arial"/>
          <w:sz w:val="26"/>
          <w:szCs w:val="26"/>
        </w:rPr>
        <w:t>3.1</w:t>
      </w:r>
      <w:r w:rsidR="008748D5">
        <w:rPr>
          <w:rFonts w:ascii="Arial" w:eastAsia="MS Mincho" w:hAnsi="Arial" w:cs="Arial"/>
          <w:sz w:val="26"/>
          <w:szCs w:val="26"/>
        </w:rPr>
        <w:t>4</w:t>
      </w:r>
      <w:r w:rsidRPr="00BF67F8">
        <w:rPr>
          <w:rFonts w:ascii="Arial" w:eastAsia="MS Mincho" w:hAnsi="Arial" w:cs="Arial"/>
          <w:sz w:val="26"/>
          <w:szCs w:val="26"/>
        </w:rPr>
        <w:t>.1</w:t>
      </w:r>
      <w:r w:rsidRPr="00BF67F8">
        <w:rPr>
          <w:rFonts w:ascii="Arial" w:eastAsia="MS Mincho" w:hAnsi="Arial" w:cs="Arial"/>
          <w:sz w:val="26"/>
          <w:szCs w:val="26"/>
        </w:rPr>
        <w:tab/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После окончания работы выключить кнопку 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 Narrow" w:eastAsia="MS Mincho" w:hAnsi="Arial Narrow" w:cs="Arial"/>
          <w:b/>
          <w:sz w:val="26"/>
          <w:szCs w:val="26"/>
        </w:rPr>
        <w:t>ПИТАНИЕ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 на передней панели (светодиод 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 Narrow" w:eastAsia="MS Mincho" w:hAnsi="Arial Narrow" w:cs="Arial"/>
          <w:b/>
          <w:bCs/>
          <w:sz w:val="26"/>
          <w:szCs w:val="26"/>
        </w:rPr>
        <w:t>ВКЛ/ОТКЛ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 должен изменить цвет свечения на красный), установить выключатель 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 Narrow" w:eastAsia="MS Mincho" w:hAnsi="Arial Narrow" w:cs="Arial"/>
          <w:b/>
          <w:sz w:val="26"/>
          <w:szCs w:val="26"/>
        </w:rPr>
        <w:t>СЕТЬ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 на задней панели осциллографа в положение 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BC5D90" w:rsidRPr="00BF67F8">
        <w:rPr>
          <w:rFonts w:ascii="Arial" w:eastAsia="MS Mincho" w:hAnsi="Arial" w:cs="Arial"/>
          <w:b/>
          <w:sz w:val="26"/>
          <w:szCs w:val="26"/>
        </w:rPr>
        <w:t>О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 (светодиод 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 Narrow" w:eastAsia="MS Mincho" w:hAnsi="Arial Narrow" w:cs="Arial"/>
          <w:b/>
          <w:bCs/>
          <w:sz w:val="26"/>
          <w:szCs w:val="26"/>
        </w:rPr>
        <w:t>ВКЛ/ОТКЛ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 должен погаснуть), отсоединить сетевой шнур осциллографа от сети питания</w:t>
      </w:r>
      <w:r w:rsidR="00042F4C" w:rsidRPr="00BF67F8">
        <w:rPr>
          <w:rFonts w:ascii="Arial" w:eastAsia="MS Mincho" w:hAnsi="Arial" w:cs="Arial"/>
          <w:sz w:val="26"/>
          <w:szCs w:val="26"/>
        </w:rPr>
        <w:t>.</w:t>
      </w:r>
    </w:p>
    <w:p w:rsidR="00370FEE" w:rsidRPr="00BF67F8" w:rsidRDefault="00430682" w:rsidP="00760085">
      <w:pPr>
        <w:pStyle w:val="125"/>
        <w:spacing w:before="60" w:line="276" w:lineRule="auto"/>
        <w:ind w:firstLine="567"/>
        <w:rPr>
          <w:rFonts w:ascii="Arial" w:eastAsia="MS Mincho" w:hAnsi="Arial" w:cs="Arial"/>
        </w:rPr>
      </w:pPr>
      <w:r w:rsidRPr="00BF67F8">
        <w:rPr>
          <w:rFonts w:ascii="Arial" w:eastAsia="MS Mincho" w:hAnsi="Arial" w:cs="Arial"/>
        </w:rPr>
        <w:t>ВНИМАНИЕ!</w:t>
      </w:r>
    </w:p>
    <w:p w:rsidR="002A6DDD" w:rsidRDefault="00D24EDA" w:rsidP="00760085">
      <w:pPr>
        <w:pStyle w:val="125"/>
        <w:spacing w:line="276" w:lineRule="auto"/>
        <w:ind w:firstLine="567"/>
        <w:rPr>
          <w:rFonts w:ascii="Arial" w:eastAsia="MS Mincho" w:hAnsi="Arial" w:cs="Arial"/>
        </w:rPr>
      </w:pPr>
      <w:r w:rsidRPr="00BF67F8">
        <w:rPr>
          <w:rFonts w:ascii="Arial" w:eastAsia="MS Mincho" w:hAnsi="Arial" w:cs="Arial"/>
        </w:rPr>
        <w:t>ДЛЯ СОХРАНЕНИЯ УСТАНОВОК, ВЫПОЛНЕННЫХ В ПРОЦЕССЕ ТЕКУЩЕЙ РАБОТЫ, СТРОГО СОБЛЮДАЙТЕ ПОРЯДОК ВЫКЛЮЧЕНИЯ ОСЦИЛЛОГРАФА.</w:t>
      </w:r>
    </w:p>
    <w:p w:rsidR="007D2816" w:rsidRPr="00BF67F8" w:rsidRDefault="007D2816" w:rsidP="00760085">
      <w:pPr>
        <w:pStyle w:val="125"/>
        <w:spacing w:line="276" w:lineRule="auto"/>
        <w:ind w:firstLine="567"/>
        <w:rPr>
          <w:rFonts w:ascii="Arial" w:eastAsia="MS Mincho" w:hAnsi="Arial" w:cs="Arial"/>
        </w:rPr>
      </w:pPr>
    </w:p>
    <w:p w:rsidR="00E82A4B" w:rsidRPr="00164539" w:rsidRDefault="00AA6CB3" w:rsidP="00DC5FC5">
      <w:pPr>
        <w:pStyle w:val="20"/>
        <w:tabs>
          <w:tab w:val="left" w:pos="1134"/>
        </w:tabs>
        <w:spacing w:before="120" w:after="120"/>
        <w:ind w:left="567" w:firstLine="0"/>
        <w:rPr>
          <w:rFonts w:eastAsia="MS Mincho"/>
          <w:sz w:val="30"/>
          <w:szCs w:val="30"/>
        </w:rPr>
      </w:pPr>
      <w:bookmarkStart w:id="58" w:name="_Toc224455374"/>
      <w:bookmarkStart w:id="59" w:name="_Toc497122243"/>
      <w:r w:rsidRPr="00164539">
        <w:rPr>
          <w:rFonts w:eastAsia="MS Mincho"/>
          <w:sz w:val="30"/>
          <w:szCs w:val="30"/>
        </w:rPr>
        <w:t>4</w:t>
      </w:r>
      <w:r w:rsidRPr="00164539">
        <w:rPr>
          <w:rFonts w:eastAsia="MS Mincho"/>
          <w:sz w:val="30"/>
          <w:szCs w:val="30"/>
        </w:rPr>
        <w:tab/>
      </w:r>
      <w:r w:rsidR="00E82A4B" w:rsidRPr="00164539">
        <w:rPr>
          <w:rFonts w:eastAsia="MS Mincho"/>
          <w:sz w:val="30"/>
          <w:szCs w:val="30"/>
        </w:rPr>
        <w:t>Техническое обслуживание</w:t>
      </w:r>
      <w:bookmarkEnd w:id="58"/>
      <w:bookmarkEnd w:id="59"/>
    </w:p>
    <w:p w:rsidR="00E82A4B" w:rsidRPr="007D2816" w:rsidRDefault="00E82A4B" w:rsidP="00812B61">
      <w:pPr>
        <w:pStyle w:val="a7"/>
        <w:spacing w:line="240" w:lineRule="auto"/>
        <w:ind w:firstLine="567"/>
        <w:rPr>
          <w:rFonts w:eastAsia="MS Mincho"/>
          <w:sz w:val="8"/>
          <w:szCs w:val="8"/>
        </w:rPr>
      </w:pPr>
    </w:p>
    <w:p w:rsidR="00CE63A2" w:rsidRPr="00164539" w:rsidRDefault="00CE63A2" w:rsidP="00CE63A2">
      <w:pPr>
        <w:tabs>
          <w:tab w:val="left" w:pos="1092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4.1</w:t>
      </w:r>
      <w:r w:rsidRPr="00164539">
        <w:rPr>
          <w:rFonts w:ascii="Arial" w:eastAsia="MS Mincho" w:hAnsi="Arial" w:cs="Arial"/>
          <w:sz w:val="26"/>
          <w:szCs w:val="26"/>
        </w:rPr>
        <w:tab/>
        <w:t xml:space="preserve">Во время выполнения работ по техническому обслуживанию </w:t>
      </w:r>
      <w:r w:rsidRPr="00164539">
        <w:rPr>
          <w:rFonts w:ascii="Arial" w:hAnsi="Arial" w:cs="Arial"/>
          <w:snapToGrid w:val="0"/>
          <w:sz w:val="26"/>
          <w:szCs w:val="26"/>
        </w:rPr>
        <w:t xml:space="preserve">осциллографа необходимо выполнять указания, </w:t>
      </w:r>
      <w:r w:rsidRPr="00164539">
        <w:rPr>
          <w:rFonts w:ascii="Arial" w:eastAsia="MS Mincho" w:hAnsi="Arial" w:cs="Arial"/>
          <w:sz w:val="26"/>
          <w:szCs w:val="26"/>
        </w:rPr>
        <w:t>приведенные в разделе 2.</w:t>
      </w:r>
    </w:p>
    <w:p w:rsidR="00CE63A2" w:rsidRPr="00164539" w:rsidRDefault="00CE63A2" w:rsidP="006F1CC0">
      <w:pPr>
        <w:tabs>
          <w:tab w:val="left" w:pos="1092"/>
        </w:tabs>
        <w:spacing w:before="4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4.2</w:t>
      </w:r>
      <w:r w:rsidRPr="00164539">
        <w:rPr>
          <w:rFonts w:ascii="Arial" w:eastAsia="MS Mincho" w:hAnsi="Arial" w:cs="Arial"/>
          <w:sz w:val="26"/>
          <w:szCs w:val="26"/>
        </w:rPr>
        <w:tab/>
      </w:r>
      <w:r w:rsidRPr="00164539">
        <w:rPr>
          <w:rFonts w:ascii="Arial" w:eastAsia="MS Mincho" w:hAnsi="Arial" w:cs="Arial"/>
          <w:sz w:val="26"/>
          <w:szCs w:val="26"/>
          <w:u w:val="single"/>
        </w:rPr>
        <w:t>Осциллограф содержать в чистоте, оберегать от воздействия влаги, грязи, пыли, ударов и падений</w:t>
      </w:r>
      <w:r w:rsidRPr="00164539">
        <w:rPr>
          <w:rFonts w:ascii="Arial" w:eastAsia="MS Mincho" w:hAnsi="Arial" w:cs="Arial"/>
          <w:sz w:val="26"/>
          <w:szCs w:val="26"/>
        </w:rPr>
        <w:t xml:space="preserve">. </w:t>
      </w:r>
      <w:r w:rsidRPr="00164539">
        <w:rPr>
          <w:rFonts w:ascii="Arial" w:hAnsi="Arial" w:cs="Arial"/>
          <w:sz w:val="26"/>
          <w:szCs w:val="26"/>
        </w:rPr>
        <w:t xml:space="preserve">Для удаления загрязнения поверхностей </w:t>
      </w:r>
      <w:r w:rsidRPr="00164539">
        <w:rPr>
          <w:rFonts w:ascii="Arial" w:hAnsi="Arial" w:cs="Arial"/>
          <w:snapToGrid w:val="0"/>
          <w:sz w:val="26"/>
          <w:szCs w:val="26"/>
        </w:rPr>
        <w:t xml:space="preserve">осциллографа </w:t>
      </w:r>
      <w:r w:rsidRPr="00164539">
        <w:rPr>
          <w:rFonts w:ascii="Arial" w:hAnsi="Arial" w:cs="Arial"/>
          <w:sz w:val="26"/>
          <w:szCs w:val="26"/>
        </w:rPr>
        <w:t>необходимо применять мягкую ткань, смоченную этиловым спиртом. Запрещается применять для этой цели растворители красок и эмалей.</w:t>
      </w:r>
    </w:p>
    <w:p w:rsidR="00E82A4B" w:rsidRPr="00164539" w:rsidRDefault="001B6A50" w:rsidP="006F1CC0">
      <w:pPr>
        <w:pStyle w:val="30"/>
        <w:tabs>
          <w:tab w:val="left" w:pos="1092"/>
        </w:tabs>
        <w:spacing w:before="40" w:line="276" w:lineRule="auto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4</w:t>
      </w:r>
      <w:r w:rsidR="00E82A4B" w:rsidRPr="00164539">
        <w:rPr>
          <w:rFonts w:ascii="Arial" w:eastAsia="MS Mincho" w:hAnsi="Arial" w:cs="Arial"/>
          <w:sz w:val="26"/>
          <w:szCs w:val="26"/>
        </w:rPr>
        <w:t>.</w:t>
      </w:r>
      <w:r w:rsidR="009D7AA8">
        <w:rPr>
          <w:rFonts w:ascii="Arial" w:eastAsia="MS Mincho" w:hAnsi="Arial" w:cs="Arial"/>
          <w:sz w:val="26"/>
          <w:szCs w:val="26"/>
        </w:rPr>
        <w:t>3</w:t>
      </w:r>
      <w:r w:rsidR="00AA6CB3" w:rsidRPr="00164539">
        <w:rPr>
          <w:rFonts w:ascii="Arial" w:eastAsia="MS Mincho" w:hAnsi="Arial" w:cs="Arial"/>
          <w:sz w:val="26"/>
          <w:szCs w:val="26"/>
        </w:rPr>
        <w:tab/>
      </w:r>
      <w:r w:rsidR="00E82A4B" w:rsidRPr="00164539">
        <w:rPr>
          <w:rFonts w:ascii="Arial" w:eastAsia="MS Mincho" w:hAnsi="Arial" w:cs="Arial"/>
          <w:sz w:val="26"/>
          <w:szCs w:val="26"/>
        </w:rPr>
        <w:t xml:space="preserve">Для обеспечения надежной работы осциллографа в течение длительного периода эксплуатации необходимо своевременно проводить </w:t>
      </w:r>
      <w:r w:rsidR="0060562A" w:rsidRPr="00164539">
        <w:rPr>
          <w:rFonts w:ascii="Arial" w:eastAsia="MS Mincho" w:hAnsi="Arial" w:cs="Arial"/>
          <w:sz w:val="26"/>
          <w:szCs w:val="26"/>
        </w:rPr>
        <w:t xml:space="preserve">техническое обслуживание </w:t>
      </w:r>
      <w:r w:rsidR="00E82A4B" w:rsidRPr="00164539">
        <w:rPr>
          <w:rFonts w:ascii="Arial" w:eastAsia="MS Mincho" w:hAnsi="Arial" w:cs="Arial"/>
          <w:sz w:val="26"/>
          <w:szCs w:val="26"/>
        </w:rPr>
        <w:t>осциллографа.</w:t>
      </w:r>
    </w:p>
    <w:p w:rsidR="00E82A4B" w:rsidRPr="00164539" w:rsidRDefault="00E82A4B" w:rsidP="00760085">
      <w:pPr>
        <w:pStyle w:val="125"/>
        <w:tabs>
          <w:tab w:val="left" w:pos="1248"/>
        </w:tabs>
        <w:spacing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 xml:space="preserve">Предусмотрены следующие виды </w:t>
      </w:r>
      <w:r w:rsidR="00EC6B28" w:rsidRPr="00164539">
        <w:rPr>
          <w:rFonts w:ascii="Arial" w:eastAsia="MS Mincho" w:hAnsi="Arial" w:cs="Arial"/>
          <w:sz w:val="26"/>
          <w:szCs w:val="26"/>
        </w:rPr>
        <w:t>технического обслуживания</w:t>
      </w:r>
      <w:r w:rsidRPr="00164539">
        <w:rPr>
          <w:rFonts w:ascii="Arial" w:eastAsia="MS Mincho" w:hAnsi="Arial" w:cs="Arial"/>
          <w:sz w:val="26"/>
          <w:szCs w:val="26"/>
        </w:rPr>
        <w:t>:</w:t>
      </w:r>
    </w:p>
    <w:p w:rsidR="00E82A4B" w:rsidRPr="00164539" w:rsidRDefault="00E82A4B" w:rsidP="00760085">
      <w:pPr>
        <w:pStyle w:val="125"/>
        <w:tabs>
          <w:tab w:val="left" w:pos="1248"/>
        </w:tabs>
        <w:spacing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- контрольный осмотр (КО);</w:t>
      </w:r>
    </w:p>
    <w:p w:rsidR="00E82A4B" w:rsidRPr="00164539" w:rsidRDefault="00E82A4B" w:rsidP="00760085">
      <w:pPr>
        <w:pStyle w:val="125"/>
        <w:tabs>
          <w:tab w:val="left" w:pos="1248"/>
        </w:tabs>
        <w:spacing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 xml:space="preserve">- </w:t>
      </w:r>
      <w:r w:rsidR="00EC6B28" w:rsidRPr="00164539">
        <w:rPr>
          <w:rFonts w:ascii="Arial" w:eastAsia="MS Mincho" w:hAnsi="Arial" w:cs="Arial"/>
          <w:sz w:val="26"/>
          <w:szCs w:val="26"/>
        </w:rPr>
        <w:t>техническое обслуживание</w:t>
      </w:r>
      <w:r w:rsidRPr="00164539">
        <w:rPr>
          <w:rFonts w:ascii="Arial" w:eastAsia="MS Mincho" w:hAnsi="Arial" w:cs="Arial"/>
          <w:sz w:val="26"/>
          <w:szCs w:val="26"/>
        </w:rPr>
        <w:t>.</w:t>
      </w:r>
    </w:p>
    <w:p w:rsidR="00E82A4B" w:rsidRPr="00164539" w:rsidRDefault="001B6A50" w:rsidP="00760085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4</w:t>
      </w:r>
      <w:r w:rsidR="00E82A4B" w:rsidRPr="00164539">
        <w:rPr>
          <w:rFonts w:ascii="Arial" w:eastAsia="MS Mincho" w:hAnsi="Arial" w:cs="Arial"/>
          <w:sz w:val="26"/>
          <w:szCs w:val="26"/>
        </w:rPr>
        <w:t>.</w:t>
      </w:r>
      <w:r w:rsidR="009D7AA8">
        <w:rPr>
          <w:rFonts w:ascii="Arial" w:eastAsia="MS Mincho" w:hAnsi="Arial" w:cs="Arial"/>
          <w:sz w:val="26"/>
          <w:szCs w:val="26"/>
        </w:rPr>
        <w:t>4</w:t>
      </w:r>
      <w:r w:rsidR="00AA6CB3" w:rsidRPr="00164539">
        <w:rPr>
          <w:rFonts w:ascii="Arial" w:eastAsia="MS Mincho" w:hAnsi="Arial" w:cs="Arial"/>
          <w:sz w:val="26"/>
          <w:szCs w:val="26"/>
        </w:rPr>
        <w:tab/>
      </w:r>
      <w:r w:rsidR="00E82A4B" w:rsidRPr="00164539">
        <w:rPr>
          <w:rFonts w:ascii="Arial" w:eastAsia="MS Mincho" w:hAnsi="Arial" w:cs="Arial"/>
          <w:sz w:val="26"/>
          <w:szCs w:val="26"/>
        </w:rPr>
        <w:t>КО следует проводить до и после использования осциллографа по назначению и транспортирования. Если осциллограф не использовался по назначению, КО проводить с п</w:t>
      </w:r>
      <w:r w:rsidR="0028135C" w:rsidRPr="00164539">
        <w:rPr>
          <w:rFonts w:ascii="Arial" w:eastAsia="MS Mincho" w:hAnsi="Arial" w:cs="Arial"/>
          <w:sz w:val="26"/>
          <w:szCs w:val="26"/>
        </w:rPr>
        <w:t>ериодичностью один раз в 3 мес</w:t>
      </w:r>
      <w:r w:rsidR="00E82A4B" w:rsidRPr="00164539">
        <w:rPr>
          <w:rFonts w:ascii="Arial" w:eastAsia="MS Mincho" w:hAnsi="Arial" w:cs="Arial"/>
          <w:sz w:val="26"/>
          <w:szCs w:val="26"/>
        </w:rPr>
        <w:t>.</w:t>
      </w:r>
    </w:p>
    <w:p w:rsidR="00981805" w:rsidRPr="00164539" w:rsidRDefault="00981805" w:rsidP="00981805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При КО проверить надежность крепления входных и выходных разъемов, отсутствие механических повреждений, целостности пломб, работоспособность осциллографа согласно 3.1.</w:t>
      </w:r>
    </w:p>
    <w:p w:rsidR="00E82A4B" w:rsidRPr="00164539" w:rsidRDefault="00AA6CB3" w:rsidP="008D26F8">
      <w:pPr>
        <w:pStyle w:val="125"/>
        <w:tabs>
          <w:tab w:val="left" w:pos="1092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4</w:t>
      </w:r>
      <w:r w:rsidR="00E82A4B" w:rsidRPr="00164539">
        <w:rPr>
          <w:rFonts w:ascii="Arial" w:eastAsia="MS Mincho" w:hAnsi="Arial" w:cs="Arial"/>
          <w:sz w:val="26"/>
          <w:szCs w:val="26"/>
        </w:rPr>
        <w:t>.</w:t>
      </w:r>
      <w:r w:rsidR="009D7AA8">
        <w:rPr>
          <w:rFonts w:ascii="Arial" w:eastAsia="MS Mincho" w:hAnsi="Arial" w:cs="Arial"/>
          <w:sz w:val="26"/>
          <w:szCs w:val="26"/>
        </w:rPr>
        <w:t>5</w:t>
      </w:r>
      <w:r w:rsidRPr="00164539">
        <w:rPr>
          <w:rFonts w:ascii="Arial" w:eastAsia="MS Mincho" w:hAnsi="Arial" w:cs="Arial"/>
          <w:sz w:val="26"/>
          <w:szCs w:val="26"/>
        </w:rPr>
        <w:tab/>
      </w:r>
      <w:r w:rsidR="00686B37" w:rsidRPr="00164539">
        <w:rPr>
          <w:rFonts w:ascii="Arial" w:eastAsia="MS Mincho" w:hAnsi="Arial" w:cs="Arial"/>
          <w:sz w:val="26"/>
          <w:szCs w:val="26"/>
        </w:rPr>
        <w:t xml:space="preserve">Техническое обслуживание </w:t>
      </w:r>
      <w:r w:rsidR="00E82A4B" w:rsidRPr="00164539">
        <w:rPr>
          <w:rFonts w:ascii="Arial" w:eastAsia="MS Mincho" w:hAnsi="Arial" w:cs="Arial"/>
          <w:sz w:val="26"/>
          <w:szCs w:val="26"/>
        </w:rPr>
        <w:t>следует проводить с целью определения соответствия осциллографа основным техническим характеристикам в органах ремонта и п</w:t>
      </w:r>
      <w:r w:rsidR="008D332E" w:rsidRPr="00164539">
        <w:rPr>
          <w:rFonts w:ascii="Arial" w:eastAsia="MS Mincho" w:hAnsi="Arial" w:cs="Arial"/>
          <w:sz w:val="26"/>
          <w:szCs w:val="26"/>
        </w:rPr>
        <w:t>оверки не</w:t>
      </w:r>
      <w:r w:rsidR="00812B61" w:rsidRPr="00164539">
        <w:rPr>
          <w:rFonts w:ascii="Arial" w:eastAsia="MS Mincho" w:hAnsi="Arial" w:cs="Arial"/>
          <w:sz w:val="26"/>
          <w:szCs w:val="26"/>
        </w:rPr>
        <w:t> </w:t>
      </w:r>
      <w:r w:rsidR="008D332E" w:rsidRPr="00164539">
        <w:rPr>
          <w:rFonts w:ascii="Arial" w:eastAsia="MS Mincho" w:hAnsi="Arial" w:cs="Arial"/>
          <w:sz w:val="26"/>
          <w:szCs w:val="26"/>
        </w:rPr>
        <w:t>реже одного раза в 12 </w:t>
      </w:r>
      <w:r w:rsidR="0028135C" w:rsidRPr="00164539">
        <w:rPr>
          <w:rFonts w:ascii="Arial" w:eastAsia="MS Mincho" w:hAnsi="Arial" w:cs="Arial"/>
          <w:sz w:val="26"/>
          <w:szCs w:val="26"/>
        </w:rPr>
        <w:t>мес</w:t>
      </w:r>
      <w:r w:rsidR="00E82A4B" w:rsidRPr="00164539">
        <w:rPr>
          <w:rFonts w:ascii="Arial" w:eastAsia="MS Mincho" w:hAnsi="Arial" w:cs="Arial"/>
          <w:sz w:val="26"/>
          <w:szCs w:val="26"/>
        </w:rPr>
        <w:t>, а также при постановке на длительное хранение.</w:t>
      </w:r>
    </w:p>
    <w:p w:rsidR="00E82A4B" w:rsidRPr="002A11E6" w:rsidRDefault="00DE12AF" w:rsidP="00487441">
      <w:pPr>
        <w:pStyle w:val="20"/>
        <w:tabs>
          <w:tab w:val="left" w:pos="1134"/>
        </w:tabs>
        <w:spacing w:before="120" w:after="120"/>
        <w:ind w:firstLine="567"/>
        <w:rPr>
          <w:rFonts w:eastAsia="MS Mincho"/>
          <w:sz w:val="30"/>
          <w:szCs w:val="30"/>
        </w:rPr>
      </w:pPr>
      <w:bookmarkStart w:id="60" w:name="_Toc224455375"/>
      <w:r>
        <w:rPr>
          <w:rFonts w:eastAsia="MS Mincho"/>
          <w:sz w:val="28"/>
        </w:rPr>
        <w:br w:type="page"/>
      </w:r>
      <w:bookmarkStart w:id="61" w:name="_Toc497122244"/>
      <w:r w:rsidR="00493148" w:rsidRPr="002A11E6">
        <w:rPr>
          <w:rFonts w:eastAsia="MS Mincho"/>
          <w:sz w:val="30"/>
          <w:szCs w:val="30"/>
        </w:rPr>
        <w:lastRenderedPageBreak/>
        <w:t>5</w:t>
      </w:r>
      <w:r w:rsidR="00493148" w:rsidRPr="002A11E6">
        <w:rPr>
          <w:rFonts w:eastAsia="MS Mincho"/>
          <w:sz w:val="30"/>
          <w:szCs w:val="30"/>
        </w:rPr>
        <w:tab/>
      </w:r>
      <w:r w:rsidR="00E82A4B" w:rsidRPr="002A11E6">
        <w:rPr>
          <w:rFonts w:eastAsia="MS Mincho"/>
          <w:sz w:val="30"/>
          <w:szCs w:val="30"/>
        </w:rPr>
        <w:t>Текущий ремонт</w:t>
      </w:r>
      <w:bookmarkEnd w:id="60"/>
      <w:bookmarkEnd w:id="61"/>
    </w:p>
    <w:p w:rsidR="00BD1856" w:rsidRPr="007D2816" w:rsidRDefault="00BD1856" w:rsidP="00BD1856">
      <w:pPr>
        <w:pStyle w:val="125"/>
        <w:tabs>
          <w:tab w:val="left" w:pos="1134"/>
          <w:tab w:val="left" w:pos="1248"/>
        </w:tabs>
        <w:spacing w:before="120" w:line="276" w:lineRule="auto"/>
        <w:ind w:firstLine="567"/>
        <w:rPr>
          <w:rFonts w:eastAsia="MS Mincho"/>
          <w:sz w:val="8"/>
          <w:szCs w:val="8"/>
        </w:rPr>
      </w:pPr>
    </w:p>
    <w:p w:rsidR="0044376F" w:rsidRPr="002A11E6" w:rsidRDefault="00D90850" w:rsidP="00EE1334">
      <w:pPr>
        <w:pStyle w:val="125"/>
        <w:tabs>
          <w:tab w:val="left" w:pos="1134"/>
          <w:tab w:val="left" w:pos="1276"/>
        </w:tabs>
        <w:spacing w:line="276" w:lineRule="auto"/>
        <w:ind w:firstLine="567"/>
        <w:rPr>
          <w:rFonts w:ascii="Arial" w:hAnsi="Arial" w:cs="Arial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>5.1</w:t>
      </w:r>
      <w:r w:rsidRPr="002A11E6">
        <w:rPr>
          <w:rFonts w:ascii="Arial" w:eastAsia="MS Mincho" w:hAnsi="Arial" w:cs="Arial"/>
          <w:sz w:val="26"/>
          <w:szCs w:val="26"/>
        </w:rPr>
        <w:tab/>
      </w:r>
      <w:r w:rsidR="0044376F" w:rsidRPr="002A11E6">
        <w:rPr>
          <w:rFonts w:ascii="Arial" w:hAnsi="Arial" w:cs="Arial"/>
          <w:sz w:val="26"/>
          <w:szCs w:val="26"/>
        </w:rPr>
        <w:t xml:space="preserve">Текущий ремонт </w:t>
      </w:r>
      <w:r w:rsidR="0044376F" w:rsidRPr="002A11E6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="0044376F" w:rsidRPr="002A11E6">
        <w:rPr>
          <w:rFonts w:ascii="Arial" w:hAnsi="Arial" w:cs="Arial"/>
          <w:snapToGrid w:val="0"/>
          <w:sz w:val="26"/>
          <w:szCs w:val="26"/>
        </w:rPr>
        <w:t xml:space="preserve">осуществляет изготовитель или </w:t>
      </w:r>
      <w:r w:rsidR="0044376F" w:rsidRPr="002A11E6">
        <w:rPr>
          <w:rFonts w:ascii="Arial" w:hAnsi="Arial" w:cs="Arial"/>
          <w:sz w:val="26"/>
          <w:szCs w:val="26"/>
        </w:rPr>
        <w:t>специализированные предприятия, имеющие право (аккредитованные) на проведение ремонта.</w:t>
      </w:r>
    </w:p>
    <w:p w:rsidR="00615C53" w:rsidRPr="002A11E6" w:rsidRDefault="00615C53" w:rsidP="00903C68">
      <w:pPr>
        <w:pStyle w:val="125"/>
        <w:spacing w:before="80" w:line="276" w:lineRule="auto"/>
        <w:ind w:firstLine="567"/>
        <w:rPr>
          <w:rFonts w:ascii="Arial" w:eastAsia="MS Mincho" w:hAnsi="Arial" w:cs="Arial"/>
          <w:szCs w:val="24"/>
        </w:rPr>
      </w:pPr>
      <w:r w:rsidRPr="002A11E6">
        <w:rPr>
          <w:rFonts w:ascii="Arial" w:hAnsi="Arial" w:cs="Arial"/>
          <w:snapToGrid w:val="0"/>
          <w:sz w:val="26"/>
          <w:szCs w:val="26"/>
        </w:rPr>
        <w:t xml:space="preserve">После ремонта </w:t>
      </w:r>
      <w:r w:rsidRPr="002A11E6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2A11E6">
        <w:rPr>
          <w:rFonts w:ascii="Arial" w:hAnsi="Arial" w:cs="Arial"/>
          <w:snapToGrid w:val="0"/>
          <w:sz w:val="26"/>
          <w:szCs w:val="26"/>
        </w:rPr>
        <w:t>провести поверку в установленном порядке.</w:t>
      </w:r>
    </w:p>
    <w:p w:rsidR="00050583" w:rsidRPr="002A11E6" w:rsidRDefault="00C775C0" w:rsidP="00923FC2">
      <w:pPr>
        <w:pStyle w:val="125"/>
        <w:tabs>
          <w:tab w:val="left" w:pos="1276"/>
        </w:tabs>
        <w:spacing w:before="160" w:after="120" w:line="276" w:lineRule="auto"/>
        <w:ind w:firstLine="567"/>
        <w:rPr>
          <w:rFonts w:ascii="Arial" w:hAnsi="Arial" w:cs="Arial"/>
          <w:spacing w:val="-1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>5.2</w:t>
      </w:r>
      <w:r w:rsidRPr="002A11E6">
        <w:rPr>
          <w:rFonts w:ascii="Arial" w:eastAsia="MS Mincho" w:hAnsi="Arial" w:cs="Arial"/>
          <w:sz w:val="26"/>
          <w:szCs w:val="26"/>
        </w:rPr>
        <w:tab/>
      </w:r>
      <w:r w:rsidR="00050583" w:rsidRPr="002A11E6">
        <w:rPr>
          <w:rFonts w:ascii="Arial" w:hAnsi="Arial" w:cs="Arial"/>
          <w:sz w:val="26"/>
          <w:szCs w:val="26"/>
        </w:rPr>
        <w:t>Меры</w:t>
      </w:r>
      <w:r w:rsidR="00050583" w:rsidRPr="002A11E6">
        <w:rPr>
          <w:rFonts w:ascii="Arial" w:hAnsi="Arial" w:cs="Arial"/>
          <w:spacing w:val="-2"/>
          <w:sz w:val="26"/>
          <w:szCs w:val="26"/>
        </w:rPr>
        <w:t xml:space="preserve"> </w:t>
      </w:r>
      <w:r w:rsidR="00050583" w:rsidRPr="002A11E6">
        <w:rPr>
          <w:rFonts w:ascii="Arial" w:hAnsi="Arial" w:cs="Arial"/>
          <w:spacing w:val="-1"/>
          <w:sz w:val="26"/>
          <w:szCs w:val="26"/>
        </w:rPr>
        <w:t>безопасности</w:t>
      </w:r>
      <w:r w:rsidR="00050583" w:rsidRPr="002A11E6">
        <w:rPr>
          <w:rFonts w:ascii="Arial" w:hAnsi="Arial" w:cs="Arial"/>
          <w:sz w:val="26"/>
          <w:szCs w:val="26"/>
        </w:rPr>
        <w:t xml:space="preserve"> </w:t>
      </w:r>
      <w:r w:rsidR="00050583" w:rsidRPr="002A11E6">
        <w:rPr>
          <w:rFonts w:ascii="Arial" w:hAnsi="Arial" w:cs="Arial"/>
          <w:spacing w:val="-1"/>
          <w:sz w:val="26"/>
          <w:szCs w:val="26"/>
        </w:rPr>
        <w:t>при</w:t>
      </w:r>
      <w:r w:rsidR="00050583" w:rsidRPr="002A11E6">
        <w:rPr>
          <w:rFonts w:ascii="Arial" w:hAnsi="Arial" w:cs="Arial"/>
          <w:sz w:val="26"/>
          <w:szCs w:val="26"/>
        </w:rPr>
        <w:t xml:space="preserve"> </w:t>
      </w:r>
      <w:r w:rsidR="00050583" w:rsidRPr="002A11E6">
        <w:rPr>
          <w:rFonts w:ascii="Arial" w:hAnsi="Arial" w:cs="Arial"/>
          <w:spacing w:val="-1"/>
          <w:sz w:val="26"/>
          <w:szCs w:val="26"/>
        </w:rPr>
        <w:t>ремонте</w:t>
      </w:r>
    </w:p>
    <w:p w:rsidR="00050583" w:rsidRPr="002A11E6" w:rsidRDefault="00050583" w:rsidP="00EE1334">
      <w:pPr>
        <w:pStyle w:val="125"/>
        <w:tabs>
          <w:tab w:val="left" w:pos="1276"/>
        </w:tabs>
        <w:spacing w:line="276" w:lineRule="auto"/>
        <w:ind w:firstLine="567"/>
        <w:rPr>
          <w:rFonts w:ascii="Arial" w:hAnsi="Arial" w:cs="Arial"/>
          <w:snapToGrid w:val="0"/>
          <w:sz w:val="26"/>
          <w:szCs w:val="26"/>
        </w:rPr>
      </w:pPr>
      <w:r w:rsidRPr="002A11E6">
        <w:rPr>
          <w:rFonts w:ascii="Arial" w:hAnsi="Arial" w:cs="Arial"/>
          <w:snapToGrid w:val="0"/>
          <w:sz w:val="26"/>
          <w:szCs w:val="26"/>
        </w:rPr>
        <w:t>5.2.1</w:t>
      </w:r>
      <w:r w:rsidRPr="002A11E6">
        <w:rPr>
          <w:rFonts w:ascii="Arial" w:hAnsi="Arial" w:cs="Arial"/>
          <w:snapToGrid w:val="0"/>
          <w:sz w:val="26"/>
          <w:szCs w:val="26"/>
        </w:rPr>
        <w:tab/>
        <w:t xml:space="preserve">При проведении ремонта </w:t>
      </w:r>
      <w:r w:rsidRPr="002A11E6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2A11E6">
        <w:rPr>
          <w:rFonts w:ascii="Arial" w:hAnsi="Arial" w:cs="Arial"/>
          <w:snapToGrid w:val="0"/>
          <w:sz w:val="26"/>
          <w:szCs w:val="26"/>
        </w:rPr>
        <w:t>необходимо соблюдать меры безопасности и указания по мерам безопасности, приведенные в 2.1 настоящего РЭ, в эксплуатационной документации на СИ и оборудование</w:t>
      </w:r>
      <w:r w:rsidR="00011E7D" w:rsidRPr="002A11E6">
        <w:rPr>
          <w:rFonts w:ascii="Arial" w:hAnsi="Arial" w:cs="Arial"/>
          <w:snapToGrid w:val="0"/>
          <w:sz w:val="26"/>
          <w:szCs w:val="26"/>
        </w:rPr>
        <w:t>.</w:t>
      </w:r>
    </w:p>
    <w:p w:rsidR="0009458B" w:rsidRPr="002A11E6" w:rsidRDefault="005A3A28" w:rsidP="00F22B4E">
      <w:pPr>
        <w:pStyle w:val="125"/>
        <w:spacing w:line="276" w:lineRule="auto"/>
        <w:ind w:firstLine="567"/>
        <w:rPr>
          <w:rFonts w:ascii="Arial" w:hAnsi="Arial" w:cs="Arial"/>
          <w:snapToGrid w:val="0"/>
          <w:sz w:val="26"/>
          <w:szCs w:val="26"/>
        </w:rPr>
      </w:pPr>
      <w:r w:rsidRPr="002A11E6">
        <w:rPr>
          <w:rFonts w:ascii="Arial" w:hAnsi="Arial" w:cs="Arial"/>
          <w:snapToGrid w:val="0"/>
          <w:sz w:val="26"/>
          <w:szCs w:val="26"/>
        </w:rPr>
        <w:t>При проведении ремонта отдельных узлов необходимо применять меры безопасности, так как</w:t>
      </w:r>
      <w:r w:rsidR="0009458B" w:rsidRPr="002A11E6">
        <w:rPr>
          <w:rFonts w:ascii="Arial" w:hAnsi="Arial" w:cs="Arial"/>
          <w:snapToGrid w:val="0"/>
          <w:sz w:val="26"/>
          <w:szCs w:val="26"/>
        </w:rPr>
        <w:t xml:space="preserve"> </w:t>
      </w:r>
      <w:r w:rsidR="00F22B4E" w:rsidRPr="002A11E6">
        <w:rPr>
          <w:rFonts w:ascii="Arial" w:eastAsia="MS Mincho" w:hAnsi="Arial" w:cs="Arial"/>
          <w:sz w:val="26"/>
          <w:szCs w:val="26"/>
        </w:rPr>
        <w:t>элементы сетевого фильтра, входного преобразователя напряжения АС/</w:t>
      </w:r>
      <w:r w:rsidR="00F22B4E" w:rsidRPr="002A11E6">
        <w:rPr>
          <w:rFonts w:ascii="Arial" w:eastAsia="MS Mincho" w:hAnsi="Arial" w:cs="Arial"/>
          <w:sz w:val="26"/>
          <w:szCs w:val="26"/>
          <w:lang w:val="en-US"/>
        </w:rPr>
        <w:t>D</w:t>
      </w:r>
      <w:r w:rsidR="00CB072B" w:rsidRPr="002A11E6">
        <w:rPr>
          <w:rFonts w:ascii="Arial" w:eastAsia="MS Mincho" w:hAnsi="Arial" w:cs="Arial"/>
          <w:sz w:val="26"/>
          <w:szCs w:val="26"/>
        </w:rPr>
        <w:t xml:space="preserve">С, </w:t>
      </w:r>
      <w:r w:rsidR="00F22B4E" w:rsidRPr="002A11E6">
        <w:rPr>
          <w:rFonts w:ascii="Arial" w:eastAsia="MS Mincho" w:hAnsi="Arial" w:cs="Arial"/>
          <w:sz w:val="26"/>
          <w:szCs w:val="26"/>
        </w:rPr>
        <w:t>контакты выключателя ″</w:t>
      </w:r>
      <w:r w:rsidR="00F22B4E" w:rsidRPr="00EE1334">
        <w:rPr>
          <w:rFonts w:ascii="Arial Narrow" w:eastAsia="MS Mincho" w:hAnsi="Arial Narrow" w:cs="Arial"/>
          <w:b/>
          <w:sz w:val="26"/>
          <w:szCs w:val="26"/>
        </w:rPr>
        <w:t>СЕТЬ</w:t>
      </w:r>
      <w:r w:rsidR="00F22B4E" w:rsidRPr="002A11E6">
        <w:rPr>
          <w:rFonts w:ascii="Arial" w:eastAsia="MS Mincho" w:hAnsi="Arial" w:cs="Arial"/>
          <w:sz w:val="26"/>
          <w:szCs w:val="26"/>
        </w:rPr>
        <w:t xml:space="preserve">″ </w:t>
      </w:r>
      <w:r w:rsidR="00CF3DCF" w:rsidRPr="002A11E6">
        <w:rPr>
          <w:rFonts w:ascii="Arial" w:eastAsia="MS Mincho" w:hAnsi="Arial" w:cs="Arial"/>
          <w:sz w:val="26"/>
          <w:szCs w:val="26"/>
        </w:rPr>
        <w:t>могут</w:t>
      </w:r>
      <w:r w:rsidR="0009458B" w:rsidRPr="002A11E6">
        <w:rPr>
          <w:rFonts w:ascii="Arial" w:eastAsia="MS Mincho" w:hAnsi="Arial" w:cs="Arial"/>
          <w:sz w:val="26"/>
          <w:szCs w:val="26"/>
        </w:rPr>
        <w:t xml:space="preserve"> </w:t>
      </w:r>
      <w:r w:rsidR="0009458B" w:rsidRPr="002A11E6">
        <w:rPr>
          <w:rFonts w:ascii="Arial" w:hAnsi="Arial" w:cs="Arial"/>
          <w:snapToGrid w:val="0"/>
          <w:sz w:val="26"/>
          <w:szCs w:val="26"/>
        </w:rPr>
        <w:t>наход</w:t>
      </w:r>
      <w:r w:rsidR="00CF3DCF" w:rsidRPr="002A11E6">
        <w:rPr>
          <w:rFonts w:ascii="Arial" w:hAnsi="Arial" w:cs="Arial"/>
          <w:snapToGrid w:val="0"/>
          <w:sz w:val="26"/>
          <w:szCs w:val="26"/>
        </w:rPr>
        <w:t>иться</w:t>
      </w:r>
      <w:r w:rsidR="0009458B" w:rsidRPr="002A11E6">
        <w:rPr>
          <w:rFonts w:ascii="Arial" w:hAnsi="Arial" w:cs="Arial"/>
          <w:snapToGrid w:val="0"/>
          <w:sz w:val="26"/>
          <w:szCs w:val="26"/>
        </w:rPr>
        <w:t xml:space="preserve"> под напряжением сети </w:t>
      </w:r>
      <w:r w:rsidR="0009458B" w:rsidRPr="002A11E6">
        <w:rPr>
          <w:rFonts w:ascii="Arial" w:eastAsia="MS Mincho" w:hAnsi="Arial" w:cs="Arial"/>
          <w:sz w:val="26"/>
          <w:szCs w:val="26"/>
        </w:rPr>
        <w:t>230 В.</w:t>
      </w:r>
    </w:p>
    <w:p w:rsidR="00220C0F" w:rsidRPr="002A11E6" w:rsidRDefault="00220C0F" w:rsidP="0029691C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8"/>
          <w:szCs w:val="8"/>
        </w:rPr>
      </w:pPr>
    </w:p>
    <w:p w:rsidR="00667D51" w:rsidRPr="002A11E6" w:rsidRDefault="00050583" w:rsidP="0004698E">
      <w:pPr>
        <w:widowControl w:val="0"/>
        <w:tabs>
          <w:tab w:val="num" w:pos="1276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>5.2.2</w:t>
      </w:r>
      <w:r w:rsidRPr="002A11E6">
        <w:rPr>
          <w:rFonts w:ascii="Arial" w:eastAsia="MS Mincho" w:hAnsi="Arial" w:cs="Arial"/>
          <w:sz w:val="26"/>
          <w:szCs w:val="26"/>
        </w:rPr>
        <w:tab/>
      </w:r>
      <w:r w:rsidR="00667D51" w:rsidRPr="002A11E6">
        <w:rPr>
          <w:rFonts w:ascii="Arial" w:eastAsia="MS Mincho" w:hAnsi="Arial" w:cs="Arial"/>
          <w:sz w:val="26"/>
          <w:szCs w:val="26"/>
        </w:rPr>
        <w:t xml:space="preserve">Перед началом выполнения ремонтных работ с </w:t>
      </w:r>
      <w:r w:rsidR="00917187" w:rsidRPr="002A11E6">
        <w:rPr>
          <w:rFonts w:ascii="Arial" w:eastAsia="MS Mincho" w:hAnsi="Arial" w:cs="Arial"/>
          <w:sz w:val="26"/>
          <w:szCs w:val="26"/>
        </w:rPr>
        <w:t>узлами осциллографа</w:t>
      </w:r>
      <w:r w:rsidR="00667D51" w:rsidRPr="002A11E6">
        <w:rPr>
          <w:rFonts w:ascii="Arial" w:eastAsia="MS Mincho" w:hAnsi="Arial" w:cs="Arial"/>
          <w:sz w:val="26"/>
          <w:szCs w:val="26"/>
        </w:rPr>
        <w:t>, печатными платами, в которые установлены ПП и ИМС, следует выполнить заземление оборудования, оснастки, приборов, инструментов, подлежащих заземлению.</w:t>
      </w:r>
    </w:p>
    <w:p w:rsidR="001C6A6C" w:rsidRPr="002A11E6" w:rsidRDefault="001C6A6C" w:rsidP="00321ECB">
      <w:pPr>
        <w:pStyle w:val="125"/>
        <w:tabs>
          <w:tab w:val="left" w:pos="132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 xml:space="preserve">Замену </w:t>
      </w:r>
      <w:r w:rsidR="006821EE" w:rsidRPr="002A11E6">
        <w:rPr>
          <w:rFonts w:ascii="Arial" w:eastAsia="MS Mincho" w:hAnsi="Arial" w:cs="Arial"/>
          <w:sz w:val="26"/>
          <w:szCs w:val="26"/>
        </w:rPr>
        <w:t xml:space="preserve">элементов </w:t>
      </w:r>
      <w:r w:rsidRPr="002A11E6">
        <w:rPr>
          <w:rFonts w:ascii="Arial" w:eastAsia="MS Mincho" w:hAnsi="Arial" w:cs="Arial"/>
          <w:sz w:val="26"/>
          <w:szCs w:val="26"/>
        </w:rPr>
        <w:t xml:space="preserve">при ремонте осциллографа проводить только при </w:t>
      </w:r>
      <w:r w:rsidR="00233D7B" w:rsidRPr="002A11E6">
        <w:rPr>
          <w:rFonts w:ascii="Arial" w:eastAsia="MS Mincho" w:hAnsi="Arial" w:cs="Arial"/>
          <w:sz w:val="26"/>
          <w:szCs w:val="26"/>
        </w:rPr>
        <w:t>выключенном осциллографе и отсоединенным сетевом шнуре от сети питания</w:t>
      </w:r>
      <w:r w:rsidRPr="002A11E6">
        <w:rPr>
          <w:rFonts w:ascii="Arial" w:eastAsia="MS Mincho" w:hAnsi="Arial" w:cs="Arial"/>
          <w:sz w:val="26"/>
          <w:szCs w:val="26"/>
        </w:rPr>
        <w:t>.</w:t>
      </w:r>
      <w:r w:rsidR="00233D7B" w:rsidRPr="002A11E6">
        <w:rPr>
          <w:rFonts w:ascii="Arial" w:eastAsia="MS Mincho" w:hAnsi="Arial" w:cs="Arial"/>
          <w:sz w:val="26"/>
          <w:szCs w:val="26"/>
        </w:rPr>
        <w:t xml:space="preserve"> Жало </w:t>
      </w:r>
      <w:r w:rsidRPr="002A11E6">
        <w:rPr>
          <w:rFonts w:ascii="Arial" w:eastAsia="MS Mincho" w:hAnsi="Arial" w:cs="Arial"/>
          <w:sz w:val="26"/>
          <w:szCs w:val="26"/>
        </w:rPr>
        <w:t>паяльника должно быть заземлено.</w:t>
      </w:r>
    </w:p>
    <w:p w:rsidR="00321ECB" w:rsidRPr="002A11E6" w:rsidRDefault="00321ECB" w:rsidP="001C6A6C">
      <w:pPr>
        <w:pStyle w:val="a7"/>
        <w:tabs>
          <w:tab w:val="left" w:pos="1170"/>
        </w:tabs>
        <w:spacing w:line="276" w:lineRule="auto"/>
        <w:ind w:firstLine="567"/>
        <w:rPr>
          <w:rFonts w:ascii="Arial" w:hAnsi="Arial" w:cs="Arial"/>
          <w:snapToGrid w:val="0"/>
          <w:sz w:val="26"/>
          <w:szCs w:val="26"/>
        </w:rPr>
      </w:pPr>
      <w:r w:rsidRPr="002A11E6">
        <w:rPr>
          <w:rFonts w:ascii="Arial" w:hAnsi="Arial" w:cs="Arial"/>
          <w:snapToGrid w:val="0"/>
          <w:sz w:val="26"/>
          <w:szCs w:val="26"/>
        </w:rPr>
        <w:t>При проведении ремонта необходимо соблюдать меры защиты узлов, ПП и ИМС от</w:t>
      </w:r>
      <w:r w:rsidR="00E93BCC" w:rsidRPr="002A11E6">
        <w:rPr>
          <w:rFonts w:ascii="Arial" w:hAnsi="Arial" w:cs="Arial"/>
          <w:snapToGrid w:val="0"/>
          <w:sz w:val="26"/>
          <w:szCs w:val="26"/>
        </w:rPr>
        <w:t> </w:t>
      </w:r>
      <w:r w:rsidRPr="002A11E6">
        <w:rPr>
          <w:rFonts w:ascii="Arial" w:hAnsi="Arial" w:cs="Arial"/>
          <w:snapToGrid w:val="0"/>
          <w:sz w:val="26"/>
          <w:szCs w:val="26"/>
        </w:rPr>
        <w:t>воздействия статического электричества, от перегрева элементов и</w:t>
      </w:r>
      <w:r w:rsidR="00255796" w:rsidRPr="002A11E6">
        <w:rPr>
          <w:rFonts w:ascii="Arial" w:hAnsi="Arial" w:cs="Arial"/>
          <w:snapToGrid w:val="0"/>
          <w:sz w:val="26"/>
          <w:szCs w:val="26"/>
        </w:rPr>
        <w:t xml:space="preserve"> узлов при монтаже и демонтаже,</w:t>
      </w:r>
      <w:r w:rsidR="001C768C" w:rsidRPr="002A11E6">
        <w:rPr>
          <w:rFonts w:ascii="Arial" w:hAnsi="Arial" w:cs="Arial"/>
          <w:snapToGrid w:val="0"/>
          <w:sz w:val="26"/>
          <w:szCs w:val="26"/>
        </w:rPr>
        <w:t xml:space="preserve"> а также</w:t>
      </w:r>
      <w:r w:rsidR="00255796" w:rsidRPr="002A11E6">
        <w:rPr>
          <w:rFonts w:ascii="Arial" w:hAnsi="Arial" w:cs="Arial"/>
          <w:snapToGrid w:val="0"/>
          <w:sz w:val="26"/>
          <w:szCs w:val="26"/>
        </w:rPr>
        <w:t xml:space="preserve"> механических повреждений.</w:t>
      </w:r>
    </w:p>
    <w:p w:rsidR="00011E7D" w:rsidRPr="002A11E6" w:rsidRDefault="00011E7D" w:rsidP="00995FBB">
      <w:pPr>
        <w:pStyle w:val="125"/>
        <w:tabs>
          <w:tab w:val="left" w:pos="1248"/>
        </w:tabs>
        <w:ind w:firstLine="566"/>
        <w:rPr>
          <w:rFonts w:ascii="Arial" w:eastAsia="MS Mincho" w:hAnsi="Arial" w:cs="Arial"/>
          <w:sz w:val="8"/>
          <w:szCs w:val="8"/>
        </w:rPr>
      </w:pPr>
    </w:p>
    <w:p w:rsidR="0088128F" w:rsidRPr="002A11E6" w:rsidRDefault="00995FBB" w:rsidP="00DC34FD">
      <w:pPr>
        <w:pStyle w:val="125"/>
        <w:tabs>
          <w:tab w:val="left" w:pos="1134"/>
        </w:tabs>
        <w:ind w:firstLine="566"/>
        <w:rPr>
          <w:rFonts w:ascii="Arial" w:hAnsi="Arial" w:cs="Arial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>5.3</w:t>
      </w:r>
      <w:r w:rsidRPr="002A11E6">
        <w:rPr>
          <w:rFonts w:ascii="Arial" w:eastAsia="MS Mincho" w:hAnsi="Arial" w:cs="Arial"/>
          <w:sz w:val="26"/>
          <w:szCs w:val="26"/>
        </w:rPr>
        <w:tab/>
      </w:r>
      <w:r w:rsidR="00CA5EC8" w:rsidRPr="002A11E6">
        <w:rPr>
          <w:rFonts w:ascii="Arial" w:eastAsia="MS Mincho" w:hAnsi="Arial" w:cs="Arial"/>
          <w:sz w:val="26"/>
          <w:szCs w:val="26"/>
        </w:rPr>
        <w:t>Перечень в</w:t>
      </w:r>
      <w:r w:rsidR="0088128F" w:rsidRPr="002A11E6">
        <w:rPr>
          <w:rFonts w:ascii="Arial" w:hAnsi="Arial" w:cs="Arial"/>
          <w:sz w:val="26"/>
          <w:szCs w:val="26"/>
        </w:rPr>
        <w:t>озможны</w:t>
      </w:r>
      <w:r w:rsidR="00CA5EC8" w:rsidRPr="002A11E6">
        <w:rPr>
          <w:rFonts w:ascii="Arial" w:hAnsi="Arial" w:cs="Arial"/>
          <w:sz w:val="26"/>
          <w:szCs w:val="26"/>
        </w:rPr>
        <w:t>х</w:t>
      </w:r>
      <w:r w:rsidR="0088128F" w:rsidRPr="002A11E6">
        <w:rPr>
          <w:rFonts w:ascii="Arial" w:hAnsi="Arial" w:cs="Arial"/>
          <w:sz w:val="26"/>
          <w:szCs w:val="26"/>
        </w:rPr>
        <w:t xml:space="preserve"> неисправност</w:t>
      </w:r>
      <w:r w:rsidR="00CA5EC8" w:rsidRPr="002A11E6">
        <w:rPr>
          <w:rFonts w:ascii="Arial" w:hAnsi="Arial" w:cs="Arial"/>
          <w:sz w:val="26"/>
          <w:szCs w:val="26"/>
        </w:rPr>
        <w:t>ей</w:t>
      </w:r>
      <w:r w:rsidR="0088128F" w:rsidRPr="002A11E6">
        <w:rPr>
          <w:rFonts w:ascii="Arial" w:hAnsi="Arial" w:cs="Arial"/>
          <w:sz w:val="26"/>
          <w:szCs w:val="26"/>
        </w:rPr>
        <w:t xml:space="preserve"> </w:t>
      </w:r>
      <w:r w:rsidR="0088128F" w:rsidRPr="002A11E6">
        <w:rPr>
          <w:rFonts w:ascii="Arial" w:hAnsi="Arial" w:cs="Arial"/>
          <w:snapToGrid w:val="0"/>
          <w:sz w:val="26"/>
          <w:szCs w:val="26"/>
        </w:rPr>
        <w:t>осциллографа</w:t>
      </w:r>
      <w:r w:rsidR="00CA5EC8" w:rsidRPr="002A11E6">
        <w:rPr>
          <w:rFonts w:ascii="Arial" w:hAnsi="Arial" w:cs="Arial"/>
          <w:snapToGrid w:val="0"/>
          <w:sz w:val="26"/>
          <w:szCs w:val="26"/>
        </w:rPr>
        <w:t>, которые могут быть устранены оператором,</w:t>
      </w:r>
      <w:r w:rsidR="00DC34FD" w:rsidRPr="002A11E6">
        <w:rPr>
          <w:rFonts w:ascii="Arial" w:hAnsi="Arial" w:cs="Arial"/>
          <w:sz w:val="26"/>
          <w:szCs w:val="26"/>
        </w:rPr>
        <w:t xml:space="preserve"> приведен</w:t>
      </w:r>
      <w:r w:rsidR="0088128F" w:rsidRPr="002A11E6">
        <w:rPr>
          <w:rFonts w:ascii="Arial" w:hAnsi="Arial" w:cs="Arial"/>
          <w:sz w:val="26"/>
          <w:szCs w:val="26"/>
        </w:rPr>
        <w:t xml:space="preserve"> в таблице </w:t>
      </w:r>
      <w:r w:rsidR="00B36ABC" w:rsidRPr="002A11E6">
        <w:rPr>
          <w:rFonts w:ascii="Arial" w:hAnsi="Arial" w:cs="Arial"/>
          <w:sz w:val="26"/>
          <w:szCs w:val="26"/>
        </w:rPr>
        <w:t>5.1</w:t>
      </w:r>
      <w:r w:rsidR="0088128F" w:rsidRPr="002A11E6">
        <w:rPr>
          <w:rFonts w:ascii="Arial" w:hAnsi="Arial" w:cs="Arial"/>
          <w:sz w:val="26"/>
          <w:szCs w:val="26"/>
        </w:rPr>
        <w:t>.</w:t>
      </w:r>
    </w:p>
    <w:p w:rsidR="00E82A4B" w:rsidRPr="002A11E6" w:rsidRDefault="00E82A4B" w:rsidP="00840651">
      <w:pPr>
        <w:pStyle w:val="125"/>
        <w:spacing w:before="40" w:after="80"/>
        <w:ind w:firstLine="544"/>
        <w:rPr>
          <w:rFonts w:ascii="Arial" w:eastAsia="MS Mincho" w:hAnsi="Arial" w:cs="Arial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 xml:space="preserve">Таблица </w:t>
      </w:r>
      <w:r w:rsidR="00B36ABC" w:rsidRPr="002A11E6">
        <w:rPr>
          <w:rFonts w:ascii="Arial" w:eastAsia="MS Mincho" w:hAnsi="Arial" w:cs="Arial"/>
          <w:sz w:val="26"/>
          <w:szCs w:val="26"/>
        </w:rPr>
        <w:t>5.1</w:t>
      </w:r>
    </w:p>
    <w:tbl>
      <w:tblPr>
        <w:tblW w:w="10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8"/>
        <w:gridCol w:w="4039"/>
        <w:gridCol w:w="2645"/>
      </w:tblGrid>
      <w:tr w:rsidR="00E82A4B" w:rsidRPr="002A11E6" w:rsidTr="00A16AEF">
        <w:tblPrEx>
          <w:tblCellMar>
            <w:top w:w="0" w:type="dxa"/>
            <w:bottom w:w="0" w:type="dxa"/>
          </w:tblCellMar>
        </w:tblPrEx>
        <w:trPr>
          <w:trHeight w:val="445"/>
          <w:jc w:val="center"/>
        </w:trPr>
        <w:tc>
          <w:tcPr>
            <w:tcW w:w="3478" w:type="dxa"/>
          </w:tcPr>
          <w:p w:rsidR="00E82A4B" w:rsidRPr="002A11E6" w:rsidRDefault="004D15A9" w:rsidP="004D15A9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Возможная неисправность</w:t>
            </w:r>
          </w:p>
        </w:tc>
        <w:tc>
          <w:tcPr>
            <w:tcW w:w="4039" w:type="dxa"/>
          </w:tcPr>
          <w:p w:rsidR="00E82A4B" w:rsidRPr="002A11E6" w:rsidRDefault="00EA655B" w:rsidP="004D15A9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 xml:space="preserve">Вероятная </w:t>
            </w:r>
            <w:r w:rsidR="00E82A4B" w:rsidRPr="002A11E6">
              <w:rPr>
                <w:rFonts w:ascii="Arial" w:eastAsia="MS Mincho" w:hAnsi="Arial" w:cs="Arial"/>
                <w:sz w:val="26"/>
                <w:szCs w:val="26"/>
              </w:rPr>
              <w:t xml:space="preserve"> причина</w:t>
            </w:r>
          </w:p>
        </w:tc>
        <w:tc>
          <w:tcPr>
            <w:tcW w:w="2645" w:type="dxa"/>
          </w:tcPr>
          <w:p w:rsidR="00E82A4B" w:rsidRPr="002A11E6" w:rsidRDefault="004D15A9" w:rsidP="004D15A9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Метод устранения</w:t>
            </w:r>
          </w:p>
        </w:tc>
      </w:tr>
      <w:tr w:rsidR="00E82A4B" w:rsidRPr="002A11E6" w:rsidTr="00A16AEF">
        <w:tblPrEx>
          <w:tblCellMar>
            <w:top w:w="0" w:type="dxa"/>
            <w:bottom w:w="0" w:type="dxa"/>
          </w:tblCellMar>
        </w:tblPrEx>
        <w:trPr>
          <w:trHeight w:val="850"/>
          <w:jc w:val="center"/>
        </w:trPr>
        <w:tc>
          <w:tcPr>
            <w:tcW w:w="3478" w:type="dxa"/>
          </w:tcPr>
          <w:p w:rsidR="00E82A4B" w:rsidRPr="002A11E6" w:rsidRDefault="00E82A4B" w:rsidP="00DC5FC5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При включении осцилло</w:t>
            </w:r>
            <w:r w:rsidR="00DC5FC5" w:rsidRPr="002A11E6">
              <w:rPr>
                <w:rFonts w:ascii="Arial" w:eastAsia="MS Mincho" w:hAnsi="Arial" w:cs="Arial"/>
                <w:sz w:val="26"/>
                <w:szCs w:val="26"/>
              </w:rPr>
              <w:t>-</w:t>
            </w:r>
            <w:r w:rsidRPr="002A11E6">
              <w:rPr>
                <w:rFonts w:ascii="Arial" w:eastAsia="MS Mincho" w:hAnsi="Arial" w:cs="Arial"/>
                <w:sz w:val="26"/>
                <w:szCs w:val="26"/>
              </w:rPr>
              <w:t xml:space="preserve">графа не загорается индикатор </w:t>
            </w:r>
            <w:r w:rsidRPr="00EE1334">
              <w:rPr>
                <w:rFonts w:ascii="Arial Narrow" w:eastAsia="MS Mincho" w:hAnsi="Arial Narrow" w:cs="Arial"/>
                <w:sz w:val="26"/>
                <w:szCs w:val="26"/>
              </w:rPr>
              <w:t>«</w:t>
            </w:r>
            <w:r w:rsidR="001252A6" w:rsidRPr="00EE1334">
              <w:rPr>
                <w:rFonts w:ascii="Arial Narrow" w:eastAsia="MS Mincho" w:hAnsi="Arial Narrow" w:cs="Arial"/>
                <w:b/>
                <w:sz w:val="26"/>
                <w:szCs w:val="26"/>
              </w:rPr>
              <w:t>ВКЛ/ОТКЛ</w:t>
            </w:r>
            <w:r w:rsidRPr="00EE1334">
              <w:rPr>
                <w:rFonts w:ascii="Arial Narrow" w:eastAsia="MS Mincho" w:hAnsi="Arial Narrow" w:cs="Arial"/>
                <w:b/>
                <w:bCs/>
                <w:sz w:val="26"/>
                <w:szCs w:val="26"/>
              </w:rPr>
              <w:t>»</w:t>
            </w:r>
          </w:p>
        </w:tc>
        <w:tc>
          <w:tcPr>
            <w:tcW w:w="4039" w:type="dxa"/>
          </w:tcPr>
          <w:p w:rsidR="00E82A4B" w:rsidRPr="002A11E6" w:rsidRDefault="00E82A4B" w:rsidP="00995FBB">
            <w:pPr>
              <w:spacing w:before="40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1 Неисправен сетевой шнур</w:t>
            </w:r>
            <w:r w:rsidR="00DF2F98">
              <w:rPr>
                <w:rFonts w:ascii="Arial" w:eastAsia="MS Mincho" w:hAnsi="Arial" w:cs="Arial"/>
                <w:sz w:val="26"/>
                <w:szCs w:val="26"/>
              </w:rPr>
              <w:t>.</w:t>
            </w:r>
          </w:p>
          <w:p w:rsidR="00E82A4B" w:rsidRPr="002A11E6" w:rsidRDefault="00E82A4B" w:rsidP="00995FBB">
            <w:pPr>
              <w:spacing w:before="40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2 Перегорели вставки плавкие</w:t>
            </w:r>
          </w:p>
          <w:p w:rsidR="00E82A4B" w:rsidRPr="002A11E6" w:rsidRDefault="00E82A4B" w:rsidP="00995FBB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  <w:tc>
          <w:tcPr>
            <w:tcW w:w="2645" w:type="dxa"/>
          </w:tcPr>
          <w:p w:rsidR="00E82A4B" w:rsidRPr="002A11E6" w:rsidRDefault="00E82A4B" w:rsidP="00995FBB">
            <w:pPr>
              <w:spacing w:before="40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Заменить</w:t>
            </w:r>
          </w:p>
          <w:p w:rsidR="00E82A4B" w:rsidRPr="002A11E6" w:rsidRDefault="00E82A4B" w:rsidP="00995FBB">
            <w:pPr>
              <w:spacing w:before="40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Заменить</w:t>
            </w:r>
          </w:p>
          <w:p w:rsidR="00E82A4B" w:rsidRPr="002A11E6" w:rsidRDefault="00E82A4B" w:rsidP="00995FBB">
            <w:pPr>
              <w:pStyle w:val="a7"/>
              <w:spacing w:before="40" w:line="240" w:lineRule="auto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</w:tbl>
    <w:p w:rsidR="00785E0D" w:rsidRPr="002A11E6" w:rsidRDefault="00785E0D" w:rsidP="00785E0D">
      <w:pPr>
        <w:pStyle w:val="125"/>
        <w:spacing w:line="276" w:lineRule="auto"/>
        <w:ind w:firstLine="567"/>
        <w:rPr>
          <w:rFonts w:ascii="Arial" w:hAnsi="Arial" w:cs="Arial"/>
          <w:snapToGrid w:val="0"/>
          <w:sz w:val="12"/>
          <w:szCs w:val="12"/>
        </w:rPr>
      </w:pPr>
    </w:p>
    <w:p w:rsidR="00E82A4B" w:rsidRPr="00797057" w:rsidRDefault="00DE12AF" w:rsidP="007202F8">
      <w:pPr>
        <w:pStyle w:val="20"/>
        <w:tabs>
          <w:tab w:val="left" w:pos="1134"/>
        </w:tabs>
        <w:spacing w:before="120" w:after="0"/>
        <w:ind w:firstLine="567"/>
        <w:rPr>
          <w:rFonts w:eastAsia="MS Mincho"/>
          <w:sz w:val="30"/>
          <w:szCs w:val="30"/>
        </w:rPr>
      </w:pPr>
      <w:bookmarkStart w:id="62" w:name="_Toc224455379"/>
      <w:r>
        <w:rPr>
          <w:rFonts w:eastAsia="MS Mincho"/>
          <w:sz w:val="28"/>
        </w:rPr>
        <w:br w:type="page"/>
      </w:r>
      <w:bookmarkStart w:id="63" w:name="_Toc497122245"/>
      <w:r w:rsidR="00ED7C81" w:rsidRPr="00797057">
        <w:rPr>
          <w:rFonts w:eastAsia="MS Mincho"/>
          <w:sz w:val="30"/>
          <w:szCs w:val="30"/>
        </w:rPr>
        <w:lastRenderedPageBreak/>
        <w:t>6</w:t>
      </w:r>
      <w:r w:rsidR="00ED7C81" w:rsidRPr="00797057">
        <w:rPr>
          <w:rFonts w:eastAsia="MS Mincho"/>
          <w:sz w:val="30"/>
          <w:szCs w:val="30"/>
        </w:rPr>
        <w:tab/>
      </w:r>
      <w:r w:rsidR="00E82A4B" w:rsidRPr="00797057">
        <w:rPr>
          <w:rFonts w:eastAsia="MS Mincho"/>
          <w:sz w:val="30"/>
          <w:szCs w:val="30"/>
        </w:rPr>
        <w:t>Хранение</w:t>
      </w:r>
      <w:bookmarkEnd w:id="62"/>
      <w:bookmarkEnd w:id="63"/>
    </w:p>
    <w:p w:rsidR="00E82A4B" w:rsidRPr="007D6EB9" w:rsidRDefault="00E82A4B" w:rsidP="00EC6D10">
      <w:pPr>
        <w:pStyle w:val="a7"/>
        <w:spacing w:line="240" w:lineRule="auto"/>
        <w:ind w:firstLine="546"/>
        <w:rPr>
          <w:rFonts w:eastAsia="MS Mincho"/>
          <w:sz w:val="16"/>
          <w:szCs w:val="16"/>
        </w:rPr>
      </w:pPr>
    </w:p>
    <w:p w:rsidR="00E82A4B" w:rsidRPr="00D11A3F" w:rsidRDefault="00E96BDD" w:rsidP="00430682">
      <w:pPr>
        <w:tabs>
          <w:tab w:val="left" w:pos="117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797057">
        <w:rPr>
          <w:rFonts w:ascii="Arial" w:eastAsia="MS Mincho" w:hAnsi="Arial" w:cs="Arial"/>
          <w:sz w:val="26"/>
          <w:szCs w:val="26"/>
        </w:rPr>
        <w:t>6.1</w:t>
      </w:r>
      <w:r w:rsidR="00430682" w:rsidRPr="00797057">
        <w:rPr>
          <w:rFonts w:ascii="Arial" w:eastAsia="MS Mincho" w:hAnsi="Arial" w:cs="Arial"/>
          <w:sz w:val="26"/>
          <w:szCs w:val="26"/>
        </w:rPr>
        <w:tab/>
      </w:r>
      <w:r w:rsidR="00E82A4B" w:rsidRPr="00D11A3F">
        <w:rPr>
          <w:rFonts w:ascii="Arial" w:eastAsia="MS Mincho" w:hAnsi="Arial" w:cs="Arial"/>
          <w:sz w:val="26"/>
          <w:szCs w:val="26"/>
        </w:rPr>
        <w:t xml:space="preserve">При хранении осциллограф размещать в рабочем положении на стеллаже в </w:t>
      </w:r>
      <w:r w:rsidR="00DB0C7E" w:rsidRPr="00D11A3F">
        <w:rPr>
          <w:rFonts w:ascii="Arial" w:eastAsia="MS Mincho" w:hAnsi="Arial" w:cs="Arial"/>
          <w:sz w:val="26"/>
          <w:szCs w:val="26"/>
        </w:rPr>
        <w:t>упаковке</w:t>
      </w:r>
      <w:r w:rsidR="00D11A3F" w:rsidRPr="00D11A3F">
        <w:rPr>
          <w:rFonts w:ascii="Arial" w:eastAsia="MS Mincho" w:hAnsi="Arial" w:cs="Arial"/>
          <w:sz w:val="26"/>
          <w:szCs w:val="26"/>
        </w:rPr>
        <w:t>,</w:t>
      </w:r>
      <w:r w:rsidR="00E82A4B" w:rsidRPr="00D11A3F">
        <w:rPr>
          <w:rFonts w:ascii="Arial" w:eastAsia="MS Mincho" w:hAnsi="Arial" w:cs="Arial"/>
          <w:sz w:val="26"/>
          <w:szCs w:val="26"/>
        </w:rPr>
        <w:t xml:space="preserve"> </w:t>
      </w:r>
      <w:r w:rsidR="00D11A3F" w:rsidRPr="00D11A3F">
        <w:rPr>
          <w:rFonts w:ascii="Arial" w:eastAsia="MS Mincho" w:hAnsi="Arial" w:cs="Arial"/>
          <w:sz w:val="26"/>
          <w:szCs w:val="26"/>
        </w:rPr>
        <w:t xml:space="preserve">расстояние </w:t>
      </w:r>
      <w:r w:rsidR="00E82A4B" w:rsidRPr="00D11A3F">
        <w:rPr>
          <w:rFonts w:ascii="Arial" w:eastAsia="MS Mincho" w:hAnsi="Arial" w:cs="Arial"/>
          <w:sz w:val="26"/>
          <w:szCs w:val="26"/>
        </w:rPr>
        <w:t>от отопительных устройств</w:t>
      </w:r>
      <w:r w:rsidR="00D11A3F" w:rsidRPr="00D11A3F">
        <w:rPr>
          <w:rFonts w:ascii="Arial" w:eastAsia="MS Mincho" w:hAnsi="Arial" w:cs="Arial"/>
          <w:sz w:val="26"/>
          <w:szCs w:val="26"/>
        </w:rPr>
        <w:t xml:space="preserve"> должно быть не</w:t>
      </w:r>
      <w:r w:rsidR="00394436">
        <w:rPr>
          <w:rFonts w:ascii="Arial" w:eastAsia="MS Mincho" w:hAnsi="Arial" w:cs="Arial"/>
          <w:sz w:val="26"/>
          <w:szCs w:val="26"/>
        </w:rPr>
        <w:t> </w:t>
      </w:r>
      <w:r w:rsidR="00D11A3F" w:rsidRPr="00D11A3F">
        <w:rPr>
          <w:rFonts w:ascii="Arial" w:eastAsia="MS Mincho" w:hAnsi="Arial" w:cs="Arial"/>
          <w:sz w:val="26"/>
          <w:szCs w:val="26"/>
        </w:rPr>
        <w:t>менее 1,5 м</w:t>
      </w:r>
      <w:r w:rsidR="00E82A4B" w:rsidRPr="00D11A3F">
        <w:rPr>
          <w:rFonts w:ascii="Arial" w:eastAsia="MS Mincho" w:hAnsi="Arial" w:cs="Arial"/>
          <w:sz w:val="26"/>
          <w:szCs w:val="26"/>
        </w:rPr>
        <w:t>.</w:t>
      </w:r>
    </w:p>
    <w:p w:rsidR="00E82A4B" w:rsidRPr="00797057" w:rsidRDefault="00D465EC" w:rsidP="00430682">
      <w:pPr>
        <w:tabs>
          <w:tab w:val="left" w:pos="117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797057">
        <w:rPr>
          <w:rFonts w:ascii="Arial" w:eastAsia="MS Mincho" w:hAnsi="Arial" w:cs="Arial"/>
          <w:sz w:val="26"/>
          <w:szCs w:val="26"/>
        </w:rPr>
        <w:t>6.2</w:t>
      </w:r>
      <w:r w:rsidR="00430682" w:rsidRPr="00797057">
        <w:rPr>
          <w:rFonts w:ascii="Arial" w:eastAsia="MS Mincho" w:hAnsi="Arial" w:cs="Arial"/>
          <w:sz w:val="26"/>
          <w:szCs w:val="26"/>
        </w:rPr>
        <w:tab/>
      </w:r>
      <w:r w:rsidR="00E82A4B" w:rsidRPr="00797057">
        <w:rPr>
          <w:rFonts w:ascii="Arial" w:eastAsia="MS Mincho" w:hAnsi="Arial" w:cs="Arial"/>
          <w:sz w:val="26"/>
          <w:szCs w:val="26"/>
        </w:rPr>
        <w:t>Осциллограф до введения в эксплуатацию должен храниться в условиях отапливаемого хранилища в упаковке изготовителя при температуре окружающего воздуха от</w:t>
      </w:r>
      <w:r w:rsidR="00F07F50" w:rsidRPr="00797057">
        <w:rPr>
          <w:rFonts w:ascii="Arial" w:eastAsia="MS Mincho" w:hAnsi="Arial" w:cs="Arial"/>
          <w:sz w:val="26"/>
          <w:szCs w:val="26"/>
        </w:rPr>
        <w:t> </w:t>
      </w:r>
      <w:r w:rsidR="00E82A4B" w:rsidRPr="00797057">
        <w:rPr>
          <w:rFonts w:ascii="Arial" w:eastAsia="MS Mincho" w:hAnsi="Arial" w:cs="Arial"/>
          <w:sz w:val="26"/>
          <w:szCs w:val="26"/>
        </w:rPr>
        <w:t>плюс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D3454B" w:rsidRPr="00797057">
        <w:rPr>
          <w:rFonts w:ascii="Arial" w:eastAsia="MS Mincho" w:hAnsi="Arial" w:cs="Arial"/>
          <w:sz w:val="26"/>
          <w:szCs w:val="26"/>
        </w:rPr>
        <w:t>5 </w:t>
      </w:r>
      <w:r w:rsidR="00D345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D3454B" w:rsidRPr="00797057">
        <w:rPr>
          <w:rFonts w:ascii="Arial" w:eastAsia="MS Mincho" w:hAnsi="Arial" w:cs="Arial"/>
          <w:sz w:val="26"/>
          <w:szCs w:val="26"/>
        </w:rPr>
        <w:t xml:space="preserve">С </w:t>
      </w:r>
      <w:r w:rsidR="000F78D1" w:rsidRPr="00797057">
        <w:rPr>
          <w:rFonts w:ascii="Arial" w:eastAsia="MS Mincho" w:hAnsi="Arial" w:cs="Arial"/>
          <w:sz w:val="26"/>
          <w:szCs w:val="26"/>
        </w:rPr>
        <w:t>до плюс </w:t>
      </w:r>
      <w:r w:rsidR="00E82A4B" w:rsidRPr="00797057">
        <w:rPr>
          <w:rFonts w:ascii="Arial" w:eastAsia="MS Mincho" w:hAnsi="Arial" w:cs="Arial"/>
          <w:sz w:val="26"/>
          <w:szCs w:val="26"/>
        </w:rPr>
        <w:t>40 </w:t>
      </w:r>
      <w:r w:rsidR="00E82A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E82A4B" w:rsidRPr="00797057">
        <w:rPr>
          <w:rFonts w:ascii="Arial" w:eastAsia="MS Mincho" w:hAnsi="Arial" w:cs="Arial"/>
          <w:sz w:val="26"/>
          <w:szCs w:val="26"/>
        </w:rPr>
        <w:t>С и относительной влажности возду</w:t>
      </w:r>
      <w:r w:rsidR="000F78D1" w:rsidRPr="00797057">
        <w:rPr>
          <w:rFonts w:ascii="Arial" w:eastAsia="MS Mincho" w:hAnsi="Arial" w:cs="Arial"/>
          <w:sz w:val="26"/>
          <w:szCs w:val="26"/>
        </w:rPr>
        <w:t>ха до 80 % при температуре плюс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E82A4B" w:rsidRPr="00797057">
        <w:rPr>
          <w:rFonts w:ascii="Arial" w:eastAsia="MS Mincho" w:hAnsi="Arial" w:cs="Arial"/>
          <w:sz w:val="26"/>
          <w:szCs w:val="26"/>
        </w:rPr>
        <w:t>25 </w:t>
      </w:r>
      <w:r w:rsidR="00E82A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E82A4B" w:rsidRPr="00797057">
        <w:rPr>
          <w:rFonts w:ascii="Arial" w:eastAsia="MS Mincho" w:hAnsi="Arial" w:cs="Arial"/>
          <w:sz w:val="26"/>
          <w:szCs w:val="26"/>
        </w:rPr>
        <w:t>С.</w:t>
      </w:r>
    </w:p>
    <w:p w:rsidR="00E82A4B" w:rsidRPr="00797057" w:rsidRDefault="004E12E8" w:rsidP="00430682">
      <w:pPr>
        <w:pStyle w:val="a7"/>
        <w:tabs>
          <w:tab w:val="left" w:pos="1170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97057">
        <w:rPr>
          <w:rFonts w:ascii="Arial" w:eastAsia="MS Mincho" w:hAnsi="Arial" w:cs="Arial"/>
          <w:sz w:val="26"/>
          <w:szCs w:val="26"/>
        </w:rPr>
        <w:t>6</w:t>
      </w:r>
      <w:r w:rsidR="00E82A4B" w:rsidRPr="00797057">
        <w:rPr>
          <w:rFonts w:ascii="Arial" w:eastAsia="MS Mincho" w:hAnsi="Arial" w:cs="Arial"/>
          <w:sz w:val="26"/>
          <w:szCs w:val="26"/>
        </w:rPr>
        <w:t>.3</w:t>
      </w:r>
      <w:r w:rsidR="00430682" w:rsidRPr="00797057">
        <w:rPr>
          <w:rFonts w:ascii="Arial" w:eastAsia="MS Mincho" w:hAnsi="Arial" w:cs="Arial"/>
          <w:sz w:val="26"/>
          <w:szCs w:val="26"/>
        </w:rPr>
        <w:tab/>
      </w:r>
      <w:r w:rsidR="00E82A4B" w:rsidRPr="00797057">
        <w:rPr>
          <w:rFonts w:ascii="Arial" w:eastAsia="MS Mincho" w:hAnsi="Arial" w:cs="Arial"/>
          <w:sz w:val="26"/>
          <w:szCs w:val="26"/>
        </w:rPr>
        <w:t>Хранить осциллограф без упаковки следует при температуре</w:t>
      </w:r>
      <w:r w:rsidR="000F78D1" w:rsidRPr="00797057">
        <w:rPr>
          <w:rFonts w:ascii="Arial" w:eastAsia="MS Mincho" w:hAnsi="Arial" w:cs="Arial"/>
          <w:sz w:val="26"/>
          <w:szCs w:val="26"/>
        </w:rPr>
        <w:t xml:space="preserve"> окружающего воздуха от плюс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D3454B" w:rsidRPr="00797057">
        <w:rPr>
          <w:rFonts w:ascii="Arial" w:eastAsia="MS Mincho" w:hAnsi="Arial" w:cs="Arial"/>
          <w:sz w:val="26"/>
          <w:szCs w:val="26"/>
        </w:rPr>
        <w:t>10 </w:t>
      </w:r>
      <w:r w:rsidR="00D345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D3454B" w:rsidRPr="00797057">
        <w:rPr>
          <w:rFonts w:ascii="Arial" w:eastAsia="MS Mincho" w:hAnsi="Arial" w:cs="Arial"/>
          <w:sz w:val="26"/>
          <w:szCs w:val="26"/>
        </w:rPr>
        <w:t xml:space="preserve">С </w:t>
      </w:r>
      <w:r w:rsidR="000F78D1" w:rsidRPr="00797057">
        <w:rPr>
          <w:rFonts w:ascii="Arial" w:eastAsia="MS Mincho" w:hAnsi="Arial" w:cs="Arial"/>
          <w:sz w:val="26"/>
          <w:szCs w:val="26"/>
        </w:rPr>
        <w:t>до плюс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E82A4B" w:rsidRPr="00797057">
        <w:rPr>
          <w:rFonts w:ascii="Arial" w:eastAsia="MS Mincho" w:hAnsi="Arial" w:cs="Arial"/>
          <w:sz w:val="26"/>
          <w:szCs w:val="26"/>
        </w:rPr>
        <w:t>35 </w:t>
      </w:r>
      <w:r w:rsidR="00E82A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E82A4B" w:rsidRPr="00797057">
        <w:rPr>
          <w:rFonts w:ascii="Arial" w:eastAsia="MS Mincho" w:hAnsi="Arial" w:cs="Arial"/>
          <w:sz w:val="26"/>
          <w:szCs w:val="26"/>
        </w:rPr>
        <w:t>С и отн</w:t>
      </w:r>
      <w:r w:rsidR="000F78D1" w:rsidRPr="00797057">
        <w:rPr>
          <w:rFonts w:ascii="Arial" w:eastAsia="MS Mincho" w:hAnsi="Arial" w:cs="Arial"/>
          <w:sz w:val="26"/>
          <w:szCs w:val="26"/>
        </w:rPr>
        <w:t xml:space="preserve">осительной влажности воздуха </w:t>
      </w:r>
      <w:r w:rsidR="00F07F50" w:rsidRPr="00797057">
        <w:rPr>
          <w:rFonts w:ascii="Arial" w:eastAsia="MS Mincho" w:hAnsi="Arial" w:cs="Arial"/>
          <w:sz w:val="26"/>
          <w:szCs w:val="26"/>
        </w:rPr>
        <w:t xml:space="preserve">не более </w:t>
      </w:r>
      <w:r w:rsidR="000F78D1" w:rsidRPr="00797057">
        <w:rPr>
          <w:rFonts w:ascii="Arial" w:eastAsia="MS Mincho" w:hAnsi="Arial" w:cs="Arial"/>
          <w:sz w:val="26"/>
          <w:szCs w:val="26"/>
        </w:rPr>
        <w:t>80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E82A4B" w:rsidRPr="00797057">
        <w:rPr>
          <w:rFonts w:ascii="Arial" w:eastAsia="MS Mincho" w:hAnsi="Arial" w:cs="Arial"/>
          <w:sz w:val="26"/>
          <w:szCs w:val="26"/>
        </w:rPr>
        <w:t>% при температуре пл</w:t>
      </w:r>
      <w:r w:rsidR="000F78D1" w:rsidRPr="00797057">
        <w:rPr>
          <w:rFonts w:ascii="Arial" w:eastAsia="MS Mincho" w:hAnsi="Arial" w:cs="Arial"/>
          <w:sz w:val="26"/>
          <w:szCs w:val="26"/>
        </w:rPr>
        <w:t>юс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E82A4B" w:rsidRPr="00797057">
        <w:rPr>
          <w:rFonts w:ascii="Arial" w:eastAsia="MS Mincho" w:hAnsi="Arial" w:cs="Arial"/>
          <w:sz w:val="26"/>
          <w:szCs w:val="26"/>
        </w:rPr>
        <w:t>25 </w:t>
      </w:r>
      <w:r w:rsidR="00E82A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E82A4B" w:rsidRPr="00797057">
        <w:rPr>
          <w:rFonts w:ascii="Arial" w:eastAsia="MS Mincho" w:hAnsi="Arial" w:cs="Arial"/>
          <w:sz w:val="26"/>
          <w:szCs w:val="26"/>
        </w:rPr>
        <w:t>С.</w:t>
      </w:r>
    </w:p>
    <w:p w:rsidR="00E82A4B" w:rsidRPr="00797057" w:rsidRDefault="00E82A4B" w:rsidP="00571AB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97057">
        <w:rPr>
          <w:rFonts w:ascii="Arial" w:eastAsia="MS Mincho" w:hAnsi="Arial" w:cs="Arial"/>
          <w:sz w:val="26"/>
          <w:szCs w:val="26"/>
        </w:rPr>
        <w:t xml:space="preserve">В помещениях для хранения </w:t>
      </w:r>
      <w:r w:rsidR="00613B0B" w:rsidRPr="00797057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797057">
        <w:rPr>
          <w:rFonts w:ascii="Arial" w:eastAsia="MS Mincho" w:hAnsi="Arial" w:cs="Arial"/>
          <w:sz w:val="26"/>
          <w:szCs w:val="26"/>
        </w:rPr>
        <w:t>содержание пыли, паров кислот и щелочей, агрессивных газов и других вредных примесей, вызывающих коррозию, не должно превышать содержание коррозионно-активных агентов для атмосферы типа 1 по ГОСТ</w:t>
      </w:r>
      <w:r w:rsidR="00613B0B" w:rsidRPr="00797057">
        <w:rPr>
          <w:rFonts w:ascii="Arial" w:eastAsia="MS Mincho" w:hAnsi="Arial" w:cs="Arial"/>
          <w:sz w:val="26"/>
          <w:szCs w:val="26"/>
        </w:rPr>
        <w:t> </w:t>
      </w:r>
      <w:r w:rsidRPr="00797057">
        <w:rPr>
          <w:rFonts w:ascii="Arial" w:eastAsia="MS Mincho" w:hAnsi="Arial" w:cs="Arial"/>
          <w:sz w:val="26"/>
          <w:szCs w:val="26"/>
        </w:rPr>
        <w:t>15150-69.</w:t>
      </w:r>
    </w:p>
    <w:p w:rsidR="00E82A4B" w:rsidRPr="00797057" w:rsidRDefault="004E12E8" w:rsidP="00430682">
      <w:pPr>
        <w:pStyle w:val="a7"/>
        <w:tabs>
          <w:tab w:val="left" w:pos="1170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97057">
        <w:rPr>
          <w:rFonts w:ascii="Arial" w:eastAsia="MS Mincho" w:hAnsi="Arial" w:cs="Arial"/>
          <w:sz w:val="26"/>
          <w:szCs w:val="26"/>
        </w:rPr>
        <w:t>6</w:t>
      </w:r>
      <w:r w:rsidR="00E82A4B" w:rsidRPr="00797057">
        <w:rPr>
          <w:rFonts w:ascii="Arial" w:eastAsia="MS Mincho" w:hAnsi="Arial" w:cs="Arial"/>
          <w:sz w:val="26"/>
          <w:szCs w:val="26"/>
        </w:rPr>
        <w:t>.4</w:t>
      </w:r>
      <w:r w:rsidR="00430682" w:rsidRPr="00797057">
        <w:rPr>
          <w:rFonts w:ascii="Arial" w:eastAsia="MS Mincho" w:hAnsi="Arial" w:cs="Arial"/>
          <w:sz w:val="26"/>
          <w:szCs w:val="26"/>
        </w:rPr>
        <w:tab/>
      </w:r>
      <w:r w:rsidR="00E82A4B" w:rsidRPr="00797057">
        <w:rPr>
          <w:rFonts w:ascii="Arial" w:eastAsia="MS Mincho" w:hAnsi="Arial" w:cs="Arial"/>
          <w:sz w:val="26"/>
          <w:szCs w:val="26"/>
        </w:rPr>
        <w:t>Осциллограф может храниться совместно с объектом, в котором он установлен, если последний обеспечивает условия хранения, предъявляемые к осциллографу.</w:t>
      </w:r>
    </w:p>
    <w:p w:rsidR="00095F91" w:rsidRPr="00E71B0B" w:rsidRDefault="00095F91" w:rsidP="00095F91">
      <w:pPr>
        <w:pStyle w:val="a7"/>
        <w:tabs>
          <w:tab w:val="left" w:pos="1170"/>
        </w:tabs>
        <w:spacing w:line="276" w:lineRule="auto"/>
        <w:ind w:firstLine="567"/>
        <w:rPr>
          <w:rFonts w:eastAsia="MS Mincho"/>
          <w:sz w:val="4"/>
          <w:szCs w:val="4"/>
        </w:rPr>
      </w:pPr>
    </w:p>
    <w:p w:rsidR="00E82A4B" w:rsidRPr="00797057" w:rsidRDefault="00ED7C81" w:rsidP="00172383">
      <w:pPr>
        <w:pStyle w:val="20"/>
        <w:tabs>
          <w:tab w:val="left" w:pos="1134"/>
        </w:tabs>
        <w:spacing w:before="120" w:after="120"/>
        <w:ind w:firstLine="567"/>
        <w:rPr>
          <w:rFonts w:eastAsia="MS Mincho"/>
          <w:sz w:val="30"/>
          <w:szCs w:val="30"/>
        </w:rPr>
      </w:pPr>
      <w:bookmarkStart w:id="64" w:name="_Toc224455380"/>
      <w:bookmarkStart w:id="65" w:name="_Toc497122246"/>
      <w:r w:rsidRPr="00797057">
        <w:rPr>
          <w:rFonts w:eastAsia="MS Mincho"/>
          <w:sz w:val="30"/>
          <w:szCs w:val="30"/>
        </w:rPr>
        <w:t>7</w:t>
      </w:r>
      <w:r w:rsidRPr="00797057">
        <w:rPr>
          <w:rFonts w:eastAsia="MS Mincho"/>
          <w:sz w:val="30"/>
          <w:szCs w:val="30"/>
        </w:rPr>
        <w:tab/>
      </w:r>
      <w:r w:rsidR="00E82A4B" w:rsidRPr="00797057">
        <w:rPr>
          <w:rFonts w:eastAsia="MS Mincho"/>
          <w:sz w:val="30"/>
          <w:szCs w:val="30"/>
        </w:rPr>
        <w:t>Транспортирование</w:t>
      </w:r>
      <w:bookmarkEnd w:id="64"/>
      <w:bookmarkEnd w:id="65"/>
    </w:p>
    <w:p w:rsidR="00E82A4B" w:rsidRPr="00A732BA" w:rsidRDefault="004E12E8" w:rsidP="00A34CED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7</w:t>
      </w:r>
      <w:r w:rsidR="00E82A4B" w:rsidRPr="00A732BA">
        <w:rPr>
          <w:rFonts w:ascii="Arial" w:eastAsia="MS Mincho" w:hAnsi="Arial" w:cs="Arial"/>
          <w:sz w:val="26"/>
          <w:szCs w:val="26"/>
        </w:rPr>
        <w:t>.1</w:t>
      </w:r>
      <w:r w:rsidR="00A34CED" w:rsidRPr="00A732BA">
        <w:rPr>
          <w:rFonts w:ascii="Arial" w:eastAsia="MS Mincho" w:hAnsi="Arial" w:cs="Arial"/>
          <w:sz w:val="26"/>
          <w:szCs w:val="26"/>
        </w:rPr>
        <w:tab/>
      </w:r>
      <w:r w:rsidR="00E82A4B" w:rsidRPr="00A732BA">
        <w:rPr>
          <w:rFonts w:ascii="Arial" w:eastAsia="MS Mincho" w:hAnsi="Arial" w:cs="Arial"/>
          <w:sz w:val="26"/>
          <w:szCs w:val="26"/>
        </w:rPr>
        <w:t xml:space="preserve">Транспортирование осциллографа проводить в </w:t>
      </w:r>
      <w:r w:rsidR="000B0179" w:rsidRPr="00A732BA">
        <w:rPr>
          <w:rFonts w:ascii="Arial" w:eastAsia="MS Mincho" w:hAnsi="Arial" w:cs="Arial"/>
          <w:sz w:val="26"/>
          <w:szCs w:val="26"/>
        </w:rPr>
        <w:t>упаковке изготовителя</w:t>
      </w:r>
      <w:r w:rsidR="00E82A4B" w:rsidRPr="00A732BA">
        <w:rPr>
          <w:rFonts w:ascii="Arial" w:eastAsia="MS Mincho" w:hAnsi="Arial" w:cs="Arial"/>
          <w:sz w:val="26"/>
          <w:szCs w:val="26"/>
        </w:rPr>
        <w:t xml:space="preserve"> всеми видами закрытых транспортных средств.</w:t>
      </w:r>
    </w:p>
    <w:p w:rsidR="00E82A4B" w:rsidRPr="00A732BA" w:rsidRDefault="00E82A4B" w:rsidP="00571AB9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При транспортировании самолетом осциллограф размещать в отапливаем</w:t>
      </w:r>
      <w:r w:rsidR="00FA788E" w:rsidRPr="00A732BA">
        <w:rPr>
          <w:rFonts w:ascii="Arial" w:eastAsia="MS Mincho" w:hAnsi="Arial" w:cs="Arial"/>
          <w:sz w:val="26"/>
          <w:szCs w:val="26"/>
        </w:rPr>
        <w:t>ом</w:t>
      </w:r>
      <w:r w:rsidRPr="00A732BA">
        <w:rPr>
          <w:rFonts w:ascii="Arial" w:eastAsia="MS Mincho" w:hAnsi="Arial" w:cs="Arial"/>
          <w:sz w:val="26"/>
          <w:szCs w:val="26"/>
        </w:rPr>
        <w:t xml:space="preserve"> герметизированн</w:t>
      </w:r>
      <w:r w:rsidR="00FA788E" w:rsidRPr="00A732BA">
        <w:rPr>
          <w:rFonts w:ascii="Arial" w:eastAsia="MS Mincho" w:hAnsi="Arial" w:cs="Arial"/>
          <w:sz w:val="26"/>
          <w:szCs w:val="26"/>
        </w:rPr>
        <w:t>ом</w:t>
      </w:r>
      <w:r w:rsidRPr="00A732BA">
        <w:rPr>
          <w:rFonts w:ascii="Arial" w:eastAsia="MS Mincho" w:hAnsi="Arial" w:cs="Arial"/>
          <w:sz w:val="26"/>
          <w:szCs w:val="26"/>
        </w:rPr>
        <w:t xml:space="preserve"> отсек</w:t>
      </w:r>
      <w:r w:rsidR="00FA788E" w:rsidRPr="00A732BA">
        <w:rPr>
          <w:rFonts w:ascii="Arial" w:eastAsia="MS Mincho" w:hAnsi="Arial" w:cs="Arial"/>
          <w:sz w:val="26"/>
          <w:szCs w:val="26"/>
        </w:rPr>
        <w:t>е</w:t>
      </w:r>
      <w:r w:rsidRPr="00A732BA">
        <w:rPr>
          <w:rFonts w:ascii="Arial" w:eastAsia="MS Mincho" w:hAnsi="Arial" w:cs="Arial"/>
          <w:sz w:val="26"/>
          <w:szCs w:val="26"/>
        </w:rPr>
        <w:t>.</w:t>
      </w:r>
      <w:r w:rsidR="00591FFC" w:rsidRPr="00A732BA">
        <w:rPr>
          <w:rFonts w:ascii="Arial" w:eastAsia="MS Mincho" w:hAnsi="Arial" w:cs="Arial"/>
          <w:sz w:val="26"/>
          <w:szCs w:val="26"/>
        </w:rPr>
        <w:t xml:space="preserve"> Трюмы судов, кузова автомобилей, используемые для перевозки осциллографа, не должны иметь следов цемента, угля, химикатов и пр.</w:t>
      </w:r>
    </w:p>
    <w:p w:rsidR="00E82A4B" w:rsidRPr="00A732BA" w:rsidRDefault="00F3446D" w:rsidP="00571AB9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Предельные к</w:t>
      </w:r>
      <w:r w:rsidR="00E82A4B" w:rsidRPr="00A732BA">
        <w:rPr>
          <w:rFonts w:ascii="Arial" w:eastAsia="MS Mincho" w:hAnsi="Arial" w:cs="Arial"/>
          <w:sz w:val="26"/>
          <w:szCs w:val="26"/>
        </w:rPr>
        <w:t>лиматические условия транспортирования:</w:t>
      </w:r>
    </w:p>
    <w:p w:rsidR="00E82A4B" w:rsidRPr="00A732BA" w:rsidRDefault="00E82A4B" w:rsidP="00571AB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- температур</w:t>
      </w:r>
      <w:r w:rsidR="009944D3" w:rsidRPr="00A732BA">
        <w:rPr>
          <w:rFonts w:ascii="Arial" w:eastAsia="MS Mincho" w:hAnsi="Arial" w:cs="Arial"/>
          <w:sz w:val="26"/>
          <w:szCs w:val="26"/>
        </w:rPr>
        <w:t>а окружающего воздуха от минус 3</w:t>
      </w:r>
      <w:r w:rsidRPr="00A732BA">
        <w:rPr>
          <w:rFonts w:ascii="Arial" w:eastAsia="MS Mincho" w:hAnsi="Arial" w:cs="Arial"/>
          <w:sz w:val="26"/>
          <w:szCs w:val="26"/>
        </w:rPr>
        <w:t xml:space="preserve">0 </w:t>
      </w:r>
      <w:r w:rsidR="00775604" w:rsidRPr="00A732BA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775604" w:rsidRPr="00A732BA">
        <w:rPr>
          <w:rFonts w:ascii="Arial" w:eastAsia="MS Mincho" w:hAnsi="Arial" w:cs="Arial"/>
          <w:sz w:val="26"/>
          <w:szCs w:val="26"/>
        </w:rPr>
        <w:t xml:space="preserve">С </w:t>
      </w:r>
      <w:r w:rsidRPr="00A732BA">
        <w:rPr>
          <w:rFonts w:ascii="Arial" w:eastAsia="MS Mincho" w:hAnsi="Arial" w:cs="Arial"/>
          <w:sz w:val="26"/>
          <w:szCs w:val="26"/>
        </w:rPr>
        <w:t>до плюс 50 </w:t>
      </w:r>
      <w:r w:rsidRPr="00A732BA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Pr="00A732BA">
        <w:rPr>
          <w:rFonts w:ascii="Arial" w:eastAsia="MS Mincho" w:hAnsi="Arial" w:cs="Arial"/>
          <w:sz w:val="26"/>
          <w:szCs w:val="26"/>
        </w:rPr>
        <w:t>С;</w:t>
      </w:r>
    </w:p>
    <w:p w:rsidR="00E82A4B" w:rsidRPr="00A732BA" w:rsidRDefault="00E82A4B" w:rsidP="00571AB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-</w:t>
      </w:r>
      <w:r w:rsidR="00177C57" w:rsidRPr="00A732BA">
        <w:rPr>
          <w:rFonts w:ascii="Arial" w:eastAsia="MS Mincho" w:hAnsi="Arial" w:cs="Arial"/>
          <w:sz w:val="26"/>
          <w:szCs w:val="26"/>
        </w:rPr>
        <w:t> </w:t>
      </w:r>
      <w:r w:rsidRPr="00A732BA">
        <w:rPr>
          <w:rFonts w:ascii="Arial" w:eastAsia="MS Mincho" w:hAnsi="Arial" w:cs="Arial"/>
          <w:sz w:val="26"/>
          <w:szCs w:val="26"/>
        </w:rPr>
        <w:t>относительная влажность окружающего во</w:t>
      </w:r>
      <w:r w:rsidR="00B82219" w:rsidRPr="00A732BA">
        <w:rPr>
          <w:rFonts w:ascii="Arial" w:eastAsia="MS Mincho" w:hAnsi="Arial" w:cs="Arial"/>
          <w:sz w:val="26"/>
          <w:szCs w:val="26"/>
        </w:rPr>
        <w:t xml:space="preserve">здуха </w:t>
      </w:r>
      <w:r w:rsidR="00177C57" w:rsidRPr="00A732BA">
        <w:rPr>
          <w:rFonts w:ascii="Arial" w:eastAsia="MS Mincho" w:hAnsi="Arial" w:cs="Arial"/>
          <w:sz w:val="26"/>
          <w:szCs w:val="26"/>
        </w:rPr>
        <w:t xml:space="preserve">не более </w:t>
      </w:r>
      <w:r w:rsidR="00B82219" w:rsidRPr="00A732BA">
        <w:rPr>
          <w:rFonts w:ascii="Arial" w:eastAsia="MS Mincho" w:hAnsi="Arial" w:cs="Arial"/>
          <w:sz w:val="26"/>
          <w:szCs w:val="26"/>
        </w:rPr>
        <w:t>80 % при температуре плюс</w:t>
      </w:r>
      <w:r w:rsidR="00B82219" w:rsidRPr="00A732BA">
        <w:rPr>
          <w:rFonts w:ascii="Arial" w:eastAsia="MS Mincho" w:hAnsi="Arial" w:cs="Arial"/>
          <w:sz w:val="26"/>
          <w:szCs w:val="26"/>
          <w:lang w:val="en-US"/>
        </w:rPr>
        <w:t> </w:t>
      </w:r>
      <w:r w:rsidRPr="00A732BA">
        <w:rPr>
          <w:rFonts w:ascii="Arial" w:eastAsia="MS Mincho" w:hAnsi="Arial" w:cs="Arial"/>
          <w:sz w:val="26"/>
          <w:szCs w:val="26"/>
        </w:rPr>
        <w:t>25 </w:t>
      </w:r>
      <w:r w:rsidRPr="00A732BA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Pr="00A732BA">
        <w:rPr>
          <w:rFonts w:ascii="Arial" w:eastAsia="MS Mincho" w:hAnsi="Arial" w:cs="Arial"/>
          <w:sz w:val="26"/>
          <w:szCs w:val="26"/>
        </w:rPr>
        <w:t>С.</w:t>
      </w:r>
    </w:p>
    <w:p w:rsidR="00E82A4B" w:rsidRPr="00A732BA" w:rsidRDefault="00C8024B" w:rsidP="00A34CED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7</w:t>
      </w:r>
      <w:r w:rsidR="00E82A4B" w:rsidRPr="00A732BA">
        <w:rPr>
          <w:rFonts w:ascii="Arial" w:eastAsia="MS Mincho" w:hAnsi="Arial" w:cs="Arial"/>
          <w:sz w:val="26"/>
          <w:szCs w:val="26"/>
        </w:rPr>
        <w:t>.</w:t>
      </w:r>
      <w:r w:rsidR="00591FFC" w:rsidRPr="00A732BA">
        <w:rPr>
          <w:rFonts w:ascii="Arial" w:eastAsia="MS Mincho" w:hAnsi="Arial" w:cs="Arial"/>
          <w:sz w:val="26"/>
          <w:szCs w:val="26"/>
        </w:rPr>
        <w:t>2</w:t>
      </w:r>
      <w:r w:rsidR="00A34CED" w:rsidRPr="00A732BA">
        <w:rPr>
          <w:rFonts w:ascii="Arial" w:eastAsia="MS Mincho" w:hAnsi="Arial" w:cs="Arial"/>
          <w:sz w:val="26"/>
          <w:szCs w:val="26"/>
        </w:rPr>
        <w:tab/>
      </w:r>
      <w:r w:rsidR="00E82A4B" w:rsidRPr="00A732BA">
        <w:rPr>
          <w:rFonts w:ascii="Arial" w:eastAsia="MS Mincho" w:hAnsi="Arial" w:cs="Arial"/>
          <w:sz w:val="26"/>
          <w:szCs w:val="26"/>
        </w:rPr>
        <w:t>Не допускать кантования осциллографа.</w:t>
      </w:r>
    </w:p>
    <w:p w:rsidR="00E82A4B" w:rsidRPr="00A732BA" w:rsidRDefault="00C8024B" w:rsidP="00A34CED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7</w:t>
      </w:r>
      <w:r w:rsidR="00E82A4B" w:rsidRPr="00A732BA">
        <w:rPr>
          <w:rFonts w:ascii="Arial" w:eastAsia="MS Mincho" w:hAnsi="Arial" w:cs="Arial"/>
          <w:sz w:val="26"/>
          <w:szCs w:val="26"/>
        </w:rPr>
        <w:t>.</w:t>
      </w:r>
      <w:r w:rsidR="00591FFC" w:rsidRPr="00A732BA">
        <w:rPr>
          <w:rFonts w:ascii="Arial" w:eastAsia="MS Mincho" w:hAnsi="Arial" w:cs="Arial"/>
          <w:sz w:val="26"/>
          <w:szCs w:val="26"/>
        </w:rPr>
        <w:t>3</w:t>
      </w:r>
      <w:r w:rsidR="00A34CED" w:rsidRPr="00A732BA">
        <w:rPr>
          <w:rFonts w:ascii="Arial" w:eastAsia="MS Mincho" w:hAnsi="Arial" w:cs="Arial"/>
          <w:sz w:val="26"/>
          <w:szCs w:val="26"/>
        </w:rPr>
        <w:tab/>
      </w:r>
      <w:r w:rsidR="00E82A4B" w:rsidRPr="00A732BA">
        <w:rPr>
          <w:rFonts w:ascii="Arial" w:eastAsia="MS Mincho" w:hAnsi="Arial" w:cs="Arial"/>
          <w:sz w:val="26"/>
          <w:szCs w:val="26"/>
        </w:rPr>
        <w:t>При погрузке и выгрузке осциллограф не бросать, соблюдать меры предосторожности от повреждения упаковки. После погрузки в транспортное средство упаковку с осциллографом закрепить с целью исключения возможности произвольного п</w:t>
      </w:r>
      <w:r w:rsidR="00E82A4B" w:rsidRPr="00A732BA">
        <w:rPr>
          <w:rFonts w:ascii="Arial" w:eastAsia="MS Mincho" w:hAnsi="Arial" w:cs="Arial"/>
          <w:sz w:val="26"/>
          <w:szCs w:val="26"/>
        </w:rPr>
        <w:t>е</w:t>
      </w:r>
      <w:r w:rsidR="00E82A4B" w:rsidRPr="00A732BA">
        <w:rPr>
          <w:rFonts w:ascii="Arial" w:eastAsia="MS Mincho" w:hAnsi="Arial" w:cs="Arial"/>
          <w:sz w:val="26"/>
          <w:szCs w:val="26"/>
        </w:rPr>
        <w:t>ремещения.</w:t>
      </w:r>
    </w:p>
    <w:p w:rsidR="00172383" w:rsidRPr="00E71B0B" w:rsidRDefault="00172383" w:rsidP="00A34CED">
      <w:pPr>
        <w:pStyle w:val="125"/>
        <w:tabs>
          <w:tab w:val="left" w:pos="1092"/>
        </w:tabs>
        <w:spacing w:line="276" w:lineRule="auto"/>
        <w:ind w:firstLine="567"/>
        <w:rPr>
          <w:rFonts w:eastAsia="MS Mincho"/>
          <w:sz w:val="4"/>
          <w:szCs w:val="4"/>
        </w:rPr>
      </w:pPr>
    </w:p>
    <w:p w:rsidR="00E82A4B" w:rsidRPr="00A732BA" w:rsidRDefault="00ED7C81" w:rsidP="004C2312">
      <w:pPr>
        <w:pStyle w:val="20"/>
        <w:tabs>
          <w:tab w:val="left" w:pos="1134"/>
        </w:tabs>
        <w:spacing w:before="120" w:after="120"/>
        <w:ind w:firstLine="567"/>
        <w:rPr>
          <w:sz w:val="30"/>
          <w:szCs w:val="30"/>
        </w:rPr>
      </w:pPr>
      <w:bookmarkStart w:id="66" w:name="_Toc224455381"/>
      <w:bookmarkStart w:id="67" w:name="_Toc497122247"/>
      <w:r w:rsidRPr="00A732BA">
        <w:rPr>
          <w:sz w:val="30"/>
          <w:szCs w:val="30"/>
        </w:rPr>
        <w:t>8</w:t>
      </w:r>
      <w:r w:rsidRPr="00A732BA">
        <w:rPr>
          <w:sz w:val="30"/>
          <w:szCs w:val="30"/>
        </w:rPr>
        <w:tab/>
      </w:r>
      <w:r w:rsidR="00E82A4B" w:rsidRPr="00A732BA">
        <w:rPr>
          <w:sz w:val="30"/>
          <w:szCs w:val="30"/>
        </w:rPr>
        <w:t>Утилизация</w:t>
      </w:r>
      <w:bookmarkEnd w:id="66"/>
      <w:bookmarkEnd w:id="67"/>
    </w:p>
    <w:p w:rsidR="00485A3D" w:rsidRPr="00A732BA" w:rsidRDefault="00485A3D" w:rsidP="00485A3D">
      <w:pPr>
        <w:pStyle w:val="125"/>
        <w:tabs>
          <w:tab w:val="left" w:pos="1014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8.1</w:t>
      </w:r>
      <w:r w:rsidRPr="00A732BA">
        <w:rPr>
          <w:rFonts w:ascii="Arial" w:eastAsia="MS Mincho" w:hAnsi="Arial" w:cs="Arial"/>
          <w:sz w:val="26"/>
          <w:szCs w:val="26"/>
        </w:rPr>
        <w:tab/>
        <w:t>Утилизация производится в порядке, принятом у потребителя осциллографа.</w:t>
      </w:r>
    </w:p>
    <w:p w:rsidR="00D11A3F" w:rsidRPr="00D11A3F" w:rsidRDefault="00D11A3F" w:rsidP="00D11A3F">
      <w:pPr>
        <w:pStyle w:val="125"/>
        <w:tabs>
          <w:tab w:val="left" w:pos="1014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11A3F">
        <w:rPr>
          <w:rFonts w:ascii="Arial" w:eastAsia="MS Mincho" w:hAnsi="Arial" w:cs="Arial"/>
          <w:sz w:val="26"/>
          <w:szCs w:val="26"/>
        </w:rPr>
        <w:t>Осциллограф не оказывает вредного влияния на окружающую среду и не представляет опасности для жизни, здаровья людей и окружающей среды после окончания срока службы.</w:t>
      </w:r>
    </w:p>
    <w:p w:rsidR="00397CCD" w:rsidRPr="00A732BA" w:rsidRDefault="008907FE" w:rsidP="007D6EB9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8.</w:t>
      </w:r>
      <w:r w:rsidR="00485A3D" w:rsidRPr="00A732BA">
        <w:rPr>
          <w:rFonts w:ascii="Arial" w:eastAsia="MS Mincho" w:hAnsi="Arial" w:cs="Arial"/>
          <w:sz w:val="26"/>
          <w:szCs w:val="26"/>
        </w:rPr>
        <w:t>2</w:t>
      </w:r>
      <w:r w:rsidRPr="00A732BA">
        <w:rPr>
          <w:rFonts w:ascii="Arial" w:eastAsia="MS Mincho" w:hAnsi="Arial" w:cs="Arial"/>
          <w:sz w:val="26"/>
          <w:szCs w:val="26"/>
        </w:rPr>
        <w:tab/>
      </w:r>
      <w:r w:rsidR="00E82A4B" w:rsidRPr="00A732BA">
        <w:rPr>
          <w:rFonts w:ascii="Arial" w:eastAsia="MS Mincho" w:hAnsi="Arial" w:cs="Arial"/>
          <w:sz w:val="26"/>
          <w:szCs w:val="26"/>
        </w:rPr>
        <w:t>Сведения о содержании драгоценных материалов и цветных металлов приведены в приложени</w:t>
      </w:r>
      <w:r w:rsidR="00255DAD" w:rsidRPr="00A732BA">
        <w:rPr>
          <w:rFonts w:ascii="Arial" w:eastAsia="MS Mincho" w:hAnsi="Arial" w:cs="Arial"/>
          <w:sz w:val="26"/>
          <w:szCs w:val="26"/>
        </w:rPr>
        <w:t>и</w:t>
      </w:r>
      <w:r w:rsidR="00E82A4B" w:rsidRPr="00A732BA">
        <w:rPr>
          <w:rFonts w:ascii="Arial" w:eastAsia="MS Mincho" w:hAnsi="Arial" w:cs="Arial"/>
          <w:sz w:val="26"/>
          <w:szCs w:val="26"/>
        </w:rPr>
        <w:t xml:space="preserve"> А  настоящего РЭ.</w:t>
      </w:r>
    </w:p>
    <w:p w:rsidR="00E82A4B" w:rsidRPr="00DD7225" w:rsidRDefault="00ED7C81" w:rsidP="00441ADE">
      <w:pPr>
        <w:pStyle w:val="3"/>
      </w:pPr>
      <w:bookmarkStart w:id="68" w:name="_Toc224455384"/>
      <w:bookmarkStart w:id="69" w:name="_Toc497122248"/>
      <w:r w:rsidRPr="00DD7225">
        <w:lastRenderedPageBreak/>
        <w:t>9</w:t>
      </w:r>
      <w:r w:rsidRPr="00DD7225">
        <w:tab/>
      </w:r>
      <w:r w:rsidR="00E82A4B" w:rsidRPr="00DD7225">
        <w:t>Гарантии изготовителя</w:t>
      </w:r>
      <w:bookmarkEnd w:id="68"/>
      <w:bookmarkEnd w:id="69"/>
    </w:p>
    <w:p w:rsidR="00DD7225" w:rsidRPr="00DD7225" w:rsidRDefault="00DD7225" w:rsidP="00444497">
      <w:pPr>
        <w:pStyle w:val="a7"/>
        <w:tabs>
          <w:tab w:val="left" w:pos="1134"/>
        </w:tabs>
        <w:spacing w:before="120" w:line="276" w:lineRule="auto"/>
        <w:ind w:firstLine="567"/>
        <w:rPr>
          <w:rFonts w:eastAsia="MS Mincho"/>
          <w:sz w:val="8"/>
          <w:szCs w:val="8"/>
        </w:rPr>
      </w:pPr>
    </w:p>
    <w:p w:rsidR="00E82A4B" w:rsidRPr="00DD7225" w:rsidRDefault="00E206A1" w:rsidP="00444497">
      <w:pPr>
        <w:pStyle w:val="a7"/>
        <w:tabs>
          <w:tab w:val="left" w:pos="1134"/>
        </w:tabs>
        <w:spacing w:before="12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9.1</w:t>
      </w:r>
      <w:r w:rsidR="00A0250D" w:rsidRPr="00DD7225">
        <w:rPr>
          <w:rFonts w:ascii="Arial" w:eastAsia="MS Mincho" w:hAnsi="Arial" w:cs="Arial"/>
          <w:sz w:val="26"/>
          <w:szCs w:val="26"/>
        </w:rPr>
        <w:tab/>
      </w:r>
      <w:r w:rsidR="00E82A4B" w:rsidRPr="00DD7225">
        <w:rPr>
          <w:rFonts w:ascii="Arial" w:eastAsia="MS Mincho" w:hAnsi="Arial" w:cs="Arial"/>
          <w:sz w:val="26"/>
          <w:szCs w:val="26"/>
        </w:rPr>
        <w:t xml:space="preserve">Изготовитель гарантирует соответствие осциллографа всем требованиям технических условий при соблюдении потребителем условий эксплуатации, хранения и транспортирования, установленных в </w:t>
      </w:r>
      <w:r w:rsidR="00BB1007" w:rsidRPr="00DD7225">
        <w:rPr>
          <w:rFonts w:ascii="Arial" w:eastAsia="MS Mincho" w:hAnsi="Arial" w:cs="Arial"/>
          <w:sz w:val="26"/>
          <w:szCs w:val="26"/>
        </w:rPr>
        <w:t>настоящем РЭ</w:t>
      </w:r>
      <w:r w:rsidR="00E82A4B" w:rsidRPr="00DD7225">
        <w:rPr>
          <w:rFonts w:ascii="Arial" w:eastAsia="MS Mincho" w:hAnsi="Arial" w:cs="Arial"/>
          <w:sz w:val="26"/>
          <w:szCs w:val="26"/>
        </w:rPr>
        <w:t>.</w:t>
      </w:r>
    </w:p>
    <w:p w:rsidR="00E82A4B" w:rsidRPr="00DD7225" w:rsidRDefault="00E82A4B" w:rsidP="00DD7225">
      <w:pPr>
        <w:pStyle w:val="125"/>
        <w:tabs>
          <w:tab w:val="left" w:pos="4820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Гарантийный срок хранения</w:t>
      </w:r>
      <w:r w:rsidR="005607F9" w:rsidRPr="00DD7225">
        <w:rPr>
          <w:rFonts w:ascii="Arial" w:eastAsia="MS Mincho" w:hAnsi="Arial" w:cs="Arial"/>
          <w:sz w:val="26"/>
          <w:szCs w:val="26"/>
        </w:rPr>
        <w:tab/>
        <w:t>-</w:t>
      </w:r>
      <w:r w:rsidRPr="00DD7225">
        <w:rPr>
          <w:rFonts w:ascii="Arial" w:eastAsia="MS Mincho" w:hAnsi="Arial" w:cs="Arial"/>
          <w:sz w:val="26"/>
          <w:szCs w:val="26"/>
        </w:rPr>
        <w:t xml:space="preserve"> 6 мес с </w:t>
      </w:r>
      <w:r w:rsidR="006E0AD7" w:rsidRPr="00DD7225">
        <w:rPr>
          <w:rFonts w:ascii="Arial" w:eastAsia="MS Mincho" w:hAnsi="Arial" w:cs="Arial"/>
          <w:sz w:val="26"/>
          <w:szCs w:val="26"/>
        </w:rPr>
        <w:t>даты</w:t>
      </w:r>
      <w:r w:rsidRPr="00DD7225">
        <w:rPr>
          <w:rFonts w:ascii="Arial" w:eastAsia="MS Mincho" w:hAnsi="Arial" w:cs="Arial"/>
          <w:sz w:val="26"/>
          <w:szCs w:val="26"/>
        </w:rPr>
        <w:t xml:space="preserve"> изготовления.</w:t>
      </w:r>
    </w:p>
    <w:p w:rsidR="00E82A4B" w:rsidRPr="00DD7225" w:rsidRDefault="00E82A4B" w:rsidP="00DD7225">
      <w:pPr>
        <w:pStyle w:val="125"/>
        <w:tabs>
          <w:tab w:val="left" w:pos="4820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Гарантийный срок эксплуатации</w:t>
      </w:r>
      <w:r w:rsidR="005607F9" w:rsidRPr="00DD7225">
        <w:rPr>
          <w:rFonts w:ascii="Arial" w:eastAsia="MS Mincho" w:hAnsi="Arial" w:cs="Arial"/>
          <w:sz w:val="26"/>
          <w:szCs w:val="26"/>
        </w:rPr>
        <w:tab/>
      </w:r>
      <w:r w:rsidRPr="00DD7225">
        <w:rPr>
          <w:rFonts w:ascii="Arial" w:eastAsia="MS Mincho" w:hAnsi="Arial" w:cs="Arial"/>
          <w:sz w:val="26"/>
          <w:szCs w:val="26"/>
        </w:rPr>
        <w:t>- 24 мес со дня ввода в эксплуатацию.</w:t>
      </w:r>
    </w:p>
    <w:p w:rsidR="00E82A4B" w:rsidRPr="00DD7225" w:rsidRDefault="004E12E8" w:rsidP="00F67918">
      <w:pPr>
        <w:pStyle w:val="125"/>
        <w:tabs>
          <w:tab w:val="left" w:pos="1092"/>
        </w:tabs>
        <w:spacing w:before="6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9</w:t>
      </w:r>
      <w:r w:rsidR="00E82A4B" w:rsidRPr="00DD7225">
        <w:rPr>
          <w:rFonts w:ascii="Arial" w:eastAsia="MS Mincho" w:hAnsi="Arial" w:cs="Arial"/>
          <w:sz w:val="26"/>
          <w:szCs w:val="26"/>
        </w:rPr>
        <w:t>.2</w:t>
      </w:r>
      <w:r w:rsidR="00DA702F" w:rsidRPr="00DD7225">
        <w:rPr>
          <w:rFonts w:ascii="Arial" w:eastAsia="MS Mincho" w:hAnsi="Arial" w:cs="Arial"/>
          <w:sz w:val="26"/>
          <w:szCs w:val="26"/>
        </w:rPr>
        <w:tab/>
      </w:r>
      <w:r w:rsidR="00E82A4B" w:rsidRPr="00DD7225">
        <w:rPr>
          <w:rFonts w:ascii="Arial" w:eastAsia="MS Mincho" w:hAnsi="Arial" w:cs="Arial"/>
          <w:sz w:val="26"/>
          <w:szCs w:val="26"/>
        </w:rPr>
        <w:t>Действие гарантийных обязательств прекращается:</w:t>
      </w:r>
    </w:p>
    <w:p w:rsidR="00E82A4B" w:rsidRPr="00DD7225" w:rsidRDefault="00E82A4B" w:rsidP="00571AB9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- при истечении гарантийного срока хранения, если осциллограф не введен в эксплуатацию до его истечения;</w:t>
      </w:r>
    </w:p>
    <w:p w:rsidR="00E82A4B" w:rsidRPr="00DD7225" w:rsidRDefault="00E82A4B" w:rsidP="00571AB9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- при истечении гарантийного срока эксплуатации, если осциллограф введен в эксплуатацию до истечения гарантийного срока хранения.</w:t>
      </w:r>
    </w:p>
    <w:p w:rsidR="00E82A4B" w:rsidRPr="00DD7225" w:rsidRDefault="00E82A4B" w:rsidP="00571AB9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Гарантийный срок эксплуатации продлевается на период от подачи рекламаций до введения осциллографа в эксплуатацию силами изготовителя.</w:t>
      </w:r>
    </w:p>
    <w:p w:rsidR="00DA702F" w:rsidRPr="00DD7225" w:rsidRDefault="00DA702F" w:rsidP="004C2312">
      <w:pPr>
        <w:pStyle w:val="125"/>
        <w:tabs>
          <w:tab w:val="left" w:pos="1092"/>
        </w:tabs>
        <w:spacing w:before="8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9.3</w:t>
      </w:r>
      <w:r w:rsidRPr="00DD7225">
        <w:rPr>
          <w:rFonts w:ascii="Arial" w:eastAsia="MS Mincho" w:hAnsi="Arial" w:cs="Arial"/>
          <w:sz w:val="26"/>
          <w:szCs w:val="26"/>
        </w:rPr>
        <w:tab/>
      </w:r>
      <w:r w:rsidRPr="00DD7225">
        <w:rPr>
          <w:rFonts w:ascii="Arial" w:hAnsi="Arial" w:cs="Arial"/>
          <w:snapToGrid w:val="0"/>
          <w:sz w:val="26"/>
          <w:szCs w:val="26"/>
        </w:rPr>
        <w:t xml:space="preserve">Гарантийное и послегарантийное обслуживание </w:t>
      </w:r>
      <w:r w:rsidR="00483D40" w:rsidRPr="00DD7225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DD7225">
        <w:rPr>
          <w:rFonts w:ascii="Arial" w:hAnsi="Arial" w:cs="Arial"/>
          <w:snapToGrid w:val="0"/>
          <w:sz w:val="26"/>
          <w:szCs w:val="26"/>
        </w:rPr>
        <w:t>осуществляется предприятиями, перечень которых приведен в приложении</w:t>
      </w:r>
      <w:r w:rsidRPr="00DD7225">
        <w:rPr>
          <w:rFonts w:ascii="Arial" w:hAnsi="Arial" w:cs="Arial"/>
          <w:i/>
          <w:snapToGrid w:val="0"/>
          <w:sz w:val="26"/>
          <w:szCs w:val="26"/>
        </w:rPr>
        <w:t xml:space="preserve"> </w:t>
      </w:r>
      <w:r w:rsidR="00255DAD" w:rsidRPr="00DD7225">
        <w:rPr>
          <w:rFonts w:ascii="Arial" w:hAnsi="Arial" w:cs="Arial"/>
          <w:snapToGrid w:val="0"/>
          <w:sz w:val="26"/>
          <w:szCs w:val="26"/>
        </w:rPr>
        <w:t>Б</w:t>
      </w:r>
      <w:r w:rsidRPr="00DD7225">
        <w:rPr>
          <w:rFonts w:ascii="Arial" w:hAnsi="Arial" w:cs="Arial"/>
          <w:snapToGrid w:val="0"/>
          <w:sz w:val="26"/>
          <w:szCs w:val="26"/>
        </w:rPr>
        <w:t>.</w:t>
      </w:r>
    </w:p>
    <w:p w:rsidR="006808A1" w:rsidRPr="00DD7225" w:rsidRDefault="00DA702F" w:rsidP="00571AB9">
      <w:pPr>
        <w:widowControl w:val="0"/>
        <w:spacing w:line="276" w:lineRule="auto"/>
        <w:ind w:firstLine="567"/>
        <w:jc w:val="both"/>
        <w:rPr>
          <w:rFonts w:ascii="Arial" w:eastAsia="MS Mincho" w:hAnsi="Arial" w:cs="Arial"/>
          <w:bCs/>
          <w:sz w:val="26"/>
          <w:szCs w:val="26"/>
        </w:rPr>
      </w:pPr>
      <w:r w:rsidRPr="00DD7225">
        <w:rPr>
          <w:rFonts w:ascii="Arial" w:hAnsi="Arial" w:cs="Arial"/>
          <w:snapToGrid w:val="0"/>
          <w:sz w:val="26"/>
          <w:szCs w:val="26"/>
        </w:rPr>
        <w:t xml:space="preserve">Талоны на гарантийный ремонт </w:t>
      </w:r>
      <w:r w:rsidR="00483D40" w:rsidRPr="00DD7225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DD7225">
        <w:rPr>
          <w:rFonts w:ascii="Arial" w:hAnsi="Arial" w:cs="Arial"/>
          <w:snapToGrid w:val="0"/>
          <w:sz w:val="26"/>
          <w:szCs w:val="26"/>
        </w:rPr>
        <w:t xml:space="preserve">приведены в приложении </w:t>
      </w:r>
      <w:r w:rsidR="00255DAD" w:rsidRPr="00DD7225">
        <w:rPr>
          <w:rFonts w:ascii="Arial" w:hAnsi="Arial" w:cs="Arial"/>
          <w:snapToGrid w:val="0"/>
          <w:sz w:val="26"/>
          <w:szCs w:val="26"/>
        </w:rPr>
        <w:t>Б</w:t>
      </w:r>
      <w:r w:rsidRPr="00DD7225">
        <w:rPr>
          <w:rFonts w:ascii="Arial" w:hAnsi="Arial" w:cs="Arial"/>
          <w:snapToGrid w:val="0"/>
          <w:sz w:val="26"/>
          <w:szCs w:val="26"/>
        </w:rPr>
        <w:t>.</w:t>
      </w:r>
    </w:p>
    <w:p w:rsidR="00E82A4B" w:rsidRPr="00471D31" w:rsidRDefault="00E82A4B" w:rsidP="00441ADE">
      <w:pPr>
        <w:pStyle w:val="3"/>
      </w:pPr>
      <w:r w:rsidRPr="002D757C">
        <w:br w:type="page"/>
      </w:r>
      <w:bookmarkStart w:id="70" w:name="_Toc224455385"/>
      <w:bookmarkStart w:id="71" w:name="_Toc497122249"/>
      <w:r w:rsidR="00ED7C81" w:rsidRPr="00471D31">
        <w:lastRenderedPageBreak/>
        <w:t>10</w:t>
      </w:r>
      <w:r w:rsidR="00ED7C81" w:rsidRPr="00471D31">
        <w:tab/>
      </w:r>
      <w:r w:rsidR="002D757C" w:rsidRPr="00471D31">
        <w:t>С</w:t>
      </w:r>
      <w:r w:rsidRPr="00471D31">
        <w:t>видетельство об упаковывании</w:t>
      </w:r>
      <w:bookmarkEnd w:id="70"/>
      <w:bookmarkEnd w:id="71"/>
    </w:p>
    <w:p w:rsidR="00E82A4B" w:rsidRPr="00471D31" w:rsidRDefault="00E82A4B">
      <w:pPr>
        <w:rPr>
          <w:rFonts w:ascii="Arial" w:eastAsia="MS Mincho" w:hAnsi="Arial" w:cs="Arial"/>
          <w:sz w:val="16"/>
          <w:szCs w:val="16"/>
        </w:rPr>
      </w:pPr>
    </w:p>
    <w:p w:rsidR="00E82A4B" w:rsidRPr="00471D31" w:rsidRDefault="00777548" w:rsidP="0091577E">
      <w:pPr>
        <w:pStyle w:val="125"/>
        <w:tabs>
          <w:tab w:val="left" w:pos="1276"/>
        </w:tabs>
        <w:spacing w:line="276" w:lineRule="auto"/>
        <w:ind w:firstLine="567"/>
        <w:jc w:val="left"/>
        <w:rPr>
          <w:rFonts w:ascii="Arial" w:eastAsia="MS Mincho" w:hAnsi="Arial" w:cs="Arial"/>
          <w:sz w:val="26"/>
          <w:szCs w:val="26"/>
        </w:rPr>
      </w:pPr>
      <w:r w:rsidRPr="00471D31">
        <w:rPr>
          <w:rFonts w:ascii="Arial" w:eastAsia="MS Mincho" w:hAnsi="Arial" w:cs="Arial"/>
          <w:sz w:val="26"/>
          <w:szCs w:val="26"/>
        </w:rPr>
        <w:t>10</w:t>
      </w:r>
      <w:r w:rsidR="001252A6" w:rsidRPr="00471D31">
        <w:rPr>
          <w:rFonts w:ascii="Arial" w:eastAsia="MS Mincho" w:hAnsi="Arial" w:cs="Arial"/>
          <w:sz w:val="26"/>
          <w:szCs w:val="26"/>
        </w:rPr>
        <w:t>.1</w:t>
      </w:r>
      <w:r w:rsidR="0091577E" w:rsidRPr="00471D31">
        <w:rPr>
          <w:rFonts w:ascii="Arial" w:eastAsia="MS Mincho" w:hAnsi="Arial" w:cs="Arial"/>
          <w:sz w:val="26"/>
          <w:szCs w:val="26"/>
        </w:rPr>
        <w:tab/>
      </w:r>
      <w:r w:rsidR="001252A6" w:rsidRPr="00471D31">
        <w:rPr>
          <w:rFonts w:ascii="Arial" w:eastAsia="MS Mincho" w:hAnsi="Arial" w:cs="Arial"/>
          <w:sz w:val="26"/>
          <w:szCs w:val="26"/>
        </w:rPr>
        <w:t xml:space="preserve">Осциллограф </w:t>
      </w:r>
      <w:r w:rsidR="00157164" w:rsidRPr="00471D31">
        <w:rPr>
          <w:rFonts w:ascii="Arial" w:eastAsia="MS Mincho" w:hAnsi="Arial" w:cs="Arial"/>
          <w:sz w:val="26"/>
          <w:szCs w:val="26"/>
        </w:rPr>
        <w:t xml:space="preserve">цифровой </w:t>
      </w:r>
      <w:r w:rsidR="001252A6" w:rsidRPr="00471D31">
        <w:rPr>
          <w:rFonts w:ascii="Arial" w:eastAsia="MS Mincho" w:hAnsi="Arial" w:cs="Arial"/>
          <w:sz w:val="26"/>
          <w:szCs w:val="26"/>
        </w:rPr>
        <w:t>С8-</w:t>
      </w:r>
      <w:r w:rsidR="00370344" w:rsidRPr="00471D31">
        <w:rPr>
          <w:rFonts w:ascii="Arial" w:eastAsia="MS Mincho" w:hAnsi="Arial" w:cs="Arial"/>
          <w:sz w:val="26"/>
          <w:szCs w:val="26"/>
        </w:rPr>
        <w:t>5</w:t>
      </w:r>
      <w:r w:rsidR="004B6CAE" w:rsidRPr="00471D31">
        <w:rPr>
          <w:rFonts w:ascii="Arial" w:eastAsia="MS Mincho" w:hAnsi="Arial" w:cs="Arial"/>
          <w:sz w:val="26"/>
          <w:szCs w:val="26"/>
        </w:rPr>
        <w:t>3</w:t>
      </w:r>
      <w:r w:rsidR="009F3F86" w:rsidRPr="00471D31">
        <w:rPr>
          <w:rFonts w:ascii="Arial" w:eastAsia="MS Mincho" w:hAnsi="Arial" w:cs="Arial"/>
          <w:sz w:val="26"/>
          <w:szCs w:val="26"/>
        </w:rPr>
        <w:t>/1</w:t>
      </w:r>
      <w:r w:rsidR="00E82A4B" w:rsidRPr="00471D31">
        <w:rPr>
          <w:rFonts w:ascii="Arial" w:eastAsia="MS Mincho" w:hAnsi="Arial" w:cs="Arial"/>
          <w:sz w:val="26"/>
          <w:szCs w:val="26"/>
        </w:rPr>
        <w:t xml:space="preserve">, </w:t>
      </w:r>
      <w:r w:rsidR="008722AB">
        <w:rPr>
          <w:rFonts w:ascii="Arial" w:eastAsia="MS Mincho" w:hAnsi="Arial" w:cs="Arial"/>
          <w:sz w:val="26"/>
          <w:szCs w:val="26"/>
        </w:rPr>
        <w:t xml:space="preserve"> </w:t>
      </w:r>
      <w:r w:rsidR="0091577E" w:rsidRPr="00471D31">
        <w:rPr>
          <w:rFonts w:ascii="Arial" w:eastAsia="MS Mincho" w:hAnsi="Arial" w:cs="Arial"/>
          <w:sz w:val="26"/>
          <w:szCs w:val="26"/>
        </w:rPr>
        <w:t>заводской номер ___</w:t>
      </w:r>
      <w:r w:rsidR="008722AB">
        <w:rPr>
          <w:rFonts w:ascii="Arial" w:eastAsia="MS Mincho" w:hAnsi="Arial" w:cs="Arial"/>
          <w:sz w:val="26"/>
          <w:szCs w:val="26"/>
        </w:rPr>
        <w:t>____</w:t>
      </w:r>
      <w:r w:rsidR="0091577E" w:rsidRPr="00471D31">
        <w:rPr>
          <w:rFonts w:ascii="Arial" w:eastAsia="MS Mincho" w:hAnsi="Arial" w:cs="Arial"/>
          <w:sz w:val="26"/>
          <w:szCs w:val="26"/>
        </w:rPr>
        <w:t>______</w:t>
      </w:r>
    </w:p>
    <w:p w:rsidR="00DC1E73" w:rsidRPr="00471D31" w:rsidRDefault="00B650B6" w:rsidP="00966BF5">
      <w:pPr>
        <w:pStyle w:val="a7"/>
        <w:tabs>
          <w:tab w:val="left" w:pos="1843"/>
        </w:tabs>
        <w:spacing w:before="60" w:line="276" w:lineRule="auto"/>
        <w:ind w:firstLine="567"/>
        <w:jc w:val="left"/>
        <w:rPr>
          <w:rFonts w:ascii="Arial" w:eastAsia="MS Mincho" w:hAnsi="Arial" w:cs="Arial"/>
          <w:sz w:val="26"/>
          <w:szCs w:val="26"/>
          <w:u w:val="single"/>
        </w:rPr>
      </w:pPr>
      <w:r w:rsidRPr="00471D31">
        <w:rPr>
          <w:rFonts w:ascii="Arial" w:eastAsia="MS Mincho" w:hAnsi="Arial" w:cs="Arial"/>
          <w:sz w:val="26"/>
          <w:szCs w:val="26"/>
        </w:rPr>
        <w:t>у</w:t>
      </w:r>
      <w:r w:rsidR="00E82A4B" w:rsidRPr="00471D31">
        <w:rPr>
          <w:rFonts w:ascii="Arial" w:eastAsia="MS Mincho" w:hAnsi="Arial" w:cs="Arial"/>
          <w:sz w:val="26"/>
          <w:szCs w:val="26"/>
        </w:rPr>
        <w:t>пакован</w:t>
      </w:r>
      <w:r w:rsidR="001B3CC4" w:rsidRPr="00471D31">
        <w:rPr>
          <w:rFonts w:ascii="Arial" w:eastAsia="MS Mincho" w:hAnsi="Arial" w:cs="Arial"/>
          <w:sz w:val="26"/>
          <w:szCs w:val="26"/>
        </w:rPr>
        <w:tab/>
      </w:r>
      <w:r w:rsidR="00412878" w:rsidRPr="00471D31">
        <w:rPr>
          <w:rFonts w:ascii="Arial" w:eastAsia="MS Mincho" w:hAnsi="Arial" w:cs="Arial"/>
          <w:sz w:val="26"/>
          <w:szCs w:val="26"/>
          <w:u w:val="single"/>
        </w:rPr>
        <w:tab/>
      </w:r>
      <w:r w:rsidR="008722AB">
        <w:rPr>
          <w:rFonts w:ascii="Arial" w:eastAsia="MS Mincho" w:hAnsi="Arial" w:cs="Arial"/>
          <w:sz w:val="26"/>
          <w:szCs w:val="26"/>
          <w:u w:val="single"/>
        </w:rPr>
        <w:tab/>
      </w:r>
      <w:r w:rsidR="00B55945" w:rsidRPr="00471D31">
        <w:rPr>
          <w:rFonts w:ascii="Arial" w:eastAsia="MS Mincho" w:hAnsi="Arial" w:cs="Arial"/>
          <w:sz w:val="26"/>
          <w:szCs w:val="26"/>
          <w:u w:val="single"/>
        </w:rPr>
        <w:t>ОАО ″МНИПИ″</w:t>
      </w:r>
      <w:r w:rsidR="00B55945" w:rsidRPr="00471D31">
        <w:rPr>
          <w:rFonts w:ascii="Arial" w:eastAsia="MS Mincho" w:hAnsi="Arial" w:cs="Arial"/>
          <w:sz w:val="26"/>
          <w:szCs w:val="26"/>
          <w:u w:val="single"/>
        </w:rPr>
        <w:tab/>
      </w:r>
      <w:r w:rsidR="005716E8" w:rsidRPr="00471D31">
        <w:rPr>
          <w:rFonts w:ascii="Arial" w:eastAsia="MS Mincho" w:hAnsi="Arial" w:cs="Arial"/>
          <w:sz w:val="26"/>
          <w:szCs w:val="26"/>
          <w:u w:val="single"/>
        </w:rPr>
        <w:tab/>
      </w:r>
    </w:p>
    <w:p w:rsidR="00E82A4B" w:rsidRPr="00471D31" w:rsidRDefault="00E82A4B" w:rsidP="009A7CAE">
      <w:pPr>
        <w:pStyle w:val="a7"/>
        <w:spacing w:line="276" w:lineRule="auto"/>
        <w:ind w:firstLine="0"/>
        <w:rPr>
          <w:rFonts w:ascii="Arial" w:eastAsia="MS Mincho" w:hAnsi="Arial" w:cs="Arial"/>
          <w:sz w:val="26"/>
          <w:szCs w:val="26"/>
        </w:rPr>
      </w:pPr>
      <w:r w:rsidRPr="00471D31">
        <w:rPr>
          <w:rFonts w:ascii="Arial" w:eastAsia="MS Mincho" w:hAnsi="Arial" w:cs="Arial"/>
          <w:sz w:val="26"/>
          <w:szCs w:val="26"/>
        </w:rPr>
        <w:t>согласно требованиям, предусмотренным в действующей технической документации.</w:t>
      </w:r>
    </w:p>
    <w:p w:rsidR="00126CFB" w:rsidRPr="00471D31" w:rsidRDefault="00126CFB" w:rsidP="00126CFB">
      <w:pPr>
        <w:jc w:val="both"/>
        <w:rPr>
          <w:rFonts w:ascii="Arial" w:hAnsi="Arial" w:cs="Arial"/>
        </w:rPr>
      </w:pPr>
    </w:p>
    <w:p w:rsidR="0068453A" w:rsidRPr="00471D31" w:rsidRDefault="0068453A" w:rsidP="00126CFB">
      <w:pPr>
        <w:jc w:val="both"/>
        <w:rPr>
          <w:rFonts w:ascii="Arial" w:hAnsi="Arial" w:cs="Arial"/>
        </w:rPr>
      </w:pPr>
    </w:p>
    <w:p w:rsidR="00126CFB" w:rsidRPr="00471D31" w:rsidRDefault="00126CFB" w:rsidP="00471D31">
      <w:pPr>
        <w:tabs>
          <w:tab w:val="left" w:pos="4253"/>
          <w:tab w:val="left" w:pos="6804"/>
        </w:tabs>
        <w:ind w:left="720" w:hanging="153"/>
        <w:rPr>
          <w:rFonts w:ascii="Arial" w:hAnsi="Arial" w:cs="Arial"/>
          <w:sz w:val="26"/>
          <w:szCs w:val="26"/>
        </w:rPr>
      </w:pPr>
      <w:r w:rsidRPr="00471D31">
        <w:rPr>
          <w:rFonts w:ascii="Arial" w:hAnsi="Arial" w:cs="Arial"/>
          <w:sz w:val="26"/>
          <w:szCs w:val="26"/>
        </w:rPr>
        <w:t>____________________</w:t>
      </w:r>
      <w:r w:rsidR="00C76F95" w:rsidRPr="00471D31">
        <w:rPr>
          <w:rFonts w:ascii="Arial" w:hAnsi="Arial" w:cs="Arial"/>
          <w:sz w:val="26"/>
          <w:szCs w:val="26"/>
        </w:rPr>
        <w:t>__</w:t>
      </w:r>
      <w:r w:rsidR="00471D31">
        <w:rPr>
          <w:rFonts w:ascii="Arial" w:hAnsi="Arial" w:cs="Arial"/>
          <w:sz w:val="26"/>
          <w:szCs w:val="26"/>
        </w:rPr>
        <w:t>_</w:t>
      </w:r>
      <w:r w:rsidR="00471D31">
        <w:rPr>
          <w:rFonts w:ascii="Arial" w:hAnsi="Arial" w:cs="Arial"/>
          <w:sz w:val="26"/>
          <w:szCs w:val="26"/>
        </w:rPr>
        <w:tab/>
        <w:t>_______________</w:t>
      </w:r>
      <w:r w:rsidRPr="00471D31">
        <w:rPr>
          <w:rFonts w:ascii="Arial" w:hAnsi="Arial" w:cs="Arial"/>
          <w:sz w:val="26"/>
          <w:szCs w:val="26"/>
        </w:rPr>
        <w:tab/>
        <w:t>__________</w:t>
      </w:r>
      <w:r w:rsidR="00C55EB0" w:rsidRPr="00471D31">
        <w:rPr>
          <w:rFonts w:ascii="Arial" w:hAnsi="Arial" w:cs="Arial"/>
          <w:sz w:val="26"/>
          <w:szCs w:val="26"/>
        </w:rPr>
        <w:t>_</w:t>
      </w:r>
      <w:r w:rsidR="00DC1E73" w:rsidRPr="00471D31">
        <w:rPr>
          <w:rFonts w:ascii="Arial" w:hAnsi="Arial" w:cs="Arial"/>
          <w:sz w:val="26"/>
          <w:szCs w:val="26"/>
        </w:rPr>
        <w:t>__</w:t>
      </w:r>
      <w:r w:rsidR="00471D31">
        <w:rPr>
          <w:rFonts w:ascii="Arial" w:hAnsi="Arial" w:cs="Arial"/>
          <w:sz w:val="26"/>
          <w:szCs w:val="26"/>
        </w:rPr>
        <w:t>__________</w:t>
      </w:r>
    </w:p>
    <w:p w:rsidR="00126CFB" w:rsidRPr="00471D31" w:rsidRDefault="00126CFB" w:rsidP="00471D31">
      <w:pPr>
        <w:tabs>
          <w:tab w:val="left" w:pos="7088"/>
        </w:tabs>
        <w:ind w:left="4536" w:hanging="2976"/>
        <w:jc w:val="both"/>
        <w:rPr>
          <w:rFonts w:ascii="Arial" w:hAnsi="Arial" w:cs="Arial"/>
        </w:rPr>
      </w:pPr>
      <w:r w:rsidRPr="00471D31">
        <w:rPr>
          <w:rFonts w:ascii="Arial" w:hAnsi="Arial" w:cs="Arial"/>
        </w:rPr>
        <w:t>должность</w:t>
      </w:r>
      <w:r w:rsidRPr="00471D31">
        <w:rPr>
          <w:rFonts w:ascii="Arial" w:hAnsi="Arial" w:cs="Arial"/>
        </w:rPr>
        <w:tab/>
        <w:t>личная подпись</w:t>
      </w:r>
      <w:r w:rsidRPr="00471D31">
        <w:rPr>
          <w:rFonts w:ascii="Arial" w:hAnsi="Arial" w:cs="Arial"/>
        </w:rPr>
        <w:tab/>
        <w:t>расшифровка подписи</w:t>
      </w:r>
    </w:p>
    <w:p w:rsidR="00126CFB" w:rsidRPr="00471D31" w:rsidRDefault="00126CFB" w:rsidP="00603E15">
      <w:pPr>
        <w:spacing w:before="120"/>
        <w:ind w:firstLine="567"/>
        <w:jc w:val="both"/>
        <w:rPr>
          <w:rFonts w:ascii="Arial" w:hAnsi="Arial" w:cs="Arial"/>
          <w:sz w:val="26"/>
          <w:szCs w:val="26"/>
        </w:rPr>
      </w:pPr>
      <w:r w:rsidRPr="00471D31">
        <w:rPr>
          <w:rFonts w:ascii="Arial" w:hAnsi="Arial" w:cs="Arial"/>
          <w:sz w:val="26"/>
          <w:szCs w:val="26"/>
        </w:rPr>
        <w:t>____________________</w:t>
      </w:r>
    </w:p>
    <w:p w:rsidR="00126CFB" w:rsidRPr="00471D31" w:rsidRDefault="00126CFB" w:rsidP="00126CFB">
      <w:pPr>
        <w:ind w:firstLine="993"/>
        <w:jc w:val="both"/>
        <w:rPr>
          <w:rFonts w:ascii="Arial" w:hAnsi="Arial" w:cs="Arial"/>
        </w:rPr>
      </w:pPr>
      <w:r w:rsidRPr="00471D31">
        <w:rPr>
          <w:rFonts w:ascii="Arial" w:hAnsi="Arial" w:cs="Arial"/>
        </w:rPr>
        <w:t>год, месяц, число</w:t>
      </w:r>
    </w:p>
    <w:p w:rsidR="00E82A4B" w:rsidRPr="00471D31" w:rsidRDefault="00E82A4B" w:rsidP="00D47214">
      <w:pPr>
        <w:pStyle w:val="125"/>
        <w:rPr>
          <w:rFonts w:ascii="Arial" w:eastAsia="MS Mincho" w:hAnsi="Arial" w:cs="Arial"/>
          <w:sz w:val="26"/>
          <w:szCs w:val="26"/>
        </w:rPr>
      </w:pPr>
    </w:p>
    <w:p w:rsidR="00E82A4B" w:rsidRPr="00471D31" w:rsidRDefault="00E82A4B" w:rsidP="00D47214">
      <w:pPr>
        <w:pStyle w:val="125"/>
        <w:rPr>
          <w:rFonts w:ascii="Arial" w:eastAsia="MS Mincho" w:hAnsi="Arial" w:cs="Arial"/>
        </w:rPr>
      </w:pPr>
    </w:p>
    <w:p w:rsidR="00DC1E73" w:rsidRPr="00471D31" w:rsidRDefault="00DC1E73" w:rsidP="00D47214">
      <w:pPr>
        <w:pStyle w:val="125"/>
        <w:rPr>
          <w:rFonts w:ascii="Arial" w:eastAsia="MS Mincho" w:hAnsi="Arial" w:cs="Arial"/>
        </w:rPr>
      </w:pPr>
    </w:p>
    <w:p w:rsidR="00DC1E73" w:rsidRPr="00471D31" w:rsidRDefault="00DC1E73" w:rsidP="00D47214">
      <w:pPr>
        <w:pStyle w:val="125"/>
        <w:rPr>
          <w:rFonts w:ascii="Arial" w:eastAsia="MS Mincho" w:hAnsi="Arial" w:cs="Arial"/>
        </w:rPr>
      </w:pPr>
    </w:p>
    <w:p w:rsidR="00E82A4B" w:rsidRPr="00471D31" w:rsidRDefault="00ED7C81" w:rsidP="00441ADE">
      <w:pPr>
        <w:pStyle w:val="3"/>
      </w:pPr>
      <w:bookmarkStart w:id="72" w:name="_Toc224455386"/>
      <w:bookmarkStart w:id="73" w:name="_Toc497122250"/>
      <w:r w:rsidRPr="00471D31">
        <w:t>11</w:t>
      </w:r>
      <w:r w:rsidRPr="00471D31">
        <w:tab/>
      </w:r>
      <w:r w:rsidR="002D757C" w:rsidRPr="00471D31">
        <w:t>С</w:t>
      </w:r>
      <w:r w:rsidR="00E82A4B" w:rsidRPr="00471D31">
        <w:t>видетельство о приемке</w:t>
      </w:r>
      <w:bookmarkEnd w:id="72"/>
      <w:bookmarkEnd w:id="73"/>
    </w:p>
    <w:p w:rsidR="00E82A4B" w:rsidRPr="001D169F" w:rsidRDefault="00E82A4B">
      <w:pPr>
        <w:pStyle w:val="a7"/>
        <w:spacing w:line="240" w:lineRule="auto"/>
        <w:rPr>
          <w:rFonts w:ascii="Arial" w:eastAsia="MS Mincho" w:hAnsi="Arial" w:cs="Arial"/>
          <w:sz w:val="16"/>
          <w:szCs w:val="16"/>
        </w:rPr>
      </w:pPr>
    </w:p>
    <w:p w:rsidR="005E5272" w:rsidRPr="00471D31" w:rsidRDefault="00777548" w:rsidP="00B30B3D">
      <w:pPr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471D31">
        <w:rPr>
          <w:rFonts w:ascii="Arial" w:eastAsia="MS Mincho" w:hAnsi="Arial" w:cs="Arial"/>
          <w:sz w:val="26"/>
          <w:szCs w:val="26"/>
        </w:rPr>
        <w:t>11.1</w:t>
      </w:r>
      <w:r w:rsidR="00ED7379" w:rsidRPr="00471D31">
        <w:rPr>
          <w:rFonts w:ascii="Arial" w:eastAsia="MS Mincho" w:hAnsi="Arial" w:cs="Arial"/>
          <w:sz w:val="26"/>
          <w:szCs w:val="26"/>
        </w:rPr>
        <w:tab/>
      </w:r>
      <w:r w:rsidR="001252A6" w:rsidRPr="00471D31">
        <w:rPr>
          <w:rFonts w:ascii="Arial" w:eastAsia="MS Mincho" w:hAnsi="Arial" w:cs="Arial"/>
          <w:sz w:val="26"/>
          <w:szCs w:val="26"/>
        </w:rPr>
        <w:t xml:space="preserve">Осциллограф </w:t>
      </w:r>
      <w:r w:rsidR="00157164" w:rsidRPr="00471D31">
        <w:rPr>
          <w:rFonts w:ascii="Arial" w:eastAsia="MS Mincho" w:hAnsi="Arial" w:cs="Arial"/>
          <w:sz w:val="26"/>
          <w:szCs w:val="26"/>
        </w:rPr>
        <w:t>цифровой</w:t>
      </w:r>
      <w:r w:rsidR="0028135C" w:rsidRPr="00471D31">
        <w:rPr>
          <w:rFonts w:ascii="Arial" w:eastAsia="MS Mincho" w:hAnsi="Arial" w:cs="Arial"/>
          <w:sz w:val="26"/>
          <w:szCs w:val="26"/>
        </w:rPr>
        <w:t xml:space="preserve"> С8-</w:t>
      </w:r>
      <w:r w:rsidR="00370344" w:rsidRPr="00471D31">
        <w:rPr>
          <w:rFonts w:ascii="Arial" w:eastAsia="MS Mincho" w:hAnsi="Arial" w:cs="Arial"/>
          <w:sz w:val="26"/>
          <w:szCs w:val="26"/>
        </w:rPr>
        <w:t>5</w:t>
      </w:r>
      <w:r w:rsidR="009662FD" w:rsidRPr="00471D31">
        <w:rPr>
          <w:rFonts w:ascii="Arial" w:eastAsia="MS Mincho" w:hAnsi="Arial" w:cs="Arial"/>
          <w:sz w:val="26"/>
          <w:szCs w:val="26"/>
        </w:rPr>
        <w:t>3</w:t>
      </w:r>
      <w:r w:rsidR="003A183C" w:rsidRPr="00471D31">
        <w:rPr>
          <w:rFonts w:ascii="Arial" w:eastAsia="MS Mincho" w:hAnsi="Arial" w:cs="Arial"/>
          <w:sz w:val="26"/>
          <w:szCs w:val="26"/>
        </w:rPr>
        <w:t>/1</w:t>
      </w:r>
      <w:r w:rsidR="00311C51" w:rsidRPr="00471D31">
        <w:rPr>
          <w:rFonts w:ascii="Arial" w:eastAsia="MS Mincho" w:hAnsi="Arial" w:cs="Arial"/>
          <w:sz w:val="26"/>
          <w:szCs w:val="26"/>
        </w:rPr>
        <w:t xml:space="preserve">, </w:t>
      </w:r>
      <w:r w:rsidR="008722AB">
        <w:rPr>
          <w:rFonts w:ascii="Arial" w:eastAsia="MS Mincho" w:hAnsi="Arial" w:cs="Arial"/>
          <w:sz w:val="26"/>
          <w:szCs w:val="26"/>
        </w:rPr>
        <w:t xml:space="preserve"> </w:t>
      </w:r>
      <w:r w:rsidR="00311C51" w:rsidRPr="00471D31">
        <w:rPr>
          <w:rFonts w:ascii="Arial" w:eastAsia="MS Mincho" w:hAnsi="Arial" w:cs="Arial"/>
          <w:sz w:val="26"/>
          <w:szCs w:val="26"/>
        </w:rPr>
        <w:t>заводской номер</w:t>
      </w:r>
      <w:r w:rsidR="008722AB">
        <w:rPr>
          <w:rFonts w:ascii="Arial" w:eastAsia="MS Mincho" w:hAnsi="Arial" w:cs="Arial"/>
          <w:sz w:val="26"/>
          <w:szCs w:val="26"/>
        </w:rPr>
        <w:t xml:space="preserve"> </w:t>
      </w:r>
      <w:r w:rsidR="008722AB" w:rsidRPr="00471D31">
        <w:rPr>
          <w:rFonts w:ascii="Arial" w:eastAsia="MS Mincho" w:hAnsi="Arial" w:cs="Arial"/>
          <w:sz w:val="26"/>
          <w:szCs w:val="26"/>
        </w:rPr>
        <w:t>___</w:t>
      </w:r>
      <w:r w:rsidR="008722AB">
        <w:rPr>
          <w:rFonts w:ascii="Arial" w:eastAsia="MS Mincho" w:hAnsi="Arial" w:cs="Arial"/>
          <w:sz w:val="26"/>
          <w:szCs w:val="26"/>
        </w:rPr>
        <w:t>____</w:t>
      </w:r>
      <w:r w:rsidR="008722AB" w:rsidRPr="00471D31">
        <w:rPr>
          <w:rFonts w:ascii="Arial" w:eastAsia="MS Mincho" w:hAnsi="Arial" w:cs="Arial"/>
          <w:sz w:val="26"/>
          <w:szCs w:val="26"/>
        </w:rPr>
        <w:t>______</w:t>
      </w:r>
    </w:p>
    <w:p w:rsidR="00E82A4B" w:rsidRPr="00471D31" w:rsidRDefault="00E82A4B" w:rsidP="00ED7379">
      <w:pPr>
        <w:spacing w:line="276" w:lineRule="auto"/>
        <w:ind w:firstLine="0"/>
        <w:jc w:val="both"/>
        <w:rPr>
          <w:rFonts w:ascii="Arial" w:eastAsia="MS Mincho" w:hAnsi="Arial" w:cs="Arial"/>
          <w:sz w:val="26"/>
          <w:szCs w:val="26"/>
        </w:rPr>
      </w:pPr>
      <w:r w:rsidRPr="00471D31">
        <w:rPr>
          <w:rFonts w:ascii="Arial" w:eastAsia="MS Mincho" w:hAnsi="Arial" w:cs="Arial"/>
          <w:sz w:val="26"/>
          <w:szCs w:val="26"/>
        </w:rPr>
        <w:t xml:space="preserve">изготовлен и </w:t>
      </w:r>
      <w:r w:rsidR="005E5272" w:rsidRPr="00471D31">
        <w:rPr>
          <w:rFonts w:ascii="Arial" w:eastAsia="MS Mincho" w:hAnsi="Arial" w:cs="Arial"/>
          <w:sz w:val="26"/>
          <w:szCs w:val="26"/>
        </w:rPr>
        <w:t>принят</w:t>
      </w:r>
      <w:r w:rsidRPr="00471D31">
        <w:rPr>
          <w:rFonts w:ascii="Arial" w:eastAsia="MS Mincho" w:hAnsi="Arial" w:cs="Arial"/>
          <w:sz w:val="26"/>
          <w:szCs w:val="26"/>
        </w:rPr>
        <w:t xml:space="preserve"> в соответствии с обязательными требованиями государственных стандартов, ТУ </w:t>
      </w:r>
      <w:r w:rsidRPr="00471D31">
        <w:rPr>
          <w:rFonts w:ascii="Arial" w:eastAsia="MS Mincho" w:hAnsi="Arial" w:cs="Arial"/>
          <w:sz w:val="26"/>
          <w:szCs w:val="26"/>
          <w:lang w:val="en-US"/>
        </w:rPr>
        <w:t>BY </w:t>
      </w:r>
      <w:r w:rsidR="001252A6" w:rsidRPr="00471D31">
        <w:rPr>
          <w:rFonts w:ascii="Arial" w:eastAsia="MS Mincho" w:hAnsi="Arial" w:cs="Arial"/>
          <w:sz w:val="26"/>
          <w:szCs w:val="26"/>
        </w:rPr>
        <w:t>100039847.1</w:t>
      </w:r>
      <w:r w:rsidR="009662FD" w:rsidRPr="00471D31">
        <w:rPr>
          <w:rFonts w:ascii="Arial" w:eastAsia="MS Mincho" w:hAnsi="Arial" w:cs="Arial"/>
          <w:sz w:val="26"/>
          <w:szCs w:val="26"/>
        </w:rPr>
        <w:t>3</w:t>
      </w:r>
      <w:r w:rsidR="001252A6" w:rsidRPr="00471D31">
        <w:rPr>
          <w:rFonts w:ascii="Arial" w:eastAsia="MS Mincho" w:hAnsi="Arial" w:cs="Arial"/>
          <w:sz w:val="26"/>
          <w:szCs w:val="26"/>
        </w:rPr>
        <w:t>2-201</w:t>
      </w:r>
      <w:r w:rsidR="009662FD" w:rsidRPr="00471D31">
        <w:rPr>
          <w:rFonts w:ascii="Arial" w:eastAsia="MS Mincho" w:hAnsi="Arial" w:cs="Arial"/>
          <w:sz w:val="26"/>
          <w:szCs w:val="26"/>
        </w:rPr>
        <w:t>4</w:t>
      </w:r>
      <w:r w:rsidRPr="00471D31">
        <w:rPr>
          <w:rFonts w:ascii="Arial" w:eastAsia="MS Mincho" w:hAnsi="Arial" w:cs="Arial"/>
          <w:sz w:val="26"/>
          <w:szCs w:val="26"/>
        </w:rPr>
        <w:t xml:space="preserve"> и признан го</w:t>
      </w:r>
      <w:r w:rsidRPr="00471D31">
        <w:rPr>
          <w:rFonts w:ascii="Arial" w:eastAsia="MS Mincho" w:hAnsi="Arial" w:cs="Arial"/>
          <w:sz w:val="26"/>
          <w:szCs w:val="26"/>
        </w:rPr>
        <w:t>д</w:t>
      </w:r>
      <w:r w:rsidRPr="00471D31">
        <w:rPr>
          <w:rFonts w:ascii="Arial" w:eastAsia="MS Mincho" w:hAnsi="Arial" w:cs="Arial"/>
          <w:sz w:val="26"/>
          <w:szCs w:val="26"/>
        </w:rPr>
        <w:t>ным для эксплуатации.</w:t>
      </w:r>
    </w:p>
    <w:p w:rsidR="00E82A4B" w:rsidRPr="00471D31" w:rsidRDefault="00E82A4B" w:rsidP="00ED7379">
      <w:pPr>
        <w:pStyle w:val="a7"/>
        <w:spacing w:line="276" w:lineRule="auto"/>
        <w:ind w:firstLine="544"/>
        <w:rPr>
          <w:rFonts w:ascii="Arial" w:eastAsia="MS Mincho" w:hAnsi="Arial" w:cs="Arial"/>
          <w:sz w:val="26"/>
          <w:szCs w:val="26"/>
        </w:rPr>
      </w:pPr>
    </w:p>
    <w:p w:rsidR="00C87CD2" w:rsidRPr="00471D31" w:rsidRDefault="00C87CD2" w:rsidP="002C3A14">
      <w:pPr>
        <w:ind w:firstLine="1170"/>
        <w:jc w:val="both"/>
        <w:rPr>
          <w:rFonts w:ascii="Arial" w:hAnsi="Arial" w:cs="Arial"/>
          <w:spacing w:val="4"/>
          <w:sz w:val="26"/>
          <w:szCs w:val="26"/>
        </w:rPr>
      </w:pPr>
      <w:r w:rsidRPr="00471D31">
        <w:rPr>
          <w:rFonts w:ascii="Arial" w:hAnsi="Arial" w:cs="Arial"/>
          <w:spacing w:val="4"/>
          <w:sz w:val="26"/>
          <w:szCs w:val="26"/>
        </w:rPr>
        <w:t>Представитель ОТК</w:t>
      </w:r>
    </w:p>
    <w:p w:rsidR="00C87CD2" w:rsidRPr="00471D31" w:rsidRDefault="00C87CD2" w:rsidP="00C87CD2">
      <w:pPr>
        <w:jc w:val="both"/>
        <w:rPr>
          <w:rFonts w:ascii="Arial" w:hAnsi="Arial" w:cs="Arial"/>
        </w:rPr>
      </w:pPr>
    </w:p>
    <w:p w:rsidR="00C87CD2" w:rsidRPr="00471D31" w:rsidRDefault="00C87CD2" w:rsidP="00C76F95">
      <w:pPr>
        <w:tabs>
          <w:tab w:val="left" w:pos="2268"/>
          <w:tab w:val="left" w:pos="2410"/>
          <w:tab w:val="left" w:pos="3402"/>
          <w:tab w:val="left" w:pos="5670"/>
        </w:tabs>
        <w:ind w:left="1170" w:hanging="1170"/>
        <w:jc w:val="both"/>
        <w:rPr>
          <w:rFonts w:ascii="Arial" w:hAnsi="Arial" w:cs="Arial"/>
        </w:rPr>
      </w:pPr>
      <w:r w:rsidRPr="00471D31">
        <w:rPr>
          <w:rFonts w:ascii="Arial" w:hAnsi="Arial" w:cs="Arial"/>
          <w:sz w:val="26"/>
          <w:szCs w:val="26"/>
        </w:rPr>
        <w:t>МП</w:t>
      </w:r>
      <w:r w:rsidRPr="00471D31">
        <w:rPr>
          <w:rFonts w:ascii="Arial" w:hAnsi="Arial" w:cs="Arial"/>
        </w:rPr>
        <w:tab/>
        <w:t>_________________</w:t>
      </w:r>
      <w:r w:rsidR="001B3CC4" w:rsidRPr="00471D31">
        <w:rPr>
          <w:rFonts w:ascii="Arial" w:hAnsi="Arial" w:cs="Arial"/>
        </w:rPr>
        <w:t>_</w:t>
      </w:r>
      <w:r w:rsidR="00C76F95" w:rsidRPr="00471D31">
        <w:rPr>
          <w:rFonts w:ascii="Arial" w:hAnsi="Arial" w:cs="Arial"/>
        </w:rPr>
        <w:t>_</w:t>
      </w:r>
      <w:r w:rsidRPr="00471D31">
        <w:rPr>
          <w:rFonts w:ascii="Arial" w:hAnsi="Arial" w:cs="Arial"/>
        </w:rPr>
        <w:tab/>
        <w:t>_____________________________</w:t>
      </w:r>
      <w:r w:rsidR="00311C51" w:rsidRPr="00471D31">
        <w:rPr>
          <w:rFonts w:ascii="Arial" w:hAnsi="Arial" w:cs="Arial"/>
        </w:rPr>
        <w:t>__</w:t>
      </w:r>
    </w:p>
    <w:p w:rsidR="00C87CD2" w:rsidRPr="00471D31" w:rsidRDefault="00C87CD2" w:rsidP="00DC1E73">
      <w:pPr>
        <w:ind w:left="6237" w:hanging="4677"/>
        <w:jc w:val="both"/>
        <w:rPr>
          <w:rFonts w:ascii="Arial" w:hAnsi="Arial" w:cs="Arial"/>
        </w:rPr>
      </w:pPr>
      <w:r w:rsidRPr="00471D31">
        <w:rPr>
          <w:rFonts w:ascii="Arial" w:hAnsi="Arial" w:cs="Arial"/>
        </w:rPr>
        <w:t>личная подпись</w:t>
      </w:r>
      <w:r w:rsidRPr="00471D31">
        <w:rPr>
          <w:rFonts w:ascii="Arial" w:hAnsi="Arial" w:cs="Arial"/>
        </w:rPr>
        <w:tab/>
        <w:t>расшифровка подписи</w:t>
      </w:r>
    </w:p>
    <w:p w:rsidR="00C87CD2" w:rsidRPr="00471D31" w:rsidRDefault="001B3CC4" w:rsidP="00603E15">
      <w:pPr>
        <w:spacing w:before="40"/>
        <w:ind w:left="1440" w:hanging="272"/>
        <w:jc w:val="both"/>
        <w:rPr>
          <w:rFonts w:ascii="Arial" w:hAnsi="Arial" w:cs="Arial"/>
        </w:rPr>
      </w:pPr>
      <w:r w:rsidRPr="00471D31">
        <w:rPr>
          <w:rFonts w:ascii="Arial" w:hAnsi="Arial" w:cs="Arial"/>
        </w:rPr>
        <w:t>___________________</w:t>
      </w:r>
    </w:p>
    <w:p w:rsidR="00C87CD2" w:rsidRPr="00471D31" w:rsidRDefault="00C87CD2" w:rsidP="00C87CD2">
      <w:pPr>
        <w:ind w:left="2160" w:hanging="600"/>
        <w:jc w:val="both"/>
        <w:rPr>
          <w:rFonts w:ascii="Arial" w:hAnsi="Arial" w:cs="Arial"/>
        </w:rPr>
      </w:pPr>
      <w:r w:rsidRPr="00471D31">
        <w:rPr>
          <w:rFonts w:ascii="Arial" w:hAnsi="Arial" w:cs="Arial"/>
        </w:rPr>
        <w:t>год, месяц, число</w:t>
      </w:r>
    </w:p>
    <w:p w:rsidR="00C87CD2" w:rsidRPr="00D25F0F" w:rsidRDefault="00C87CD2" w:rsidP="00C87CD2">
      <w:pPr>
        <w:ind w:left="2160" w:hanging="1451"/>
        <w:rPr>
          <w:rFonts w:ascii="Arial" w:hAnsi="Arial" w:cs="Arial"/>
          <w:sz w:val="28"/>
          <w:szCs w:val="28"/>
        </w:rPr>
      </w:pPr>
    </w:p>
    <w:p w:rsidR="00C87CD2" w:rsidRPr="00471D31" w:rsidRDefault="00C87CD2" w:rsidP="00C87CD2">
      <w:pPr>
        <w:ind w:left="3969" w:hanging="3402"/>
        <w:rPr>
          <w:rFonts w:ascii="Arial" w:hAnsi="Arial" w:cs="Arial"/>
          <w:sz w:val="26"/>
          <w:szCs w:val="26"/>
        </w:rPr>
      </w:pPr>
      <w:r w:rsidRPr="00471D31">
        <w:rPr>
          <w:rFonts w:ascii="Arial" w:hAnsi="Arial" w:cs="Arial"/>
          <w:sz w:val="26"/>
          <w:szCs w:val="26"/>
        </w:rPr>
        <w:t>Первичная поверка проведена.</w:t>
      </w:r>
    </w:p>
    <w:p w:rsidR="00C87CD2" w:rsidRPr="00471D31" w:rsidRDefault="00C87CD2" w:rsidP="00C87CD2">
      <w:pPr>
        <w:ind w:left="720" w:firstLine="720"/>
        <w:rPr>
          <w:rFonts w:ascii="Arial" w:hAnsi="Arial" w:cs="Arial"/>
          <w:sz w:val="16"/>
          <w:szCs w:val="16"/>
        </w:rPr>
      </w:pPr>
    </w:p>
    <w:p w:rsidR="00C87CD2" w:rsidRPr="00471D31" w:rsidRDefault="00C87CD2" w:rsidP="002C3A14">
      <w:pPr>
        <w:ind w:left="720" w:firstLine="450"/>
        <w:rPr>
          <w:rFonts w:ascii="Arial" w:hAnsi="Arial" w:cs="Arial"/>
          <w:sz w:val="26"/>
          <w:szCs w:val="26"/>
        </w:rPr>
      </w:pPr>
      <w:r w:rsidRPr="00471D31">
        <w:rPr>
          <w:rFonts w:ascii="Arial" w:hAnsi="Arial" w:cs="Arial"/>
          <w:sz w:val="26"/>
          <w:szCs w:val="26"/>
        </w:rPr>
        <w:t>Поверитель</w:t>
      </w:r>
    </w:p>
    <w:p w:rsidR="00C87CD2" w:rsidRPr="00471D31" w:rsidRDefault="00C87CD2" w:rsidP="00C87CD2">
      <w:pPr>
        <w:ind w:firstLine="720"/>
        <w:rPr>
          <w:rFonts w:ascii="Arial" w:hAnsi="Arial" w:cs="Arial"/>
          <w:sz w:val="32"/>
          <w:szCs w:val="32"/>
        </w:rPr>
      </w:pPr>
    </w:p>
    <w:p w:rsidR="00C87CD2" w:rsidRPr="00471D31" w:rsidRDefault="00C87CD2" w:rsidP="00D25F0F">
      <w:pPr>
        <w:tabs>
          <w:tab w:val="left" w:pos="1170"/>
          <w:tab w:val="left" w:pos="3969"/>
          <w:tab w:val="left" w:pos="7655"/>
        </w:tabs>
        <w:ind w:right="-86" w:firstLine="0"/>
        <w:jc w:val="both"/>
        <w:rPr>
          <w:rFonts w:ascii="Arial" w:hAnsi="Arial" w:cs="Arial"/>
        </w:rPr>
      </w:pPr>
      <w:r w:rsidRPr="00471D31">
        <w:rPr>
          <w:rFonts w:ascii="Arial" w:hAnsi="Arial" w:cs="Arial"/>
          <w:sz w:val="26"/>
          <w:szCs w:val="26"/>
        </w:rPr>
        <w:t>МК</w:t>
      </w:r>
      <w:r w:rsidRPr="00471D31">
        <w:rPr>
          <w:rFonts w:ascii="Arial" w:hAnsi="Arial" w:cs="Arial"/>
        </w:rPr>
        <w:tab/>
        <w:t>_____________</w:t>
      </w:r>
      <w:r w:rsidR="00DC1E73" w:rsidRPr="00471D31">
        <w:rPr>
          <w:rFonts w:ascii="Arial" w:hAnsi="Arial" w:cs="Arial"/>
        </w:rPr>
        <w:t>__</w:t>
      </w:r>
      <w:r w:rsidRPr="00471D31">
        <w:rPr>
          <w:rFonts w:ascii="Arial" w:hAnsi="Arial" w:cs="Arial"/>
        </w:rPr>
        <w:t>_</w:t>
      </w:r>
      <w:r w:rsidR="001B3CC4" w:rsidRPr="00471D31">
        <w:rPr>
          <w:rFonts w:ascii="Arial" w:hAnsi="Arial" w:cs="Arial"/>
        </w:rPr>
        <w:t>_</w:t>
      </w:r>
      <w:r w:rsidRPr="00471D31">
        <w:rPr>
          <w:rFonts w:ascii="Arial" w:hAnsi="Arial" w:cs="Arial"/>
        </w:rPr>
        <w:t>_</w:t>
      </w:r>
      <w:r w:rsidRPr="00471D31">
        <w:rPr>
          <w:rFonts w:ascii="Arial" w:hAnsi="Arial" w:cs="Arial"/>
        </w:rPr>
        <w:tab/>
        <w:t>_____________________</w:t>
      </w:r>
      <w:r w:rsidR="00DC1E73" w:rsidRPr="00471D31">
        <w:rPr>
          <w:rFonts w:ascii="Arial" w:hAnsi="Arial" w:cs="Arial"/>
        </w:rPr>
        <w:t>__</w:t>
      </w:r>
      <w:r w:rsidRPr="00471D31">
        <w:rPr>
          <w:rFonts w:ascii="Arial" w:hAnsi="Arial" w:cs="Arial"/>
        </w:rPr>
        <w:t>_</w:t>
      </w:r>
      <w:r w:rsidRPr="00471D31">
        <w:rPr>
          <w:rFonts w:ascii="Arial" w:hAnsi="Arial" w:cs="Arial"/>
        </w:rPr>
        <w:tab/>
        <w:t>_________________</w:t>
      </w:r>
      <w:r w:rsidR="00D25F0F">
        <w:rPr>
          <w:rFonts w:ascii="Arial" w:hAnsi="Arial" w:cs="Arial"/>
        </w:rPr>
        <w:t>__</w:t>
      </w:r>
    </w:p>
    <w:p w:rsidR="00C87CD2" w:rsidRPr="00471D31" w:rsidRDefault="00C87CD2" w:rsidP="009F51D3">
      <w:pPr>
        <w:tabs>
          <w:tab w:val="left" w:pos="4368"/>
          <w:tab w:val="left" w:pos="7938"/>
        </w:tabs>
        <w:ind w:left="2160" w:hanging="600"/>
        <w:rPr>
          <w:rFonts w:ascii="Arial" w:hAnsi="Arial" w:cs="Arial"/>
        </w:rPr>
      </w:pPr>
      <w:r w:rsidRPr="00471D31">
        <w:rPr>
          <w:rFonts w:ascii="Arial" w:hAnsi="Arial" w:cs="Arial"/>
        </w:rPr>
        <w:t>личная подпись</w:t>
      </w:r>
      <w:r w:rsidRPr="00471D31">
        <w:rPr>
          <w:rFonts w:ascii="Arial" w:hAnsi="Arial" w:cs="Arial"/>
        </w:rPr>
        <w:tab/>
        <w:t>расшифровка подписи</w:t>
      </w:r>
      <w:r w:rsidRPr="00471D31">
        <w:rPr>
          <w:rFonts w:ascii="Arial" w:hAnsi="Arial" w:cs="Arial"/>
        </w:rPr>
        <w:tab/>
        <w:t>год, месяц, число</w:t>
      </w:r>
    </w:p>
    <w:p w:rsidR="00C87CD2" w:rsidRPr="00471D31" w:rsidRDefault="00C87CD2" w:rsidP="00C87CD2">
      <w:pPr>
        <w:pStyle w:val="heading6"/>
        <w:keepNext w:val="0"/>
        <w:outlineLvl w:val="9"/>
        <w:rPr>
          <w:rFonts w:ascii="Arial" w:hAnsi="Arial" w:cs="Arial"/>
          <w:sz w:val="16"/>
          <w:szCs w:val="16"/>
        </w:rPr>
      </w:pPr>
    </w:p>
    <w:p w:rsidR="00E82A4B" w:rsidRPr="00D979F6" w:rsidRDefault="00E82A4B" w:rsidP="00CB651E">
      <w:pPr>
        <w:pStyle w:val="20"/>
        <w:tabs>
          <w:tab w:val="left" w:pos="1248"/>
        </w:tabs>
        <w:spacing w:before="120" w:after="120"/>
        <w:ind w:firstLine="567"/>
        <w:rPr>
          <w:sz w:val="30"/>
          <w:szCs w:val="30"/>
        </w:rPr>
      </w:pPr>
      <w:r>
        <w:br w:type="page"/>
      </w:r>
      <w:bookmarkStart w:id="74" w:name="_Toc224455387"/>
      <w:bookmarkStart w:id="75" w:name="_Toc497122251"/>
      <w:r w:rsidR="00833E18" w:rsidRPr="00D979F6">
        <w:rPr>
          <w:sz w:val="30"/>
          <w:szCs w:val="30"/>
        </w:rPr>
        <w:lastRenderedPageBreak/>
        <w:t>12</w:t>
      </w:r>
      <w:r w:rsidR="00833E18" w:rsidRPr="00D979F6">
        <w:rPr>
          <w:sz w:val="30"/>
          <w:szCs w:val="30"/>
        </w:rPr>
        <w:tab/>
      </w:r>
      <w:r w:rsidR="002D757C" w:rsidRPr="00D979F6">
        <w:rPr>
          <w:sz w:val="30"/>
          <w:szCs w:val="30"/>
        </w:rPr>
        <w:t>П</w:t>
      </w:r>
      <w:r w:rsidRPr="00D979F6">
        <w:rPr>
          <w:sz w:val="30"/>
          <w:szCs w:val="30"/>
        </w:rPr>
        <w:t>оверка осциллографа</w:t>
      </w:r>
      <w:bookmarkEnd w:id="74"/>
      <w:bookmarkEnd w:id="75"/>
    </w:p>
    <w:p w:rsidR="00E82A4B" w:rsidRPr="00CB651E" w:rsidRDefault="00E82A4B" w:rsidP="00ED7379">
      <w:pPr>
        <w:pStyle w:val="a7"/>
        <w:tabs>
          <w:tab w:val="left" w:pos="1248"/>
        </w:tabs>
        <w:spacing w:line="240" w:lineRule="auto"/>
        <w:ind w:firstLine="546"/>
        <w:rPr>
          <w:rFonts w:eastAsia="MS Mincho"/>
          <w:sz w:val="8"/>
          <w:szCs w:val="8"/>
        </w:rPr>
      </w:pPr>
    </w:p>
    <w:p w:rsidR="00D55A57" w:rsidRPr="00D979F6" w:rsidRDefault="00E82A4B" w:rsidP="007C0437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979F6">
        <w:rPr>
          <w:rFonts w:ascii="Arial" w:eastAsia="MS Mincho" w:hAnsi="Arial" w:cs="Arial"/>
          <w:sz w:val="26"/>
          <w:szCs w:val="26"/>
        </w:rPr>
        <w:t>1</w:t>
      </w:r>
      <w:r w:rsidR="002D757C" w:rsidRPr="00D979F6">
        <w:rPr>
          <w:rFonts w:ascii="Arial" w:eastAsia="MS Mincho" w:hAnsi="Arial" w:cs="Arial"/>
          <w:sz w:val="26"/>
          <w:szCs w:val="26"/>
        </w:rPr>
        <w:t>2</w:t>
      </w:r>
      <w:r w:rsidRPr="00D979F6">
        <w:rPr>
          <w:rFonts w:ascii="Arial" w:eastAsia="MS Mincho" w:hAnsi="Arial" w:cs="Arial"/>
          <w:sz w:val="26"/>
          <w:szCs w:val="26"/>
        </w:rPr>
        <w:t>.1</w:t>
      </w:r>
      <w:r w:rsidR="00ED7379" w:rsidRPr="00D979F6">
        <w:rPr>
          <w:rFonts w:ascii="Arial" w:eastAsia="MS Mincho" w:hAnsi="Arial" w:cs="Arial"/>
          <w:sz w:val="26"/>
          <w:szCs w:val="26"/>
        </w:rPr>
        <w:tab/>
      </w:r>
      <w:r w:rsidRPr="00D979F6">
        <w:rPr>
          <w:rFonts w:ascii="Arial" w:eastAsia="MS Mincho" w:hAnsi="Arial" w:cs="Arial"/>
          <w:sz w:val="26"/>
          <w:szCs w:val="26"/>
        </w:rPr>
        <w:t>Поверку осциллографа проводят в соответствии с М</w:t>
      </w:r>
      <w:r w:rsidR="00016263" w:rsidRPr="00D979F6">
        <w:rPr>
          <w:rFonts w:ascii="Arial" w:eastAsia="MS Mincho" w:hAnsi="Arial" w:cs="Arial"/>
          <w:sz w:val="26"/>
          <w:szCs w:val="26"/>
        </w:rPr>
        <w:t>етодикой поверки УШЯИ.411161.0</w:t>
      </w:r>
      <w:r w:rsidR="00E81115" w:rsidRPr="00D979F6">
        <w:rPr>
          <w:rFonts w:ascii="Arial" w:eastAsia="MS Mincho" w:hAnsi="Arial" w:cs="Arial"/>
          <w:sz w:val="26"/>
          <w:szCs w:val="26"/>
        </w:rPr>
        <w:t>58</w:t>
      </w:r>
      <w:r w:rsidR="00D55A57" w:rsidRPr="00D979F6">
        <w:rPr>
          <w:rFonts w:ascii="Arial" w:eastAsia="MS Mincho" w:hAnsi="Arial" w:cs="Arial"/>
          <w:sz w:val="26"/>
          <w:szCs w:val="26"/>
        </w:rPr>
        <w:t> МП</w:t>
      </w:r>
      <w:r w:rsidR="00B55945" w:rsidRPr="00D979F6">
        <w:rPr>
          <w:rFonts w:ascii="Arial" w:eastAsia="MS Mincho" w:hAnsi="Arial" w:cs="Arial"/>
          <w:sz w:val="26"/>
          <w:szCs w:val="26"/>
        </w:rPr>
        <w:t xml:space="preserve"> (</w:t>
      </w:r>
      <w:r w:rsidR="001735AB" w:rsidRPr="00D979F6">
        <w:rPr>
          <w:rFonts w:ascii="Arial" w:eastAsia="MS Mincho" w:hAnsi="Arial" w:cs="Arial"/>
          <w:sz w:val="26"/>
          <w:szCs w:val="26"/>
        </w:rPr>
        <w:t>МРБ МП.2433-2014)</w:t>
      </w:r>
      <w:r w:rsidR="00D55A57" w:rsidRPr="00D979F6">
        <w:rPr>
          <w:rFonts w:ascii="Arial" w:eastAsia="MS Mincho" w:hAnsi="Arial" w:cs="Arial"/>
          <w:sz w:val="26"/>
          <w:szCs w:val="26"/>
        </w:rPr>
        <w:t>.</w:t>
      </w:r>
    </w:p>
    <w:p w:rsidR="00E82A4B" w:rsidRPr="00D979F6" w:rsidRDefault="00E82A4B" w:rsidP="007C0437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979F6">
        <w:rPr>
          <w:rFonts w:ascii="Arial" w:eastAsia="MS Mincho" w:hAnsi="Arial" w:cs="Arial"/>
          <w:sz w:val="26"/>
          <w:szCs w:val="26"/>
        </w:rPr>
        <w:t xml:space="preserve">Периодичность поверки </w:t>
      </w:r>
      <w:r w:rsidR="00AF5DC5" w:rsidRPr="00D979F6">
        <w:rPr>
          <w:rFonts w:ascii="Arial" w:eastAsia="MS Mincho" w:hAnsi="Arial" w:cs="Arial"/>
          <w:sz w:val="26"/>
          <w:szCs w:val="26"/>
        </w:rPr>
        <w:t>-</w:t>
      </w:r>
      <w:r w:rsidRPr="00D979F6">
        <w:rPr>
          <w:rFonts w:ascii="Arial" w:eastAsia="MS Mincho" w:hAnsi="Arial" w:cs="Arial"/>
          <w:sz w:val="26"/>
          <w:szCs w:val="26"/>
        </w:rPr>
        <w:t xml:space="preserve"> 12 мес.</w:t>
      </w:r>
    </w:p>
    <w:p w:rsidR="00E82A4B" w:rsidRPr="00D979F6" w:rsidRDefault="00E82A4B" w:rsidP="00BA7033">
      <w:pPr>
        <w:pStyle w:val="125"/>
        <w:spacing w:line="276" w:lineRule="auto"/>
        <w:ind w:right="56" w:firstLine="546"/>
        <w:rPr>
          <w:rFonts w:ascii="Arial" w:eastAsia="MS Mincho" w:hAnsi="Arial" w:cs="Arial"/>
          <w:sz w:val="26"/>
          <w:szCs w:val="26"/>
        </w:rPr>
      </w:pPr>
      <w:r w:rsidRPr="00D979F6">
        <w:rPr>
          <w:rFonts w:ascii="Arial" w:eastAsia="MS Mincho" w:hAnsi="Arial" w:cs="Arial"/>
          <w:sz w:val="26"/>
          <w:szCs w:val="26"/>
        </w:rPr>
        <w:t xml:space="preserve">Отметку о проведенной поверке заносят в таблицу </w:t>
      </w:r>
      <w:r w:rsidR="00B733AD" w:rsidRPr="00D979F6">
        <w:rPr>
          <w:rFonts w:ascii="Arial" w:eastAsia="MS Mincho" w:hAnsi="Arial" w:cs="Arial"/>
          <w:sz w:val="26"/>
          <w:szCs w:val="26"/>
        </w:rPr>
        <w:t>12.1</w:t>
      </w:r>
      <w:r w:rsidRPr="00D979F6">
        <w:rPr>
          <w:rFonts w:ascii="Arial" w:eastAsia="MS Mincho" w:hAnsi="Arial" w:cs="Arial"/>
          <w:sz w:val="26"/>
          <w:szCs w:val="26"/>
        </w:rPr>
        <w:t>.</w:t>
      </w:r>
    </w:p>
    <w:p w:rsidR="00E82A4B" w:rsidRPr="00D979F6" w:rsidRDefault="00E82A4B" w:rsidP="00D55A57">
      <w:pPr>
        <w:pStyle w:val="a7"/>
        <w:spacing w:line="240" w:lineRule="auto"/>
        <w:ind w:firstLine="546"/>
        <w:rPr>
          <w:rFonts w:ascii="Arial" w:eastAsia="MS Mincho" w:hAnsi="Arial" w:cs="Arial"/>
          <w:sz w:val="8"/>
          <w:szCs w:val="8"/>
        </w:rPr>
      </w:pPr>
    </w:p>
    <w:p w:rsidR="00E82A4B" w:rsidRPr="00D979F6" w:rsidRDefault="00E82A4B" w:rsidP="00D55A57">
      <w:pPr>
        <w:pStyle w:val="125"/>
        <w:spacing w:after="80"/>
        <w:ind w:firstLine="546"/>
        <w:rPr>
          <w:rFonts w:ascii="Arial" w:eastAsia="MS Mincho" w:hAnsi="Arial" w:cs="Arial"/>
          <w:sz w:val="26"/>
          <w:szCs w:val="26"/>
        </w:rPr>
      </w:pPr>
      <w:r w:rsidRPr="00D979F6">
        <w:rPr>
          <w:rFonts w:ascii="Arial" w:eastAsia="MS Mincho" w:hAnsi="Arial" w:cs="Arial"/>
          <w:sz w:val="26"/>
          <w:szCs w:val="26"/>
        </w:rPr>
        <w:t xml:space="preserve">Таблица </w:t>
      </w:r>
      <w:r w:rsidR="00B733AD" w:rsidRPr="00D979F6">
        <w:rPr>
          <w:rFonts w:ascii="Arial" w:eastAsia="MS Mincho" w:hAnsi="Arial" w:cs="Arial"/>
          <w:sz w:val="26"/>
          <w:szCs w:val="26"/>
        </w:rPr>
        <w:t>12.1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3638"/>
        <w:gridCol w:w="2883"/>
        <w:gridCol w:w="2075"/>
      </w:tblGrid>
      <w:tr w:rsidR="00E82A4B" w:rsidRPr="00BA7033" w:rsidTr="00BA7033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1619" w:type="dxa"/>
            <w:vAlign w:val="center"/>
          </w:tcPr>
          <w:p w:rsidR="00E82A4B" w:rsidRPr="00BA7033" w:rsidRDefault="00E82A4B" w:rsidP="00AF5DC5">
            <w:pPr>
              <w:pStyle w:val="a7"/>
              <w:spacing w:line="240" w:lineRule="auto"/>
              <w:ind w:firstLine="0"/>
              <w:jc w:val="center"/>
              <w:rPr>
                <w:rFonts w:ascii="Arial" w:eastAsia="MS Mincho" w:hAnsi="Arial" w:cs="Arial"/>
                <w:szCs w:val="24"/>
              </w:rPr>
            </w:pPr>
            <w:r w:rsidRPr="00BA7033">
              <w:rPr>
                <w:rFonts w:ascii="Arial" w:eastAsia="MS Mincho" w:hAnsi="Arial" w:cs="Arial"/>
                <w:szCs w:val="24"/>
              </w:rPr>
              <w:t>Дата поверки</w:t>
            </w:r>
          </w:p>
        </w:tc>
        <w:tc>
          <w:tcPr>
            <w:tcW w:w="3638" w:type="dxa"/>
            <w:vAlign w:val="center"/>
          </w:tcPr>
          <w:p w:rsidR="00E82A4B" w:rsidRPr="00BA7033" w:rsidRDefault="00E82A4B" w:rsidP="00AF5DC5">
            <w:pPr>
              <w:pStyle w:val="a7"/>
              <w:spacing w:line="240" w:lineRule="auto"/>
              <w:ind w:firstLine="0"/>
              <w:jc w:val="center"/>
              <w:rPr>
                <w:rFonts w:ascii="Arial" w:eastAsia="MS Mincho" w:hAnsi="Arial" w:cs="Arial"/>
                <w:szCs w:val="24"/>
              </w:rPr>
            </w:pPr>
            <w:r w:rsidRPr="00BA7033">
              <w:rPr>
                <w:rFonts w:ascii="Arial" w:eastAsia="MS Mincho" w:hAnsi="Arial" w:cs="Arial"/>
                <w:szCs w:val="24"/>
              </w:rPr>
              <w:t>Результат поверки</w:t>
            </w:r>
          </w:p>
        </w:tc>
        <w:tc>
          <w:tcPr>
            <w:tcW w:w="2883" w:type="dxa"/>
          </w:tcPr>
          <w:p w:rsidR="00E82A4B" w:rsidRPr="00BA7033" w:rsidRDefault="00E82A4B" w:rsidP="009676E5">
            <w:pPr>
              <w:pStyle w:val="a7"/>
              <w:spacing w:line="240" w:lineRule="auto"/>
              <w:ind w:left="-57" w:right="-57" w:firstLine="0"/>
              <w:jc w:val="center"/>
              <w:rPr>
                <w:rFonts w:ascii="Arial" w:eastAsia="MS Mincho" w:hAnsi="Arial" w:cs="Arial"/>
                <w:szCs w:val="24"/>
              </w:rPr>
            </w:pPr>
            <w:r w:rsidRPr="00BA7033">
              <w:rPr>
                <w:rFonts w:ascii="Arial" w:eastAsia="MS Mincho" w:hAnsi="Arial" w:cs="Arial"/>
                <w:szCs w:val="24"/>
              </w:rPr>
              <w:t xml:space="preserve">Подпись и </w:t>
            </w:r>
            <w:r w:rsidR="00CE7AD4" w:rsidRPr="00BA7033">
              <w:rPr>
                <w:rFonts w:ascii="Arial" w:eastAsia="MS Mincho" w:hAnsi="Arial" w:cs="Arial"/>
                <w:szCs w:val="24"/>
              </w:rPr>
              <w:t xml:space="preserve">поверительное </w:t>
            </w:r>
            <w:r w:rsidRPr="00BA7033">
              <w:rPr>
                <w:rFonts w:ascii="Arial" w:eastAsia="MS Mincho" w:hAnsi="Arial" w:cs="Arial"/>
                <w:szCs w:val="24"/>
              </w:rPr>
              <w:t>клеймо</w:t>
            </w:r>
          </w:p>
        </w:tc>
        <w:tc>
          <w:tcPr>
            <w:tcW w:w="2075" w:type="dxa"/>
            <w:vAlign w:val="center"/>
          </w:tcPr>
          <w:p w:rsidR="00E82A4B" w:rsidRPr="00BA7033" w:rsidRDefault="00E82A4B" w:rsidP="00AF5DC5">
            <w:pPr>
              <w:pStyle w:val="a7"/>
              <w:spacing w:line="240" w:lineRule="auto"/>
              <w:ind w:firstLine="0"/>
              <w:jc w:val="center"/>
              <w:rPr>
                <w:rFonts w:ascii="Arial" w:eastAsia="MS Mincho" w:hAnsi="Arial" w:cs="Arial"/>
                <w:szCs w:val="24"/>
              </w:rPr>
            </w:pPr>
            <w:r w:rsidRPr="00BA7033">
              <w:rPr>
                <w:rFonts w:ascii="Arial" w:eastAsia="MS Mincho" w:hAnsi="Arial" w:cs="Arial"/>
                <w:szCs w:val="24"/>
              </w:rPr>
              <w:t>Срок очередной поверки</w:t>
            </w:r>
          </w:p>
        </w:tc>
      </w:tr>
      <w:tr w:rsidR="00E82A4B" w:rsidRPr="00D979F6" w:rsidTr="00BA7033">
        <w:tblPrEx>
          <w:tblCellMar>
            <w:top w:w="0" w:type="dxa"/>
            <w:bottom w:w="0" w:type="dxa"/>
          </w:tblCellMar>
        </w:tblPrEx>
        <w:trPr>
          <w:trHeight w:val="11068"/>
          <w:jc w:val="center"/>
        </w:trPr>
        <w:tc>
          <w:tcPr>
            <w:tcW w:w="1619" w:type="dxa"/>
          </w:tcPr>
          <w:p w:rsidR="00E82A4B" w:rsidRPr="00D979F6" w:rsidRDefault="00E82A4B" w:rsidP="00AF5DC5">
            <w:pPr>
              <w:pStyle w:val="a7"/>
              <w:spacing w:line="240" w:lineRule="auto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3638" w:type="dxa"/>
          </w:tcPr>
          <w:p w:rsidR="00E82A4B" w:rsidRPr="00D979F6" w:rsidRDefault="00E82A4B" w:rsidP="00AF5DC5">
            <w:pPr>
              <w:pStyle w:val="a7"/>
              <w:spacing w:line="240" w:lineRule="auto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883" w:type="dxa"/>
          </w:tcPr>
          <w:p w:rsidR="00E82A4B" w:rsidRPr="00D979F6" w:rsidRDefault="00E82A4B" w:rsidP="00AF5DC5">
            <w:pPr>
              <w:pStyle w:val="a7"/>
              <w:spacing w:line="240" w:lineRule="auto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075" w:type="dxa"/>
          </w:tcPr>
          <w:p w:rsidR="00E82A4B" w:rsidRPr="00D979F6" w:rsidRDefault="00E82A4B" w:rsidP="00AF5DC5">
            <w:pPr>
              <w:pStyle w:val="a7"/>
              <w:spacing w:line="240" w:lineRule="auto"/>
              <w:jc w:val="center"/>
              <w:rPr>
                <w:rFonts w:ascii="Arial" w:eastAsia="MS Mincho" w:hAnsi="Arial" w:cs="Arial"/>
              </w:rPr>
            </w:pPr>
          </w:p>
        </w:tc>
      </w:tr>
    </w:tbl>
    <w:p w:rsidR="004E29C3" w:rsidRPr="00D55A57" w:rsidRDefault="004E29C3" w:rsidP="004E29C3">
      <w:pPr>
        <w:pStyle w:val="a7"/>
        <w:tabs>
          <w:tab w:val="left" w:pos="1248"/>
        </w:tabs>
        <w:spacing w:line="240" w:lineRule="auto"/>
        <w:ind w:firstLine="546"/>
        <w:rPr>
          <w:rFonts w:eastAsia="MS Mincho"/>
          <w:sz w:val="16"/>
          <w:szCs w:val="16"/>
        </w:rPr>
      </w:pPr>
    </w:p>
    <w:p w:rsidR="004E29C3" w:rsidRPr="00D979F6" w:rsidRDefault="005E0133" w:rsidP="00DD0458">
      <w:pPr>
        <w:pStyle w:val="20"/>
        <w:tabs>
          <w:tab w:val="left" w:pos="1248"/>
        </w:tabs>
        <w:spacing w:before="120"/>
        <w:ind w:firstLine="567"/>
        <w:rPr>
          <w:sz w:val="30"/>
          <w:szCs w:val="30"/>
        </w:rPr>
      </w:pPr>
      <w:bookmarkStart w:id="76" w:name="_Toc497122252"/>
      <w:r>
        <w:rPr>
          <w:sz w:val="28"/>
        </w:rPr>
        <w:br w:type="page"/>
      </w:r>
      <w:r w:rsidR="004E29C3" w:rsidRPr="00D979F6">
        <w:rPr>
          <w:sz w:val="30"/>
          <w:szCs w:val="30"/>
        </w:rPr>
        <w:lastRenderedPageBreak/>
        <w:t>13</w:t>
      </w:r>
      <w:r w:rsidR="004E29C3" w:rsidRPr="00D979F6">
        <w:rPr>
          <w:sz w:val="30"/>
          <w:szCs w:val="30"/>
        </w:rPr>
        <w:tab/>
        <w:t>Особые отметки</w:t>
      </w:r>
      <w:bookmarkEnd w:id="76"/>
    </w:p>
    <w:p w:rsidR="004E29C3" w:rsidRPr="00D55A57" w:rsidRDefault="004E29C3" w:rsidP="004E29C3">
      <w:pPr>
        <w:pStyle w:val="a7"/>
        <w:tabs>
          <w:tab w:val="left" w:pos="1248"/>
        </w:tabs>
        <w:spacing w:line="240" w:lineRule="auto"/>
        <w:ind w:firstLine="546"/>
        <w:rPr>
          <w:rFonts w:eastAsia="MS Mincho"/>
          <w:sz w:val="16"/>
          <w:szCs w:val="16"/>
        </w:rPr>
      </w:pPr>
    </w:p>
    <w:p w:rsidR="00E82A4B" w:rsidRPr="006245A2" w:rsidRDefault="00E82A4B" w:rsidP="00DD0458">
      <w:pPr>
        <w:pStyle w:val="20"/>
        <w:spacing w:before="120"/>
        <w:ind w:firstLine="544"/>
        <w:jc w:val="center"/>
        <w:rPr>
          <w:sz w:val="28"/>
        </w:rPr>
      </w:pPr>
      <w:r>
        <w:br w:type="page"/>
      </w:r>
      <w:bookmarkStart w:id="77" w:name="_Toc224455389"/>
      <w:bookmarkStart w:id="78" w:name="_Toc497122253"/>
      <w:r w:rsidRPr="006245A2">
        <w:rPr>
          <w:sz w:val="28"/>
        </w:rPr>
        <w:lastRenderedPageBreak/>
        <w:t>Приложение А</w:t>
      </w:r>
      <w:bookmarkEnd w:id="77"/>
      <w:bookmarkEnd w:id="78"/>
    </w:p>
    <w:p w:rsidR="00E82A4B" w:rsidRPr="00A04824" w:rsidRDefault="00E82A4B" w:rsidP="002D505B">
      <w:pPr>
        <w:pStyle w:val="a7"/>
        <w:spacing w:line="240" w:lineRule="auto"/>
        <w:jc w:val="center"/>
        <w:rPr>
          <w:rFonts w:ascii="Arial" w:eastAsia="MS Mincho" w:hAnsi="Arial" w:cs="Arial"/>
          <w:sz w:val="26"/>
          <w:szCs w:val="26"/>
        </w:rPr>
      </w:pPr>
      <w:r w:rsidRPr="00A04824">
        <w:rPr>
          <w:rFonts w:ascii="Arial" w:eastAsia="MS Mincho" w:hAnsi="Arial" w:cs="Arial"/>
          <w:sz w:val="26"/>
          <w:szCs w:val="26"/>
        </w:rPr>
        <w:t>(справочное)</w:t>
      </w:r>
    </w:p>
    <w:p w:rsidR="00E82A4B" w:rsidRPr="002303DA" w:rsidRDefault="000F2BF2" w:rsidP="00D725AD">
      <w:pPr>
        <w:pStyle w:val="a7"/>
        <w:spacing w:before="240" w:line="240" w:lineRule="auto"/>
        <w:jc w:val="center"/>
        <w:outlineLvl w:val="2"/>
        <w:rPr>
          <w:rFonts w:ascii="Arial" w:eastAsia="MS Mincho" w:hAnsi="Arial" w:cs="Arial"/>
          <w:b/>
          <w:sz w:val="28"/>
          <w:szCs w:val="28"/>
        </w:rPr>
      </w:pPr>
      <w:bookmarkStart w:id="79" w:name="_Toc496783908"/>
      <w:bookmarkStart w:id="80" w:name="_Toc497122254"/>
      <w:r w:rsidRPr="002303DA">
        <w:rPr>
          <w:rFonts w:ascii="Arial" w:eastAsia="MS Mincho" w:hAnsi="Arial" w:cs="Arial"/>
          <w:b/>
          <w:sz w:val="28"/>
          <w:szCs w:val="28"/>
        </w:rPr>
        <w:t>Сведения о содержании драгоценных материалов и цветных металлов</w:t>
      </w:r>
      <w:bookmarkEnd w:id="79"/>
      <w:bookmarkEnd w:id="80"/>
    </w:p>
    <w:p w:rsidR="00E82A4B" w:rsidRPr="00772822" w:rsidRDefault="00E82A4B" w:rsidP="00DD0874">
      <w:pPr>
        <w:pStyle w:val="125"/>
        <w:tabs>
          <w:tab w:val="left" w:pos="1134"/>
        </w:tabs>
        <w:spacing w:before="240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А.1</w:t>
      </w:r>
      <w:r w:rsidR="00FB5F60" w:rsidRPr="00772822">
        <w:rPr>
          <w:rFonts w:ascii="Arial" w:eastAsia="MS Mincho" w:hAnsi="Arial" w:cs="Arial"/>
          <w:sz w:val="26"/>
          <w:szCs w:val="26"/>
        </w:rPr>
        <w:tab/>
      </w:r>
      <w:r w:rsidRPr="00772822">
        <w:rPr>
          <w:rFonts w:ascii="Arial" w:eastAsia="MS Mincho" w:hAnsi="Arial" w:cs="Arial"/>
          <w:sz w:val="26"/>
          <w:szCs w:val="26"/>
        </w:rPr>
        <w:t>Суммарная масса драгоценных материалов, содержащихся в осциллографе, г:</w:t>
      </w:r>
    </w:p>
    <w:p w:rsidR="00E82A4B" w:rsidRPr="002303DA" w:rsidRDefault="00E82A4B">
      <w:pPr>
        <w:pStyle w:val="a7"/>
        <w:spacing w:line="240" w:lineRule="auto"/>
        <w:rPr>
          <w:rFonts w:ascii="Arial" w:eastAsia="MS Mincho" w:hAnsi="Arial" w:cs="Arial"/>
          <w:sz w:val="12"/>
          <w:szCs w:val="12"/>
        </w:rPr>
      </w:pPr>
    </w:p>
    <w:p w:rsidR="00E82A4B" w:rsidRPr="00772822" w:rsidRDefault="00E82A4B" w:rsidP="00CC5B22">
      <w:pPr>
        <w:pStyle w:val="a7"/>
        <w:spacing w:line="240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серебро</w:t>
      </w:r>
      <w:r w:rsidRPr="00772822">
        <w:rPr>
          <w:rFonts w:ascii="Arial" w:eastAsia="MS Mincho" w:hAnsi="Arial" w:cs="Arial"/>
          <w:sz w:val="26"/>
          <w:szCs w:val="26"/>
        </w:rPr>
        <w:tab/>
        <w:t>-</w:t>
      </w:r>
      <w:r w:rsidR="004C1461" w:rsidRPr="00772822">
        <w:rPr>
          <w:rFonts w:ascii="Arial" w:eastAsia="MS Mincho" w:hAnsi="Arial" w:cs="Arial"/>
          <w:sz w:val="26"/>
          <w:szCs w:val="26"/>
        </w:rPr>
        <w:t xml:space="preserve"> </w:t>
      </w:r>
      <w:r w:rsidR="00922EEF" w:rsidRPr="00772822">
        <w:rPr>
          <w:rFonts w:ascii="Arial" w:eastAsia="MS Mincho" w:hAnsi="Arial" w:cs="Arial"/>
          <w:sz w:val="26"/>
          <w:szCs w:val="26"/>
        </w:rPr>
        <w:t>0,0</w:t>
      </w:r>
      <w:r w:rsidR="00FF07AC" w:rsidRPr="00772822">
        <w:rPr>
          <w:rFonts w:ascii="Arial" w:eastAsia="MS Mincho" w:hAnsi="Arial" w:cs="Arial"/>
          <w:sz w:val="26"/>
          <w:szCs w:val="26"/>
        </w:rPr>
        <w:t>25</w:t>
      </w:r>
      <w:r w:rsidR="00452000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452000" w:rsidP="00CC5B22">
      <w:pPr>
        <w:pStyle w:val="125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 xml:space="preserve">- палладий </w:t>
      </w:r>
      <w:r w:rsidRPr="00772822">
        <w:rPr>
          <w:rFonts w:ascii="Arial" w:eastAsia="MS Mincho" w:hAnsi="Arial" w:cs="Arial"/>
          <w:sz w:val="26"/>
          <w:szCs w:val="26"/>
        </w:rPr>
        <w:tab/>
        <w:t>- 0,0</w:t>
      </w:r>
      <w:r w:rsidR="00FF07AC" w:rsidRPr="00772822">
        <w:rPr>
          <w:rFonts w:ascii="Arial" w:eastAsia="MS Mincho" w:hAnsi="Arial" w:cs="Arial"/>
          <w:sz w:val="26"/>
          <w:szCs w:val="26"/>
        </w:rPr>
        <w:t>1</w:t>
      </w:r>
      <w:r w:rsidR="005972DB" w:rsidRPr="00772822">
        <w:rPr>
          <w:rFonts w:ascii="Arial" w:eastAsia="MS Mincho" w:hAnsi="Arial" w:cs="Arial"/>
          <w:sz w:val="26"/>
          <w:szCs w:val="26"/>
        </w:rPr>
        <w:t>0</w:t>
      </w:r>
      <w:r w:rsidR="007C5061" w:rsidRPr="00772822">
        <w:rPr>
          <w:rFonts w:ascii="Arial" w:eastAsia="MS Mincho" w:hAnsi="Arial" w:cs="Arial"/>
          <w:sz w:val="26"/>
          <w:szCs w:val="26"/>
        </w:rPr>
        <w:t>.</w:t>
      </w:r>
    </w:p>
    <w:p w:rsidR="00E82A4B" w:rsidRPr="00772822" w:rsidRDefault="00E82A4B">
      <w:pPr>
        <w:pStyle w:val="a7"/>
        <w:spacing w:line="240" w:lineRule="auto"/>
        <w:rPr>
          <w:rFonts w:ascii="Arial" w:eastAsia="MS Mincho" w:hAnsi="Arial" w:cs="Arial"/>
        </w:rPr>
      </w:pPr>
    </w:p>
    <w:p w:rsidR="00E82A4B" w:rsidRPr="00772822" w:rsidRDefault="00F12360" w:rsidP="00F12360">
      <w:pPr>
        <w:pStyle w:val="125"/>
        <w:tabs>
          <w:tab w:val="left" w:pos="1134"/>
        </w:tabs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А.2</w:t>
      </w:r>
      <w:r w:rsidRPr="00772822">
        <w:rPr>
          <w:rFonts w:ascii="Arial" w:eastAsia="MS Mincho" w:hAnsi="Arial" w:cs="Arial"/>
          <w:sz w:val="26"/>
          <w:szCs w:val="26"/>
        </w:rPr>
        <w:tab/>
      </w:r>
      <w:r w:rsidR="00E82A4B" w:rsidRPr="00772822">
        <w:rPr>
          <w:rFonts w:ascii="Arial" w:eastAsia="MS Mincho" w:hAnsi="Arial" w:cs="Arial"/>
          <w:sz w:val="26"/>
          <w:szCs w:val="26"/>
        </w:rPr>
        <w:t>Суммарная масса каждого цветного металла, содержащегося в осциллографе, кг:</w:t>
      </w:r>
    </w:p>
    <w:p w:rsidR="00E82A4B" w:rsidRPr="002303DA" w:rsidRDefault="00E82A4B" w:rsidP="00CC5B22">
      <w:pPr>
        <w:pStyle w:val="a7"/>
        <w:spacing w:line="240" w:lineRule="auto"/>
        <w:ind w:firstLine="567"/>
        <w:rPr>
          <w:rFonts w:ascii="Arial" w:eastAsia="MS Mincho" w:hAnsi="Arial" w:cs="Arial"/>
          <w:sz w:val="12"/>
          <w:szCs w:val="12"/>
        </w:rPr>
      </w:pPr>
    </w:p>
    <w:p w:rsidR="00E82A4B" w:rsidRPr="00772822" w:rsidRDefault="00E82A4B" w:rsidP="00F0000F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алюминиевый сплав АМЦ</w:t>
      </w:r>
      <w:r w:rsidR="0051632A" w:rsidRPr="00772822">
        <w:rPr>
          <w:rFonts w:ascii="Arial" w:eastAsia="MS Mincho" w:hAnsi="Arial" w:cs="Arial"/>
          <w:sz w:val="26"/>
          <w:szCs w:val="26"/>
        </w:rPr>
        <w:t xml:space="preserve"> </w:t>
      </w:r>
      <w:r w:rsidRPr="00772822">
        <w:rPr>
          <w:rFonts w:ascii="Arial" w:eastAsia="MS Mincho" w:hAnsi="Arial" w:cs="Arial"/>
          <w:sz w:val="26"/>
          <w:szCs w:val="26"/>
        </w:rPr>
        <w:t>- 2,600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CC5B22" w:rsidP="00CC5B22">
      <w:pPr>
        <w:pStyle w:val="125"/>
        <w:tabs>
          <w:tab w:val="left" w:pos="2808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 xml:space="preserve">- </w:t>
      </w:r>
      <w:r w:rsidR="0051632A" w:rsidRPr="00772822">
        <w:rPr>
          <w:rFonts w:ascii="Arial" w:eastAsia="MS Mincho" w:hAnsi="Arial" w:cs="Arial"/>
          <w:sz w:val="26"/>
          <w:szCs w:val="26"/>
        </w:rPr>
        <w:t xml:space="preserve">алюминиевый сплав </w:t>
      </w:r>
      <w:r w:rsidR="008A0455">
        <w:rPr>
          <w:rFonts w:ascii="Arial" w:eastAsia="MS Mincho" w:hAnsi="Arial" w:cs="Arial"/>
          <w:sz w:val="26"/>
          <w:szCs w:val="26"/>
        </w:rPr>
        <w:t xml:space="preserve">АЛ2  </w:t>
      </w:r>
      <w:r w:rsidR="00E82A4B" w:rsidRPr="00772822">
        <w:rPr>
          <w:rFonts w:ascii="Arial" w:eastAsia="MS Mincho" w:hAnsi="Arial" w:cs="Arial"/>
          <w:sz w:val="26"/>
          <w:szCs w:val="26"/>
        </w:rPr>
        <w:t>- 0,250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E82A4B" w:rsidP="007B7891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латунь Л63</w:t>
      </w:r>
      <w:r w:rsidRPr="00772822">
        <w:rPr>
          <w:rFonts w:ascii="Arial" w:eastAsia="MS Mincho" w:hAnsi="Arial" w:cs="Arial"/>
          <w:sz w:val="26"/>
          <w:szCs w:val="26"/>
        </w:rPr>
        <w:tab/>
        <w:t>- 0,180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E82A4B" w:rsidP="007B7891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то же ЛС59</w:t>
      </w:r>
      <w:r w:rsidRPr="00772822">
        <w:rPr>
          <w:rFonts w:ascii="Arial" w:eastAsia="MS Mincho" w:hAnsi="Arial" w:cs="Arial"/>
          <w:sz w:val="26"/>
          <w:szCs w:val="26"/>
        </w:rPr>
        <w:tab/>
        <w:t>- 0,060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E82A4B" w:rsidP="007B7891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бронза БрБ2</w:t>
      </w:r>
      <w:r w:rsidRPr="00772822">
        <w:rPr>
          <w:rFonts w:ascii="Arial" w:eastAsia="MS Mincho" w:hAnsi="Arial" w:cs="Arial"/>
          <w:sz w:val="26"/>
          <w:szCs w:val="26"/>
        </w:rPr>
        <w:tab/>
        <w:t>- 0,035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E82A4B" w:rsidP="007B7891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то же БрКМц</w:t>
      </w:r>
      <w:r w:rsidRPr="00772822">
        <w:rPr>
          <w:rFonts w:ascii="Arial" w:eastAsia="MS Mincho" w:hAnsi="Arial" w:cs="Arial"/>
          <w:sz w:val="26"/>
          <w:szCs w:val="26"/>
        </w:rPr>
        <w:tab/>
        <w:t>- 0,001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CC5B22" w:rsidP="007B7891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</w:rPr>
      </w:pPr>
      <w:r w:rsidRPr="00772822">
        <w:rPr>
          <w:rFonts w:ascii="Arial" w:eastAsia="MS Mincho" w:hAnsi="Arial" w:cs="Arial"/>
          <w:sz w:val="26"/>
          <w:szCs w:val="26"/>
        </w:rPr>
        <w:t>-     «     БрОФ</w:t>
      </w:r>
      <w:r w:rsidR="00E82A4B" w:rsidRPr="00772822">
        <w:rPr>
          <w:rFonts w:ascii="Arial" w:eastAsia="MS Mincho" w:hAnsi="Arial" w:cs="Arial"/>
          <w:sz w:val="26"/>
          <w:szCs w:val="26"/>
        </w:rPr>
        <w:tab/>
        <w:t>- 0,020</w:t>
      </w:r>
      <w:r w:rsidR="000F2BF2" w:rsidRPr="00772822">
        <w:rPr>
          <w:rFonts w:ascii="Arial" w:eastAsia="MS Mincho" w:hAnsi="Arial" w:cs="Arial"/>
          <w:sz w:val="26"/>
          <w:szCs w:val="26"/>
        </w:rPr>
        <w:t>.</w:t>
      </w:r>
    </w:p>
    <w:p w:rsidR="00E82A4B" w:rsidRPr="006245A2" w:rsidRDefault="00BF1F49" w:rsidP="004F14CC">
      <w:pPr>
        <w:pStyle w:val="20"/>
        <w:spacing w:before="0"/>
        <w:jc w:val="center"/>
        <w:rPr>
          <w:rFonts w:eastAsia="MS Mincho"/>
          <w:sz w:val="28"/>
        </w:rPr>
      </w:pPr>
      <w:r>
        <w:rPr>
          <w:rFonts w:eastAsia="MS Mincho"/>
        </w:rPr>
        <w:br w:type="page"/>
      </w:r>
      <w:bookmarkStart w:id="81" w:name="_Toc224455391"/>
      <w:bookmarkStart w:id="82" w:name="_Toc497122255"/>
      <w:r w:rsidR="00E82A4B" w:rsidRPr="006245A2">
        <w:rPr>
          <w:rFonts w:eastAsia="MS Mincho"/>
          <w:sz w:val="28"/>
        </w:rPr>
        <w:lastRenderedPageBreak/>
        <w:t xml:space="preserve">Приложение </w:t>
      </w:r>
      <w:bookmarkEnd w:id="81"/>
      <w:r w:rsidR="00FB678E">
        <w:rPr>
          <w:rFonts w:eastAsia="MS Mincho"/>
          <w:sz w:val="28"/>
        </w:rPr>
        <w:t>Б</w:t>
      </w:r>
      <w:bookmarkEnd w:id="82"/>
    </w:p>
    <w:p w:rsidR="00E82A4B" w:rsidRPr="004040A8" w:rsidRDefault="00E82A4B">
      <w:pPr>
        <w:pStyle w:val="a7"/>
        <w:spacing w:line="240" w:lineRule="auto"/>
        <w:jc w:val="center"/>
        <w:rPr>
          <w:rFonts w:ascii="Arial" w:eastAsia="MS Mincho" w:hAnsi="Arial" w:cs="Arial"/>
          <w:sz w:val="26"/>
          <w:szCs w:val="26"/>
        </w:rPr>
      </w:pPr>
      <w:r w:rsidRPr="004040A8">
        <w:rPr>
          <w:rFonts w:ascii="Arial" w:eastAsia="MS Mincho" w:hAnsi="Arial" w:cs="Arial"/>
          <w:sz w:val="26"/>
          <w:szCs w:val="26"/>
        </w:rPr>
        <w:t>(обязательное)</w:t>
      </w:r>
    </w:p>
    <w:p w:rsidR="00B30B3D" w:rsidRPr="001B55B8" w:rsidRDefault="00B30B3D" w:rsidP="00CA2219">
      <w:pPr>
        <w:pStyle w:val="a7"/>
        <w:spacing w:before="120" w:line="240" w:lineRule="auto"/>
        <w:jc w:val="center"/>
        <w:outlineLvl w:val="2"/>
        <w:rPr>
          <w:rFonts w:ascii="Arial" w:eastAsia="MS Mincho" w:hAnsi="Arial" w:cs="Arial"/>
          <w:b/>
          <w:sz w:val="28"/>
          <w:szCs w:val="28"/>
        </w:rPr>
      </w:pPr>
      <w:bookmarkStart w:id="83" w:name="_Toc497122256"/>
      <w:r w:rsidRPr="001B55B8">
        <w:rPr>
          <w:rFonts w:ascii="Arial" w:eastAsia="MS Mincho" w:hAnsi="Arial" w:cs="Arial"/>
          <w:b/>
          <w:sz w:val="28"/>
          <w:szCs w:val="28"/>
        </w:rPr>
        <w:t>Гарантийные талоны</w:t>
      </w:r>
      <w:bookmarkEnd w:id="83"/>
    </w:p>
    <w:p w:rsidR="002B7505" w:rsidRPr="005811F8" w:rsidRDefault="002B7505" w:rsidP="002B7505">
      <w:pPr>
        <w:pStyle w:val="af0"/>
        <w:rPr>
          <w:sz w:val="6"/>
          <w:szCs w:val="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58"/>
        <w:gridCol w:w="8258"/>
      </w:tblGrid>
      <w:tr w:rsidR="002B7505">
        <w:tblPrEx>
          <w:tblCellMar>
            <w:top w:w="0" w:type="dxa"/>
            <w:bottom w:w="0" w:type="dxa"/>
          </w:tblCellMar>
        </w:tblPrEx>
        <w:trPr>
          <w:cantSplit/>
          <w:trHeight w:val="6380"/>
          <w:jc w:val="center"/>
        </w:trPr>
        <w:tc>
          <w:tcPr>
            <w:tcW w:w="1458" w:type="dxa"/>
            <w:textDirection w:val="btLr"/>
          </w:tcPr>
          <w:p w:rsidR="002B7505" w:rsidRDefault="002B7505" w:rsidP="003366E5">
            <w:pPr>
              <w:pStyle w:val="a9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Корешок талона №1</w:t>
            </w:r>
          </w:p>
          <w:p w:rsidR="002B7505" w:rsidRPr="00436BB4" w:rsidRDefault="002B7505" w:rsidP="003366E5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на гарантийный ремонт  </w:t>
            </w:r>
            <w:r w:rsidR="00436BB4" w:rsidRPr="00436BB4">
              <w:rPr>
                <w:rFonts w:eastAsia="MS Mincho"/>
                <w:sz w:val="22"/>
                <w:szCs w:val="22"/>
              </w:rPr>
              <w:t xml:space="preserve">осциллографа цифрового </w:t>
            </w:r>
            <w:r w:rsidR="00436BB4" w:rsidRPr="00436BB4">
              <w:rPr>
                <w:rFonts w:eastAsia="MS Mincho"/>
                <w:b/>
                <w:sz w:val="22"/>
                <w:szCs w:val="22"/>
              </w:rPr>
              <w:t>С8-53/1</w:t>
            </w:r>
          </w:p>
          <w:p w:rsidR="002B7505" w:rsidRDefault="002B7505" w:rsidP="003366E5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Изъят  __________   _____________________________________</w:t>
            </w:r>
            <w:r w:rsidR="00831FD6">
              <w:rPr>
                <w:sz w:val="22"/>
              </w:rPr>
              <w:t>___</w:t>
            </w:r>
            <w:r>
              <w:rPr>
                <w:sz w:val="22"/>
              </w:rPr>
              <w:t>_</w:t>
            </w:r>
          </w:p>
          <w:p w:rsidR="002B7505" w:rsidRDefault="002B7505" w:rsidP="003366E5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                 дата                      должность, ФИО, подпись</w:t>
            </w:r>
          </w:p>
          <w:p w:rsidR="002B7505" w:rsidRDefault="002B7505" w:rsidP="00D606A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линия  отреза</w:t>
            </w:r>
          </w:p>
        </w:tc>
        <w:tc>
          <w:tcPr>
            <w:tcW w:w="8258" w:type="dxa"/>
            <w:tcBorders>
              <w:left w:val="dashed" w:sz="4" w:space="0" w:color="auto"/>
            </w:tcBorders>
          </w:tcPr>
          <w:p w:rsidR="002B7505" w:rsidRPr="004040A8" w:rsidRDefault="002B7505" w:rsidP="001B55B8">
            <w:pPr>
              <w:ind w:firstLine="3123"/>
              <w:rPr>
                <w:rFonts w:ascii="Arial" w:hAnsi="Arial" w:cs="Arial"/>
                <w:sz w:val="26"/>
                <w:szCs w:val="26"/>
              </w:rPr>
            </w:pPr>
            <w:r w:rsidRPr="004040A8">
              <w:rPr>
                <w:rFonts w:ascii="Arial" w:hAnsi="Arial" w:cs="Arial"/>
                <w:b/>
                <w:sz w:val="26"/>
                <w:szCs w:val="26"/>
              </w:rPr>
              <w:t>Талон  №</w:t>
            </w:r>
            <w:r w:rsidRPr="004040A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4040A8">
              <w:rPr>
                <w:rFonts w:ascii="Arial" w:hAnsi="Arial" w:cs="Arial"/>
                <w:b/>
                <w:sz w:val="26"/>
                <w:szCs w:val="26"/>
              </w:rPr>
              <w:t>1</w:t>
            </w:r>
          </w:p>
          <w:p w:rsidR="002B7505" w:rsidRPr="008428DA" w:rsidRDefault="002B7505" w:rsidP="00D606AB">
            <w:pPr>
              <w:ind w:left="720" w:hanging="720"/>
              <w:rPr>
                <w:sz w:val="10"/>
                <w:szCs w:val="10"/>
              </w:rPr>
            </w:pPr>
          </w:p>
          <w:p w:rsidR="002B7505" w:rsidRPr="004040A8" w:rsidRDefault="002B7505" w:rsidP="00D606AB">
            <w:pPr>
              <w:ind w:left="720" w:right="-57" w:hanging="72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040A8">
              <w:rPr>
                <w:rFonts w:ascii="Arial" w:hAnsi="Arial" w:cs="Arial"/>
                <w:sz w:val="26"/>
                <w:szCs w:val="26"/>
              </w:rPr>
              <w:t xml:space="preserve">на гарантийный ремонт  </w:t>
            </w:r>
            <w:r w:rsidR="00436BB4" w:rsidRPr="004040A8">
              <w:rPr>
                <w:rFonts w:ascii="Arial" w:eastAsia="MS Mincho" w:hAnsi="Arial" w:cs="Arial"/>
                <w:b/>
                <w:sz w:val="26"/>
                <w:szCs w:val="26"/>
              </w:rPr>
              <w:t>осциллографа цифрового С8-53/1</w:t>
            </w:r>
          </w:p>
          <w:p w:rsidR="002B7505" w:rsidRPr="004040A8" w:rsidRDefault="002B7505" w:rsidP="00D606AB">
            <w:pPr>
              <w:rPr>
                <w:rFonts w:ascii="Arial" w:hAnsi="Arial" w:cs="Arial"/>
                <w:sz w:val="12"/>
                <w:szCs w:val="12"/>
              </w:rPr>
            </w:pPr>
          </w:p>
          <w:p w:rsidR="002B7505" w:rsidRPr="008E2B38" w:rsidRDefault="002B7505" w:rsidP="002B7505">
            <w:pPr>
              <w:ind w:right="-108" w:firstLine="0"/>
              <w:rPr>
                <w:rFonts w:ascii="Arial Narrow" w:hAnsi="Arial Narrow"/>
                <w:sz w:val="26"/>
                <w:szCs w:val="26"/>
                <w:u w:val="single"/>
              </w:rPr>
            </w:pPr>
            <w:r w:rsidRPr="008E2B38">
              <w:rPr>
                <w:rFonts w:ascii="Arial Narrow" w:hAnsi="Arial Narrow"/>
                <w:b/>
                <w:sz w:val="26"/>
                <w:szCs w:val="26"/>
              </w:rPr>
              <w:t>Изготовитель</w:t>
            </w:r>
            <w:r w:rsidRPr="008E2B38">
              <w:rPr>
                <w:rFonts w:ascii="Arial Narrow" w:hAnsi="Arial Narrow"/>
                <w:sz w:val="26"/>
                <w:szCs w:val="26"/>
              </w:rPr>
              <w:t xml:space="preserve">:   ОАО "МНИПИ", 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8E2B38">
              <w:rPr>
                <w:rFonts w:ascii="Arial Narrow" w:hAnsi="Arial Narrow"/>
                <w:sz w:val="26"/>
                <w:szCs w:val="26"/>
              </w:rPr>
              <w:t xml:space="preserve">220113, 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8E2B38">
              <w:rPr>
                <w:rFonts w:ascii="Arial Narrow" w:hAnsi="Arial Narrow"/>
                <w:sz w:val="26"/>
                <w:szCs w:val="26"/>
              </w:rPr>
              <w:t xml:space="preserve">г. Минск, 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8E2B38">
              <w:rPr>
                <w:rFonts w:ascii="Arial Narrow" w:hAnsi="Arial Narrow"/>
                <w:sz w:val="26"/>
                <w:szCs w:val="26"/>
              </w:rPr>
              <w:t>ул. Я. Коласа, 73</w:t>
            </w:r>
          </w:p>
          <w:p w:rsidR="002B7505" w:rsidRPr="00F61ADB" w:rsidRDefault="002B7505" w:rsidP="002B7505">
            <w:pPr>
              <w:ind w:firstLine="0"/>
              <w:rPr>
                <w:sz w:val="16"/>
                <w:szCs w:val="16"/>
              </w:rPr>
            </w:pPr>
          </w:p>
          <w:p w:rsidR="002B7505" w:rsidRPr="00783545" w:rsidRDefault="002B7505" w:rsidP="002B7505">
            <w:pPr>
              <w:ind w:firstLine="0"/>
            </w:pPr>
            <w:r w:rsidRPr="008E2B38">
              <w:rPr>
                <w:rFonts w:ascii="Arial Narrow" w:hAnsi="Arial Narrow"/>
              </w:rPr>
              <w:t xml:space="preserve">Заводской </w:t>
            </w:r>
            <w:r>
              <w:rPr>
                <w:rFonts w:ascii="Arial Narrow" w:hAnsi="Arial Narrow"/>
              </w:rPr>
              <w:t xml:space="preserve"> </w:t>
            </w:r>
            <w:r w:rsidRPr="008E2B38">
              <w:rPr>
                <w:rFonts w:ascii="Arial Narrow" w:hAnsi="Arial Narrow"/>
              </w:rPr>
              <w:t>№</w:t>
            </w:r>
            <w:r w:rsidRPr="00783545">
              <w:t xml:space="preserve">   ___________________ </w:t>
            </w:r>
            <w:r w:rsidRPr="008E2B38">
              <w:rPr>
                <w:rFonts w:ascii="Arial Narrow" w:hAnsi="Arial Narrow"/>
              </w:rPr>
              <w:t>Дата изготовления</w:t>
            </w:r>
            <w:r w:rsidRPr="00783545">
              <w:t xml:space="preserve"> ____________</w:t>
            </w:r>
            <w:r>
              <w:t>_</w:t>
            </w:r>
            <w:r w:rsidRPr="00783545">
              <w:t>____</w:t>
            </w:r>
          </w:p>
          <w:p w:rsidR="002B7505" w:rsidRPr="00783545" w:rsidRDefault="002B7505" w:rsidP="002B7505">
            <w:pPr>
              <w:spacing w:before="120"/>
              <w:ind w:firstLine="0"/>
            </w:pPr>
            <w:r w:rsidRPr="008E2B38">
              <w:rPr>
                <w:rFonts w:ascii="Arial Narrow" w:hAnsi="Arial Narrow"/>
              </w:rPr>
              <w:t>Продан</w:t>
            </w:r>
            <w:r w:rsidRPr="00783545">
              <w:t xml:space="preserve">             ______________________________________________________</w:t>
            </w:r>
          </w:p>
          <w:p w:rsidR="002B7505" w:rsidRPr="004040A8" w:rsidRDefault="002B7505" w:rsidP="00D606AB">
            <w:pPr>
              <w:ind w:firstLine="24"/>
              <w:jc w:val="center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наименование  организации</w:t>
            </w:r>
          </w:p>
          <w:p w:rsidR="002B7505" w:rsidRPr="00A26168" w:rsidRDefault="002B7505" w:rsidP="002B7505">
            <w:pPr>
              <w:ind w:firstLine="0"/>
              <w:rPr>
                <w:sz w:val="8"/>
                <w:szCs w:val="8"/>
              </w:rPr>
            </w:pPr>
          </w:p>
          <w:p w:rsidR="002B7505" w:rsidRPr="00783545" w:rsidRDefault="002B7505" w:rsidP="002B7505">
            <w:pPr>
              <w:tabs>
                <w:tab w:val="left" w:pos="3794"/>
                <w:tab w:val="left" w:pos="3997"/>
              </w:tabs>
              <w:ind w:firstLine="0"/>
            </w:pPr>
            <w:r w:rsidRPr="008E2B38">
              <w:rPr>
                <w:rFonts w:ascii="Arial Narrow" w:hAnsi="Arial Narrow"/>
              </w:rPr>
              <w:t>Дата продажи</w:t>
            </w:r>
            <w:r w:rsidRPr="00783545">
              <w:t xml:space="preserve">  </w:t>
            </w:r>
            <w:r>
              <w:t xml:space="preserve"> </w:t>
            </w:r>
            <w:r w:rsidRPr="00783545">
              <w:t>___________________</w:t>
            </w:r>
          </w:p>
          <w:p w:rsidR="002B7505" w:rsidRPr="00FA07D2" w:rsidRDefault="002B7505" w:rsidP="002B7505">
            <w:pPr>
              <w:ind w:firstLine="0"/>
              <w:rPr>
                <w:sz w:val="12"/>
                <w:szCs w:val="12"/>
              </w:rPr>
            </w:pPr>
          </w:p>
          <w:p w:rsidR="002B7505" w:rsidRPr="00783545" w:rsidRDefault="002B7505" w:rsidP="002B7505">
            <w:pPr>
              <w:tabs>
                <w:tab w:val="left" w:pos="5637"/>
              </w:tabs>
              <w:ind w:firstLine="0"/>
            </w:pPr>
            <w:r w:rsidRPr="008E2B38">
              <w:rPr>
                <w:rFonts w:ascii="Arial Narrow" w:hAnsi="Arial Narrow"/>
              </w:rPr>
              <w:t>Штамп торгующей организации</w:t>
            </w:r>
            <w:r w:rsidRPr="00783545">
              <w:t xml:space="preserve"> </w:t>
            </w:r>
            <w:r w:rsidR="003366E5">
              <w:t xml:space="preserve">    </w:t>
            </w:r>
            <w:r w:rsidRPr="00783545">
              <w:t xml:space="preserve">   </w:t>
            </w:r>
            <w:r>
              <w:t xml:space="preserve">                                    </w:t>
            </w:r>
            <w:r w:rsidRPr="00783545">
              <w:t>___________________</w:t>
            </w:r>
            <w:r>
              <w:t>_</w:t>
            </w:r>
          </w:p>
          <w:p w:rsidR="002B7505" w:rsidRPr="004040A8" w:rsidRDefault="002B7505" w:rsidP="00D606AB">
            <w:pPr>
              <w:ind w:firstLine="5921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личная подпись</w:t>
            </w:r>
          </w:p>
          <w:p w:rsidR="002B7505" w:rsidRPr="00FE683D" w:rsidRDefault="002B7505" w:rsidP="00D606AB">
            <w:pPr>
              <w:rPr>
                <w:sz w:val="8"/>
                <w:szCs w:val="8"/>
              </w:rPr>
            </w:pPr>
          </w:p>
          <w:p w:rsidR="002B7505" w:rsidRPr="00783545" w:rsidRDefault="002B7505" w:rsidP="002B7505">
            <w:pPr>
              <w:ind w:firstLine="0"/>
            </w:pPr>
            <w:r w:rsidRPr="008E2B38">
              <w:rPr>
                <w:rFonts w:ascii="Arial Narrow" w:hAnsi="Arial Narrow"/>
              </w:rPr>
              <w:t>Владелец и его адрес</w:t>
            </w:r>
            <w:r w:rsidRPr="00783545">
              <w:t xml:space="preserve"> </w:t>
            </w:r>
            <w:r>
              <w:t xml:space="preserve">  </w:t>
            </w:r>
            <w:r w:rsidRPr="00783545">
              <w:t>____________________________________________</w:t>
            </w:r>
            <w:r>
              <w:t>____</w:t>
            </w:r>
          </w:p>
          <w:p w:rsidR="002B7505" w:rsidRPr="00783545" w:rsidRDefault="002B7505" w:rsidP="002B7505">
            <w:pPr>
              <w:spacing w:before="40"/>
              <w:ind w:firstLine="0"/>
            </w:pPr>
            <w:r w:rsidRPr="00783545">
              <w:t xml:space="preserve">                                     ________________________________________________</w:t>
            </w:r>
          </w:p>
          <w:p w:rsidR="002B7505" w:rsidRPr="004040A8" w:rsidRDefault="002B7505" w:rsidP="002B7505">
            <w:pPr>
              <w:ind w:firstLine="0"/>
              <w:jc w:val="center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фамилия, подпись</w:t>
            </w:r>
          </w:p>
          <w:p w:rsidR="002B7505" w:rsidRPr="00783545" w:rsidRDefault="002B7505" w:rsidP="002B7505">
            <w:pPr>
              <w:spacing w:before="80"/>
              <w:ind w:firstLine="0"/>
            </w:pPr>
            <w:r w:rsidRPr="00077660">
              <w:rPr>
                <w:rFonts w:ascii="Arial Narrow" w:hAnsi="Arial Narrow"/>
              </w:rPr>
              <w:t>Причина</w:t>
            </w:r>
            <w:r w:rsidRPr="008E2B38">
              <w:rPr>
                <w:rFonts w:ascii="Arial Narrow" w:hAnsi="Arial Narrow"/>
                <w:spacing w:val="-10"/>
              </w:rPr>
              <w:t xml:space="preserve"> </w:t>
            </w:r>
            <w:r w:rsidRPr="008E2B38">
              <w:rPr>
                <w:rFonts w:ascii="Arial Narrow" w:hAnsi="Arial Narrow"/>
              </w:rPr>
              <w:t>неисправности</w:t>
            </w:r>
            <w:r w:rsidRPr="00783545">
              <w:t xml:space="preserve">: </w:t>
            </w:r>
            <w:r>
              <w:t xml:space="preserve"> __</w:t>
            </w:r>
            <w:r w:rsidRPr="00783545">
              <w:t>____________________________________________</w:t>
            </w:r>
          </w:p>
          <w:p w:rsidR="002B7505" w:rsidRPr="00783545" w:rsidRDefault="002B7505" w:rsidP="002B7505">
            <w:pPr>
              <w:spacing w:before="40"/>
              <w:ind w:firstLine="0"/>
            </w:pPr>
            <w:r w:rsidRPr="00783545">
              <w:t>_________________________</w:t>
            </w:r>
            <w:r>
              <w:t>_</w:t>
            </w:r>
            <w:r w:rsidRPr="00783545">
              <w:t>________________________________________</w:t>
            </w:r>
          </w:p>
          <w:p w:rsidR="002B7505" w:rsidRPr="00783545" w:rsidRDefault="002B7505" w:rsidP="002B7505">
            <w:pPr>
              <w:pStyle w:val="af0"/>
              <w:ind w:firstLine="0"/>
              <w:rPr>
                <w:sz w:val="12"/>
                <w:szCs w:val="12"/>
              </w:rPr>
            </w:pPr>
          </w:p>
          <w:p w:rsidR="002B7505" w:rsidRPr="008E2B38" w:rsidRDefault="002B7505" w:rsidP="002B7505">
            <w:pPr>
              <w:ind w:firstLine="0"/>
              <w:jc w:val="both"/>
              <w:rPr>
                <w:rFonts w:ascii="Arial Narrow" w:hAnsi="Arial Narrow"/>
              </w:rPr>
            </w:pPr>
            <w:r w:rsidRPr="008E2B38">
              <w:rPr>
                <w:rFonts w:ascii="Arial Narrow" w:hAnsi="Arial Narrow"/>
              </w:rPr>
              <w:t>Принят на гарантийное обслуживание</w:t>
            </w:r>
          </w:p>
          <w:p w:rsidR="002B7505" w:rsidRPr="00783545" w:rsidRDefault="002B7505" w:rsidP="002B7505">
            <w:pPr>
              <w:spacing w:line="260" w:lineRule="exact"/>
              <w:ind w:firstLine="0"/>
            </w:pPr>
            <w:r w:rsidRPr="008E2B38">
              <w:rPr>
                <w:rFonts w:ascii="Arial Narrow" w:hAnsi="Arial Narrow"/>
              </w:rPr>
              <w:t>ремонтным предприятием:</w:t>
            </w:r>
            <w:r w:rsidRPr="00783545">
              <w:t xml:space="preserve"> </w:t>
            </w:r>
            <w:r>
              <w:t xml:space="preserve"> </w:t>
            </w:r>
            <w:r w:rsidRPr="00063537">
              <w:rPr>
                <w:u w:val="single"/>
              </w:rPr>
              <w:t xml:space="preserve"> ____________________________________________</w:t>
            </w:r>
          </w:p>
          <w:p w:rsidR="002B7505" w:rsidRPr="00FE683D" w:rsidRDefault="002B7505" w:rsidP="002B7505">
            <w:pPr>
              <w:ind w:firstLine="0"/>
              <w:rPr>
                <w:sz w:val="12"/>
                <w:szCs w:val="12"/>
              </w:rPr>
            </w:pPr>
          </w:p>
          <w:p w:rsidR="002B7505" w:rsidRPr="008E2B38" w:rsidRDefault="002B7505" w:rsidP="002B7505">
            <w:pPr>
              <w:ind w:firstLine="0"/>
              <w:rPr>
                <w:rFonts w:ascii="Arial Narrow" w:hAnsi="Arial Narrow"/>
              </w:rPr>
            </w:pPr>
            <w:r w:rsidRPr="008E2B38">
              <w:rPr>
                <w:rFonts w:ascii="Arial Narrow" w:hAnsi="Arial Narrow"/>
              </w:rPr>
              <w:t>Печать руководителя</w:t>
            </w:r>
          </w:p>
          <w:p w:rsidR="002B7505" w:rsidRPr="00783545" w:rsidRDefault="002B7505" w:rsidP="002B7505">
            <w:pPr>
              <w:tabs>
                <w:tab w:val="left" w:pos="4361"/>
              </w:tabs>
              <w:spacing w:line="260" w:lineRule="exact"/>
              <w:ind w:firstLine="0"/>
            </w:pPr>
            <w:r w:rsidRPr="008E2B38">
              <w:rPr>
                <w:rFonts w:ascii="Arial Narrow" w:hAnsi="Arial Narrow"/>
              </w:rPr>
              <w:t>ремонтного предприятия</w:t>
            </w:r>
            <w:r w:rsidRPr="00783545">
              <w:t xml:space="preserve">                            </w:t>
            </w:r>
            <w:r>
              <w:t xml:space="preserve"> </w:t>
            </w:r>
            <w:r w:rsidRPr="00783545">
              <w:t xml:space="preserve">   </w:t>
            </w:r>
            <w:r>
              <w:t xml:space="preserve"> </w:t>
            </w:r>
            <w:r w:rsidRPr="00063537">
              <w:rPr>
                <w:u w:val="single"/>
              </w:rPr>
              <w:t>____________</w:t>
            </w:r>
            <w:r w:rsidRPr="00783545">
              <w:t xml:space="preserve"> </w:t>
            </w:r>
            <w:r>
              <w:t xml:space="preserve"> </w:t>
            </w:r>
            <w:r w:rsidRPr="00063537">
              <w:rPr>
                <w:u w:val="single"/>
              </w:rPr>
              <w:t>________________</w:t>
            </w:r>
            <w:r>
              <w:t>_</w:t>
            </w:r>
          </w:p>
          <w:p w:rsidR="002B7505" w:rsidRPr="004040A8" w:rsidRDefault="002B7505" w:rsidP="002B7505">
            <w:pPr>
              <w:ind w:firstLine="0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 xml:space="preserve">                                                                                дата                      подпись</w:t>
            </w:r>
          </w:p>
        </w:tc>
      </w:tr>
      <w:tr w:rsidR="002B7505" w:rsidRPr="008C72B9">
        <w:tblPrEx>
          <w:tblCellMar>
            <w:top w:w="0" w:type="dxa"/>
            <w:bottom w:w="0" w:type="dxa"/>
          </w:tblCellMar>
        </w:tblPrEx>
        <w:trPr>
          <w:cantSplit/>
          <w:trHeight w:val="318"/>
          <w:jc w:val="center"/>
        </w:trPr>
        <w:tc>
          <w:tcPr>
            <w:tcW w:w="9716" w:type="dxa"/>
            <w:gridSpan w:val="2"/>
          </w:tcPr>
          <w:p w:rsidR="002B7505" w:rsidRPr="0064185B" w:rsidRDefault="002B7505" w:rsidP="00397DEF">
            <w:pPr>
              <w:pStyle w:val="a6"/>
              <w:spacing w:before="0"/>
              <w:ind w:left="709" w:firstLine="0"/>
              <w:rPr>
                <w:b/>
                <w:sz w:val="22"/>
                <w:szCs w:val="22"/>
                <w:lang w:val="en-US"/>
              </w:rPr>
            </w:pPr>
            <w:r w:rsidRPr="008C72B9">
              <w:rPr>
                <w:sz w:val="22"/>
                <w:szCs w:val="22"/>
              </w:rPr>
              <w:t>………………………………………………………………………………………………</w:t>
            </w:r>
            <w:r w:rsidR="0064185B">
              <w:rPr>
                <w:sz w:val="22"/>
                <w:szCs w:val="22"/>
                <w:lang w:val="en-US"/>
              </w:rPr>
              <w:t>…………………………………</w:t>
            </w:r>
          </w:p>
        </w:tc>
      </w:tr>
      <w:tr w:rsidR="002B7505">
        <w:tblPrEx>
          <w:tblCellMar>
            <w:top w:w="0" w:type="dxa"/>
            <w:bottom w:w="0" w:type="dxa"/>
          </w:tblCellMar>
        </w:tblPrEx>
        <w:trPr>
          <w:cantSplit/>
          <w:trHeight w:val="6419"/>
          <w:jc w:val="center"/>
        </w:trPr>
        <w:tc>
          <w:tcPr>
            <w:tcW w:w="1458" w:type="dxa"/>
            <w:textDirection w:val="btLr"/>
          </w:tcPr>
          <w:p w:rsidR="002B7505" w:rsidRDefault="002B7505" w:rsidP="00CC04A9">
            <w:pPr>
              <w:pStyle w:val="a9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Корешок талона №2</w:t>
            </w:r>
          </w:p>
          <w:p w:rsidR="002B7505" w:rsidRDefault="002B7505" w:rsidP="00CC04A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на гарантийный ремонт </w:t>
            </w:r>
            <w:r w:rsidR="00CC04A9" w:rsidRPr="00436BB4">
              <w:rPr>
                <w:rFonts w:eastAsia="MS Mincho"/>
                <w:sz w:val="22"/>
                <w:szCs w:val="22"/>
              </w:rPr>
              <w:t xml:space="preserve">осциллографа цифрового </w:t>
            </w:r>
            <w:r w:rsidR="00CC04A9" w:rsidRPr="00436BB4">
              <w:rPr>
                <w:rFonts w:eastAsia="MS Mincho"/>
                <w:b/>
                <w:sz w:val="22"/>
                <w:szCs w:val="22"/>
              </w:rPr>
              <w:t>С8-53/1</w:t>
            </w:r>
          </w:p>
          <w:p w:rsidR="002B7505" w:rsidRDefault="002B7505" w:rsidP="00CC04A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Изъят  __________   _________________________________________</w:t>
            </w:r>
          </w:p>
          <w:p w:rsidR="002B7505" w:rsidRDefault="002B7505" w:rsidP="00CC04A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                 дата                      должность, ФИО, подпись</w:t>
            </w:r>
          </w:p>
          <w:p w:rsidR="002B7505" w:rsidRDefault="002B7505" w:rsidP="00CC04A9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линия  отреза</w:t>
            </w:r>
          </w:p>
        </w:tc>
        <w:tc>
          <w:tcPr>
            <w:tcW w:w="8258" w:type="dxa"/>
            <w:tcBorders>
              <w:left w:val="dashed" w:sz="4" w:space="0" w:color="auto"/>
            </w:tcBorders>
          </w:tcPr>
          <w:p w:rsidR="002B7505" w:rsidRPr="004040A8" w:rsidRDefault="002B7505" w:rsidP="001B55B8">
            <w:pPr>
              <w:pStyle w:val="af0"/>
              <w:tabs>
                <w:tab w:val="left" w:pos="3264"/>
              </w:tabs>
              <w:ind w:firstLine="24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040A8">
              <w:rPr>
                <w:rFonts w:ascii="Arial" w:hAnsi="Arial" w:cs="Arial"/>
                <w:b/>
                <w:bCs/>
                <w:sz w:val="26"/>
                <w:szCs w:val="26"/>
              </w:rPr>
              <w:t>Талон  № 2</w:t>
            </w:r>
          </w:p>
          <w:p w:rsidR="002B7505" w:rsidRPr="004040A8" w:rsidRDefault="002B7505" w:rsidP="00D606AB">
            <w:pPr>
              <w:ind w:left="720" w:hanging="720"/>
              <w:rPr>
                <w:rFonts w:ascii="Arial" w:hAnsi="Arial" w:cs="Arial"/>
                <w:sz w:val="10"/>
                <w:szCs w:val="10"/>
              </w:rPr>
            </w:pPr>
          </w:p>
          <w:p w:rsidR="002B7505" w:rsidRPr="004040A8" w:rsidRDefault="002B7505" w:rsidP="00CC04A9">
            <w:pPr>
              <w:ind w:firstLine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040A8">
              <w:rPr>
                <w:rFonts w:ascii="Arial" w:hAnsi="Arial" w:cs="Arial"/>
                <w:sz w:val="26"/>
                <w:szCs w:val="26"/>
              </w:rPr>
              <w:t xml:space="preserve">на гарантийный ремонт  </w:t>
            </w:r>
            <w:r w:rsidR="00CC04A9" w:rsidRPr="004040A8">
              <w:rPr>
                <w:rFonts w:ascii="Arial" w:eastAsia="MS Mincho" w:hAnsi="Arial" w:cs="Arial"/>
                <w:b/>
                <w:sz w:val="26"/>
                <w:szCs w:val="26"/>
              </w:rPr>
              <w:t>осциллографа цифрового С8-53/1</w:t>
            </w:r>
          </w:p>
          <w:p w:rsidR="002B7505" w:rsidRPr="005811F8" w:rsidRDefault="002B7505" w:rsidP="00CC04A9">
            <w:pPr>
              <w:ind w:firstLine="0"/>
              <w:rPr>
                <w:sz w:val="12"/>
                <w:szCs w:val="12"/>
              </w:rPr>
            </w:pPr>
          </w:p>
          <w:p w:rsidR="002B7505" w:rsidRPr="008576A1" w:rsidRDefault="002B7505" w:rsidP="00CC04A9">
            <w:pPr>
              <w:ind w:firstLine="0"/>
              <w:rPr>
                <w:sz w:val="26"/>
                <w:szCs w:val="26"/>
                <w:u w:val="single"/>
              </w:rPr>
            </w:pPr>
            <w:r w:rsidRPr="00263EAA">
              <w:rPr>
                <w:rFonts w:ascii="Arial Narrow" w:hAnsi="Arial Narrow"/>
                <w:b/>
                <w:sz w:val="26"/>
                <w:szCs w:val="26"/>
              </w:rPr>
              <w:t>Изготовитель</w:t>
            </w:r>
            <w:r w:rsidRPr="008576A1">
              <w:rPr>
                <w:sz w:val="26"/>
                <w:szCs w:val="26"/>
              </w:rPr>
              <w:t xml:space="preserve">:   </w:t>
            </w:r>
            <w:r w:rsidRPr="00263EAA">
              <w:rPr>
                <w:rFonts w:ascii="Arial Narrow" w:hAnsi="Arial Narrow"/>
                <w:sz w:val="26"/>
                <w:szCs w:val="26"/>
              </w:rPr>
              <w:t>ОАО "МНИПИ",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263EAA">
              <w:rPr>
                <w:rFonts w:ascii="Arial Narrow" w:hAnsi="Arial Narrow"/>
                <w:sz w:val="26"/>
                <w:szCs w:val="26"/>
              </w:rPr>
              <w:t xml:space="preserve"> 220113, 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263EAA">
              <w:rPr>
                <w:rFonts w:ascii="Arial Narrow" w:hAnsi="Arial Narrow"/>
                <w:sz w:val="26"/>
                <w:szCs w:val="26"/>
              </w:rPr>
              <w:t xml:space="preserve">г. Минск, 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263EAA">
              <w:rPr>
                <w:rFonts w:ascii="Arial Narrow" w:hAnsi="Arial Narrow"/>
                <w:sz w:val="26"/>
                <w:szCs w:val="26"/>
              </w:rPr>
              <w:t>ул. Я. Коласа, 73</w:t>
            </w:r>
          </w:p>
          <w:p w:rsidR="002B7505" w:rsidRPr="00F61ADB" w:rsidRDefault="002B7505" w:rsidP="00CC04A9">
            <w:pPr>
              <w:ind w:firstLine="0"/>
              <w:rPr>
                <w:sz w:val="16"/>
                <w:szCs w:val="16"/>
              </w:rPr>
            </w:pPr>
          </w:p>
          <w:p w:rsidR="002B7505" w:rsidRPr="00887562" w:rsidRDefault="002B7505" w:rsidP="00CC04A9">
            <w:pPr>
              <w:ind w:firstLine="0"/>
            </w:pPr>
            <w:r w:rsidRPr="00555A51">
              <w:rPr>
                <w:rFonts w:ascii="Arial Narrow" w:hAnsi="Arial Narrow"/>
              </w:rPr>
              <w:t>Заводской</w:t>
            </w:r>
            <w:r>
              <w:rPr>
                <w:rFonts w:ascii="Arial Narrow" w:hAnsi="Arial Narrow"/>
              </w:rPr>
              <w:t xml:space="preserve"> </w:t>
            </w:r>
            <w:r w:rsidRPr="00555A51">
              <w:rPr>
                <w:rFonts w:ascii="Arial Narrow" w:hAnsi="Arial Narrow"/>
              </w:rPr>
              <w:t xml:space="preserve"> №</w:t>
            </w:r>
            <w:r w:rsidRPr="00887562">
              <w:t xml:space="preserve">   ___________________ </w:t>
            </w:r>
            <w:r w:rsidRPr="00555A51">
              <w:rPr>
                <w:rFonts w:ascii="Arial Narrow" w:hAnsi="Arial Narrow"/>
              </w:rPr>
              <w:t>Дата изготовления</w:t>
            </w:r>
            <w:r w:rsidRPr="00887562">
              <w:t xml:space="preserve"> _________________</w:t>
            </w:r>
          </w:p>
          <w:p w:rsidR="002B7505" w:rsidRPr="00887562" w:rsidRDefault="002B7505" w:rsidP="00CC04A9">
            <w:pPr>
              <w:spacing w:before="120"/>
              <w:ind w:firstLine="0"/>
            </w:pPr>
            <w:r w:rsidRPr="00555A51">
              <w:rPr>
                <w:rFonts w:ascii="Arial Narrow" w:hAnsi="Arial Narrow"/>
              </w:rPr>
              <w:t>Продан</w:t>
            </w:r>
            <w:r w:rsidRPr="00887562">
              <w:t xml:space="preserve">             ______________________________________________________</w:t>
            </w:r>
          </w:p>
          <w:p w:rsidR="002B7505" w:rsidRPr="004040A8" w:rsidRDefault="002B7505" w:rsidP="00CC04A9">
            <w:pPr>
              <w:ind w:firstLine="0"/>
              <w:jc w:val="center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наименование  организации</w:t>
            </w:r>
          </w:p>
          <w:p w:rsidR="002B7505" w:rsidRPr="004040A8" w:rsidRDefault="002B7505" w:rsidP="00CC04A9">
            <w:pPr>
              <w:ind w:firstLine="0"/>
              <w:rPr>
                <w:rFonts w:ascii="Arial Narrow" w:hAnsi="Arial Narrow"/>
                <w:sz w:val="8"/>
                <w:szCs w:val="8"/>
              </w:rPr>
            </w:pPr>
          </w:p>
          <w:p w:rsidR="002B7505" w:rsidRPr="00887562" w:rsidRDefault="002B7505" w:rsidP="00CC04A9">
            <w:pPr>
              <w:ind w:firstLine="0"/>
            </w:pPr>
            <w:r w:rsidRPr="00555A51">
              <w:rPr>
                <w:rFonts w:ascii="Arial Narrow" w:hAnsi="Arial Narrow"/>
              </w:rPr>
              <w:t>Дата продажи</w:t>
            </w:r>
            <w:r w:rsidRPr="00887562">
              <w:t xml:space="preserve"> </w:t>
            </w:r>
            <w:r>
              <w:t xml:space="preserve"> </w:t>
            </w:r>
            <w:r w:rsidRPr="00887562">
              <w:t xml:space="preserve"> ___________________</w:t>
            </w:r>
          </w:p>
          <w:p w:rsidR="002B7505" w:rsidRPr="00FA07D2" w:rsidRDefault="002B7505" w:rsidP="00CC04A9">
            <w:pPr>
              <w:ind w:firstLine="0"/>
              <w:rPr>
                <w:sz w:val="12"/>
                <w:szCs w:val="12"/>
              </w:rPr>
            </w:pPr>
          </w:p>
          <w:p w:rsidR="002B7505" w:rsidRPr="00887562" w:rsidRDefault="002B7505" w:rsidP="00CC04A9">
            <w:pPr>
              <w:tabs>
                <w:tab w:val="left" w:pos="5369"/>
              </w:tabs>
              <w:ind w:firstLine="0"/>
            </w:pPr>
            <w:r w:rsidRPr="00555A51">
              <w:rPr>
                <w:rFonts w:ascii="Arial Narrow" w:hAnsi="Arial Narrow"/>
              </w:rPr>
              <w:t>Штамп торгующей организации</w:t>
            </w:r>
            <w:r w:rsidRPr="00887562">
              <w:t xml:space="preserve">                         </w:t>
            </w:r>
            <w:r>
              <w:t xml:space="preserve">   </w:t>
            </w:r>
            <w:r w:rsidRPr="00887562">
              <w:t xml:space="preserve">               </w:t>
            </w:r>
            <w:r>
              <w:t xml:space="preserve"> </w:t>
            </w:r>
            <w:r w:rsidRPr="00887562">
              <w:t xml:space="preserve"> ___________________</w:t>
            </w:r>
            <w:r>
              <w:t>_</w:t>
            </w:r>
          </w:p>
          <w:p w:rsidR="002B7505" w:rsidRPr="004040A8" w:rsidRDefault="002B7505" w:rsidP="00D459E1">
            <w:pPr>
              <w:ind w:firstLine="5958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личная подпись</w:t>
            </w:r>
          </w:p>
          <w:p w:rsidR="002B7505" w:rsidRPr="00FE683D" w:rsidRDefault="002B7505" w:rsidP="00CC04A9">
            <w:pPr>
              <w:ind w:firstLine="0"/>
              <w:rPr>
                <w:sz w:val="8"/>
                <w:szCs w:val="8"/>
              </w:rPr>
            </w:pPr>
          </w:p>
          <w:p w:rsidR="002B7505" w:rsidRPr="00887562" w:rsidRDefault="002B7505" w:rsidP="00CC04A9">
            <w:pPr>
              <w:ind w:firstLine="0"/>
            </w:pPr>
            <w:r w:rsidRPr="00555A51">
              <w:rPr>
                <w:rFonts w:ascii="Arial Narrow" w:hAnsi="Arial Narrow"/>
              </w:rPr>
              <w:t>Владелец и его адрес</w:t>
            </w:r>
            <w:r w:rsidRPr="00887562">
              <w:t xml:space="preserve"> </w:t>
            </w:r>
            <w:r>
              <w:t xml:space="preserve"> </w:t>
            </w:r>
            <w:r w:rsidRPr="00887562">
              <w:t>________________________________________________</w:t>
            </w:r>
          </w:p>
          <w:p w:rsidR="002B7505" w:rsidRPr="00887562" w:rsidRDefault="002B7505" w:rsidP="00CC04A9">
            <w:pPr>
              <w:spacing w:before="40"/>
              <w:ind w:firstLine="0"/>
            </w:pPr>
            <w:r w:rsidRPr="00887562">
              <w:t xml:space="preserve">                              </w:t>
            </w:r>
            <w:r>
              <w:t xml:space="preserve">     </w:t>
            </w:r>
            <w:r w:rsidRPr="00887562">
              <w:t xml:space="preserve"> ________________________________________________</w:t>
            </w:r>
          </w:p>
          <w:p w:rsidR="002B7505" w:rsidRPr="004040A8" w:rsidRDefault="002B7505" w:rsidP="00CC04A9">
            <w:pPr>
              <w:ind w:firstLine="0"/>
              <w:jc w:val="center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фамилия, подпись</w:t>
            </w:r>
          </w:p>
          <w:p w:rsidR="002B7505" w:rsidRPr="00694F4B" w:rsidRDefault="002B7505" w:rsidP="00CC04A9">
            <w:pPr>
              <w:spacing w:before="80"/>
              <w:ind w:firstLine="0"/>
            </w:pPr>
            <w:r w:rsidRPr="00555A51">
              <w:rPr>
                <w:rFonts w:ascii="Arial Narrow" w:hAnsi="Arial Narrow"/>
              </w:rPr>
              <w:t>Причина неисправности:</w:t>
            </w:r>
            <w:r w:rsidRPr="00694F4B">
              <w:t xml:space="preserve">  _____</w:t>
            </w:r>
            <w:r>
              <w:t>__</w:t>
            </w:r>
            <w:r w:rsidRPr="00694F4B">
              <w:t>_______________________________________</w:t>
            </w:r>
          </w:p>
          <w:p w:rsidR="002B7505" w:rsidRPr="00694F4B" w:rsidRDefault="002B7505" w:rsidP="00CC04A9">
            <w:pPr>
              <w:spacing w:before="40"/>
              <w:ind w:firstLine="0"/>
            </w:pPr>
            <w:r w:rsidRPr="00694F4B">
              <w:t>__________________________________________________________________</w:t>
            </w:r>
          </w:p>
          <w:p w:rsidR="002B7505" w:rsidRPr="00C84DFC" w:rsidRDefault="002B7505" w:rsidP="00CC04A9">
            <w:pPr>
              <w:pStyle w:val="af0"/>
              <w:ind w:firstLine="0"/>
              <w:rPr>
                <w:sz w:val="12"/>
                <w:szCs w:val="12"/>
              </w:rPr>
            </w:pPr>
          </w:p>
          <w:p w:rsidR="002B7505" w:rsidRPr="00555A51" w:rsidRDefault="002B7505" w:rsidP="00CC04A9">
            <w:pPr>
              <w:ind w:firstLine="0"/>
              <w:rPr>
                <w:rFonts w:ascii="Arial Narrow" w:hAnsi="Arial Narrow"/>
              </w:rPr>
            </w:pPr>
            <w:r w:rsidRPr="00555A51">
              <w:rPr>
                <w:rFonts w:ascii="Arial Narrow" w:hAnsi="Arial Narrow"/>
              </w:rPr>
              <w:t>Принят на гарантийное обслуживание</w:t>
            </w:r>
          </w:p>
          <w:p w:rsidR="002B7505" w:rsidRDefault="002B7505" w:rsidP="00CC04A9">
            <w:pPr>
              <w:spacing w:line="260" w:lineRule="exact"/>
              <w:ind w:firstLine="0"/>
              <w:rPr>
                <w:sz w:val="22"/>
              </w:rPr>
            </w:pPr>
            <w:r w:rsidRPr="00555A51">
              <w:rPr>
                <w:rFonts w:ascii="Arial Narrow" w:hAnsi="Arial Narrow"/>
              </w:rPr>
              <w:t>ремонтным предприятием</w:t>
            </w:r>
            <w:r w:rsidRPr="00F61ADB">
              <w:rPr>
                <w:rFonts w:ascii="Arial Narrow" w:hAnsi="Arial Narrow"/>
              </w:rPr>
              <w:t>:</w:t>
            </w:r>
            <w:r w:rsidRPr="00694F4B">
              <w:t xml:space="preserve"> </w:t>
            </w:r>
            <w:r>
              <w:t xml:space="preserve">  </w:t>
            </w:r>
            <w:r w:rsidRPr="00694F4B">
              <w:t>__</w:t>
            </w:r>
            <w:r w:rsidRPr="00D97D56">
              <w:rPr>
                <w:u w:val="single"/>
              </w:rPr>
              <w:t>__________________________________________</w:t>
            </w:r>
          </w:p>
          <w:p w:rsidR="002B7505" w:rsidRPr="00555A51" w:rsidRDefault="002B7505" w:rsidP="00CC04A9">
            <w:pPr>
              <w:ind w:firstLine="0"/>
              <w:rPr>
                <w:sz w:val="12"/>
                <w:szCs w:val="12"/>
              </w:rPr>
            </w:pPr>
          </w:p>
          <w:p w:rsidR="002B7505" w:rsidRPr="00555A51" w:rsidRDefault="002B7505" w:rsidP="00CC04A9">
            <w:pPr>
              <w:ind w:firstLine="0"/>
              <w:rPr>
                <w:rFonts w:ascii="Arial Narrow" w:hAnsi="Arial Narrow"/>
              </w:rPr>
            </w:pPr>
            <w:r w:rsidRPr="00555A51">
              <w:rPr>
                <w:rFonts w:ascii="Arial Narrow" w:hAnsi="Arial Narrow"/>
              </w:rPr>
              <w:t>Печать руководителя</w:t>
            </w:r>
          </w:p>
          <w:p w:rsidR="002B7505" w:rsidRDefault="002B7505" w:rsidP="00CC04A9">
            <w:pPr>
              <w:spacing w:line="260" w:lineRule="exact"/>
              <w:ind w:firstLine="0"/>
              <w:rPr>
                <w:sz w:val="22"/>
              </w:rPr>
            </w:pPr>
            <w:r w:rsidRPr="00555A51">
              <w:rPr>
                <w:rFonts w:ascii="Arial Narrow" w:hAnsi="Arial Narrow"/>
              </w:rPr>
              <w:t>ремонтного предприятия</w:t>
            </w:r>
            <w:r w:rsidRPr="00694F4B">
              <w:t xml:space="preserve">                               </w:t>
            </w:r>
            <w:r>
              <w:t xml:space="preserve"> </w:t>
            </w:r>
            <w:r w:rsidRPr="00063537">
              <w:rPr>
                <w:u w:val="single"/>
              </w:rPr>
              <w:t xml:space="preserve"> ____________</w:t>
            </w:r>
            <w:r>
              <w:t xml:space="preserve"> </w:t>
            </w:r>
            <w:r w:rsidRPr="00694F4B">
              <w:t xml:space="preserve"> </w:t>
            </w:r>
            <w:r w:rsidRPr="00063537">
              <w:rPr>
                <w:u w:val="single"/>
              </w:rPr>
              <w:t>_________________</w:t>
            </w:r>
          </w:p>
          <w:p w:rsidR="002B7505" w:rsidRPr="004040A8" w:rsidRDefault="002B7505" w:rsidP="00CC04A9">
            <w:pPr>
              <w:ind w:firstLine="0"/>
              <w:jc w:val="center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 xml:space="preserve">                                                                     дата                      подпись</w:t>
            </w:r>
          </w:p>
        </w:tc>
      </w:tr>
    </w:tbl>
    <w:p w:rsidR="00CC04A9" w:rsidRPr="009F521C" w:rsidRDefault="00CC04A9" w:rsidP="002B7505">
      <w:pPr>
        <w:rPr>
          <w:sz w:val="6"/>
          <w:szCs w:val="6"/>
          <w:lang w:val="en-US"/>
        </w:rPr>
      </w:pPr>
    </w:p>
    <w:p w:rsidR="00CB43D3" w:rsidRDefault="002B7505" w:rsidP="002B7505">
      <w:pPr>
        <w:rPr>
          <w:lang w:val="en-US"/>
        </w:rPr>
      </w:pPr>
      <w:r w:rsidRPr="008C72B9">
        <w:rPr>
          <w:sz w:val="12"/>
          <w:szCs w:val="12"/>
        </w:rPr>
        <w:br w:type="page"/>
      </w:r>
    </w:p>
    <w:p w:rsidR="00096387" w:rsidRPr="004B122B" w:rsidRDefault="00096387" w:rsidP="007F6C48">
      <w:pPr>
        <w:spacing w:before="120"/>
        <w:ind w:firstLine="567"/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096387">
        <w:br w:type="page"/>
      </w:r>
      <w:bookmarkStart w:id="84" w:name="_Toc130097401"/>
      <w:bookmarkStart w:id="85" w:name="_Toc148145885"/>
      <w:bookmarkStart w:id="86" w:name="_Toc497122257"/>
      <w:r w:rsidRPr="004B122B">
        <w:rPr>
          <w:rFonts w:ascii="Arial" w:hAnsi="Arial" w:cs="Arial"/>
          <w:b/>
          <w:sz w:val="26"/>
          <w:szCs w:val="26"/>
        </w:rPr>
        <w:lastRenderedPageBreak/>
        <w:t>Перечень предприятий, осуществляющих гарантийное</w:t>
      </w:r>
      <w:bookmarkStart w:id="87" w:name="_Toc130097402"/>
      <w:bookmarkStart w:id="88" w:name="_Toc148145886"/>
      <w:bookmarkEnd w:id="84"/>
      <w:bookmarkEnd w:id="85"/>
      <w:r w:rsidR="007F6C48" w:rsidRPr="004B122B">
        <w:rPr>
          <w:rFonts w:ascii="Arial" w:hAnsi="Arial" w:cs="Arial"/>
          <w:b/>
          <w:sz w:val="26"/>
          <w:szCs w:val="26"/>
        </w:rPr>
        <w:t xml:space="preserve"> </w:t>
      </w:r>
      <w:r w:rsidRPr="004B122B">
        <w:rPr>
          <w:rFonts w:ascii="Arial" w:hAnsi="Arial" w:cs="Arial"/>
          <w:b/>
          <w:sz w:val="26"/>
          <w:szCs w:val="26"/>
        </w:rPr>
        <w:t>и</w:t>
      </w:r>
      <w:r w:rsidR="007F6C48" w:rsidRPr="004B122B">
        <w:rPr>
          <w:rFonts w:ascii="Arial" w:hAnsi="Arial" w:cs="Arial"/>
          <w:b/>
          <w:sz w:val="26"/>
          <w:szCs w:val="26"/>
        </w:rPr>
        <w:t> </w:t>
      </w:r>
      <w:r w:rsidRPr="004B122B">
        <w:rPr>
          <w:rFonts w:ascii="Arial" w:hAnsi="Arial" w:cs="Arial"/>
          <w:b/>
          <w:sz w:val="26"/>
          <w:szCs w:val="26"/>
        </w:rPr>
        <w:t>послегарантийное</w:t>
      </w:r>
      <w:r w:rsidR="007F6C48" w:rsidRPr="004B122B">
        <w:rPr>
          <w:rFonts w:ascii="Arial" w:hAnsi="Arial" w:cs="Arial"/>
          <w:b/>
          <w:sz w:val="26"/>
          <w:szCs w:val="26"/>
        </w:rPr>
        <w:t> </w:t>
      </w:r>
      <w:r w:rsidRPr="004B122B">
        <w:rPr>
          <w:rFonts w:ascii="Arial" w:hAnsi="Arial" w:cs="Arial"/>
          <w:b/>
          <w:sz w:val="26"/>
          <w:szCs w:val="26"/>
        </w:rPr>
        <w:t xml:space="preserve">обслуживание </w:t>
      </w:r>
      <w:bookmarkEnd w:id="87"/>
      <w:bookmarkEnd w:id="88"/>
      <w:r w:rsidR="00A25BCA" w:rsidRPr="004B122B">
        <w:rPr>
          <w:rFonts w:ascii="Arial" w:hAnsi="Arial" w:cs="Arial"/>
          <w:b/>
          <w:sz w:val="26"/>
          <w:szCs w:val="26"/>
        </w:rPr>
        <w:t>осциллографа</w:t>
      </w:r>
      <w:bookmarkEnd w:id="86"/>
    </w:p>
    <w:p w:rsidR="00096387" w:rsidRPr="00FF4445" w:rsidRDefault="00096387" w:rsidP="00096387">
      <w:pPr>
        <w:spacing w:line="216" w:lineRule="auto"/>
        <w:ind w:firstLine="567"/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05"/>
      </w:tblGrid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trHeight w:val="80"/>
          <w:jc w:val="center"/>
        </w:trPr>
        <w:tc>
          <w:tcPr>
            <w:tcW w:w="850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spacing w:line="280" w:lineRule="exact"/>
              <w:ind w:firstLine="2863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</w:rPr>
              <w:t>г. Минск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trHeight w:val="105"/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numPr>
                <w:ilvl w:val="0"/>
                <w:numId w:val="21"/>
              </w:numPr>
              <w:tabs>
                <w:tab w:val="clear" w:pos="360"/>
                <w:tab w:val="num" w:pos="412"/>
              </w:tabs>
              <w:spacing w:before="20"/>
              <w:ind w:left="357" w:hanging="357"/>
              <w:rPr>
                <w:rFonts w:ascii="Arial" w:hAnsi="Arial" w:cs="Arial"/>
                <w:b/>
                <w:spacing w:val="4"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ОАО “МНИПИ”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220113, г. Минск, ул. Я. Коласа, 73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Телефон: (017) 262-21-24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spacing w:before="20"/>
              <w:ind w:left="1053" w:hanging="1053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Факс:       (017) 262-88-81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e-mail: 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hyperlink r:id="rId76" w:history="1">
              <w:r w:rsidRPr="00FE5DE6">
                <w:rPr>
                  <w:rStyle w:val="ad"/>
                  <w:rFonts w:ascii="Arial" w:hAnsi="Arial" w:cs="Arial"/>
                  <w:spacing w:val="12"/>
                  <w:sz w:val="26"/>
                  <w:szCs w:val="26"/>
                  <w:lang w:val="en-US"/>
                </w:rPr>
                <w:t>oaomnipi@mail.belpak.by</w:t>
              </w:r>
            </w:hyperlink>
            <w:r w:rsidRPr="00FE5DE6">
              <w:rPr>
                <w:rFonts w:ascii="Arial" w:hAnsi="Arial" w:cs="Arial"/>
                <w:spacing w:val="12"/>
                <w:sz w:val="26"/>
                <w:szCs w:val="26"/>
                <w:lang w:val="en-US"/>
              </w:rPr>
              <w:t xml:space="preserve">;  </w:t>
            </w:r>
            <w:r w:rsidRPr="00FE5DE6">
              <w:rPr>
                <w:rFonts w:ascii="Arial" w:hAnsi="Arial" w:cs="Arial"/>
                <w:b/>
                <w:spacing w:val="12"/>
                <w:sz w:val="26"/>
                <w:szCs w:val="26"/>
                <w:lang w:val="en-US"/>
              </w:rPr>
              <w:t>http</w:t>
            </w:r>
            <w:r w:rsidRPr="00FE5DE6">
              <w:rPr>
                <w:rFonts w:ascii="Arial" w:hAnsi="Arial" w:cs="Arial"/>
                <w:spacing w:val="12"/>
                <w:sz w:val="26"/>
                <w:szCs w:val="26"/>
                <w:lang w:val="en-US"/>
              </w:rPr>
              <w:t>://www.mnipi.by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spacing w:before="120" w:after="20"/>
              <w:ind w:firstLine="2875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г. М</w:t>
            </w:r>
            <w:r w:rsidRPr="00FE5DE6">
              <w:rPr>
                <w:rFonts w:ascii="Arial" w:hAnsi="Arial" w:cs="Arial"/>
                <w:b/>
                <w:sz w:val="26"/>
                <w:szCs w:val="26"/>
              </w:rPr>
              <w:t>осква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numPr>
                <w:ilvl w:val="0"/>
                <w:numId w:val="21"/>
              </w:numPr>
              <w:tabs>
                <w:tab w:val="clear" w:pos="360"/>
                <w:tab w:val="num" w:pos="412"/>
              </w:tabs>
              <w:spacing w:before="20"/>
              <w:rPr>
                <w:rFonts w:ascii="Arial" w:hAnsi="Arial" w:cs="Arial"/>
                <w:b/>
                <w:spacing w:val="4"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  <w:lang w:val="en-US"/>
              </w:rPr>
              <w:t>О</w:t>
            </w: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О</w:t>
            </w: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  <w:lang w:val="en-US"/>
              </w:rPr>
              <w:t>О “</w:t>
            </w: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ПРИБОРЭЛЕКТРО</w:t>
            </w: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  <w:lang w:val="en-US"/>
              </w:rPr>
              <w:t>”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129226, г. Москва, Проспект Мира, 131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 многоканальный: (499) 641-06-60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Телефон/факс:  (499) 181-24-13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 w:after="20"/>
              <w:ind w:firstLine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e-mail:  </w:t>
            </w:r>
            <w:hyperlink r:id="rId77" w:history="1">
              <w:r w:rsidRPr="00FE5DE6">
                <w:rPr>
                  <w:rStyle w:val="ad"/>
                  <w:rFonts w:ascii="Arial" w:hAnsi="Arial" w:cs="Arial"/>
                  <w:sz w:val="26"/>
                  <w:szCs w:val="26"/>
                  <w:lang w:val="en-US"/>
                </w:rPr>
                <w:t>mnipi@mail.ru</w:t>
              </w:r>
            </w:hyperlink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;  </w:t>
            </w: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http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>://www.mnipi.ru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tabs>
                <w:tab w:val="left" w:pos="2872"/>
              </w:tabs>
              <w:spacing w:before="120" w:after="20"/>
              <w:ind w:firstLine="2875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</w:rPr>
              <w:t>г. Санкт-Петербург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numPr>
                <w:ilvl w:val="0"/>
                <w:numId w:val="21"/>
              </w:numPr>
              <w:tabs>
                <w:tab w:val="clear" w:pos="360"/>
                <w:tab w:val="num" w:pos="412"/>
              </w:tabs>
              <w:spacing w:before="20"/>
              <w:rPr>
                <w:rFonts w:ascii="Arial" w:hAnsi="Arial" w:cs="Arial"/>
                <w:b/>
                <w:spacing w:val="4"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НПО “РАДАР”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198152, г</w:t>
            </w:r>
            <w:r w:rsidRPr="00FE5DE6">
              <w:rPr>
                <w:rFonts w:ascii="Arial" w:hAnsi="Arial" w:cs="Arial"/>
                <w:b/>
                <w:sz w:val="26"/>
                <w:szCs w:val="26"/>
              </w:rPr>
              <w:t xml:space="preserve">. </w:t>
            </w:r>
            <w:r w:rsidRPr="00FE5DE6">
              <w:rPr>
                <w:rFonts w:ascii="Arial" w:hAnsi="Arial" w:cs="Arial"/>
                <w:sz w:val="26"/>
                <w:szCs w:val="26"/>
              </w:rPr>
              <w:t>Санкт-Петербург</w:t>
            </w:r>
            <w:r w:rsidRPr="00FE5DE6">
              <w:rPr>
                <w:rFonts w:ascii="Arial" w:hAnsi="Arial" w:cs="Arial"/>
                <w:b/>
                <w:sz w:val="26"/>
                <w:szCs w:val="26"/>
              </w:rPr>
              <w:t xml:space="preserve">, </w:t>
            </w:r>
            <w:r w:rsidRPr="00FE5DE6">
              <w:rPr>
                <w:rFonts w:ascii="Arial" w:hAnsi="Arial" w:cs="Arial"/>
                <w:sz w:val="26"/>
                <w:szCs w:val="26"/>
              </w:rPr>
              <w:t>ул. Краснопутиловская, 25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 многоканальный: (812) 600-48-89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Телефон/факс:  (812) 375-32-44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 w:after="20"/>
              <w:ind w:firstLine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e-mail:  </w:t>
            </w:r>
            <w:hyperlink r:id="rId78" w:history="1">
              <w:r w:rsidRPr="00FE5DE6">
                <w:rPr>
                  <w:rStyle w:val="ad"/>
                  <w:rFonts w:ascii="Arial" w:hAnsi="Arial" w:cs="Arial"/>
                  <w:b/>
                  <w:sz w:val="26"/>
                  <w:szCs w:val="26"/>
                  <w:lang w:val="en-US"/>
                </w:rPr>
                <w:t>info@radar1.ru</w:t>
              </w:r>
            </w:hyperlink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;  </w:t>
            </w: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http://www.radar1.ru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spacing w:before="120" w:after="20"/>
              <w:ind w:firstLine="2875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г. </w:t>
            </w:r>
            <w:r w:rsidRPr="00FE5DE6">
              <w:rPr>
                <w:rFonts w:ascii="Arial" w:hAnsi="Arial" w:cs="Arial"/>
                <w:b/>
                <w:sz w:val="26"/>
                <w:szCs w:val="26"/>
              </w:rPr>
              <w:t>Рязань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numPr>
                <w:ilvl w:val="0"/>
                <w:numId w:val="21"/>
              </w:numPr>
              <w:tabs>
                <w:tab w:val="clear" w:pos="360"/>
                <w:tab w:val="num" w:pos="412"/>
              </w:tabs>
              <w:spacing w:before="20"/>
              <w:rPr>
                <w:rFonts w:ascii="Arial" w:hAnsi="Arial" w:cs="Arial"/>
                <w:b/>
                <w:spacing w:val="4"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ООО “ТЕХНИЧЕСКИЙ ЦЕНТР ЖАИС”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390000, г. Рязань, ул. Урицкого, 35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Телефон: (4912) 245-959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Телефон/факс:  (4912) 245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>-</w:t>
            </w:r>
            <w:r w:rsidRPr="00FE5DE6">
              <w:rPr>
                <w:rFonts w:ascii="Arial" w:hAnsi="Arial" w:cs="Arial"/>
                <w:sz w:val="26"/>
                <w:szCs w:val="26"/>
              </w:rPr>
              <w:t>957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 w:after="20"/>
              <w:ind w:firstLine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e-mail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:  </w:t>
            </w:r>
            <w:hyperlink r:id="rId79" w:history="1">
              <w:r w:rsidRPr="00FE5DE6">
                <w:rPr>
                  <w:rStyle w:val="ad"/>
                  <w:rFonts w:ascii="Arial" w:hAnsi="Arial" w:cs="Arial"/>
                  <w:sz w:val="26"/>
                  <w:szCs w:val="26"/>
                  <w:lang w:val="en-US"/>
                </w:rPr>
                <w:t>mail@jais.ru</w:t>
              </w:r>
            </w:hyperlink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;  </w:t>
            </w: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http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>://www.jais.ru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spacing w:before="120" w:after="20"/>
              <w:ind w:firstLine="2875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</w:rPr>
              <w:t>г. Ростов-на-Дону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numPr>
                <w:ilvl w:val="0"/>
                <w:numId w:val="21"/>
              </w:numPr>
              <w:tabs>
                <w:tab w:val="clear" w:pos="360"/>
                <w:tab w:val="num" w:pos="412"/>
              </w:tabs>
              <w:spacing w:before="20"/>
              <w:rPr>
                <w:rFonts w:ascii="Arial" w:hAnsi="Arial" w:cs="Arial"/>
                <w:b/>
                <w:spacing w:val="4"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ООО “ТОРГОВО-ТЕХНИЧЕСКОЕ ПРЕДПРИЯТИЕ “ВЕБИОН”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FC6B54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344006, г. Ростов-на-Дону, пр. Ворошиловский, дом 6А, офис 206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FC6B54">
            <w:pPr>
              <w:spacing w:before="20"/>
              <w:ind w:firstLine="0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Телефон: (863) 210-04-80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FC6B54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Телефон/факс:  (863) 210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>-</w:t>
            </w:r>
            <w:r w:rsidRPr="00FE5DE6">
              <w:rPr>
                <w:rFonts w:ascii="Arial" w:hAnsi="Arial" w:cs="Arial"/>
                <w:sz w:val="26"/>
                <w:szCs w:val="26"/>
              </w:rPr>
              <w:t>04-81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387" w:rsidRPr="00FE5DE6" w:rsidRDefault="00096387" w:rsidP="00FC6B54">
            <w:pPr>
              <w:spacing w:before="20" w:after="20"/>
              <w:ind w:firstLine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e-mail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:  vebion@vebion.ru;   </w:t>
            </w: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http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>://www.vebion.ru</w:t>
            </w:r>
          </w:p>
        </w:tc>
      </w:tr>
    </w:tbl>
    <w:p w:rsidR="009B7A15" w:rsidRPr="002B2081" w:rsidRDefault="009B7A15" w:rsidP="002B2081">
      <w:pPr>
        <w:ind w:firstLine="0"/>
        <w:rPr>
          <w:sz w:val="16"/>
          <w:szCs w:val="16"/>
        </w:rPr>
      </w:pPr>
    </w:p>
    <w:sectPr w:rsidR="009B7A15" w:rsidRPr="002B2081" w:rsidSect="008A4C80">
      <w:headerReference w:type="even" r:id="rId80"/>
      <w:headerReference w:type="default" r:id="rId81"/>
      <w:footerReference w:type="default" r:id="rId82"/>
      <w:pgSz w:w="11907" w:h="16840" w:code="9"/>
      <w:pgMar w:top="737" w:right="907" w:bottom="851" w:left="737" w:header="567" w:footer="567" w:gutter="0"/>
      <w:cols w:space="708"/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76D" w:rsidRDefault="002B176D">
      <w:pPr>
        <w:pStyle w:val="a7"/>
      </w:pPr>
      <w:r>
        <w:separator/>
      </w:r>
    </w:p>
  </w:endnote>
  <w:endnote w:type="continuationSeparator" w:id="0">
    <w:p w:rsidR="002B176D" w:rsidRDefault="002B176D">
      <w:pPr>
        <w:pStyle w:val="a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D71" w:rsidRPr="008C1529" w:rsidRDefault="009F2D71" w:rsidP="00B9506C">
    <w:pPr>
      <w:pStyle w:val="aa"/>
      <w:ind w:right="360" w:firstLine="360"/>
      <w:jc w:val="center"/>
      <w:rPr>
        <w:rFonts w:ascii="Arial" w:hAnsi="Arial" w:cs="Arial"/>
        <w:sz w:val="26"/>
        <w:szCs w:val="26"/>
      </w:rPr>
    </w:pPr>
    <w:r w:rsidRPr="008C1529">
      <w:rPr>
        <w:rStyle w:val="ac"/>
        <w:rFonts w:ascii="Arial" w:hAnsi="Arial" w:cs="Arial"/>
        <w:sz w:val="26"/>
        <w:szCs w:val="26"/>
      </w:rPr>
      <w:fldChar w:fldCharType="begin"/>
    </w:r>
    <w:r w:rsidRPr="008C1529">
      <w:rPr>
        <w:rStyle w:val="ac"/>
        <w:rFonts w:ascii="Arial" w:hAnsi="Arial" w:cs="Arial"/>
        <w:sz w:val="26"/>
        <w:szCs w:val="26"/>
      </w:rPr>
      <w:instrText xml:space="preserve"> PAGE </w:instrText>
    </w:r>
    <w:r w:rsidRPr="008C1529">
      <w:rPr>
        <w:rStyle w:val="ac"/>
        <w:rFonts w:ascii="Arial" w:hAnsi="Arial" w:cs="Arial"/>
        <w:sz w:val="26"/>
        <w:szCs w:val="26"/>
      </w:rPr>
      <w:fldChar w:fldCharType="separate"/>
    </w:r>
    <w:r w:rsidR="00ED16C0">
      <w:rPr>
        <w:rStyle w:val="ac"/>
        <w:rFonts w:ascii="Arial" w:hAnsi="Arial" w:cs="Arial"/>
        <w:noProof/>
        <w:sz w:val="26"/>
        <w:szCs w:val="26"/>
      </w:rPr>
      <w:t>9</w:t>
    </w:r>
    <w:r w:rsidRPr="008C1529">
      <w:rPr>
        <w:rStyle w:val="ac"/>
        <w:rFonts w:ascii="Arial" w:hAnsi="Arial" w:cs="Arial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76D" w:rsidRDefault="002B176D">
      <w:pPr>
        <w:pStyle w:val="a7"/>
      </w:pPr>
      <w:r>
        <w:separator/>
      </w:r>
    </w:p>
  </w:footnote>
  <w:footnote w:type="continuationSeparator" w:id="0">
    <w:p w:rsidR="002B176D" w:rsidRDefault="002B176D">
      <w:pPr>
        <w:pStyle w:val="a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D71" w:rsidRDefault="009F2D71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F2D71" w:rsidRDefault="009F2D71">
    <w:pPr>
      <w:pStyle w:val="aa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D71" w:rsidRPr="007202F8" w:rsidRDefault="009F2D71" w:rsidP="00945A23">
    <w:pPr>
      <w:pStyle w:val="aa"/>
      <w:ind w:right="360" w:firstLine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3.15pt;height:33.15pt" o:bullet="t">
        <v:imagedata r:id="rId1" o:title="гориз_курс_вкл_управление_нижними_курсором"/>
      </v:shape>
    </w:pict>
  </w:numPicBullet>
  <w:abstractNum w:abstractNumId="0" w15:restartNumberingAfterBreak="0">
    <w:nsid w:val="006A08AE"/>
    <w:multiLevelType w:val="multilevel"/>
    <w:tmpl w:val="D3DEAAC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0D34426"/>
    <w:multiLevelType w:val="multilevel"/>
    <w:tmpl w:val="69102704"/>
    <w:lvl w:ilvl="0">
      <w:start w:val="1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643"/>
        </w:tabs>
        <w:ind w:left="643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856"/>
        </w:tabs>
        <w:ind w:left="1856" w:hanging="129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"/>
      <w:lvlJc w:val="left"/>
      <w:pPr>
        <w:tabs>
          <w:tab w:val="num" w:pos="2139"/>
        </w:tabs>
        <w:ind w:left="2139" w:hanging="12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2"/>
        </w:tabs>
        <w:ind w:left="2422" w:hanging="12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05"/>
        </w:tabs>
        <w:ind w:left="2705" w:hanging="12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2" w15:restartNumberingAfterBreak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740A5B"/>
    <w:multiLevelType w:val="singleLevel"/>
    <w:tmpl w:val="3F4E10A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0D996863"/>
    <w:multiLevelType w:val="singleLevel"/>
    <w:tmpl w:val="038EB9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F527D6A"/>
    <w:multiLevelType w:val="multilevel"/>
    <w:tmpl w:val="28605784"/>
    <w:lvl w:ilvl="0">
      <w:start w:val="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70"/>
        </w:tabs>
        <w:ind w:left="147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7" w15:restartNumberingAfterBreak="0">
    <w:nsid w:val="1BF37B7E"/>
    <w:multiLevelType w:val="singleLevel"/>
    <w:tmpl w:val="BBD2D5F0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1C366827"/>
    <w:multiLevelType w:val="multilevel"/>
    <w:tmpl w:val="7ECAADD6"/>
    <w:lvl w:ilvl="0">
      <w:start w:val="22"/>
      <w:numFmt w:val="decimal"/>
      <w:lvlText w:val="%1).....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4.%5.%6.%7.%8.%9."/>
      <w:lvlJc w:val="left"/>
      <w:pPr>
        <w:tabs>
          <w:tab w:val="num" w:pos="3704"/>
        </w:tabs>
        <w:ind w:left="3704" w:hanging="1440"/>
      </w:pPr>
      <w:rPr>
        <w:rFonts w:hint="default"/>
      </w:rPr>
    </w:lvl>
  </w:abstractNum>
  <w:abstractNum w:abstractNumId="9" w15:restartNumberingAfterBreak="0">
    <w:nsid w:val="2BDB3774"/>
    <w:multiLevelType w:val="multilevel"/>
    <w:tmpl w:val="4D062EC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0" w15:restartNumberingAfterBreak="0">
    <w:nsid w:val="2F186263"/>
    <w:multiLevelType w:val="multilevel"/>
    <w:tmpl w:val="B49C3D6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1" w15:restartNumberingAfterBreak="0">
    <w:nsid w:val="3ABD2EBB"/>
    <w:multiLevelType w:val="multilevel"/>
    <w:tmpl w:val="F7783B9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83"/>
        </w:tabs>
        <w:ind w:left="883" w:hanging="600"/>
      </w:pPr>
      <w:rPr>
        <w:rFonts w:hint="default"/>
      </w:rPr>
    </w:lvl>
    <w:lvl w:ilvl="2">
      <w:start w:val="16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2" w15:restartNumberingAfterBreak="0">
    <w:nsid w:val="3E9804E0"/>
    <w:multiLevelType w:val="multilevel"/>
    <w:tmpl w:val="800A96F4"/>
    <w:lvl w:ilvl="0">
      <w:start w:val="22"/>
      <w:numFmt w:val="decimal"/>
      <w:lvlText w:val="%1).....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4.%5.%6.%7.%8.%9."/>
      <w:lvlJc w:val="left"/>
      <w:pPr>
        <w:tabs>
          <w:tab w:val="num" w:pos="3704"/>
        </w:tabs>
        <w:ind w:left="3704" w:hanging="1440"/>
      </w:pPr>
      <w:rPr>
        <w:rFonts w:hint="default"/>
      </w:rPr>
    </w:lvl>
  </w:abstractNum>
  <w:abstractNum w:abstractNumId="13" w15:restartNumberingAfterBreak="0">
    <w:nsid w:val="41244A4F"/>
    <w:multiLevelType w:val="multilevel"/>
    <w:tmpl w:val="F5345DC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4" w15:restartNumberingAfterBreak="0">
    <w:nsid w:val="464C038B"/>
    <w:multiLevelType w:val="hybridMultilevel"/>
    <w:tmpl w:val="51EE7D6E"/>
    <w:lvl w:ilvl="0" w:tplc="C0B69D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7B3B11"/>
    <w:multiLevelType w:val="multilevel"/>
    <w:tmpl w:val="C0CA7BE2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6" w15:restartNumberingAfterBreak="0">
    <w:nsid w:val="516C62D1"/>
    <w:multiLevelType w:val="multilevel"/>
    <w:tmpl w:val="105C0E3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7" w15:restartNumberingAfterBreak="0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634B0DDC"/>
    <w:multiLevelType w:val="singleLevel"/>
    <w:tmpl w:val="BBD2D5F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6D0F28F5"/>
    <w:multiLevelType w:val="multilevel"/>
    <w:tmpl w:val="CBF87C9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/>
        <w:i w:val="0"/>
        <w:spacing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2138"/>
        </w:tabs>
        <w:ind w:left="2138" w:hanging="720"/>
      </w:pPr>
      <w:rPr>
        <w:rFonts w:ascii="Times New Roman" w:hAnsi="Times New Roman" w:cs="Times New Roman" w:hint="default"/>
        <w:i w:val="0"/>
        <w:spacing w:val="0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6E3B126B"/>
    <w:multiLevelType w:val="multilevel"/>
    <w:tmpl w:val="02AA839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i w:val="0"/>
        <w:spacing w:val="0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22" w15:restartNumberingAfterBreak="0">
    <w:nsid w:val="71047F24"/>
    <w:multiLevelType w:val="multilevel"/>
    <w:tmpl w:val="A7E81D30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1845"/>
        </w:tabs>
        <w:ind w:left="184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825"/>
        </w:tabs>
        <w:ind w:left="382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23" w15:restartNumberingAfterBreak="0">
    <w:nsid w:val="75CE23B9"/>
    <w:multiLevelType w:val="hybridMultilevel"/>
    <w:tmpl w:val="778472A4"/>
    <w:lvl w:ilvl="0" w:tplc="9BF8286E">
      <w:start w:val="1"/>
      <w:numFmt w:val="bullet"/>
      <w:lvlText w:val="-"/>
      <w:lvlJc w:val="left"/>
      <w:pPr>
        <w:ind w:left="874" w:hanging="521"/>
      </w:pPr>
      <w:rPr>
        <w:rFonts w:ascii="Times New Roman" w:eastAsia="Times New Roman" w:hAnsi="Times New Roman" w:hint="default"/>
        <w:sz w:val="24"/>
        <w:szCs w:val="24"/>
      </w:rPr>
    </w:lvl>
    <w:lvl w:ilvl="1" w:tplc="52EECBC8">
      <w:start w:val="1"/>
      <w:numFmt w:val="bullet"/>
      <w:lvlText w:val="-"/>
      <w:lvlJc w:val="left"/>
      <w:pPr>
        <w:ind w:left="102" w:hanging="464"/>
      </w:pPr>
      <w:rPr>
        <w:rFonts w:ascii="Times New Roman" w:eastAsia="Times New Roman" w:hAnsi="Times New Roman" w:hint="default"/>
        <w:sz w:val="24"/>
        <w:szCs w:val="24"/>
      </w:rPr>
    </w:lvl>
    <w:lvl w:ilvl="2" w:tplc="628C255E">
      <w:start w:val="1"/>
      <w:numFmt w:val="bullet"/>
      <w:lvlText w:val="•"/>
      <w:lvlJc w:val="left"/>
      <w:pPr>
        <w:ind w:left="1828" w:hanging="464"/>
      </w:pPr>
      <w:rPr>
        <w:rFonts w:hint="default"/>
      </w:rPr>
    </w:lvl>
    <w:lvl w:ilvl="3" w:tplc="0438421E">
      <w:start w:val="1"/>
      <w:numFmt w:val="bullet"/>
      <w:lvlText w:val="•"/>
      <w:lvlJc w:val="left"/>
      <w:pPr>
        <w:ind w:left="2783" w:hanging="464"/>
      </w:pPr>
      <w:rPr>
        <w:rFonts w:hint="default"/>
      </w:rPr>
    </w:lvl>
    <w:lvl w:ilvl="4" w:tplc="D60AF082">
      <w:start w:val="1"/>
      <w:numFmt w:val="bullet"/>
      <w:lvlText w:val="•"/>
      <w:lvlJc w:val="left"/>
      <w:pPr>
        <w:ind w:left="3738" w:hanging="464"/>
      </w:pPr>
      <w:rPr>
        <w:rFonts w:hint="default"/>
      </w:rPr>
    </w:lvl>
    <w:lvl w:ilvl="5" w:tplc="6F0A333E">
      <w:start w:val="1"/>
      <w:numFmt w:val="bullet"/>
      <w:lvlText w:val="•"/>
      <w:lvlJc w:val="left"/>
      <w:pPr>
        <w:ind w:left="4692" w:hanging="464"/>
      </w:pPr>
      <w:rPr>
        <w:rFonts w:hint="default"/>
      </w:rPr>
    </w:lvl>
    <w:lvl w:ilvl="6" w:tplc="20C6C792">
      <w:start w:val="1"/>
      <w:numFmt w:val="bullet"/>
      <w:lvlText w:val="•"/>
      <w:lvlJc w:val="left"/>
      <w:pPr>
        <w:ind w:left="5647" w:hanging="464"/>
      </w:pPr>
      <w:rPr>
        <w:rFonts w:hint="default"/>
      </w:rPr>
    </w:lvl>
    <w:lvl w:ilvl="7" w:tplc="E4228A58">
      <w:start w:val="1"/>
      <w:numFmt w:val="bullet"/>
      <w:lvlText w:val="•"/>
      <w:lvlJc w:val="left"/>
      <w:pPr>
        <w:ind w:left="6602" w:hanging="464"/>
      </w:pPr>
      <w:rPr>
        <w:rFonts w:hint="default"/>
      </w:rPr>
    </w:lvl>
    <w:lvl w:ilvl="8" w:tplc="C6902578">
      <w:start w:val="1"/>
      <w:numFmt w:val="bullet"/>
      <w:lvlText w:val="•"/>
      <w:lvlJc w:val="left"/>
      <w:pPr>
        <w:ind w:left="7556" w:hanging="464"/>
      </w:pPr>
      <w:rPr>
        <w:rFonts w:hint="default"/>
      </w:rPr>
    </w:lvl>
  </w:abstractNum>
  <w:abstractNum w:abstractNumId="24" w15:restartNumberingAfterBreak="0">
    <w:nsid w:val="7C6B6BE1"/>
    <w:multiLevelType w:val="multilevel"/>
    <w:tmpl w:val="C0CA7BE2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25" w15:restartNumberingAfterBreak="0">
    <w:nsid w:val="7E09660C"/>
    <w:multiLevelType w:val="multilevel"/>
    <w:tmpl w:val="53F8AA3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17"/>
  </w:num>
  <w:num w:numId="4">
    <w:abstractNumId w:val="3"/>
  </w:num>
  <w:num w:numId="5">
    <w:abstractNumId w:val="1"/>
  </w:num>
  <w:num w:numId="6">
    <w:abstractNumId w:val="10"/>
  </w:num>
  <w:num w:numId="7">
    <w:abstractNumId w:val="16"/>
  </w:num>
  <w:num w:numId="8">
    <w:abstractNumId w:val="13"/>
  </w:num>
  <w:num w:numId="9">
    <w:abstractNumId w:val="9"/>
  </w:num>
  <w:num w:numId="10">
    <w:abstractNumId w:val="11"/>
  </w:num>
  <w:num w:numId="11">
    <w:abstractNumId w:val="12"/>
  </w:num>
  <w:num w:numId="12">
    <w:abstractNumId w:val="8"/>
  </w:num>
  <w:num w:numId="13">
    <w:abstractNumId w:val="25"/>
  </w:num>
  <w:num w:numId="14">
    <w:abstractNumId w:val="14"/>
  </w:num>
  <w:num w:numId="15">
    <w:abstractNumId w:val="24"/>
  </w:num>
  <w:num w:numId="16">
    <w:abstractNumId w:val="15"/>
  </w:num>
  <w:num w:numId="17">
    <w:abstractNumId w:val="22"/>
  </w:num>
  <w:num w:numId="18">
    <w:abstractNumId w:val="6"/>
  </w:num>
  <w:num w:numId="19">
    <w:abstractNumId w:val="19"/>
  </w:num>
  <w:num w:numId="20">
    <w:abstractNumId w:val="7"/>
  </w:num>
  <w:num w:numId="21">
    <w:abstractNumId w:val="5"/>
  </w:num>
  <w:num w:numId="22">
    <w:abstractNumId w:val="20"/>
  </w:num>
  <w:num w:numId="23">
    <w:abstractNumId w:val="0"/>
  </w:num>
  <w:num w:numId="24">
    <w:abstractNumId w:val="18"/>
  </w:num>
  <w:num w:numId="25">
    <w:abstractNumId w:val="4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mirrorMargins/>
  <w:activeWritingStyle w:appName="MSWord" w:lang="ru-RU" w:vendorID="1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2C"/>
    <w:rsid w:val="000000F7"/>
    <w:rsid w:val="0000083C"/>
    <w:rsid w:val="00000DC9"/>
    <w:rsid w:val="0000169B"/>
    <w:rsid w:val="00001A1B"/>
    <w:rsid w:val="00001E55"/>
    <w:rsid w:val="00002880"/>
    <w:rsid w:val="0000363D"/>
    <w:rsid w:val="000047B6"/>
    <w:rsid w:val="00004816"/>
    <w:rsid w:val="00004BAE"/>
    <w:rsid w:val="00004DA1"/>
    <w:rsid w:val="00004E2B"/>
    <w:rsid w:val="00004F76"/>
    <w:rsid w:val="0000600D"/>
    <w:rsid w:val="00007DDC"/>
    <w:rsid w:val="00007E99"/>
    <w:rsid w:val="00007FCB"/>
    <w:rsid w:val="00010510"/>
    <w:rsid w:val="00010865"/>
    <w:rsid w:val="00010A86"/>
    <w:rsid w:val="00010BA9"/>
    <w:rsid w:val="000113B1"/>
    <w:rsid w:val="00011899"/>
    <w:rsid w:val="00011E7D"/>
    <w:rsid w:val="000121D7"/>
    <w:rsid w:val="00012533"/>
    <w:rsid w:val="000133B5"/>
    <w:rsid w:val="00014029"/>
    <w:rsid w:val="00014F57"/>
    <w:rsid w:val="000152E3"/>
    <w:rsid w:val="00015CC8"/>
    <w:rsid w:val="00016263"/>
    <w:rsid w:val="00016E8E"/>
    <w:rsid w:val="00016F0C"/>
    <w:rsid w:val="00017E48"/>
    <w:rsid w:val="00020A1A"/>
    <w:rsid w:val="00020C4A"/>
    <w:rsid w:val="0002120F"/>
    <w:rsid w:val="000219AC"/>
    <w:rsid w:val="0002323D"/>
    <w:rsid w:val="00023316"/>
    <w:rsid w:val="000236B0"/>
    <w:rsid w:val="00023972"/>
    <w:rsid w:val="00024236"/>
    <w:rsid w:val="00024790"/>
    <w:rsid w:val="00024AF1"/>
    <w:rsid w:val="00024C74"/>
    <w:rsid w:val="0002529D"/>
    <w:rsid w:val="00025509"/>
    <w:rsid w:val="00025928"/>
    <w:rsid w:val="00026275"/>
    <w:rsid w:val="000271D1"/>
    <w:rsid w:val="00030391"/>
    <w:rsid w:val="0003053D"/>
    <w:rsid w:val="00030F85"/>
    <w:rsid w:val="0003125C"/>
    <w:rsid w:val="00031820"/>
    <w:rsid w:val="0003197E"/>
    <w:rsid w:val="0003235D"/>
    <w:rsid w:val="00032D58"/>
    <w:rsid w:val="0003327F"/>
    <w:rsid w:val="0003433C"/>
    <w:rsid w:val="0003452C"/>
    <w:rsid w:val="00034931"/>
    <w:rsid w:val="000353A3"/>
    <w:rsid w:val="000353F5"/>
    <w:rsid w:val="00035B5E"/>
    <w:rsid w:val="00035BC2"/>
    <w:rsid w:val="00035BF6"/>
    <w:rsid w:val="000364DD"/>
    <w:rsid w:val="00036B00"/>
    <w:rsid w:val="00036B1B"/>
    <w:rsid w:val="000372B5"/>
    <w:rsid w:val="0003733A"/>
    <w:rsid w:val="0003760A"/>
    <w:rsid w:val="00037782"/>
    <w:rsid w:val="000402E8"/>
    <w:rsid w:val="000405DE"/>
    <w:rsid w:val="00040768"/>
    <w:rsid w:val="00040C33"/>
    <w:rsid w:val="0004117C"/>
    <w:rsid w:val="00041A3E"/>
    <w:rsid w:val="0004205B"/>
    <w:rsid w:val="00042B88"/>
    <w:rsid w:val="00042CD1"/>
    <w:rsid w:val="00042D30"/>
    <w:rsid w:val="00042EF5"/>
    <w:rsid w:val="00042F4C"/>
    <w:rsid w:val="0004360B"/>
    <w:rsid w:val="00044064"/>
    <w:rsid w:val="0004698E"/>
    <w:rsid w:val="00047E3F"/>
    <w:rsid w:val="00047F66"/>
    <w:rsid w:val="000503F6"/>
    <w:rsid w:val="00050583"/>
    <w:rsid w:val="00051199"/>
    <w:rsid w:val="00052546"/>
    <w:rsid w:val="0005299F"/>
    <w:rsid w:val="00053D93"/>
    <w:rsid w:val="000547AB"/>
    <w:rsid w:val="00054FCA"/>
    <w:rsid w:val="00056955"/>
    <w:rsid w:val="00056CD5"/>
    <w:rsid w:val="00056D05"/>
    <w:rsid w:val="00057530"/>
    <w:rsid w:val="00060989"/>
    <w:rsid w:val="000613F6"/>
    <w:rsid w:val="00061C8E"/>
    <w:rsid w:val="00061D9C"/>
    <w:rsid w:val="00062360"/>
    <w:rsid w:val="0006262C"/>
    <w:rsid w:val="00063537"/>
    <w:rsid w:val="00064BF7"/>
    <w:rsid w:val="000654D8"/>
    <w:rsid w:val="00065815"/>
    <w:rsid w:val="00065ADF"/>
    <w:rsid w:val="00065B40"/>
    <w:rsid w:val="00065E0F"/>
    <w:rsid w:val="000667F3"/>
    <w:rsid w:val="00066D6C"/>
    <w:rsid w:val="00066FFF"/>
    <w:rsid w:val="000671F0"/>
    <w:rsid w:val="000705A4"/>
    <w:rsid w:val="00070FE1"/>
    <w:rsid w:val="00071756"/>
    <w:rsid w:val="000719F5"/>
    <w:rsid w:val="000722BC"/>
    <w:rsid w:val="0007238B"/>
    <w:rsid w:val="00072BAE"/>
    <w:rsid w:val="00072F81"/>
    <w:rsid w:val="000736E1"/>
    <w:rsid w:val="00073B81"/>
    <w:rsid w:val="000742C5"/>
    <w:rsid w:val="000748E1"/>
    <w:rsid w:val="00074C36"/>
    <w:rsid w:val="00074DA2"/>
    <w:rsid w:val="000756A4"/>
    <w:rsid w:val="0007582B"/>
    <w:rsid w:val="00075C0E"/>
    <w:rsid w:val="00075D61"/>
    <w:rsid w:val="00076071"/>
    <w:rsid w:val="00076D96"/>
    <w:rsid w:val="0007754E"/>
    <w:rsid w:val="00077CB4"/>
    <w:rsid w:val="00077D59"/>
    <w:rsid w:val="0008048F"/>
    <w:rsid w:val="0008115E"/>
    <w:rsid w:val="000815CF"/>
    <w:rsid w:val="0008229A"/>
    <w:rsid w:val="000823F1"/>
    <w:rsid w:val="00082761"/>
    <w:rsid w:val="000834A2"/>
    <w:rsid w:val="00083F99"/>
    <w:rsid w:val="000857FF"/>
    <w:rsid w:val="00086100"/>
    <w:rsid w:val="0008629C"/>
    <w:rsid w:val="00086C27"/>
    <w:rsid w:val="000873D1"/>
    <w:rsid w:val="00087BAD"/>
    <w:rsid w:val="00087DEA"/>
    <w:rsid w:val="00087FC0"/>
    <w:rsid w:val="00091EFC"/>
    <w:rsid w:val="00092016"/>
    <w:rsid w:val="0009208F"/>
    <w:rsid w:val="0009458B"/>
    <w:rsid w:val="00094B0C"/>
    <w:rsid w:val="00095139"/>
    <w:rsid w:val="000957CB"/>
    <w:rsid w:val="00095F91"/>
    <w:rsid w:val="00096387"/>
    <w:rsid w:val="000A06CA"/>
    <w:rsid w:val="000A0805"/>
    <w:rsid w:val="000A0A5E"/>
    <w:rsid w:val="000A0CEE"/>
    <w:rsid w:val="000A2061"/>
    <w:rsid w:val="000A259B"/>
    <w:rsid w:val="000A28D8"/>
    <w:rsid w:val="000A4D99"/>
    <w:rsid w:val="000A50B0"/>
    <w:rsid w:val="000A5783"/>
    <w:rsid w:val="000A60CB"/>
    <w:rsid w:val="000A6D90"/>
    <w:rsid w:val="000A7C20"/>
    <w:rsid w:val="000B0179"/>
    <w:rsid w:val="000B02FC"/>
    <w:rsid w:val="000B0C78"/>
    <w:rsid w:val="000B0D0D"/>
    <w:rsid w:val="000B2199"/>
    <w:rsid w:val="000B3049"/>
    <w:rsid w:val="000B30D1"/>
    <w:rsid w:val="000B62F2"/>
    <w:rsid w:val="000B6414"/>
    <w:rsid w:val="000B78A0"/>
    <w:rsid w:val="000C03DC"/>
    <w:rsid w:val="000C093C"/>
    <w:rsid w:val="000C230D"/>
    <w:rsid w:val="000C2724"/>
    <w:rsid w:val="000C2A3E"/>
    <w:rsid w:val="000C2ABF"/>
    <w:rsid w:val="000C3EEE"/>
    <w:rsid w:val="000C44C0"/>
    <w:rsid w:val="000C4B56"/>
    <w:rsid w:val="000C4F17"/>
    <w:rsid w:val="000C61B0"/>
    <w:rsid w:val="000C643A"/>
    <w:rsid w:val="000C6E95"/>
    <w:rsid w:val="000C7D89"/>
    <w:rsid w:val="000D0125"/>
    <w:rsid w:val="000D0567"/>
    <w:rsid w:val="000D0FCF"/>
    <w:rsid w:val="000D1317"/>
    <w:rsid w:val="000D151A"/>
    <w:rsid w:val="000D2067"/>
    <w:rsid w:val="000D270A"/>
    <w:rsid w:val="000D3B1C"/>
    <w:rsid w:val="000D452D"/>
    <w:rsid w:val="000D5CFD"/>
    <w:rsid w:val="000D6122"/>
    <w:rsid w:val="000D6881"/>
    <w:rsid w:val="000D6E8E"/>
    <w:rsid w:val="000E04F8"/>
    <w:rsid w:val="000E0A5E"/>
    <w:rsid w:val="000E1677"/>
    <w:rsid w:val="000E27A8"/>
    <w:rsid w:val="000E2A26"/>
    <w:rsid w:val="000E2EEA"/>
    <w:rsid w:val="000E3D54"/>
    <w:rsid w:val="000E411D"/>
    <w:rsid w:val="000E413D"/>
    <w:rsid w:val="000E4707"/>
    <w:rsid w:val="000E4B40"/>
    <w:rsid w:val="000E55CF"/>
    <w:rsid w:val="000E61EB"/>
    <w:rsid w:val="000E63AD"/>
    <w:rsid w:val="000E64A8"/>
    <w:rsid w:val="000E7193"/>
    <w:rsid w:val="000E721C"/>
    <w:rsid w:val="000F02E7"/>
    <w:rsid w:val="000F049E"/>
    <w:rsid w:val="000F06A9"/>
    <w:rsid w:val="000F0A3F"/>
    <w:rsid w:val="000F0BE8"/>
    <w:rsid w:val="000F0DE7"/>
    <w:rsid w:val="000F154F"/>
    <w:rsid w:val="000F1695"/>
    <w:rsid w:val="000F2BF2"/>
    <w:rsid w:val="000F2CB9"/>
    <w:rsid w:val="000F3005"/>
    <w:rsid w:val="000F30F0"/>
    <w:rsid w:val="000F32F8"/>
    <w:rsid w:val="000F3889"/>
    <w:rsid w:val="000F3DB3"/>
    <w:rsid w:val="000F42DD"/>
    <w:rsid w:val="000F5647"/>
    <w:rsid w:val="000F5D51"/>
    <w:rsid w:val="000F6071"/>
    <w:rsid w:val="000F6EB8"/>
    <w:rsid w:val="000F78D1"/>
    <w:rsid w:val="001005AC"/>
    <w:rsid w:val="00100BE8"/>
    <w:rsid w:val="00101DB1"/>
    <w:rsid w:val="001020B8"/>
    <w:rsid w:val="00102BDF"/>
    <w:rsid w:val="00102CFD"/>
    <w:rsid w:val="00104662"/>
    <w:rsid w:val="00104D1E"/>
    <w:rsid w:val="00105194"/>
    <w:rsid w:val="00105255"/>
    <w:rsid w:val="001056DD"/>
    <w:rsid w:val="0010583C"/>
    <w:rsid w:val="001071ED"/>
    <w:rsid w:val="001077D5"/>
    <w:rsid w:val="00110559"/>
    <w:rsid w:val="0011084F"/>
    <w:rsid w:val="00110B30"/>
    <w:rsid w:val="00110DA8"/>
    <w:rsid w:val="00111A2D"/>
    <w:rsid w:val="00111E1F"/>
    <w:rsid w:val="00112425"/>
    <w:rsid w:val="0011344A"/>
    <w:rsid w:val="001135ED"/>
    <w:rsid w:val="00114A3A"/>
    <w:rsid w:val="00115927"/>
    <w:rsid w:val="00115A9D"/>
    <w:rsid w:val="00115CAF"/>
    <w:rsid w:val="00115ECE"/>
    <w:rsid w:val="00116B34"/>
    <w:rsid w:val="00116BD2"/>
    <w:rsid w:val="0011738E"/>
    <w:rsid w:val="00117454"/>
    <w:rsid w:val="00117BC3"/>
    <w:rsid w:val="00117E6D"/>
    <w:rsid w:val="00120296"/>
    <w:rsid w:val="001212C0"/>
    <w:rsid w:val="001214C1"/>
    <w:rsid w:val="001225E1"/>
    <w:rsid w:val="00122759"/>
    <w:rsid w:val="00122829"/>
    <w:rsid w:val="001230BF"/>
    <w:rsid w:val="001243B7"/>
    <w:rsid w:val="00124582"/>
    <w:rsid w:val="00124E04"/>
    <w:rsid w:val="00125136"/>
    <w:rsid w:val="001252A6"/>
    <w:rsid w:val="00126711"/>
    <w:rsid w:val="00126CFB"/>
    <w:rsid w:val="00127022"/>
    <w:rsid w:val="00130E81"/>
    <w:rsid w:val="00131752"/>
    <w:rsid w:val="001317CD"/>
    <w:rsid w:val="00131D0F"/>
    <w:rsid w:val="00132110"/>
    <w:rsid w:val="00132679"/>
    <w:rsid w:val="00132AC6"/>
    <w:rsid w:val="001330EF"/>
    <w:rsid w:val="00134202"/>
    <w:rsid w:val="00136197"/>
    <w:rsid w:val="0013775D"/>
    <w:rsid w:val="00140014"/>
    <w:rsid w:val="00140AA3"/>
    <w:rsid w:val="00140B81"/>
    <w:rsid w:val="00140BA9"/>
    <w:rsid w:val="00141109"/>
    <w:rsid w:val="00141873"/>
    <w:rsid w:val="00142770"/>
    <w:rsid w:val="00144423"/>
    <w:rsid w:val="00144452"/>
    <w:rsid w:val="001444D9"/>
    <w:rsid w:val="00144D4D"/>
    <w:rsid w:val="00145113"/>
    <w:rsid w:val="00145D02"/>
    <w:rsid w:val="00146575"/>
    <w:rsid w:val="0014676D"/>
    <w:rsid w:val="00146C91"/>
    <w:rsid w:val="00147262"/>
    <w:rsid w:val="00147D10"/>
    <w:rsid w:val="00150648"/>
    <w:rsid w:val="001507E5"/>
    <w:rsid w:val="00151504"/>
    <w:rsid w:val="00151D72"/>
    <w:rsid w:val="00151EFF"/>
    <w:rsid w:val="001522B8"/>
    <w:rsid w:val="0015343C"/>
    <w:rsid w:val="00153CA2"/>
    <w:rsid w:val="00154841"/>
    <w:rsid w:val="001558AD"/>
    <w:rsid w:val="00155906"/>
    <w:rsid w:val="00156093"/>
    <w:rsid w:val="001560F4"/>
    <w:rsid w:val="0015686C"/>
    <w:rsid w:val="00156DFA"/>
    <w:rsid w:val="00157164"/>
    <w:rsid w:val="0015799B"/>
    <w:rsid w:val="001579B4"/>
    <w:rsid w:val="0016183D"/>
    <w:rsid w:val="00161859"/>
    <w:rsid w:val="00161B0C"/>
    <w:rsid w:val="001623C5"/>
    <w:rsid w:val="00162887"/>
    <w:rsid w:val="00163B22"/>
    <w:rsid w:val="001643B1"/>
    <w:rsid w:val="00164539"/>
    <w:rsid w:val="0016589D"/>
    <w:rsid w:val="001668C7"/>
    <w:rsid w:val="00166953"/>
    <w:rsid w:val="00167082"/>
    <w:rsid w:val="0016755C"/>
    <w:rsid w:val="00167714"/>
    <w:rsid w:val="00167CE3"/>
    <w:rsid w:val="001704B5"/>
    <w:rsid w:val="00170691"/>
    <w:rsid w:val="001708E8"/>
    <w:rsid w:val="00170A37"/>
    <w:rsid w:val="00170E95"/>
    <w:rsid w:val="00170F00"/>
    <w:rsid w:val="0017169D"/>
    <w:rsid w:val="0017222E"/>
    <w:rsid w:val="001722FE"/>
    <w:rsid w:val="00172383"/>
    <w:rsid w:val="00172430"/>
    <w:rsid w:val="00172B0B"/>
    <w:rsid w:val="00173040"/>
    <w:rsid w:val="001735AB"/>
    <w:rsid w:val="00173729"/>
    <w:rsid w:val="00174CB9"/>
    <w:rsid w:val="00174E90"/>
    <w:rsid w:val="00175DA7"/>
    <w:rsid w:val="00176A19"/>
    <w:rsid w:val="00176CEE"/>
    <w:rsid w:val="00177751"/>
    <w:rsid w:val="00177A27"/>
    <w:rsid w:val="00177A7E"/>
    <w:rsid w:val="00177C57"/>
    <w:rsid w:val="00177F41"/>
    <w:rsid w:val="001801C9"/>
    <w:rsid w:val="001802DB"/>
    <w:rsid w:val="0018030C"/>
    <w:rsid w:val="001806F7"/>
    <w:rsid w:val="00180F0B"/>
    <w:rsid w:val="00181240"/>
    <w:rsid w:val="0018187F"/>
    <w:rsid w:val="00181DC7"/>
    <w:rsid w:val="0018207C"/>
    <w:rsid w:val="00182FF1"/>
    <w:rsid w:val="00183120"/>
    <w:rsid w:val="001836D0"/>
    <w:rsid w:val="00183BCE"/>
    <w:rsid w:val="0018472A"/>
    <w:rsid w:val="001847F3"/>
    <w:rsid w:val="0018595D"/>
    <w:rsid w:val="0018635E"/>
    <w:rsid w:val="00186850"/>
    <w:rsid w:val="00186924"/>
    <w:rsid w:val="00186DA8"/>
    <w:rsid w:val="00187854"/>
    <w:rsid w:val="001904C4"/>
    <w:rsid w:val="001905BB"/>
    <w:rsid w:val="00190777"/>
    <w:rsid w:val="0019119B"/>
    <w:rsid w:val="001911EA"/>
    <w:rsid w:val="0019193B"/>
    <w:rsid w:val="00191F2F"/>
    <w:rsid w:val="00191FAB"/>
    <w:rsid w:val="0019203F"/>
    <w:rsid w:val="001926B3"/>
    <w:rsid w:val="00192870"/>
    <w:rsid w:val="001929A6"/>
    <w:rsid w:val="00192D4A"/>
    <w:rsid w:val="00192E65"/>
    <w:rsid w:val="00193247"/>
    <w:rsid w:val="00193C79"/>
    <w:rsid w:val="001940A0"/>
    <w:rsid w:val="001941E1"/>
    <w:rsid w:val="0019556F"/>
    <w:rsid w:val="00195B6E"/>
    <w:rsid w:val="001965DD"/>
    <w:rsid w:val="00196683"/>
    <w:rsid w:val="00197307"/>
    <w:rsid w:val="001973C2"/>
    <w:rsid w:val="00197CA1"/>
    <w:rsid w:val="001A0D1B"/>
    <w:rsid w:val="001A1103"/>
    <w:rsid w:val="001A1248"/>
    <w:rsid w:val="001A25A4"/>
    <w:rsid w:val="001A2B43"/>
    <w:rsid w:val="001A2DF7"/>
    <w:rsid w:val="001A2FD1"/>
    <w:rsid w:val="001A361A"/>
    <w:rsid w:val="001A39B6"/>
    <w:rsid w:val="001A3DC9"/>
    <w:rsid w:val="001A4663"/>
    <w:rsid w:val="001A4993"/>
    <w:rsid w:val="001A4C50"/>
    <w:rsid w:val="001A584B"/>
    <w:rsid w:val="001A5C82"/>
    <w:rsid w:val="001A6AB1"/>
    <w:rsid w:val="001A7354"/>
    <w:rsid w:val="001A7AA0"/>
    <w:rsid w:val="001B04BD"/>
    <w:rsid w:val="001B0930"/>
    <w:rsid w:val="001B0F1D"/>
    <w:rsid w:val="001B14F8"/>
    <w:rsid w:val="001B1E09"/>
    <w:rsid w:val="001B217B"/>
    <w:rsid w:val="001B241C"/>
    <w:rsid w:val="001B2F8E"/>
    <w:rsid w:val="001B3136"/>
    <w:rsid w:val="001B386D"/>
    <w:rsid w:val="001B3CC4"/>
    <w:rsid w:val="001B4877"/>
    <w:rsid w:val="001B4B8E"/>
    <w:rsid w:val="001B4E0F"/>
    <w:rsid w:val="001B5295"/>
    <w:rsid w:val="001B55B8"/>
    <w:rsid w:val="001B56F1"/>
    <w:rsid w:val="001B5838"/>
    <w:rsid w:val="001B6636"/>
    <w:rsid w:val="001B6A4E"/>
    <w:rsid w:val="001B6A50"/>
    <w:rsid w:val="001B7069"/>
    <w:rsid w:val="001B723A"/>
    <w:rsid w:val="001C0996"/>
    <w:rsid w:val="001C1174"/>
    <w:rsid w:val="001C2097"/>
    <w:rsid w:val="001C32DB"/>
    <w:rsid w:val="001C3972"/>
    <w:rsid w:val="001C3C31"/>
    <w:rsid w:val="001C4C6A"/>
    <w:rsid w:val="001C4CF2"/>
    <w:rsid w:val="001C62C3"/>
    <w:rsid w:val="001C64CB"/>
    <w:rsid w:val="001C652A"/>
    <w:rsid w:val="001C662C"/>
    <w:rsid w:val="001C6A6C"/>
    <w:rsid w:val="001C6CF8"/>
    <w:rsid w:val="001C7150"/>
    <w:rsid w:val="001C7462"/>
    <w:rsid w:val="001C768C"/>
    <w:rsid w:val="001D0539"/>
    <w:rsid w:val="001D0A27"/>
    <w:rsid w:val="001D1518"/>
    <w:rsid w:val="001D169F"/>
    <w:rsid w:val="001D1B38"/>
    <w:rsid w:val="001D20B1"/>
    <w:rsid w:val="001D2366"/>
    <w:rsid w:val="001D254F"/>
    <w:rsid w:val="001D265D"/>
    <w:rsid w:val="001D2878"/>
    <w:rsid w:val="001D30FA"/>
    <w:rsid w:val="001D31FD"/>
    <w:rsid w:val="001D322D"/>
    <w:rsid w:val="001D3535"/>
    <w:rsid w:val="001D3837"/>
    <w:rsid w:val="001D3E3F"/>
    <w:rsid w:val="001D4186"/>
    <w:rsid w:val="001D4390"/>
    <w:rsid w:val="001D5058"/>
    <w:rsid w:val="001D6421"/>
    <w:rsid w:val="001E0771"/>
    <w:rsid w:val="001E0A9F"/>
    <w:rsid w:val="001E0E0A"/>
    <w:rsid w:val="001E168C"/>
    <w:rsid w:val="001E1841"/>
    <w:rsid w:val="001E1A55"/>
    <w:rsid w:val="001E1BDB"/>
    <w:rsid w:val="001E1FE5"/>
    <w:rsid w:val="001E233C"/>
    <w:rsid w:val="001E26D5"/>
    <w:rsid w:val="001E2E07"/>
    <w:rsid w:val="001E3352"/>
    <w:rsid w:val="001E3AB6"/>
    <w:rsid w:val="001E506A"/>
    <w:rsid w:val="001E60E1"/>
    <w:rsid w:val="001F0308"/>
    <w:rsid w:val="001F047D"/>
    <w:rsid w:val="001F086E"/>
    <w:rsid w:val="001F0DFA"/>
    <w:rsid w:val="001F10B4"/>
    <w:rsid w:val="001F10D4"/>
    <w:rsid w:val="001F12CA"/>
    <w:rsid w:val="001F26E2"/>
    <w:rsid w:val="001F2BD1"/>
    <w:rsid w:val="001F2E36"/>
    <w:rsid w:val="001F304A"/>
    <w:rsid w:val="001F320C"/>
    <w:rsid w:val="001F3575"/>
    <w:rsid w:val="001F39E7"/>
    <w:rsid w:val="001F3DA7"/>
    <w:rsid w:val="001F3F23"/>
    <w:rsid w:val="001F4427"/>
    <w:rsid w:val="001F4E80"/>
    <w:rsid w:val="001F580D"/>
    <w:rsid w:val="001F58C1"/>
    <w:rsid w:val="001F61A5"/>
    <w:rsid w:val="001F7B66"/>
    <w:rsid w:val="001F7D90"/>
    <w:rsid w:val="0020053B"/>
    <w:rsid w:val="00201231"/>
    <w:rsid w:val="002016B8"/>
    <w:rsid w:val="00201769"/>
    <w:rsid w:val="00201F0A"/>
    <w:rsid w:val="00203049"/>
    <w:rsid w:val="00203240"/>
    <w:rsid w:val="0020373D"/>
    <w:rsid w:val="002037A3"/>
    <w:rsid w:val="00203898"/>
    <w:rsid w:val="00205BAF"/>
    <w:rsid w:val="00205F0B"/>
    <w:rsid w:val="002061A8"/>
    <w:rsid w:val="00207519"/>
    <w:rsid w:val="00207CFA"/>
    <w:rsid w:val="002105F9"/>
    <w:rsid w:val="00210A7B"/>
    <w:rsid w:val="00210CA6"/>
    <w:rsid w:val="00210E2C"/>
    <w:rsid w:val="00211248"/>
    <w:rsid w:val="002118BE"/>
    <w:rsid w:val="00213F7B"/>
    <w:rsid w:val="0021446D"/>
    <w:rsid w:val="002154D5"/>
    <w:rsid w:val="00215C2E"/>
    <w:rsid w:val="00215D28"/>
    <w:rsid w:val="0021642A"/>
    <w:rsid w:val="00216C5F"/>
    <w:rsid w:val="002172A6"/>
    <w:rsid w:val="00217310"/>
    <w:rsid w:val="00217546"/>
    <w:rsid w:val="0021775F"/>
    <w:rsid w:val="00217D7F"/>
    <w:rsid w:val="00217E82"/>
    <w:rsid w:val="00217FD8"/>
    <w:rsid w:val="002203D2"/>
    <w:rsid w:val="00220C0F"/>
    <w:rsid w:val="002218B9"/>
    <w:rsid w:val="00222020"/>
    <w:rsid w:val="00222A6F"/>
    <w:rsid w:val="00223565"/>
    <w:rsid w:val="002235BD"/>
    <w:rsid w:val="00223C78"/>
    <w:rsid w:val="00223D57"/>
    <w:rsid w:val="002242D9"/>
    <w:rsid w:val="00224C1D"/>
    <w:rsid w:val="00226188"/>
    <w:rsid w:val="00226967"/>
    <w:rsid w:val="00226EC2"/>
    <w:rsid w:val="00226FC5"/>
    <w:rsid w:val="00227064"/>
    <w:rsid w:val="002275AF"/>
    <w:rsid w:val="00227B06"/>
    <w:rsid w:val="00227E73"/>
    <w:rsid w:val="0023018D"/>
    <w:rsid w:val="002303DA"/>
    <w:rsid w:val="00230419"/>
    <w:rsid w:val="00230D44"/>
    <w:rsid w:val="00231FE7"/>
    <w:rsid w:val="002326E3"/>
    <w:rsid w:val="00232838"/>
    <w:rsid w:val="00232CEA"/>
    <w:rsid w:val="00232F79"/>
    <w:rsid w:val="002331FB"/>
    <w:rsid w:val="00233494"/>
    <w:rsid w:val="002334AD"/>
    <w:rsid w:val="00233D7B"/>
    <w:rsid w:val="00234279"/>
    <w:rsid w:val="00234351"/>
    <w:rsid w:val="0023437A"/>
    <w:rsid w:val="00234E48"/>
    <w:rsid w:val="002351AD"/>
    <w:rsid w:val="002352A9"/>
    <w:rsid w:val="00235D27"/>
    <w:rsid w:val="00237002"/>
    <w:rsid w:val="00237097"/>
    <w:rsid w:val="0023768B"/>
    <w:rsid w:val="00240AA5"/>
    <w:rsid w:val="00240BBF"/>
    <w:rsid w:val="00240FDD"/>
    <w:rsid w:val="00241255"/>
    <w:rsid w:val="00241536"/>
    <w:rsid w:val="00241637"/>
    <w:rsid w:val="00241698"/>
    <w:rsid w:val="002417D2"/>
    <w:rsid w:val="00241FE4"/>
    <w:rsid w:val="00241FE8"/>
    <w:rsid w:val="00243360"/>
    <w:rsid w:val="0024376C"/>
    <w:rsid w:val="00243A86"/>
    <w:rsid w:val="00244429"/>
    <w:rsid w:val="002445BB"/>
    <w:rsid w:val="00244962"/>
    <w:rsid w:val="0024522D"/>
    <w:rsid w:val="00245925"/>
    <w:rsid w:val="002469C6"/>
    <w:rsid w:val="00246E4B"/>
    <w:rsid w:val="00247595"/>
    <w:rsid w:val="00247A70"/>
    <w:rsid w:val="00247A85"/>
    <w:rsid w:val="00247BDF"/>
    <w:rsid w:val="00247DA6"/>
    <w:rsid w:val="00250ED1"/>
    <w:rsid w:val="00250EF9"/>
    <w:rsid w:val="0025118B"/>
    <w:rsid w:val="0025180A"/>
    <w:rsid w:val="00251EC5"/>
    <w:rsid w:val="0025279A"/>
    <w:rsid w:val="00252F65"/>
    <w:rsid w:val="00253626"/>
    <w:rsid w:val="00254510"/>
    <w:rsid w:val="00254BB4"/>
    <w:rsid w:val="0025542B"/>
    <w:rsid w:val="00255796"/>
    <w:rsid w:val="00255DAD"/>
    <w:rsid w:val="00256205"/>
    <w:rsid w:val="0025644F"/>
    <w:rsid w:val="00256A8D"/>
    <w:rsid w:val="00256E15"/>
    <w:rsid w:val="00257187"/>
    <w:rsid w:val="00257596"/>
    <w:rsid w:val="002576BE"/>
    <w:rsid w:val="00257B85"/>
    <w:rsid w:val="0026033E"/>
    <w:rsid w:val="002603F8"/>
    <w:rsid w:val="00260789"/>
    <w:rsid w:val="00260A60"/>
    <w:rsid w:val="00261379"/>
    <w:rsid w:val="00261E8B"/>
    <w:rsid w:val="00262FD3"/>
    <w:rsid w:val="00263031"/>
    <w:rsid w:val="002634D0"/>
    <w:rsid w:val="00263800"/>
    <w:rsid w:val="00263C4C"/>
    <w:rsid w:val="00263E7F"/>
    <w:rsid w:val="00265072"/>
    <w:rsid w:val="002655DB"/>
    <w:rsid w:val="002659F2"/>
    <w:rsid w:val="002700B5"/>
    <w:rsid w:val="00270C46"/>
    <w:rsid w:val="00270F58"/>
    <w:rsid w:val="00271299"/>
    <w:rsid w:val="00272029"/>
    <w:rsid w:val="00272218"/>
    <w:rsid w:val="00272EEE"/>
    <w:rsid w:val="002732A5"/>
    <w:rsid w:val="00273699"/>
    <w:rsid w:val="00273BD9"/>
    <w:rsid w:val="00275B3D"/>
    <w:rsid w:val="00275C84"/>
    <w:rsid w:val="002763F3"/>
    <w:rsid w:val="00277313"/>
    <w:rsid w:val="002775D7"/>
    <w:rsid w:val="00277791"/>
    <w:rsid w:val="0027788D"/>
    <w:rsid w:val="00277C10"/>
    <w:rsid w:val="00277D58"/>
    <w:rsid w:val="00277D9A"/>
    <w:rsid w:val="00277EAD"/>
    <w:rsid w:val="00280395"/>
    <w:rsid w:val="002804DB"/>
    <w:rsid w:val="002806D2"/>
    <w:rsid w:val="0028073F"/>
    <w:rsid w:val="00280E1B"/>
    <w:rsid w:val="002812EF"/>
    <w:rsid w:val="0028135C"/>
    <w:rsid w:val="002816AE"/>
    <w:rsid w:val="00282BE3"/>
    <w:rsid w:val="0028306B"/>
    <w:rsid w:val="0028348C"/>
    <w:rsid w:val="002845F2"/>
    <w:rsid w:val="0028492E"/>
    <w:rsid w:val="002859AC"/>
    <w:rsid w:val="00285B30"/>
    <w:rsid w:val="00286724"/>
    <w:rsid w:val="00286E93"/>
    <w:rsid w:val="002876BA"/>
    <w:rsid w:val="00287DD0"/>
    <w:rsid w:val="00290459"/>
    <w:rsid w:val="00290CCC"/>
    <w:rsid w:val="0029250F"/>
    <w:rsid w:val="00292BF1"/>
    <w:rsid w:val="00293D85"/>
    <w:rsid w:val="0029405C"/>
    <w:rsid w:val="0029497B"/>
    <w:rsid w:val="0029686E"/>
    <w:rsid w:val="0029691C"/>
    <w:rsid w:val="002977E1"/>
    <w:rsid w:val="002A00D2"/>
    <w:rsid w:val="002A00DB"/>
    <w:rsid w:val="002A0661"/>
    <w:rsid w:val="002A06DF"/>
    <w:rsid w:val="002A11E6"/>
    <w:rsid w:val="002A2667"/>
    <w:rsid w:val="002A2845"/>
    <w:rsid w:val="002A330E"/>
    <w:rsid w:val="002A4EC1"/>
    <w:rsid w:val="002A553C"/>
    <w:rsid w:val="002A58B5"/>
    <w:rsid w:val="002A60F5"/>
    <w:rsid w:val="002A63F5"/>
    <w:rsid w:val="002A6559"/>
    <w:rsid w:val="002A663F"/>
    <w:rsid w:val="002A6DDD"/>
    <w:rsid w:val="002A7286"/>
    <w:rsid w:val="002A76ED"/>
    <w:rsid w:val="002A7FD0"/>
    <w:rsid w:val="002A7FE1"/>
    <w:rsid w:val="002B11C9"/>
    <w:rsid w:val="002B1278"/>
    <w:rsid w:val="002B1462"/>
    <w:rsid w:val="002B176D"/>
    <w:rsid w:val="002B2081"/>
    <w:rsid w:val="002B210D"/>
    <w:rsid w:val="002B2D7F"/>
    <w:rsid w:val="002B353B"/>
    <w:rsid w:val="002B36FC"/>
    <w:rsid w:val="002B3BA4"/>
    <w:rsid w:val="002B45BA"/>
    <w:rsid w:val="002B5ACB"/>
    <w:rsid w:val="002B5B5A"/>
    <w:rsid w:val="002B5C38"/>
    <w:rsid w:val="002B642D"/>
    <w:rsid w:val="002B700A"/>
    <w:rsid w:val="002B731A"/>
    <w:rsid w:val="002B7505"/>
    <w:rsid w:val="002B79CC"/>
    <w:rsid w:val="002C0040"/>
    <w:rsid w:val="002C04D1"/>
    <w:rsid w:val="002C051B"/>
    <w:rsid w:val="002C0C55"/>
    <w:rsid w:val="002C228D"/>
    <w:rsid w:val="002C259B"/>
    <w:rsid w:val="002C259E"/>
    <w:rsid w:val="002C289D"/>
    <w:rsid w:val="002C29EE"/>
    <w:rsid w:val="002C2F5A"/>
    <w:rsid w:val="002C3A14"/>
    <w:rsid w:val="002C3C83"/>
    <w:rsid w:val="002C429F"/>
    <w:rsid w:val="002C4666"/>
    <w:rsid w:val="002C4CC8"/>
    <w:rsid w:val="002C4F52"/>
    <w:rsid w:val="002C543E"/>
    <w:rsid w:val="002C55BA"/>
    <w:rsid w:val="002C5675"/>
    <w:rsid w:val="002C5896"/>
    <w:rsid w:val="002C5B10"/>
    <w:rsid w:val="002C6A13"/>
    <w:rsid w:val="002C6CCE"/>
    <w:rsid w:val="002D06C2"/>
    <w:rsid w:val="002D13FF"/>
    <w:rsid w:val="002D161F"/>
    <w:rsid w:val="002D2225"/>
    <w:rsid w:val="002D2B0F"/>
    <w:rsid w:val="002D390E"/>
    <w:rsid w:val="002D3B90"/>
    <w:rsid w:val="002D3D99"/>
    <w:rsid w:val="002D3F6F"/>
    <w:rsid w:val="002D43CC"/>
    <w:rsid w:val="002D4642"/>
    <w:rsid w:val="002D46B1"/>
    <w:rsid w:val="002D505B"/>
    <w:rsid w:val="002D53A8"/>
    <w:rsid w:val="002D5D8A"/>
    <w:rsid w:val="002D64D5"/>
    <w:rsid w:val="002D68A1"/>
    <w:rsid w:val="002D6D75"/>
    <w:rsid w:val="002D757C"/>
    <w:rsid w:val="002D7AD2"/>
    <w:rsid w:val="002E03C3"/>
    <w:rsid w:val="002E0934"/>
    <w:rsid w:val="002E0AC9"/>
    <w:rsid w:val="002E2212"/>
    <w:rsid w:val="002E2695"/>
    <w:rsid w:val="002E2DF4"/>
    <w:rsid w:val="002E3375"/>
    <w:rsid w:val="002E33CC"/>
    <w:rsid w:val="002E35E1"/>
    <w:rsid w:val="002E3DC8"/>
    <w:rsid w:val="002E4940"/>
    <w:rsid w:val="002E4E55"/>
    <w:rsid w:val="002E53D7"/>
    <w:rsid w:val="002E684B"/>
    <w:rsid w:val="002E6F8B"/>
    <w:rsid w:val="002E76A6"/>
    <w:rsid w:val="002F0001"/>
    <w:rsid w:val="002F1826"/>
    <w:rsid w:val="002F2491"/>
    <w:rsid w:val="002F289F"/>
    <w:rsid w:val="002F2F58"/>
    <w:rsid w:val="002F42AF"/>
    <w:rsid w:val="002F508F"/>
    <w:rsid w:val="002F62AF"/>
    <w:rsid w:val="002F6540"/>
    <w:rsid w:val="002F69E0"/>
    <w:rsid w:val="002F6D28"/>
    <w:rsid w:val="00300987"/>
    <w:rsid w:val="00300AC8"/>
    <w:rsid w:val="0030120E"/>
    <w:rsid w:val="0030154F"/>
    <w:rsid w:val="00301FA2"/>
    <w:rsid w:val="00302F15"/>
    <w:rsid w:val="0030423B"/>
    <w:rsid w:val="003044C4"/>
    <w:rsid w:val="00304A20"/>
    <w:rsid w:val="00304BC1"/>
    <w:rsid w:val="00305F41"/>
    <w:rsid w:val="00306AB1"/>
    <w:rsid w:val="00306AC2"/>
    <w:rsid w:val="003070D5"/>
    <w:rsid w:val="003073AC"/>
    <w:rsid w:val="0031010C"/>
    <w:rsid w:val="00310833"/>
    <w:rsid w:val="00310DB8"/>
    <w:rsid w:val="00311C51"/>
    <w:rsid w:val="00311E0B"/>
    <w:rsid w:val="00311ED9"/>
    <w:rsid w:val="00312E3C"/>
    <w:rsid w:val="0031388F"/>
    <w:rsid w:val="003139C8"/>
    <w:rsid w:val="0031413D"/>
    <w:rsid w:val="003144E3"/>
    <w:rsid w:val="003149D6"/>
    <w:rsid w:val="00314D05"/>
    <w:rsid w:val="00314DED"/>
    <w:rsid w:val="003156DD"/>
    <w:rsid w:val="00316271"/>
    <w:rsid w:val="00316C6B"/>
    <w:rsid w:val="00320765"/>
    <w:rsid w:val="0032124E"/>
    <w:rsid w:val="003217AF"/>
    <w:rsid w:val="00321909"/>
    <w:rsid w:val="00321A6B"/>
    <w:rsid w:val="00321CC1"/>
    <w:rsid w:val="00321CD8"/>
    <w:rsid w:val="00321ECB"/>
    <w:rsid w:val="0032203F"/>
    <w:rsid w:val="0032289A"/>
    <w:rsid w:val="00322B28"/>
    <w:rsid w:val="00322FA7"/>
    <w:rsid w:val="003234B4"/>
    <w:rsid w:val="00323C4D"/>
    <w:rsid w:val="00324E23"/>
    <w:rsid w:val="00325007"/>
    <w:rsid w:val="0032573A"/>
    <w:rsid w:val="003265EA"/>
    <w:rsid w:val="00330928"/>
    <w:rsid w:val="00330FA8"/>
    <w:rsid w:val="0033107A"/>
    <w:rsid w:val="003311F7"/>
    <w:rsid w:val="0033136F"/>
    <w:rsid w:val="00332591"/>
    <w:rsid w:val="003329C9"/>
    <w:rsid w:val="00333009"/>
    <w:rsid w:val="00334690"/>
    <w:rsid w:val="00334A58"/>
    <w:rsid w:val="00335592"/>
    <w:rsid w:val="00335BF1"/>
    <w:rsid w:val="0033603A"/>
    <w:rsid w:val="003366E5"/>
    <w:rsid w:val="0033783B"/>
    <w:rsid w:val="0034023D"/>
    <w:rsid w:val="0034062D"/>
    <w:rsid w:val="00340C77"/>
    <w:rsid w:val="00340D21"/>
    <w:rsid w:val="003427CE"/>
    <w:rsid w:val="00342B50"/>
    <w:rsid w:val="00342C87"/>
    <w:rsid w:val="003435D9"/>
    <w:rsid w:val="0034403B"/>
    <w:rsid w:val="00344130"/>
    <w:rsid w:val="00344153"/>
    <w:rsid w:val="0034584C"/>
    <w:rsid w:val="0034595A"/>
    <w:rsid w:val="00345C91"/>
    <w:rsid w:val="00346D6C"/>
    <w:rsid w:val="00347F8F"/>
    <w:rsid w:val="0035044E"/>
    <w:rsid w:val="00350D0A"/>
    <w:rsid w:val="003514A9"/>
    <w:rsid w:val="00352026"/>
    <w:rsid w:val="003527D0"/>
    <w:rsid w:val="003531DD"/>
    <w:rsid w:val="00353511"/>
    <w:rsid w:val="00353BAB"/>
    <w:rsid w:val="00353C2D"/>
    <w:rsid w:val="00354E69"/>
    <w:rsid w:val="003554BF"/>
    <w:rsid w:val="00355940"/>
    <w:rsid w:val="00355E06"/>
    <w:rsid w:val="00355F36"/>
    <w:rsid w:val="00356511"/>
    <w:rsid w:val="0035668E"/>
    <w:rsid w:val="0035678A"/>
    <w:rsid w:val="00357627"/>
    <w:rsid w:val="003606CD"/>
    <w:rsid w:val="00360891"/>
    <w:rsid w:val="003608A6"/>
    <w:rsid w:val="00360B49"/>
    <w:rsid w:val="003610BF"/>
    <w:rsid w:val="0036164F"/>
    <w:rsid w:val="00361A21"/>
    <w:rsid w:val="00363218"/>
    <w:rsid w:val="0036342E"/>
    <w:rsid w:val="00363464"/>
    <w:rsid w:val="00364115"/>
    <w:rsid w:val="00364423"/>
    <w:rsid w:val="0036490A"/>
    <w:rsid w:val="00364C24"/>
    <w:rsid w:val="00364C5D"/>
    <w:rsid w:val="00365661"/>
    <w:rsid w:val="00365CC0"/>
    <w:rsid w:val="003662AE"/>
    <w:rsid w:val="00366BDC"/>
    <w:rsid w:val="00366E1E"/>
    <w:rsid w:val="00367693"/>
    <w:rsid w:val="00370344"/>
    <w:rsid w:val="00370E79"/>
    <w:rsid w:val="00370FA2"/>
    <w:rsid w:val="00370FEE"/>
    <w:rsid w:val="00371093"/>
    <w:rsid w:val="00372049"/>
    <w:rsid w:val="00372B38"/>
    <w:rsid w:val="00372CBD"/>
    <w:rsid w:val="00373120"/>
    <w:rsid w:val="003742C7"/>
    <w:rsid w:val="00374F7B"/>
    <w:rsid w:val="00375190"/>
    <w:rsid w:val="003756A2"/>
    <w:rsid w:val="00375A8C"/>
    <w:rsid w:val="00375EB9"/>
    <w:rsid w:val="003761E9"/>
    <w:rsid w:val="003770BF"/>
    <w:rsid w:val="003771A0"/>
    <w:rsid w:val="003774BA"/>
    <w:rsid w:val="003779AA"/>
    <w:rsid w:val="00377B54"/>
    <w:rsid w:val="00377CC9"/>
    <w:rsid w:val="003803BF"/>
    <w:rsid w:val="00380805"/>
    <w:rsid w:val="00381029"/>
    <w:rsid w:val="00381A6F"/>
    <w:rsid w:val="00382481"/>
    <w:rsid w:val="00382576"/>
    <w:rsid w:val="00383967"/>
    <w:rsid w:val="00384784"/>
    <w:rsid w:val="00384BB9"/>
    <w:rsid w:val="00385890"/>
    <w:rsid w:val="00385ED4"/>
    <w:rsid w:val="003861B1"/>
    <w:rsid w:val="0038627D"/>
    <w:rsid w:val="00386462"/>
    <w:rsid w:val="003864E4"/>
    <w:rsid w:val="00387BC8"/>
    <w:rsid w:val="0039020E"/>
    <w:rsid w:val="00391166"/>
    <w:rsid w:val="003917F1"/>
    <w:rsid w:val="00391A04"/>
    <w:rsid w:val="00391A53"/>
    <w:rsid w:val="00391BDF"/>
    <w:rsid w:val="0039282B"/>
    <w:rsid w:val="0039283E"/>
    <w:rsid w:val="0039299A"/>
    <w:rsid w:val="00392B79"/>
    <w:rsid w:val="00393CA1"/>
    <w:rsid w:val="00394002"/>
    <w:rsid w:val="00394436"/>
    <w:rsid w:val="00394E29"/>
    <w:rsid w:val="00395E14"/>
    <w:rsid w:val="00395E37"/>
    <w:rsid w:val="00396145"/>
    <w:rsid w:val="003962F2"/>
    <w:rsid w:val="00396890"/>
    <w:rsid w:val="00396A44"/>
    <w:rsid w:val="00397CCD"/>
    <w:rsid w:val="00397DEF"/>
    <w:rsid w:val="003A02D4"/>
    <w:rsid w:val="003A0B6D"/>
    <w:rsid w:val="003A10C7"/>
    <w:rsid w:val="003A12C8"/>
    <w:rsid w:val="003A1336"/>
    <w:rsid w:val="003A183C"/>
    <w:rsid w:val="003A1858"/>
    <w:rsid w:val="003A1E7C"/>
    <w:rsid w:val="003A2477"/>
    <w:rsid w:val="003A3E15"/>
    <w:rsid w:val="003A49B0"/>
    <w:rsid w:val="003A4A9B"/>
    <w:rsid w:val="003A5B4E"/>
    <w:rsid w:val="003A6168"/>
    <w:rsid w:val="003A6906"/>
    <w:rsid w:val="003A6B59"/>
    <w:rsid w:val="003A72B5"/>
    <w:rsid w:val="003A7AC4"/>
    <w:rsid w:val="003B015A"/>
    <w:rsid w:val="003B064A"/>
    <w:rsid w:val="003B0973"/>
    <w:rsid w:val="003B0CF9"/>
    <w:rsid w:val="003B2F48"/>
    <w:rsid w:val="003B306F"/>
    <w:rsid w:val="003B362C"/>
    <w:rsid w:val="003B46B4"/>
    <w:rsid w:val="003B46BC"/>
    <w:rsid w:val="003B4B18"/>
    <w:rsid w:val="003B4E28"/>
    <w:rsid w:val="003B5551"/>
    <w:rsid w:val="003B76AC"/>
    <w:rsid w:val="003B7BA9"/>
    <w:rsid w:val="003C0C6E"/>
    <w:rsid w:val="003C0EC6"/>
    <w:rsid w:val="003C16D4"/>
    <w:rsid w:val="003C221E"/>
    <w:rsid w:val="003C2588"/>
    <w:rsid w:val="003C2D5B"/>
    <w:rsid w:val="003C455E"/>
    <w:rsid w:val="003C4F23"/>
    <w:rsid w:val="003C5AE5"/>
    <w:rsid w:val="003C5BC0"/>
    <w:rsid w:val="003C6376"/>
    <w:rsid w:val="003C74BA"/>
    <w:rsid w:val="003C7A04"/>
    <w:rsid w:val="003D07DB"/>
    <w:rsid w:val="003D17A6"/>
    <w:rsid w:val="003D23AD"/>
    <w:rsid w:val="003D23C8"/>
    <w:rsid w:val="003D26D4"/>
    <w:rsid w:val="003D28A2"/>
    <w:rsid w:val="003D2949"/>
    <w:rsid w:val="003D3414"/>
    <w:rsid w:val="003D38C5"/>
    <w:rsid w:val="003D438F"/>
    <w:rsid w:val="003D50CD"/>
    <w:rsid w:val="003D528E"/>
    <w:rsid w:val="003D52E9"/>
    <w:rsid w:val="003D5A60"/>
    <w:rsid w:val="003D639A"/>
    <w:rsid w:val="003D6673"/>
    <w:rsid w:val="003D6A70"/>
    <w:rsid w:val="003D7DE0"/>
    <w:rsid w:val="003E06A1"/>
    <w:rsid w:val="003E0D90"/>
    <w:rsid w:val="003E1C8D"/>
    <w:rsid w:val="003E1E88"/>
    <w:rsid w:val="003E2156"/>
    <w:rsid w:val="003E22CD"/>
    <w:rsid w:val="003E238A"/>
    <w:rsid w:val="003E3EE9"/>
    <w:rsid w:val="003E41D6"/>
    <w:rsid w:val="003E4BF4"/>
    <w:rsid w:val="003E7343"/>
    <w:rsid w:val="003E744B"/>
    <w:rsid w:val="003F0675"/>
    <w:rsid w:val="003F09FB"/>
    <w:rsid w:val="003F0AB9"/>
    <w:rsid w:val="003F0D1C"/>
    <w:rsid w:val="003F0E59"/>
    <w:rsid w:val="003F0EDA"/>
    <w:rsid w:val="003F1213"/>
    <w:rsid w:val="003F125A"/>
    <w:rsid w:val="003F170C"/>
    <w:rsid w:val="003F204A"/>
    <w:rsid w:val="003F2F7C"/>
    <w:rsid w:val="003F31EE"/>
    <w:rsid w:val="003F3A38"/>
    <w:rsid w:val="003F3AA7"/>
    <w:rsid w:val="003F40B8"/>
    <w:rsid w:val="003F4874"/>
    <w:rsid w:val="003F4D2B"/>
    <w:rsid w:val="003F58FD"/>
    <w:rsid w:val="003F5AB9"/>
    <w:rsid w:val="003F5AC6"/>
    <w:rsid w:val="0040084B"/>
    <w:rsid w:val="00401A61"/>
    <w:rsid w:val="00402823"/>
    <w:rsid w:val="00402B0E"/>
    <w:rsid w:val="00402C98"/>
    <w:rsid w:val="004033BB"/>
    <w:rsid w:val="004040A8"/>
    <w:rsid w:val="004048C4"/>
    <w:rsid w:val="00404922"/>
    <w:rsid w:val="00404DA8"/>
    <w:rsid w:val="00405189"/>
    <w:rsid w:val="00406484"/>
    <w:rsid w:val="0040666A"/>
    <w:rsid w:val="0040728D"/>
    <w:rsid w:val="00407F0B"/>
    <w:rsid w:val="0041041A"/>
    <w:rsid w:val="00410B1D"/>
    <w:rsid w:val="00410BAB"/>
    <w:rsid w:val="00410C62"/>
    <w:rsid w:val="00411B8F"/>
    <w:rsid w:val="00412649"/>
    <w:rsid w:val="00412878"/>
    <w:rsid w:val="00412C1C"/>
    <w:rsid w:val="00412F5D"/>
    <w:rsid w:val="00413B31"/>
    <w:rsid w:val="004143F1"/>
    <w:rsid w:val="00414CB7"/>
    <w:rsid w:val="0041608F"/>
    <w:rsid w:val="0041615D"/>
    <w:rsid w:val="004161F5"/>
    <w:rsid w:val="004166F9"/>
    <w:rsid w:val="00416CB4"/>
    <w:rsid w:val="004171D5"/>
    <w:rsid w:val="00417E5D"/>
    <w:rsid w:val="00417FC3"/>
    <w:rsid w:val="0042050E"/>
    <w:rsid w:val="00420CA2"/>
    <w:rsid w:val="00421232"/>
    <w:rsid w:val="004214D6"/>
    <w:rsid w:val="004216EE"/>
    <w:rsid w:val="004223BC"/>
    <w:rsid w:val="004223D5"/>
    <w:rsid w:val="00422E30"/>
    <w:rsid w:val="0042351A"/>
    <w:rsid w:val="00423F37"/>
    <w:rsid w:val="0042431D"/>
    <w:rsid w:val="0042436C"/>
    <w:rsid w:val="00424594"/>
    <w:rsid w:val="00424AED"/>
    <w:rsid w:val="00425CDF"/>
    <w:rsid w:val="00426915"/>
    <w:rsid w:val="00426A55"/>
    <w:rsid w:val="0042763C"/>
    <w:rsid w:val="004300FD"/>
    <w:rsid w:val="004302E0"/>
    <w:rsid w:val="00430395"/>
    <w:rsid w:val="00430682"/>
    <w:rsid w:val="0043103C"/>
    <w:rsid w:val="004317DE"/>
    <w:rsid w:val="00432949"/>
    <w:rsid w:val="00433D40"/>
    <w:rsid w:val="00433E10"/>
    <w:rsid w:val="00433EB7"/>
    <w:rsid w:val="00433F12"/>
    <w:rsid w:val="00433FF3"/>
    <w:rsid w:val="00434A6A"/>
    <w:rsid w:val="00434D2C"/>
    <w:rsid w:val="004358E3"/>
    <w:rsid w:val="0043596F"/>
    <w:rsid w:val="00435CA6"/>
    <w:rsid w:val="00436BB4"/>
    <w:rsid w:val="00436C17"/>
    <w:rsid w:val="00436D61"/>
    <w:rsid w:val="004374EE"/>
    <w:rsid w:val="00440448"/>
    <w:rsid w:val="00440C0A"/>
    <w:rsid w:val="004412F9"/>
    <w:rsid w:val="00441ADE"/>
    <w:rsid w:val="00441C80"/>
    <w:rsid w:val="00441DA6"/>
    <w:rsid w:val="004421A7"/>
    <w:rsid w:val="0044376F"/>
    <w:rsid w:val="00444449"/>
    <w:rsid w:val="00444497"/>
    <w:rsid w:val="00445056"/>
    <w:rsid w:val="00445664"/>
    <w:rsid w:val="004467D5"/>
    <w:rsid w:val="00447321"/>
    <w:rsid w:val="00447FAB"/>
    <w:rsid w:val="00450498"/>
    <w:rsid w:val="00451C51"/>
    <w:rsid w:val="00451DBB"/>
    <w:rsid w:val="00452000"/>
    <w:rsid w:val="00452BC8"/>
    <w:rsid w:val="00453618"/>
    <w:rsid w:val="00454149"/>
    <w:rsid w:val="00454549"/>
    <w:rsid w:val="00454F87"/>
    <w:rsid w:val="0045511D"/>
    <w:rsid w:val="004560F7"/>
    <w:rsid w:val="0045642B"/>
    <w:rsid w:val="0045738D"/>
    <w:rsid w:val="00457744"/>
    <w:rsid w:val="00457C35"/>
    <w:rsid w:val="00457E6F"/>
    <w:rsid w:val="00460103"/>
    <w:rsid w:val="00460431"/>
    <w:rsid w:val="004604EE"/>
    <w:rsid w:val="004607E6"/>
    <w:rsid w:val="00460ED6"/>
    <w:rsid w:val="00462A88"/>
    <w:rsid w:val="00462EBE"/>
    <w:rsid w:val="00462F7D"/>
    <w:rsid w:val="0046328B"/>
    <w:rsid w:val="004646D9"/>
    <w:rsid w:val="00464F72"/>
    <w:rsid w:val="00465048"/>
    <w:rsid w:val="004650E4"/>
    <w:rsid w:val="004651E6"/>
    <w:rsid w:val="0046574C"/>
    <w:rsid w:val="0046615C"/>
    <w:rsid w:val="00466208"/>
    <w:rsid w:val="004668DE"/>
    <w:rsid w:val="004674DC"/>
    <w:rsid w:val="00467850"/>
    <w:rsid w:val="00467C72"/>
    <w:rsid w:val="0047005B"/>
    <w:rsid w:val="00471D31"/>
    <w:rsid w:val="00472179"/>
    <w:rsid w:val="00472367"/>
    <w:rsid w:val="004734BB"/>
    <w:rsid w:val="00473672"/>
    <w:rsid w:val="00474234"/>
    <w:rsid w:val="004745B8"/>
    <w:rsid w:val="00475A99"/>
    <w:rsid w:val="004761D4"/>
    <w:rsid w:val="00476C65"/>
    <w:rsid w:val="004773FB"/>
    <w:rsid w:val="004775D7"/>
    <w:rsid w:val="004777EF"/>
    <w:rsid w:val="00477E70"/>
    <w:rsid w:val="004803FE"/>
    <w:rsid w:val="00480AB5"/>
    <w:rsid w:val="00481732"/>
    <w:rsid w:val="00481B9F"/>
    <w:rsid w:val="004820D5"/>
    <w:rsid w:val="00482BC1"/>
    <w:rsid w:val="00482DD2"/>
    <w:rsid w:val="0048386A"/>
    <w:rsid w:val="00483D40"/>
    <w:rsid w:val="004843A0"/>
    <w:rsid w:val="004846A4"/>
    <w:rsid w:val="004854BE"/>
    <w:rsid w:val="00485A3D"/>
    <w:rsid w:val="00485C05"/>
    <w:rsid w:val="00485DBD"/>
    <w:rsid w:val="004862B5"/>
    <w:rsid w:val="0048689B"/>
    <w:rsid w:val="004869FB"/>
    <w:rsid w:val="00487018"/>
    <w:rsid w:val="00487441"/>
    <w:rsid w:val="004874E2"/>
    <w:rsid w:val="00487FFA"/>
    <w:rsid w:val="0049000A"/>
    <w:rsid w:val="00490121"/>
    <w:rsid w:val="00490544"/>
    <w:rsid w:val="004923BF"/>
    <w:rsid w:val="00492470"/>
    <w:rsid w:val="004926BE"/>
    <w:rsid w:val="004927D0"/>
    <w:rsid w:val="004928A1"/>
    <w:rsid w:val="00493148"/>
    <w:rsid w:val="00493EEA"/>
    <w:rsid w:val="004941A7"/>
    <w:rsid w:val="004942B7"/>
    <w:rsid w:val="00494347"/>
    <w:rsid w:val="004952C9"/>
    <w:rsid w:val="0049556A"/>
    <w:rsid w:val="00496826"/>
    <w:rsid w:val="00496F6C"/>
    <w:rsid w:val="00497477"/>
    <w:rsid w:val="00497755"/>
    <w:rsid w:val="004A05F5"/>
    <w:rsid w:val="004A1502"/>
    <w:rsid w:val="004A1B14"/>
    <w:rsid w:val="004A1CB1"/>
    <w:rsid w:val="004A1ECB"/>
    <w:rsid w:val="004A1FD1"/>
    <w:rsid w:val="004A27D0"/>
    <w:rsid w:val="004A28F1"/>
    <w:rsid w:val="004A2B27"/>
    <w:rsid w:val="004A2CC1"/>
    <w:rsid w:val="004A35ED"/>
    <w:rsid w:val="004A3B7F"/>
    <w:rsid w:val="004A3E77"/>
    <w:rsid w:val="004A433C"/>
    <w:rsid w:val="004A4565"/>
    <w:rsid w:val="004A4AC8"/>
    <w:rsid w:val="004A63EC"/>
    <w:rsid w:val="004A740D"/>
    <w:rsid w:val="004A7F3F"/>
    <w:rsid w:val="004B0166"/>
    <w:rsid w:val="004B08DA"/>
    <w:rsid w:val="004B0C04"/>
    <w:rsid w:val="004B0EA1"/>
    <w:rsid w:val="004B119E"/>
    <w:rsid w:val="004B122B"/>
    <w:rsid w:val="004B12BE"/>
    <w:rsid w:val="004B1E68"/>
    <w:rsid w:val="004B2088"/>
    <w:rsid w:val="004B242D"/>
    <w:rsid w:val="004B3963"/>
    <w:rsid w:val="004B3BAC"/>
    <w:rsid w:val="004B443C"/>
    <w:rsid w:val="004B5129"/>
    <w:rsid w:val="004B513D"/>
    <w:rsid w:val="004B5417"/>
    <w:rsid w:val="004B67B3"/>
    <w:rsid w:val="004B6CAE"/>
    <w:rsid w:val="004B7D2C"/>
    <w:rsid w:val="004C0955"/>
    <w:rsid w:val="004C0BF2"/>
    <w:rsid w:val="004C1461"/>
    <w:rsid w:val="004C15E5"/>
    <w:rsid w:val="004C1CA9"/>
    <w:rsid w:val="004C2312"/>
    <w:rsid w:val="004C23C5"/>
    <w:rsid w:val="004C25F8"/>
    <w:rsid w:val="004C40C9"/>
    <w:rsid w:val="004C41C2"/>
    <w:rsid w:val="004C4D3C"/>
    <w:rsid w:val="004C544D"/>
    <w:rsid w:val="004C571C"/>
    <w:rsid w:val="004C623A"/>
    <w:rsid w:val="004C6801"/>
    <w:rsid w:val="004C68F5"/>
    <w:rsid w:val="004C6D4D"/>
    <w:rsid w:val="004C7310"/>
    <w:rsid w:val="004D006F"/>
    <w:rsid w:val="004D028F"/>
    <w:rsid w:val="004D08C7"/>
    <w:rsid w:val="004D0DFE"/>
    <w:rsid w:val="004D15A9"/>
    <w:rsid w:val="004D2CBE"/>
    <w:rsid w:val="004D3B70"/>
    <w:rsid w:val="004D43E2"/>
    <w:rsid w:val="004D46DD"/>
    <w:rsid w:val="004D5016"/>
    <w:rsid w:val="004D51BA"/>
    <w:rsid w:val="004D53B3"/>
    <w:rsid w:val="004D57E5"/>
    <w:rsid w:val="004D6402"/>
    <w:rsid w:val="004D69B8"/>
    <w:rsid w:val="004D7360"/>
    <w:rsid w:val="004E0031"/>
    <w:rsid w:val="004E0178"/>
    <w:rsid w:val="004E12E8"/>
    <w:rsid w:val="004E20A1"/>
    <w:rsid w:val="004E272C"/>
    <w:rsid w:val="004E29C3"/>
    <w:rsid w:val="004E2E4B"/>
    <w:rsid w:val="004E30B9"/>
    <w:rsid w:val="004E356E"/>
    <w:rsid w:val="004E39F3"/>
    <w:rsid w:val="004E3B66"/>
    <w:rsid w:val="004E45D0"/>
    <w:rsid w:val="004E467E"/>
    <w:rsid w:val="004E4826"/>
    <w:rsid w:val="004E4AC6"/>
    <w:rsid w:val="004E4C25"/>
    <w:rsid w:val="004E4E77"/>
    <w:rsid w:val="004E505C"/>
    <w:rsid w:val="004E56E9"/>
    <w:rsid w:val="004E5983"/>
    <w:rsid w:val="004E6EC7"/>
    <w:rsid w:val="004E77F5"/>
    <w:rsid w:val="004F0596"/>
    <w:rsid w:val="004F09FC"/>
    <w:rsid w:val="004F0FCE"/>
    <w:rsid w:val="004F12C1"/>
    <w:rsid w:val="004F14CC"/>
    <w:rsid w:val="004F1899"/>
    <w:rsid w:val="004F1E08"/>
    <w:rsid w:val="004F204D"/>
    <w:rsid w:val="004F20CC"/>
    <w:rsid w:val="004F24CF"/>
    <w:rsid w:val="004F25D7"/>
    <w:rsid w:val="004F2752"/>
    <w:rsid w:val="004F29FC"/>
    <w:rsid w:val="004F2DCC"/>
    <w:rsid w:val="004F3211"/>
    <w:rsid w:val="004F38E4"/>
    <w:rsid w:val="004F53B3"/>
    <w:rsid w:val="004F53C6"/>
    <w:rsid w:val="004F5FE3"/>
    <w:rsid w:val="004F6A90"/>
    <w:rsid w:val="004F79AB"/>
    <w:rsid w:val="004F7C1B"/>
    <w:rsid w:val="004F7DD9"/>
    <w:rsid w:val="005007B1"/>
    <w:rsid w:val="00500A8C"/>
    <w:rsid w:val="0050190C"/>
    <w:rsid w:val="00501933"/>
    <w:rsid w:val="00502A63"/>
    <w:rsid w:val="00502CEE"/>
    <w:rsid w:val="00503531"/>
    <w:rsid w:val="00504019"/>
    <w:rsid w:val="005041F9"/>
    <w:rsid w:val="005060E8"/>
    <w:rsid w:val="005066FB"/>
    <w:rsid w:val="005103BB"/>
    <w:rsid w:val="00510F63"/>
    <w:rsid w:val="00511235"/>
    <w:rsid w:val="00511743"/>
    <w:rsid w:val="00512216"/>
    <w:rsid w:val="0051309F"/>
    <w:rsid w:val="0051378C"/>
    <w:rsid w:val="00513C40"/>
    <w:rsid w:val="00515132"/>
    <w:rsid w:val="0051534D"/>
    <w:rsid w:val="005153DE"/>
    <w:rsid w:val="00515B42"/>
    <w:rsid w:val="0051632A"/>
    <w:rsid w:val="00516978"/>
    <w:rsid w:val="005173EF"/>
    <w:rsid w:val="00517856"/>
    <w:rsid w:val="00520399"/>
    <w:rsid w:val="00520A83"/>
    <w:rsid w:val="005215FB"/>
    <w:rsid w:val="005227CB"/>
    <w:rsid w:val="005228C8"/>
    <w:rsid w:val="005238F5"/>
    <w:rsid w:val="00523B98"/>
    <w:rsid w:val="005244D3"/>
    <w:rsid w:val="00524E6E"/>
    <w:rsid w:val="005258C9"/>
    <w:rsid w:val="0052617A"/>
    <w:rsid w:val="00530185"/>
    <w:rsid w:val="00530F10"/>
    <w:rsid w:val="005317F1"/>
    <w:rsid w:val="005319AF"/>
    <w:rsid w:val="00531F29"/>
    <w:rsid w:val="0053208C"/>
    <w:rsid w:val="005323FA"/>
    <w:rsid w:val="005327AE"/>
    <w:rsid w:val="00532A97"/>
    <w:rsid w:val="00534264"/>
    <w:rsid w:val="00534A17"/>
    <w:rsid w:val="00535190"/>
    <w:rsid w:val="00535E61"/>
    <w:rsid w:val="005374BA"/>
    <w:rsid w:val="00540667"/>
    <w:rsid w:val="00540BD2"/>
    <w:rsid w:val="00540F80"/>
    <w:rsid w:val="005412BC"/>
    <w:rsid w:val="00541CB7"/>
    <w:rsid w:val="0054223B"/>
    <w:rsid w:val="005426B3"/>
    <w:rsid w:val="00543661"/>
    <w:rsid w:val="00543BD8"/>
    <w:rsid w:val="0054489D"/>
    <w:rsid w:val="00544A1F"/>
    <w:rsid w:val="00544AD1"/>
    <w:rsid w:val="00544D17"/>
    <w:rsid w:val="00544F6F"/>
    <w:rsid w:val="005455D1"/>
    <w:rsid w:val="00545655"/>
    <w:rsid w:val="00545EE8"/>
    <w:rsid w:val="0054603D"/>
    <w:rsid w:val="00546152"/>
    <w:rsid w:val="00546459"/>
    <w:rsid w:val="00547030"/>
    <w:rsid w:val="0054727F"/>
    <w:rsid w:val="0054749E"/>
    <w:rsid w:val="00547FB8"/>
    <w:rsid w:val="0055004B"/>
    <w:rsid w:val="005503D0"/>
    <w:rsid w:val="00550EF0"/>
    <w:rsid w:val="0055143F"/>
    <w:rsid w:val="005514EA"/>
    <w:rsid w:val="0055179F"/>
    <w:rsid w:val="00551902"/>
    <w:rsid w:val="00551BDE"/>
    <w:rsid w:val="00553EDE"/>
    <w:rsid w:val="00554573"/>
    <w:rsid w:val="00555210"/>
    <w:rsid w:val="005552D2"/>
    <w:rsid w:val="00555381"/>
    <w:rsid w:val="00555AE7"/>
    <w:rsid w:val="00556038"/>
    <w:rsid w:val="00556628"/>
    <w:rsid w:val="005569C7"/>
    <w:rsid w:val="00557D30"/>
    <w:rsid w:val="00557FC1"/>
    <w:rsid w:val="0056009A"/>
    <w:rsid w:val="0056025C"/>
    <w:rsid w:val="00560710"/>
    <w:rsid w:val="005607F9"/>
    <w:rsid w:val="00561282"/>
    <w:rsid w:val="00561511"/>
    <w:rsid w:val="005617EE"/>
    <w:rsid w:val="00561D16"/>
    <w:rsid w:val="005622AD"/>
    <w:rsid w:val="005627E0"/>
    <w:rsid w:val="00562B82"/>
    <w:rsid w:val="005642D0"/>
    <w:rsid w:val="00564D61"/>
    <w:rsid w:val="00564F49"/>
    <w:rsid w:val="00565C22"/>
    <w:rsid w:val="00566863"/>
    <w:rsid w:val="00566D44"/>
    <w:rsid w:val="00567421"/>
    <w:rsid w:val="0056755A"/>
    <w:rsid w:val="005676C5"/>
    <w:rsid w:val="00567A16"/>
    <w:rsid w:val="0057105A"/>
    <w:rsid w:val="005716E8"/>
    <w:rsid w:val="00571AB9"/>
    <w:rsid w:val="00571E7C"/>
    <w:rsid w:val="00574450"/>
    <w:rsid w:val="00574E5F"/>
    <w:rsid w:val="0057544E"/>
    <w:rsid w:val="00575A51"/>
    <w:rsid w:val="00575CC4"/>
    <w:rsid w:val="00575EFF"/>
    <w:rsid w:val="00576D4B"/>
    <w:rsid w:val="0057735B"/>
    <w:rsid w:val="005806FC"/>
    <w:rsid w:val="00580BAC"/>
    <w:rsid w:val="005811F8"/>
    <w:rsid w:val="00582178"/>
    <w:rsid w:val="00583555"/>
    <w:rsid w:val="005838BB"/>
    <w:rsid w:val="005841B7"/>
    <w:rsid w:val="005855E6"/>
    <w:rsid w:val="00585B0B"/>
    <w:rsid w:val="00585D04"/>
    <w:rsid w:val="00586B54"/>
    <w:rsid w:val="00587B5B"/>
    <w:rsid w:val="005906F0"/>
    <w:rsid w:val="00591663"/>
    <w:rsid w:val="00591FE1"/>
    <w:rsid w:val="00591FFC"/>
    <w:rsid w:val="0059243A"/>
    <w:rsid w:val="00592DFD"/>
    <w:rsid w:val="00593452"/>
    <w:rsid w:val="0059383F"/>
    <w:rsid w:val="00593C25"/>
    <w:rsid w:val="00594293"/>
    <w:rsid w:val="00594AB2"/>
    <w:rsid w:val="00595040"/>
    <w:rsid w:val="005958BD"/>
    <w:rsid w:val="0059594D"/>
    <w:rsid w:val="00596374"/>
    <w:rsid w:val="00596C11"/>
    <w:rsid w:val="00596C33"/>
    <w:rsid w:val="00596FCE"/>
    <w:rsid w:val="005972DB"/>
    <w:rsid w:val="00597A4B"/>
    <w:rsid w:val="00597CE0"/>
    <w:rsid w:val="00597D06"/>
    <w:rsid w:val="00597E5C"/>
    <w:rsid w:val="005A0506"/>
    <w:rsid w:val="005A05DE"/>
    <w:rsid w:val="005A0D73"/>
    <w:rsid w:val="005A1377"/>
    <w:rsid w:val="005A17B1"/>
    <w:rsid w:val="005A181A"/>
    <w:rsid w:val="005A1B51"/>
    <w:rsid w:val="005A26D9"/>
    <w:rsid w:val="005A30BB"/>
    <w:rsid w:val="005A34D8"/>
    <w:rsid w:val="005A3A28"/>
    <w:rsid w:val="005A4047"/>
    <w:rsid w:val="005A4252"/>
    <w:rsid w:val="005A447A"/>
    <w:rsid w:val="005A5104"/>
    <w:rsid w:val="005A5261"/>
    <w:rsid w:val="005A5846"/>
    <w:rsid w:val="005A5AD0"/>
    <w:rsid w:val="005A5FF6"/>
    <w:rsid w:val="005A78B3"/>
    <w:rsid w:val="005A7EE5"/>
    <w:rsid w:val="005B0CD3"/>
    <w:rsid w:val="005B13F7"/>
    <w:rsid w:val="005B1B1E"/>
    <w:rsid w:val="005B222D"/>
    <w:rsid w:val="005B2513"/>
    <w:rsid w:val="005B2DAD"/>
    <w:rsid w:val="005B30E3"/>
    <w:rsid w:val="005B40D7"/>
    <w:rsid w:val="005B43FA"/>
    <w:rsid w:val="005B5127"/>
    <w:rsid w:val="005B58FD"/>
    <w:rsid w:val="005B6156"/>
    <w:rsid w:val="005B6658"/>
    <w:rsid w:val="005B73B1"/>
    <w:rsid w:val="005B78E0"/>
    <w:rsid w:val="005C0BCE"/>
    <w:rsid w:val="005C10F9"/>
    <w:rsid w:val="005C20D2"/>
    <w:rsid w:val="005C23A1"/>
    <w:rsid w:val="005C27D9"/>
    <w:rsid w:val="005C2CC9"/>
    <w:rsid w:val="005C3076"/>
    <w:rsid w:val="005C3C51"/>
    <w:rsid w:val="005C4DD8"/>
    <w:rsid w:val="005C5208"/>
    <w:rsid w:val="005C5490"/>
    <w:rsid w:val="005C5C4C"/>
    <w:rsid w:val="005C6361"/>
    <w:rsid w:val="005C67CA"/>
    <w:rsid w:val="005C6CF3"/>
    <w:rsid w:val="005C79C1"/>
    <w:rsid w:val="005D016A"/>
    <w:rsid w:val="005D07C7"/>
    <w:rsid w:val="005D094B"/>
    <w:rsid w:val="005D0CD1"/>
    <w:rsid w:val="005D176B"/>
    <w:rsid w:val="005D1B7F"/>
    <w:rsid w:val="005D3145"/>
    <w:rsid w:val="005D320F"/>
    <w:rsid w:val="005D357E"/>
    <w:rsid w:val="005D382E"/>
    <w:rsid w:val="005D3F76"/>
    <w:rsid w:val="005D446D"/>
    <w:rsid w:val="005D6080"/>
    <w:rsid w:val="005D665D"/>
    <w:rsid w:val="005D6D2D"/>
    <w:rsid w:val="005D7566"/>
    <w:rsid w:val="005D7A52"/>
    <w:rsid w:val="005E0133"/>
    <w:rsid w:val="005E02BF"/>
    <w:rsid w:val="005E0339"/>
    <w:rsid w:val="005E047A"/>
    <w:rsid w:val="005E0D29"/>
    <w:rsid w:val="005E0F19"/>
    <w:rsid w:val="005E1649"/>
    <w:rsid w:val="005E2079"/>
    <w:rsid w:val="005E2BCF"/>
    <w:rsid w:val="005E3F85"/>
    <w:rsid w:val="005E4300"/>
    <w:rsid w:val="005E437B"/>
    <w:rsid w:val="005E4C5B"/>
    <w:rsid w:val="005E5272"/>
    <w:rsid w:val="005E532F"/>
    <w:rsid w:val="005E5D00"/>
    <w:rsid w:val="005E5FFE"/>
    <w:rsid w:val="005E7321"/>
    <w:rsid w:val="005E7B9F"/>
    <w:rsid w:val="005E7D4B"/>
    <w:rsid w:val="005E7DD4"/>
    <w:rsid w:val="005E7EC7"/>
    <w:rsid w:val="005F064D"/>
    <w:rsid w:val="005F088E"/>
    <w:rsid w:val="005F1C65"/>
    <w:rsid w:val="005F24A7"/>
    <w:rsid w:val="005F2A46"/>
    <w:rsid w:val="005F3A9B"/>
    <w:rsid w:val="005F440E"/>
    <w:rsid w:val="005F5475"/>
    <w:rsid w:val="005F57C5"/>
    <w:rsid w:val="005F5C6C"/>
    <w:rsid w:val="005F5EB7"/>
    <w:rsid w:val="005F7379"/>
    <w:rsid w:val="005F7C24"/>
    <w:rsid w:val="006006B8"/>
    <w:rsid w:val="0060079C"/>
    <w:rsid w:val="00600B7A"/>
    <w:rsid w:val="00600D04"/>
    <w:rsid w:val="00600DBF"/>
    <w:rsid w:val="00601943"/>
    <w:rsid w:val="00602F5B"/>
    <w:rsid w:val="006033A2"/>
    <w:rsid w:val="0060353A"/>
    <w:rsid w:val="00603C09"/>
    <w:rsid w:val="00603E15"/>
    <w:rsid w:val="00603E7F"/>
    <w:rsid w:val="006041DF"/>
    <w:rsid w:val="006047EF"/>
    <w:rsid w:val="00604BF3"/>
    <w:rsid w:val="00604C8C"/>
    <w:rsid w:val="006050E3"/>
    <w:rsid w:val="0060562A"/>
    <w:rsid w:val="00605AFB"/>
    <w:rsid w:val="006067A4"/>
    <w:rsid w:val="00607234"/>
    <w:rsid w:val="0060726C"/>
    <w:rsid w:val="00607A41"/>
    <w:rsid w:val="006106F8"/>
    <w:rsid w:val="00610D8D"/>
    <w:rsid w:val="00610DB7"/>
    <w:rsid w:val="00610F18"/>
    <w:rsid w:val="006115E3"/>
    <w:rsid w:val="006126D0"/>
    <w:rsid w:val="0061311B"/>
    <w:rsid w:val="0061348C"/>
    <w:rsid w:val="00613B0B"/>
    <w:rsid w:val="0061406F"/>
    <w:rsid w:val="0061517C"/>
    <w:rsid w:val="00615217"/>
    <w:rsid w:val="00615622"/>
    <w:rsid w:val="00615C53"/>
    <w:rsid w:val="006161C4"/>
    <w:rsid w:val="006175A0"/>
    <w:rsid w:val="0061766E"/>
    <w:rsid w:val="00617946"/>
    <w:rsid w:val="00620842"/>
    <w:rsid w:val="00620958"/>
    <w:rsid w:val="00620FD8"/>
    <w:rsid w:val="0062156F"/>
    <w:rsid w:val="00621F87"/>
    <w:rsid w:val="00623192"/>
    <w:rsid w:val="00623F74"/>
    <w:rsid w:val="006245A2"/>
    <w:rsid w:val="006249DB"/>
    <w:rsid w:val="006253F8"/>
    <w:rsid w:val="006256F5"/>
    <w:rsid w:val="00627C22"/>
    <w:rsid w:val="00627C92"/>
    <w:rsid w:val="00627D86"/>
    <w:rsid w:val="006304C3"/>
    <w:rsid w:val="00631344"/>
    <w:rsid w:val="00631E43"/>
    <w:rsid w:val="0063264C"/>
    <w:rsid w:val="00632CDC"/>
    <w:rsid w:val="00632DBF"/>
    <w:rsid w:val="0063352C"/>
    <w:rsid w:val="00633CD1"/>
    <w:rsid w:val="00633D80"/>
    <w:rsid w:val="006343CC"/>
    <w:rsid w:val="006350E5"/>
    <w:rsid w:val="006354FB"/>
    <w:rsid w:val="00635A1F"/>
    <w:rsid w:val="00635A34"/>
    <w:rsid w:val="00635C48"/>
    <w:rsid w:val="00635E72"/>
    <w:rsid w:val="00636043"/>
    <w:rsid w:val="0063747B"/>
    <w:rsid w:val="00637A69"/>
    <w:rsid w:val="006400D6"/>
    <w:rsid w:val="006412D3"/>
    <w:rsid w:val="006412F9"/>
    <w:rsid w:val="0064185B"/>
    <w:rsid w:val="00641B2A"/>
    <w:rsid w:val="00641FCD"/>
    <w:rsid w:val="0064394E"/>
    <w:rsid w:val="00643C3B"/>
    <w:rsid w:val="00643D04"/>
    <w:rsid w:val="00643F22"/>
    <w:rsid w:val="006442E3"/>
    <w:rsid w:val="0064435A"/>
    <w:rsid w:val="00644825"/>
    <w:rsid w:val="00644F44"/>
    <w:rsid w:val="00646112"/>
    <w:rsid w:val="0064625D"/>
    <w:rsid w:val="00646AC2"/>
    <w:rsid w:val="00647137"/>
    <w:rsid w:val="00647D83"/>
    <w:rsid w:val="006502D7"/>
    <w:rsid w:val="006511AF"/>
    <w:rsid w:val="00651637"/>
    <w:rsid w:val="0065164D"/>
    <w:rsid w:val="00651717"/>
    <w:rsid w:val="00651EFD"/>
    <w:rsid w:val="00651FBB"/>
    <w:rsid w:val="00651FF2"/>
    <w:rsid w:val="00652240"/>
    <w:rsid w:val="00653452"/>
    <w:rsid w:val="00653970"/>
    <w:rsid w:val="006547C0"/>
    <w:rsid w:val="00654A8E"/>
    <w:rsid w:val="00654BB6"/>
    <w:rsid w:val="00655DF2"/>
    <w:rsid w:val="00656B13"/>
    <w:rsid w:val="00657AEF"/>
    <w:rsid w:val="00657D48"/>
    <w:rsid w:val="00657F02"/>
    <w:rsid w:val="006601C6"/>
    <w:rsid w:val="00660F92"/>
    <w:rsid w:val="006613FC"/>
    <w:rsid w:val="00661B63"/>
    <w:rsid w:val="00662113"/>
    <w:rsid w:val="006623CD"/>
    <w:rsid w:val="0066257F"/>
    <w:rsid w:val="00663DE1"/>
    <w:rsid w:val="00664136"/>
    <w:rsid w:val="00665098"/>
    <w:rsid w:val="006665FF"/>
    <w:rsid w:val="00666840"/>
    <w:rsid w:val="006673D2"/>
    <w:rsid w:val="0066752D"/>
    <w:rsid w:val="00667D48"/>
    <w:rsid w:val="00667D51"/>
    <w:rsid w:val="006701D1"/>
    <w:rsid w:val="006701E1"/>
    <w:rsid w:val="00670520"/>
    <w:rsid w:val="0067098E"/>
    <w:rsid w:val="00671754"/>
    <w:rsid w:val="00671E46"/>
    <w:rsid w:val="00671EF7"/>
    <w:rsid w:val="00672028"/>
    <w:rsid w:val="0067270C"/>
    <w:rsid w:val="00672A51"/>
    <w:rsid w:val="00673425"/>
    <w:rsid w:val="00673A7A"/>
    <w:rsid w:val="0067457C"/>
    <w:rsid w:val="00674832"/>
    <w:rsid w:val="006749CA"/>
    <w:rsid w:val="0067510B"/>
    <w:rsid w:val="0067534E"/>
    <w:rsid w:val="00675358"/>
    <w:rsid w:val="00676025"/>
    <w:rsid w:val="0067653B"/>
    <w:rsid w:val="00676588"/>
    <w:rsid w:val="006808A1"/>
    <w:rsid w:val="00680ED7"/>
    <w:rsid w:val="00682150"/>
    <w:rsid w:val="006821EE"/>
    <w:rsid w:val="0068244B"/>
    <w:rsid w:val="0068249C"/>
    <w:rsid w:val="006831A1"/>
    <w:rsid w:val="006834E9"/>
    <w:rsid w:val="00684149"/>
    <w:rsid w:val="0068453A"/>
    <w:rsid w:val="0068466C"/>
    <w:rsid w:val="00685BD4"/>
    <w:rsid w:val="00685FE1"/>
    <w:rsid w:val="0068634C"/>
    <w:rsid w:val="00686B37"/>
    <w:rsid w:val="00686C8D"/>
    <w:rsid w:val="00686F91"/>
    <w:rsid w:val="006877F8"/>
    <w:rsid w:val="006908D3"/>
    <w:rsid w:val="00690D46"/>
    <w:rsid w:val="00690E47"/>
    <w:rsid w:val="00691E84"/>
    <w:rsid w:val="00692700"/>
    <w:rsid w:val="00692A7F"/>
    <w:rsid w:val="00692A8F"/>
    <w:rsid w:val="00692AC5"/>
    <w:rsid w:val="0069326D"/>
    <w:rsid w:val="00693CE1"/>
    <w:rsid w:val="00694B56"/>
    <w:rsid w:val="00694DD0"/>
    <w:rsid w:val="00695838"/>
    <w:rsid w:val="00696A53"/>
    <w:rsid w:val="00696B74"/>
    <w:rsid w:val="00696DA4"/>
    <w:rsid w:val="00697228"/>
    <w:rsid w:val="00697403"/>
    <w:rsid w:val="006A0FC0"/>
    <w:rsid w:val="006A1776"/>
    <w:rsid w:val="006A1D6D"/>
    <w:rsid w:val="006A25AB"/>
    <w:rsid w:val="006A3AE7"/>
    <w:rsid w:val="006A3B6E"/>
    <w:rsid w:val="006A42B5"/>
    <w:rsid w:val="006A4C54"/>
    <w:rsid w:val="006A4CA2"/>
    <w:rsid w:val="006A5BCC"/>
    <w:rsid w:val="006A5FA7"/>
    <w:rsid w:val="006A628C"/>
    <w:rsid w:val="006A6D95"/>
    <w:rsid w:val="006A7955"/>
    <w:rsid w:val="006B02FD"/>
    <w:rsid w:val="006B08CE"/>
    <w:rsid w:val="006B21AA"/>
    <w:rsid w:val="006B3252"/>
    <w:rsid w:val="006B3DA3"/>
    <w:rsid w:val="006B401E"/>
    <w:rsid w:val="006B4608"/>
    <w:rsid w:val="006B469D"/>
    <w:rsid w:val="006B46A0"/>
    <w:rsid w:val="006B580F"/>
    <w:rsid w:val="006B6539"/>
    <w:rsid w:val="006B67DB"/>
    <w:rsid w:val="006B6C4C"/>
    <w:rsid w:val="006B782F"/>
    <w:rsid w:val="006B7C4F"/>
    <w:rsid w:val="006B7EA2"/>
    <w:rsid w:val="006C029B"/>
    <w:rsid w:val="006C1DE1"/>
    <w:rsid w:val="006C1FBA"/>
    <w:rsid w:val="006C212E"/>
    <w:rsid w:val="006C2918"/>
    <w:rsid w:val="006C3359"/>
    <w:rsid w:val="006C3753"/>
    <w:rsid w:val="006C42C0"/>
    <w:rsid w:val="006C4979"/>
    <w:rsid w:val="006C4A3B"/>
    <w:rsid w:val="006C4FC2"/>
    <w:rsid w:val="006C54CF"/>
    <w:rsid w:val="006C552B"/>
    <w:rsid w:val="006C6432"/>
    <w:rsid w:val="006C681C"/>
    <w:rsid w:val="006C717E"/>
    <w:rsid w:val="006C7435"/>
    <w:rsid w:val="006D0F1A"/>
    <w:rsid w:val="006D147D"/>
    <w:rsid w:val="006D1701"/>
    <w:rsid w:val="006D1A4E"/>
    <w:rsid w:val="006D2180"/>
    <w:rsid w:val="006D33D9"/>
    <w:rsid w:val="006D40B6"/>
    <w:rsid w:val="006D4B3B"/>
    <w:rsid w:val="006D4E88"/>
    <w:rsid w:val="006D4FFA"/>
    <w:rsid w:val="006D6BC7"/>
    <w:rsid w:val="006D709D"/>
    <w:rsid w:val="006D7458"/>
    <w:rsid w:val="006D7474"/>
    <w:rsid w:val="006D7F08"/>
    <w:rsid w:val="006E0AD7"/>
    <w:rsid w:val="006E0B5F"/>
    <w:rsid w:val="006E0CCF"/>
    <w:rsid w:val="006E0CFE"/>
    <w:rsid w:val="006E0E69"/>
    <w:rsid w:val="006E126C"/>
    <w:rsid w:val="006E1390"/>
    <w:rsid w:val="006E1AF8"/>
    <w:rsid w:val="006E1B27"/>
    <w:rsid w:val="006E25B1"/>
    <w:rsid w:val="006E2FBF"/>
    <w:rsid w:val="006E3DAD"/>
    <w:rsid w:val="006E3FFA"/>
    <w:rsid w:val="006E535E"/>
    <w:rsid w:val="006E5EEB"/>
    <w:rsid w:val="006E5F4D"/>
    <w:rsid w:val="006E6011"/>
    <w:rsid w:val="006E6634"/>
    <w:rsid w:val="006E6DC5"/>
    <w:rsid w:val="006E6E03"/>
    <w:rsid w:val="006E72EA"/>
    <w:rsid w:val="006E7CC5"/>
    <w:rsid w:val="006F0442"/>
    <w:rsid w:val="006F0A49"/>
    <w:rsid w:val="006F0D16"/>
    <w:rsid w:val="006F1CC0"/>
    <w:rsid w:val="006F1F40"/>
    <w:rsid w:val="006F26AD"/>
    <w:rsid w:val="006F2822"/>
    <w:rsid w:val="006F3377"/>
    <w:rsid w:val="006F3A47"/>
    <w:rsid w:val="006F49C2"/>
    <w:rsid w:val="006F5B5C"/>
    <w:rsid w:val="006F663C"/>
    <w:rsid w:val="006F700C"/>
    <w:rsid w:val="006F7243"/>
    <w:rsid w:val="006F7302"/>
    <w:rsid w:val="006F76B7"/>
    <w:rsid w:val="006F76E9"/>
    <w:rsid w:val="006F79BF"/>
    <w:rsid w:val="006F7BFE"/>
    <w:rsid w:val="007014F1"/>
    <w:rsid w:val="0070159B"/>
    <w:rsid w:val="00701C29"/>
    <w:rsid w:val="0070234E"/>
    <w:rsid w:val="007025D2"/>
    <w:rsid w:val="0070382E"/>
    <w:rsid w:val="00704067"/>
    <w:rsid w:val="00704368"/>
    <w:rsid w:val="00705253"/>
    <w:rsid w:val="00705308"/>
    <w:rsid w:val="00705786"/>
    <w:rsid w:val="00705F63"/>
    <w:rsid w:val="007062A2"/>
    <w:rsid w:val="007062BF"/>
    <w:rsid w:val="00706B54"/>
    <w:rsid w:val="00707CF1"/>
    <w:rsid w:val="007103FD"/>
    <w:rsid w:val="00710546"/>
    <w:rsid w:val="00710BEF"/>
    <w:rsid w:val="00710C57"/>
    <w:rsid w:val="00711BD2"/>
    <w:rsid w:val="00712D11"/>
    <w:rsid w:val="00714176"/>
    <w:rsid w:val="007165BE"/>
    <w:rsid w:val="00716BDF"/>
    <w:rsid w:val="00717112"/>
    <w:rsid w:val="007202F8"/>
    <w:rsid w:val="007203ED"/>
    <w:rsid w:val="00720D89"/>
    <w:rsid w:val="00721734"/>
    <w:rsid w:val="0072187A"/>
    <w:rsid w:val="007218AB"/>
    <w:rsid w:val="00721BE3"/>
    <w:rsid w:val="00722AD9"/>
    <w:rsid w:val="00724123"/>
    <w:rsid w:val="007251E5"/>
    <w:rsid w:val="0072562C"/>
    <w:rsid w:val="007256EB"/>
    <w:rsid w:val="0072594A"/>
    <w:rsid w:val="00727BFD"/>
    <w:rsid w:val="007302AD"/>
    <w:rsid w:val="00730868"/>
    <w:rsid w:val="00730995"/>
    <w:rsid w:val="00730AAE"/>
    <w:rsid w:val="00731EF2"/>
    <w:rsid w:val="00733293"/>
    <w:rsid w:val="007332B8"/>
    <w:rsid w:val="0073344E"/>
    <w:rsid w:val="00734293"/>
    <w:rsid w:val="00734AA4"/>
    <w:rsid w:val="007354E4"/>
    <w:rsid w:val="00735B0A"/>
    <w:rsid w:val="00736E05"/>
    <w:rsid w:val="00740146"/>
    <w:rsid w:val="0074015E"/>
    <w:rsid w:val="00740F7D"/>
    <w:rsid w:val="007410E1"/>
    <w:rsid w:val="00741A69"/>
    <w:rsid w:val="00741D89"/>
    <w:rsid w:val="00741F80"/>
    <w:rsid w:val="0074206A"/>
    <w:rsid w:val="00742E2C"/>
    <w:rsid w:val="0074529B"/>
    <w:rsid w:val="007453EA"/>
    <w:rsid w:val="0074598B"/>
    <w:rsid w:val="00745B16"/>
    <w:rsid w:val="00746878"/>
    <w:rsid w:val="007474DE"/>
    <w:rsid w:val="007475E2"/>
    <w:rsid w:val="0075007A"/>
    <w:rsid w:val="00750888"/>
    <w:rsid w:val="00751EE2"/>
    <w:rsid w:val="0075245B"/>
    <w:rsid w:val="007524D7"/>
    <w:rsid w:val="007530DB"/>
    <w:rsid w:val="00753C0E"/>
    <w:rsid w:val="00753F40"/>
    <w:rsid w:val="00754224"/>
    <w:rsid w:val="00754815"/>
    <w:rsid w:val="00755105"/>
    <w:rsid w:val="0075621E"/>
    <w:rsid w:val="00756F5B"/>
    <w:rsid w:val="007574B3"/>
    <w:rsid w:val="00760010"/>
    <w:rsid w:val="00760085"/>
    <w:rsid w:val="007606BC"/>
    <w:rsid w:val="00761B17"/>
    <w:rsid w:val="00761B8A"/>
    <w:rsid w:val="00761C10"/>
    <w:rsid w:val="00761F9A"/>
    <w:rsid w:val="007621F8"/>
    <w:rsid w:val="00762CB7"/>
    <w:rsid w:val="00762FAA"/>
    <w:rsid w:val="007630B1"/>
    <w:rsid w:val="00763101"/>
    <w:rsid w:val="0076384B"/>
    <w:rsid w:val="00763D0E"/>
    <w:rsid w:val="00763DE4"/>
    <w:rsid w:val="00764724"/>
    <w:rsid w:val="00764D4E"/>
    <w:rsid w:val="00764F25"/>
    <w:rsid w:val="00765681"/>
    <w:rsid w:val="00765979"/>
    <w:rsid w:val="00766029"/>
    <w:rsid w:val="007706E0"/>
    <w:rsid w:val="00770948"/>
    <w:rsid w:val="0077102E"/>
    <w:rsid w:val="00771410"/>
    <w:rsid w:val="0077147F"/>
    <w:rsid w:val="0077149E"/>
    <w:rsid w:val="007721F3"/>
    <w:rsid w:val="00772822"/>
    <w:rsid w:val="00773932"/>
    <w:rsid w:val="00773B56"/>
    <w:rsid w:val="0077400C"/>
    <w:rsid w:val="00775604"/>
    <w:rsid w:val="00775912"/>
    <w:rsid w:val="00776094"/>
    <w:rsid w:val="007765BF"/>
    <w:rsid w:val="00776690"/>
    <w:rsid w:val="007768B4"/>
    <w:rsid w:val="00776CA9"/>
    <w:rsid w:val="00777073"/>
    <w:rsid w:val="007772AA"/>
    <w:rsid w:val="00777548"/>
    <w:rsid w:val="00777C5F"/>
    <w:rsid w:val="00777F78"/>
    <w:rsid w:val="0078029C"/>
    <w:rsid w:val="0078048B"/>
    <w:rsid w:val="00780781"/>
    <w:rsid w:val="00780AC0"/>
    <w:rsid w:val="00782CED"/>
    <w:rsid w:val="00782D58"/>
    <w:rsid w:val="00782F44"/>
    <w:rsid w:val="007832A2"/>
    <w:rsid w:val="00783C06"/>
    <w:rsid w:val="007848A1"/>
    <w:rsid w:val="0078513B"/>
    <w:rsid w:val="00785E0D"/>
    <w:rsid w:val="0078615D"/>
    <w:rsid w:val="00786903"/>
    <w:rsid w:val="007872C5"/>
    <w:rsid w:val="007902FD"/>
    <w:rsid w:val="00790893"/>
    <w:rsid w:val="00790E01"/>
    <w:rsid w:val="007911A7"/>
    <w:rsid w:val="00791234"/>
    <w:rsid w:val="00791396"/>
    <w:rsid w:val="007916E5"/>
    <w:rsid w:val="0079225A"/>
    <w:rsid w:val="00792440"/>
    <w:rsid w:val="00792BF8"/>
    <w:rsid w:val="007941D2"/>
    <w:rsid w:val="00794242"/>
    <w:rsid w:val="00794303"/>
    <w:rsid w:val="007947AA"/>
    <w:rsid w:val="00795B8F"/>
    <w:rsid w:val="00795F91"/>
    <w:rsid w:val="00797057"/>
    <w:rsid w:val="007972B2"/>
    <w:rsid w:val="007977C1"/>
    <w:rsid w:val="00797AA9"/>
    <w:rsid w:val="00797D2C"/>
    <w:rsid w:val="007A02F3"/>
    <w:rsid w:val="007A0628"/>
    <w:rsid w:val="007A0E9A"/>
    <w:rsid w:val="007A1A32"/>
    <w:rsid w:val="007A1C4A"/>
    <w:rsid w:val="007A1FBE"/>
    <w:rsid w:val="007A20FE"/>
    <w:rsid w:val="007A383F"/>
    <w:rsid w:val="007A4B41"/>
    <w:rsid w:val="007A4D55"/>
    <w:rsid w:val="007A526E"/>
    <w:rsid w:val="007A5326"/>
    <w:rsid w:val="007A5E70"/>
    <w:rsid w:val="007A602F"/>
    <w:rsid w:val="007A61BE"/>
    <w:rsid w:val="007A6812"/>
    <w:rsid w:val="007B0B21"/>
    <w:rsid w:val="007B10F1"/>
    <w:rsid w:val="007B118F"/>
    <w:rsid w:val="007B1B12"/>
    <w:rsid w:val="007B203D"/>
    <w:rsid w:val="007B23C0"/>
    <w:rsid w:val="007B2534"/>
    <w:rsid w:val="007B27D9"/>
    <w:rsid w:val="007B2801"/>
    <w:rsid w:val="007B2B31"/>
    <w:rsid w:val="007B2DF7"/>
    <w:rsid w:val="007B2FEA"/>
    <w:rsid w:val="007B34F7"/>
    <w:rsid w:val="007B3A1E"/>
    <w:rsid w:val="007B3C82"/>
    <w:rsid w:val="007B593B"/>
    <w:rsid w:val="007B61F0"/>
    <w:rsid w:val="007B7891"/>
    <w:rsid w:val="007B7F64"/>
    <w:rsid w:val="007C0437"/>
    <w:rsid w:val="007C0B70"/>
    <w:rsid w:val="007C0EC5"/>
    <w:rsid w:val="007C1027"/>
    <w:rsid w:val="007C14B5"/>
    <w:rsid w:val="007C26A7"/>
    <w:rsid w:val="007C2A81"/>
    <w:rsid w:val="007C2D99"/>
    <w:rsid w:val="007C316F"/>
    <w:rsid w:val="007C33BA"/>
    <w:rsid w:val="007C351F"/>
    <w:rsid w:val="007C3786"/>
    <w:rsid w:val="007C42FB"/>
    <w:rsid w:val="007C5061"/>
    <w:rsid w:val="007C508E"/>
    <w:rsid w:val="007C5792"/>
    <w:rsid w:val="007C6C90"/>
    <w:rsid w:val="007C6F7F"/>
    <w:rsid w:val="007C7391"/>
    <w:rsid w:val="007C765E"/>
    <w:rsid w:val="007C799A"/>
    <w:rsid w:val="007C79B2"/>
    <w:rsid w:val="007C7D6F"/>
    <w:rsid w:val="007D10F6"/>
    <w:rsid w:val="007D1E0A"/>
    <w:rsid w:val="007D2816"/>
    <w:rsid w:val="007D449A"/>
    <w:rsid w:val="007D46CC"/>
    <w:rsid w:val="007D4984"/>
    <w:rsid w:val="007D51F4"/>
    <w:rsid w:val="007D60F3"/>
    <w:rsid w:val="007D6245"/>
    <w:rsid w:val="007D68CE"/>
    <w:rsid w:val="007D6E11"/>
    <w:rsid w:val="007D6EB9"/>
    <w:rsid w:val="007D7999"/>
    <w:rsid w:val="007D7AB9"/>
    <w:rsid w:val="007D7FD8"/>
    <w:rsid w:val="007E1880"/>
    <w:rsid w:val="007E1F19"/>
    <w:rsid w:val="007E2134"/>
    <w:rsid w:val="007E241E"/>
    <w:rsid w:val="007E2772"/>
    <w:rsid w:val="007E2C92"/>
    <w:rsid w:val="007E31CD"/>
    <w:rsid w:val="007E35C9"/>
    <w:rsid w:val="007E364F"/>
    <w:rsid w:val="007E6221"/>
    <w:rsid w:val="007E66C2"/>
    <w:rsid w:val="007E6F85"/>
    <w:rsid w:val="007E700D"/>
    <w:rsid w:val="007F02A4"/>
    <w:rsid w:val="007F0A3B"/>
    <w:rsid w:val="007F1AB1"/>
    <w:rsid w:val="007F21BF"/>
    <w:rsid w:val="007F2314"/>
    <w:rsid w:val="007F25F5"/>
    <w:rsid w:val="007F3541"/>
    <w:rsid w:val="007F43AE"/>
    <w:rsid w:val="007F4E7B"/>
    <w:rsid w:val="007F52F5"/>
    <w:rsid w:val="007F5342"/>
    <w:rsid w:val="007F57AA"/>
    <w:rsid w:val="007F581B"/>
    <w:rsid w:val="007F5E82"/>
    <w:rsid w:val="007F62E1"/>
    <w:rsid w:val="007F633B"/>
    <w:rsid w:val="007F6C48"/>
    <w:rsid w:val="007F6C8A"/>
    <w:rsid w:val="007F6D2D"/>
    <w:rsid w:val="007F7048"/>
    <w:rsid w:val="007F733F"/>
    <w:rsid w:val="007F7516"/>
    <w:rsid w:val="007F7998"/>
    <w:rsid w:val="007F7C54"/>
    <w:rsid w:val="007F7FC2"/>
    <w:rsid w:val="008006E2"/>
    <w:rsid w:val="00800F8C"/>
    <w:rsid w:val="0080149F"/>
    <w:rsid w:val="008015A4"/>
    <w:rsid w:val="0080164F"/>
    <w:rsid w:val="0080170E"/>
    <w:rsid w:val="008017B0"/>
    <w:rsid w:val="00801FB9"/>
    <w:rsid w:val="00802042"/>
    <w:rsid w:val="00802375"/>
    <w:rsid w:val="00803C6A"/>
    <w:rsid w:val="00803D99"/>
    <w:rsid w:val="00804AE4"/>
    <w:rsid w:val="00805D41"/>
    <w:rsid w:val="0080645D"/>
    <w:rsid w:val="008065BC"/>
    <w:rsid w:val="00807CD3"/>
    <w:rsid w:val="00807D17"/>
    <w:rsid w:val="00807DB9"/>
    <w:rsid w:val="0081004D"/>
    <w:rsid w:val="00810109"/>
    <w:rsid w:val="008104B7"/>
    <w:rsid w:val="008104EC"/>
    <w:rsid w:val="00810EA8"/>
    <w:rsid w:val="00811150"/>
    <w:rsid w:val="00811626"/>
    <w:rsid w:val="00811ABB"/>
    <w:rsid w:val="008127C2"/>
    <w:rsid w:val="00812B61"/>
    <w:rsid w:val="0081343C"/>
    <w:rsid w:val="00813AEA"/>
    <w:rsid w:val="00813FA1"/>
    <w:rsid w:val="00816019"/>
    <w:rsid w:val="0081728A"/>
    <w:rsid w:val="008178C1"/>
    <w:rsid w:val="008206E5"/>
    <w:rsid w:val="008207C8"/>
    <w:rsid w:val="00821CA2"/>
    <w:rsid w:val="0082229B"/>
    <w:rsid w:val="00822368"/>
    <w:rsid w:val="00822A12"/>
    <w:rsid w:val="008232CA"/>
    <w:rsid w:val="00823325"/>
    <w:rsid w:val="00824100"/>
    <w:rsid w:val="00824BA7"/>
    <w:rsid w:val="008256CD"/>
    <w:rsid w:val="008257EE"/>
    <w:rsid w:val="00826164"/>
    <w:rsid w:val="008268AD"/>
    <w:rsid w:val="00826C75"/>
    <w:rsid w:val="008305E3"/>
    <w:rsid w:val="00830F07"/>
    <w:rsid w:val="00831116"/>
    <w:rsid w:val="008316A0"/>
    <w:rsid w:val="00831FD6"/>
    <w:rsid w:val="008322B1"/>
    <w:rsid w:val="00832404"/>
    <w:rsid w:val="00833769"/>
    <w:rsid w:val="00833AFC"/>
    <w:rsid w:val="00833CCE"/>
    <w:rsid w:val="00833E18"/>
    <w:rsid w:val="00833EBE"/>
    <w:rsid w:val="00833ECB"/>
    <w:rsid w:val="008357C5"/>
    <w:rsid w:val="008359F5"/>
    <w:rsid w:val="00835E66"/>
    <w:rsid w:val="00835F6A"/>
    <w:rsid w:val="008366BC"/>
    <w:rsid w:val="008373B0"/>
    <w:rsid w:val="00837400"/>
    <w:rsid w:val="0084039F"/>
    <w:rsid w:val="00840651"/>
    <w:rsid w:val="00840A24"/>
    <w:rsid w:val="00841D35"/>
    <w:rsid w:val="00842C60"/>
    <w:rsid w:val="0084381C"/>
    <w:rsid w:val="008447BA"/>
    <w:rsid w:val="00844BCB"/>
    <w:rsid w:val="00844FE0"/>
    <w:rsid w:val="008461D6"/>
    <w:rsid w:val="008475A0"/>
    <w:rsid w:val="008478C2"/>
    <w:rsid w:val="00850968"/>
    <w:rsid w:val="00850A42"/>
    <w:rsid w:val="00850DDD"/>
    <w:rsid w:val="008512DC"/>
    <w:rsid w:val="00851BB8"/>
    <w:rsid w:val="00852067"/>
    <w:rsid w:val="008538FC"/>
    <w:rsid w:val="00854B99"/>
    <w:rsid w:val="00855B5C"/>
    <w:rsid w:val="008560C6"/>
    <w:rsid w:val="00856471"/>
    <w:rsid w:val="00857EE1"/>
    <w:rsid w:val="00860D60"/>
    <w:rsid w:val="00860D6F"/>
    <w:rsid w:val="00861214"/>
    <w:rsid w:val="00861DDA"/>
    <w:rsid w:val="00863227"/>
    <w:rsid w:val="0086407A"/>
    <w:rsid w:val="008656BF"/>
    <w:rsid w:val="0086587F"/>
    <w:rsid w:val="00865A04"/>
    <w:rsid w:val="00865B77"/>
    <w:rsid w:val="008666B5"/>
    <w:rsid w:val="00866935"/>
    <w:rsid w:val="008673F7"/>
    <w:rsid w:val="00867B7A"/>
    <w:rsid w:val="008704D5"/>
    <w:rsid w:val="00870BD2"/>
    <w:rsid w:val="008713C9"/>
    <w:rsid w:val="0087177A"/>
    <w:rsid w:val="008719B9"/>
    <w:rsid w:val="00871AEB"/>
    <w:rsid w:val="0087228C"/>
    <w:rsid w:val="008722AB"/>
    <w:rsid w:val="00872661"/>
    <w:rsid w:val="00873154"/>
    <w:rsid w:val="00873183"/>
    <w:rsid w:val="00873E82"/>
    <w:rsid w:val="008748D5"/>
    <w:rsid w:val="0087501E"/>
    <w:rsid w:val="00875065"/>
    <w:rsid w:val="008750C8"/>
    <w:rsid w:val="0087520E"/>
    <w:rsid w:val="0087570B"/>
    <w:rsid w:val="0087696F"/>
    <w:rsid w:val="00877265"/>
    <w:rsid w:val="008772C2"/>
    <w:rsid w:val="008772FB"/>
    <w:rsid w:val="00877567"/>
    <w:rsid w:val="008776AD"/>
    <w:rsid w:val="00880617"/>
    <w:rsid w:val="00880EB6"/>
    <w:rsid w:val="0088128F"/>
    <w:rsid w:val="0088166B"/>
    <w:rsid w:val="00881B89"/>
    <w:rsid w:val="00882029"/>
    <w:rsid w:val="008822B1"/>
    <w:rsid w:val="0088230D"/>
    <w:rsid w:val="008823AD"/>
    <w:rsid w:val="00882FCF"/>
    <w:rsid w:val="00883364"/>
    <w:rsid w:val="0088340A"/>
    <w:rsid w:val="00883F64"/>
    <w:rsid w:val="00884A06"/>
    <w:rsid w:val="0088516A"/>
    <w:rsid w:val="008858EA"/>
    <w:rsid w:val="00885A2C"/>
    <w:rsid w:val="00885D3C"/>
    <w:rsid w:val="00885D9F"/>
    <w:rsid w:val="0088687E"/>
    <w:rsid w:val="00886984"/>
    <w:rsid w:val="00886FEA"/>
    <w:rsid w:val="00887055"/>
    <w:rsid w:val="008878E0"/>
    <w:rsid w:val="00890198"/>
    <w:rsid w:val="00890649"/>
    <w:rsid w:val="008907FE"/>
    <w:rsid w:val="0089160A"/>
    <w:rsid w:val="008922A1"/>
    <w:rsid w:val="00892892"/>
    <w:rsid w:val="0089296A"/>
    <w:rsid w:val="0089424C"/>
    <w:rsid w:val="008961F1"/>
    <w:rsid w:val="008A0174"/>
    <w:rsid w:val="008A0455"/>
    <w:rsid w:val="008A06A1"/>
    <w:rsid w:val="008A0803"/>
    <w:rsid w:val="008A2D73"/>
    <w:rsid w:val="008A34F7"/>
    <w:rsid w:val="008A3702"/>
    <w:rsid w:val="008A3C92"/>
    <w:rsid w:val="008A439B"/>
    <w:rsid w:val="008A4B74"/>
    <w:rsid w:val="008A4C80"/>
    <w:rsid w:val="008A4FC4"/>
    <w:rsid w:val="008A5452"/>
    <w:rsid w:val="008A61BA"/>
    <w:rsid w:val="008A63FB"/>
    <w:rsid w:val="008A680D"/>
    <w:rsid w:val="008A6AAB"/>
    <w:rsid w:val="008A6BD3"/>
    <w:rsid w:val="008A6E0D"/>
    <w:rsid w:val="008A7D1C"/>
    <w:rsid w:val="008B0A45"/>
    <w:rsid w:val="008B390C"/>
    <w:rsid w:val="008B3ED1"/>
    <w:rsid w:val="008B4294"/>
    <w:rsid w:val="008B4750"/>
    <w:rsid w:val="008B4A56"/>
    <w:rsid w:val="008B5A6B"/>
    <w:rsid w:val="008B5F7E"/>
    <w:rsid w:val="008B614E"/>
    <w:rsid w:val="008B672D"/>
    <w:rsid w:val="008B7508"/>
    <w:rsid w:val="008C0207"/>
    <w:rsid w:val="008C138D"/>
    <w:rsid w:val="008C1529"/>
    <w:rsid w:val="008C1851"/>
    <w:rsid w:val="008C19A4"/>
    <w:rsid w:val="008C1E5A"/>
    <w:rsid w:val="008C2C9C"/>
    <w:rsid w:val="008C2F1A"/>
    <w:rsid w:val="008C3C09"/>
    <w:rsid w:val="008C3FDC"/>
    <w:rsid w:val="008C42BF"/>
    <w:rsid w:val="008C4373"/>
    <w:rsid w:val="008C57DA"/>
    <w:rsid w:val="008C5AE7"/>
    <w:rsid w:val="008C6A7C"/>
    <w:rsid w:val="008C70F6"/>
    <w:rsid w:val="008C7BE5"/>
    <w:rsid w:val="008D01E0"/>
    <w:rsid w:val="008D26F8"/>
    <w:rsid w:val="008D2DE7"/>
    <w:rsid w:val="008D317E"/>
    <w:rsid w:val="008D332E"/>
    <w:rsid w:val="008D3627"/>
    <w:rsid w:val="008D3772"/>
    <w:rsid w:val="008D39CF"/>
    <w:rsid w:val="008D3ACF"/>
    <w:rsid w:val="008D413C"/>
    <w:rsid w:val="008D5517"/>
    <w:rsid w:val="008D6CFF"/>
    <w:rsid w:val="008D7B23"/>
    <w:rsid w:val="008D7F49"/>
    <w:rsid w:val="008D7F83"/>
    <w:rsid w:val="008E1F8F"/>
    <w:rsid w:val="008E21DA"/>
    <w:rsid w:val="008E2660"/>
    <w:rsid w:val="008E2C22"/>
    <w:rsid w:val="008E372F"/>
    <w:rsid w:val="008E5031"/>
    <w:rsid w:val="008E7191"/>
    <w:rsid w:val="008E7BAC"/>
    <w:rsid w:val="008F06A8"/>
    <w:rsid w:val="008F0B81"/>
    <w:rsid w:val="008F1456"/>
    <w:rsid w:val="008F1541"/>
    <w:rsid w:val="008F1961"/>
    <w:rsid w:val="008F1EC4"/>
    <w:rsid w:val="008F2030"/>
    <w:rsid w:val="008F28AF"/>
    <w:rsid w:val="008F422A"/>
    <w:rsid w:val="008F5791"/>
    <w:rsid w:val="008F5FF5"/>
    <w:rsid w:val="008F6238"/>
    <w:rsid w:val="008F6AE1"/>
    <w:rsid w:val="008F7117"/>
    <w:rsid w:val="008F71B9"/>
    <w:rsid w:val="008F7513"/>
    <w:rsid w:val="009001B7"/>
    <w:rsid w:val="00900268"/>
    <w:rsid w:val="0090036A"/>
    <w:rsid w:val="00901C8D"/>
    <w:rsid w:val="00901CFC"/>
    <w:rsid w:val="00901ED6"/>
    <w:rsid w:val="00901F6F"/>
    <w:rsid w:val="0090243B"/>
    <w:rsid w:val="009028AE"/>
    <w:rsid w:val="00902EE0"/>
    <w:rsid w:val="00902F11"/>
    <w:rsid w:val="009036D9"/>
    <w:rsid w:val="00903B4E"/>
    <w:rsid w:val="00903BB1"/>
    <w:rsid w:val="00903C68"/>
    <w:rsid w:val="00904263"/>
    <w:rsid w:val="009046DA"/>
    <w:rsid w:val="009047E4"/>
    <w:rsid w:val="00904BC7"/>
    <w:rsid w:val="009058B4"/>
    <w:rsid w:val="00905ED4"/>
    <w:rsid w:val="00906157"/>
    <w:rsid w:val="00906760"/>
    <w:rsid w:val="009068F6"/>
    <w:rsid w:val="00906947"/>
    <w:rsid w:val="00906E69"/>
    <w:rsid w:val="009074CC"/>
    <w:rsid w:val="00907B24"/>
    <w:rsid w:val="00910DF7"/>
    <w:rsid w:val="00910FEA"/>
    <w:rsid w:val="00911194"/>
    <w:rsid w:val="009113B8"/>
    <w:rsid w:val="00911817"/>
    <w:rsid w:val="009127E5"/>
    <w:rsid w:val="009128F3"/>
    <w:rsid w:val="00912C49"/>
    <w:rsid w:val="0091333F"/>
    <w:rsid w:val="00913BFA"/>
    <w:rsid w:val="00913D46"/>
    <w:rsid w:val="00914700"/>
    <w:rsid w:val="009149A0"/>
    <w:rsid w:val="00914A49"/>
    <w:rsid w:val="0091577E"/>
    <w:rsid w:val="0091583E"/>
    <w:rsid w:val="00915B63"/>
    <w:rsid w:val="00915CC2"/>
    <w:rsid w:val="00915E64"/>
    <w:rsid w:val="009168B5"/>
    <w:rsid w:val="00916B00"/>
    <w:rsid w:val="00916D82"/>
    <w:rsid w:val="00917187"/>
    <w:rsid w:val="009171C6"/>
    <w:rsid w:val="00917381"/>
    <w:rsid w:val="00917B32"/>
    <w:rsid w:val="00917B94"/>
    <w:rsid w:val="00920051"/>
    <w:rsid w:val="00920E6F"/>
    <w:rsid w:val="00921A3D"/>
    <w:rsid w:val="009227C4"/>
    <w:rsid w:val="00922E06"/>
    <w:rsid w:val="00922EEF"/>
    <w:rsid w:val="009237A9"/>
    <w:rsid w:val="00923FC2"/>
    <w:rsid w:val="00924BDD"/>
    <w:rsid w:val="009258D7"/>
    <w:rsid w:val="009266CD"/>
    <w:rsid w:val="009268CA"/>
    <w:rsid w:val="00927526"/>
    <w:rsid w:val="00927567"/>
    <w:rsid w:val="00927664"/>
    <w:rsid w:val="009278E5"/>
    <w:rsid w:val="009279F0"/>
    <w:rsid w:val="00927DB7"/>
    <w:rsid w:val="00930637"/>
    <w:rsid w:val="00930AF5"/>
    <w:rsid w:val="009322F9"/>
    <w:rsid w:val="0093244F"/>
    <w:rsid w:val="00932BC1"/>
    <w:rsid w:val="00933295"/>
    <w:rsid w:val="00933E11"/>
    <w:rsid w:val="00934090"/>
    <w:rsid w:val="00934253"/>
    <w:rsid w:val="00934706"/>
    <w:rsid w:val="00935AE1"/>
    <w:rsid w:val="00935E4E"/>
    <w:rsid w:val="00936475"/>
    <w:rsid w:val="00937AF0"/>
    <w:rsid w:val="00937D6D"/>
    <w:rsid w:val="00942564"/>
    <w:rsid w:val="00942B37"/>
    <w:rsid w:val="00942BD8"/>
    <w:rsid w:val="0094312D"/>
    <w:rsid w:val="00943AB0"/>
    <w:rsid w:val="00943DC0"/>
    <w:rsid w:val="00943FEA"/>
    <w:rsid w:val="009440D6"/>
    <w:rsid w:val="00944C0E"/>
    <w:rsid w:val="00944DDD"/>
    <w:rsid w:val="00945294"/>
    <w:rsid w:val="00945A23"/>
    <w:rsid w:val="00945B47"/>
    <w:rsid w:val="00945E90"/>
    <w:rsid w:val="00945E99"/>
    <w:rsid w:val="00946558"/>
    <w:rsid w:val="009472D8"/>
    <w:rsid w:val="0094757C"/>
    <w:rsid w:val="009477BF"/>
    <w:rsid w:val="00947E2B"/>
    <w:rsid w:val="00950072"/>
    <w:rsid w:val="00950B8B"/>
    <w:rsid w:val="00951064"/>
    <w:rsid w:val="00951313"/>
    <w:rsid w:val="00951323"/>
    <w:rsid w:val="0095166D"/>
    <w:rsid w:val="00951E31"/>
    <w:rsid w:val="00952172"/>
    <w:rsid w:val="0095249D"/>
    <w:rsid w:val="00952513"/>
    <w:rsid w:val="009538AD"/>
    <w:rsid w:val="00954001"/>
    <w:rsid w:val="00954273"/>
    <w:rsid w:val="00954A83"/>
    <w:rsid w:val="0095546C"/>
    <w:rsid w:val="0095566D"/>
    <w:rsid w:val="00956274"/>
    <w:rsid w:val="00956414"/>
    <w:rsid w:val="009578B8"/>
    <w:rsid w:val="009600D4"/>
    <w:rsid w:val="0096136C"/>
    <w:rsid w:val="0096153A"/>
    <w:rsid w:val="00961691"/>
    <w:rsid w:val="00961709"/>
    <w:rsid w:val="00961A08"/>
    <w:rsid w:val="00961C29"/>
    <w:rsid w:val="00962CD3"/>
    <w:rsid w:val="00963890"/>
    <w:rsid w:val="0096443B"/>
    <w:rsid w:val="00965574"/>
    <w:rsid w:val="0096558A"/>
    <w:rsid w:val="00965BF8"/>
    <w:rsid w:val="00965E34"/>
    <w:rsid w:val="0096602F"/>
    <w:rsid w:val="009662FD"/>
    <w:rsid w:val="0096658E"/>
    <w:rsid w:val="00966BF5"/>
    <w:rsid w:val="0096728C"/>
    <w:rsid w:val="009674B3"/>
    <w:rsid w:val="009676E5"/>
    <w:rsid w:val="00967908"/>
    <w:rsid w:val="00970488"/>
    <w:rsid w:val="009712B0"/>
    <w:rsid w:val="00971366"/>
    <w:rsid w:val="00971649"/>
    <w:rsid w:val="00971B7D"/>
    <w:rsid w:val="00971BAF"/>
    <w:rsid w:val="00972332"/>
    <w:rsid w:val="009739C8"/>
    <w:rsid w:val="009740D3"/>
    <w:rsid w:val="009742E8"/>
    <w:rsid w:val="009743EF"/>
    <w:rsid w:val="0097482C"/>
    <w:rsid w:val="0097548E"/>
    <w:rsid w:val="009777DF"/>
    <w:rsid w:val="00980688"/>
    <w:rsid w:val="009806FD"/>
    <w:rsid w:val="00980C7A"/>
    <w:rsid w:val="00980CC3"/>
    <w:rsid w:val="00980E1B"/>
    <w:rsid w:val="00981805"/>
    <w:rsid w:val="00981821"/>
    <w:rsid w:val="0098248A"/>
    <w:rsid w:val="009825E6"/>
    <w:rsid w:val="00983248"/>
    <w:rsid w:val="00983264"/>
    <w:rsid w:val="009835A6"/>
    <w:rsid w:val="009839C7"/>
    <w:rsid w:val="00984BEE"/>
    <w:rsid w:val="009857A0"/>
    <w:rsid w:val="009858A8"/>
    <w:rsid w:val="00985FA2"/>
    <w:rsid w:val="0098611C"/>
    <w:rsid w:val="0098622F"/>
    <w:rsid w:val="0098657A"/>
    <w:rsid w:val="00986860"/>
    <w:rsid w:val="00987167"/>
    <w:rsid w:val="0098768E"/>
    <w:rsid w:val="00987A16"/>
    <w:rsid w:val="00991194"/>
    <w:rsid w:val="00991453"/>
    <w:rsid w:val="009923E6"/>
    <w:rsid w:val="00992759"/>
    <w:rsid w:val="00992C2B"/>
    <w:rsid w:val="00992E7C"/>
    <w:rsid w:val="00992FCD"/>
    <w:rsid w:val="009930C0"/>
    <w:rsid w:val="00993504"/>
    <w:rsid w:val="00993BDC"/>
    <w:rsid w:val="00994265"/>
    <w:rsid w:val="009944D3"/>
    <w:rsid w:val="009945CE"/>
    <w:rsid w:val="00994F54"/>
    <w:rsid w:val="009956A5"/>
    <w:rsid w:val="00995ED3"/>
    <w:rsid w:val="00995FBB"/>
    <w:rsid w:val="00996F30"/>
    <w:rsid w:val="00997440"/>
    <w:rsid w:val="009975F7"/>
    <w:rsid w:val="00997874"/>
    <w:rsid w:val="00997D6E"/>
    <w:rsid w:val="009A0A61"/>
    <w:rsid w:val="009A0A94"/>
    <w:rsid w:val="009A1A81"/>
    <w:rsid w:val="009A1DD7"/>
    <w:rsid w:val="009A1EED"/>
    <w:rsid w:val="009A21B7"/>
    <w:rsid w:val="009A23AC"/>
    <w:rsid w:val="009A2ABA"/>
    <w:rsid w:val="009A35DF"/>
    <w:rsid w:val="009A3D84"/>
    <w:rsid w:val="009A434D"/>
    <w:rsid w:val="009A4F89"/>
    <w:rsid w:val="009A5A7D"/>
    <w:rsid w:val="009A60D6"/>
    <w:rsid w:val="009A657F"/>
    <w:rsid w:val="009A68E9"/>
    <w:rsid w:val="009A6E7D"/>
    <w:rsid w:val="009A6F38"/>
    <w:rsid w:val="009A71C0"/>
    <w:rsid w:val="009A7CAE"/>
    <w:rsid w:val="009B1154"/>
    <w:rsid w:val="009B2921"/>
    <w:rsid w:val="009B361B"/>
    <w:rsid w:val="009B5068"/>
    <w:rsid w:val="009B57B9"/>
    <w:rsid w:val="009B5953"/>
    <w:rsid w:val="009B70EE"/>
    <w:rsid w:val="009B771B"/>
    <w:rsid w:val="009B7A15"/>
    <w:rsid w:val="009B7A89"/>
    <w:rsid w:val="009C0D72"/>
    <w:rsid w:val="009C10AB"/>
    <w:rsid w:val="009C1133"/>
    <w:rsid w:val="009C27A1"/>
    <w:rsid w:val="009C312C"/>
    <w:rsid w:val="009C421C"/>
    <w:rsid w:val="009C5892"/>
    <w:rsid w:val="009C5ADC"/>
    <w:rsid w:val="009C647B"/>
    <w:rsid w:val="009C72F5"/>
    <w:rsid w:val="009C7A33"/>
    <w:rsid w:val="009C7A47"/>
    <w:rsid w:val="009C7F09"/>
    <w:rsid w:val="009D2070"/>
    <w:rsid w:val="009D2517"/>
    <w:rsid w:val="009D25EF"/>
    <w:rsid w:val="009D2988"/>
    <w:rsid w:val="009D2BDC"/>
    <w:rsid w:val="009D3907"/>
    <w:rsid w:val="009D432E"/>
    <w:rsid w:val="009D4A82"/>
    <w:rsid w:val="009D5460"/>
    <w:rsid w:val="009D5BCF"/>
    <w:rsid w:val="009D6184"/>
    <w:rsid w:val="009D6F39"/>
    <w:rsid w:val="009D762B"/>
    <w:rsid w:val="009D78E8"/>
    <w:rsid w:val="009D7AA8"/>
    <w:rsid w:val="009D7C4A"/>
    <w:rsid w:val="009E0776"/>
    <w:rsid w:val="009E0AF1"/>
    <w:rsid w:val="009E0C82"/>
    <w:rsid w:val="009E11BF"/>
    <w:rsid w:val="009E124C"/>
    <w:rsid w:val="009E1825"/>
    <w:rsid w:val="009E22C3"/>
    <w:rsid w:val="009E25AA"/>
    <w:rsid w:val="009E2B4F"/>
    <w:rsid w:val="009E3189"/>
    <w:rsid w:val="009E3217"/>
    <w:rsid w:val="009E3CEE"/>
    <w:rsid w:val="009E3DC3"/>
    <w:rsid w:val="009E41D7"/>
    <w:rsid w:val="009E4314"/>
    <w:rsid w:val="009E50EA"/>
    <w:rsid w:val="009E58B5"/>
    <w:rsid w:val="009E594F"/>
    <w:rsid w:val="009E6053"/>
    <w:rsid w:val="009E69B7"/>
    <w:rsid w:val="009E6AF7"/>
    <w:rsid w:val="009F0645"/>
    <w:rsid w:val="009F0B39"/>
    <w:rsid w:val="009F0C51"/>
    <w:rsid w:val="009F13E6"/>
    <w:rsid w:val="009F1A51"/>
    <w:rsid w:val="009F2043"/>
    <w:rsid w:val="009F2207"/>
    <w:rsid w:val="009F2214"/>
    <w:rsid w:val="009F283A"/>
    <w:rsid w:val="009F2D71"/>
    <w:rsid w:val="009F380D"/>
    <w:rsid w:val="009F3C3B"/>
    <w:rsid w:val="009F3F86"/>
    <w:rsid w:val="009F4330"/>
    <w:rsid w:val="009F51D3"/>
    <w:rsid w:val="009F521C"/>
    <w:rsid w:val="009F5769"/>
    <w:rsid w:val="009F5B57"/>
    <w:rsid w:val="009F5E5F"/>
    <w:rsid w:val="009F637D"/>
    <w:rsid w:val="009F64EE"/>
    <w:rsid w:val="009F6817"/>
    <w:rsid w:val="009F6A15"/>
    <w:rsid w:val="009F6DEA"/>
    <w:rsid w:val="00A009DB"/>
    <w:rsid w:val="00A01826"/>
    <w:rsid w:val="00A0194B"/>
    <w:rsid w:val="00A023CC"/>
    <w:rsid w:val="00A0246F"/>
    <w:rsid w:val="00A0250D"/>
    <w:rsid w:val="00A03871"/>
    <w:rsid w:val="00A0399B"/>
    <w:rsid w:val="00A03EF4"/>
    <w:rsid w:val="00A040AD"/>
    <w:rsid w:val="00A0462C"/>
    <w:rsid w:val="00A04824"/>
    <w:rsid w:val="00A05598"/>
    <w:rsid w:val="00A0562B"/>
    <w:rsid w:val="00A05951"/>
    <w:rsid w:val="00A05A24"/>
    <w:rsid w:val="00A064C1"/>
    <w:rsid w:val="00A10503"/>
    <w:rsid w:val="00A10504"/>
    <w:rsid w:val="00A11464"/>
    <w:rsid w:val="00A12F55"/>
    <w:rsid w:val="00A135DF"/>
    <w:rsid w:val="00A13992"/>
    <w:rsid w:val="00A13BEF"/>
    <w:rsid w:val="00A13CEF"/>
    <w:rsid w:val="00A148CC"/>
    <w:rsid w:val="00A148F0"/>
    <w:rsid w:val="00A149F1"/>
    <w:rsid w:val="00A14D49"/>
    <w:rsid w:val="00A1524F"/>
    <w:rsid w:val="00A154F4"/>
    <w:rsid w:val="00A159AA"/>
    <w:rsid w:val="00A15BC4"/>
    <w:rsid w:val="00A15E8F"/>
    <w:rsid w:val="00A1609A"/>
    <w:rsid w:val="00A162D7"/>
    <w:rsid w:val="00A1633B"/>
    <w:rsid w:val="00A1636F"/>
    <w:rsid w:val="00A16AEF"/>
    <w:rsid w:val="00A16FF3"/>
    <w:rsid w:val="00A179C4"/>
    <w:rsid w:val="00A226A1"/>
    <w:rsid w:val="00A22DE9"/>
    <w:rsid w:val="00A231FF"/>
    <w:rsid w:val="00A237A4"/>
    <w:rsid w:val="00A24D59"/>
    <w:rsid w:val="00A24EDF"/>
    <w:rsid w:val="00A253BF"/>
    <w:rsid w:val="00A253D0"/>
    <w:rsid w:val="00A25BCA"/>
    <w:rsid w:val="00A26A4F"/>
    <w:rsid w:val="00A26B40"/>
    <w:rsid w:val="00A26D8F"/>
    <w:rsid w:val="00A302AD"/>
    <w:rsid w:val="00A302F9"/>
    <w:rsid w:val="00A30C76"/>
    <w:rsid w:val="00A3103D"/>
    <w:rsid w:val="00A31248"/>
    <w:rsid w:val="00A31D7D"/>
    <w:rsid w:val="00A329F0"/>
    <w:rsid w:val="00A3335E"/>
    <w:rsid w:val="00A33B3F"/>
    <w:rsid w:val="00A33F1B"/>
    <w:rsid w:val="00A342E2"/>
    <w:rsid w:val="00A34C38"/>
    <w:rsid w:val="00A34CED"/>
    <w:rsid w:val="00A3536F"/>
    <w:rsid w:val="00A3537C"/>
    <w:rsid w:val="00A354A6"/>
    <w:rsid w:val="00A36191"/>
    <w:rsid w:val="00A3693E"/>
    <w:rsid w:val="00A36AFA"/>
    <w:rsid w:val="00A377E8"/>
    <w:rsid w:val="00A37FBF"/>
    <w:rsid w:val="00A400A6"/>
    <w:rsid w:val="00A426CC"/>
    <w:rsid w:val="00A42956"/>
    <w:rsid w:val="00A430FE"/>
    <w:rsid w:val="00A4348C"/>
    <w:rsid w:val="00A44132"/>
    <w:rsid w:val="00A445DA"/>
    <w:rsid w:val="00A44711"/>
    <w:rsid w:val="00A44791"/>
    <w:rsid w:val="00A44B23"/>
    <w:rsid w:val="00A45D6F"/>
    <w:rsid w:val="00A45ED4"/>
    <w:rsid w:val="00A45F4C"/>
    <w:rsid w:val="00A46499"/>
    <w:rsid w:val="00A4653B"/>
    <w:rsid w:val="00A466D4"/>
    <w:rsid w:val="00A469C9"/>
    <w:rsid w:val="00A47333"/>
    <w:rsid w:val="00A47652"/>
    <w:rsid w:val="00A47B9A"/>
    <w:rsid w:val="00A512BC"/>
    <w:rsid w:val="00A52498"/>
    <w:rsid w:val="00A532A3"/>
    <w:rsid w:val="00A535A9"/>
    <w:rsid w:val="00A53DA4"/>
    <w:rsid w:val="00A5475F"/>
    <w:rsid w:val="00A54860"/>
    <w:rsid w:val="00A54BE9"/>
    <w:rsid w:val="00A54DFA"/>
    <w:rsid w:val="00A54F09"/>
    <w:rsid w:val="00A551F4"/>
    <w:rsid w:val="00A55E98"/>
    <w:rsid w:val="00A55FB9"/>
    <w:rsid w:val="00A561B5"/>
    <w:rsid w:val="00A564BC"/>
    <w:rsid w:val="00A56828"/>
    <w:rsid w:val="00A579F8"/>
    <w:rsid w:val="00A57A05"/>
    <w:rsid w:val="00A60D1B"/>
    <w:rsid w:val="00A614BD"/>
    <w:rsid w:val="00A61C30"/>
    <w:rsid w:val="00A62491"/>
    <w:rsid w:val="00A626E2"/>
    <w:rsid w:val="00A62B6F"/>
    <w:rsid w:val="00A63AC4"/>
    <w:rsid w:val="00A63B0B"/>
    <w:rsid w:val="00A63DBA"/>
    <w:rsid w:val="00A63FAC"/>
    <w:rsid w:val="00A6497E"/>
    <w:rsid w:val="00A64F65"/>
    <w:rsid w:val="00A655F2"/>
    <w:rsid w:val="00A658FD"/>
    <w:rsid w:val="00A65E06"/>
    <w:rsid w:val="00A66824"/>
    <w:rsid w:val="00A67010"/>
    <w:rsid w:val="00A67737"/>
    <w:rsid w:val="00A677DC"/>
    <w:rsid w:val="00A70F93"/>
    <w:rsid w:val="00A71EC8"/>
    <w:rsid w:val="00A72BD9"/>
    <w:rsid w:val="00A72D37"/>
    <w:rsid w:val="00A732BA"/>
    <w:rsid w:val="00A732C4"/>
    <w:rsid w:val="00A73547"/>
    <w:rsid w:val="00A736FB"/>
    <w:rsid w:val="00A73A98"/>
    <w:rsid w:val="00A74115"/>
    <w:rsid w:val="00A74C8E"/>
    <w:rsid w:val="00A764A8"/>
    <w:rsid w:val="00A77566"/>
    <w:rsid w:val="00A7757B"/>
    <w:rsid w:val="00A7773A"/>
    <w:rsid w:val="00A801B3"/>
    <w:rsid w:val="00A8061A"/>
    <w:rsid w:val="00A80C94"/>
    <w:rsid w:val="00A80F47"/>
    <w:rsid w:val="00A8100C"/>
    <w:rsid w:val="00A8117F"/>
    <w:rsid w:val="00A81B05"/>
    <w:rsid w:val="00A81CBA"/>
    <w:rsid w:val="00A81DB8"/>
    <w:rsid w:val="00A82813"/>
    <w:rsid w:val="00A8306B"/>
    <w:rsid w:val="00A83B1D"/>
    <w:rsid w:val="00A83CAB"/>
    <w:rsid w:val="00A83DBA"/>
    <w:rsid w:val="00A84B23"/>
    <w:rsid w:val="00A858DE"/>
    <w:rsid w:val="00A85A71"/>
    <w:rsid w:val="00A85B72"/>
    <w:rsid w:val="00A85D11"/>
    <w:rsid w:val="00A85E96"/>
    <w:rsid w:val="00A8644D"/>
    <w:rsid w:val="00A87856"/>
    <w:rsid w:val="00A879DF"/>
    <w:rsid w:val="00A903CD"/>
    <w:rsid w:val="00A9062F"/>
    <w:rsid w:val="00A90F48"/>
    <w:rsid w:val="00A91F41"/>
    <w:rsid w:val="00A921EA"/>
    <w:rsid w:val="00A9236F"/>
    <w:rsid w:val="00A9254E"/>
    <w:rsid w:val="00A93487"/>
    <w:rsid w:val="00A936C8"/>
    <w:rsid w:val="00A93DDD"/>
    <w:rsid w:val="00A942EC"/>
    <w:rsid w:val="00A94865"/>
    <w:rsid w:val="00A9529C"/>
    <w:rsid w:val="00A952CA"/>
    <w:rsid w:val="00A960AB"/>
    <w:rsid w:val="00A9694B"/>
    <w:rsid w:val="00A9739D"/>
    <w:rsid w:val="00A978F7"/>
    <w:rsid w:val="00AA09F7"/>
    <w:rsid w:val="00AA0EEF"/>
    <w:rsid w:val="00AA110D"/>
    <w:rsid w:val="00AA1836"/>
    <w:rsid w:val="00AA255B"/>
    <w:rsid w:val="00AA2715"/>
    <w:rsid w:val="00AA281C"/>
    <w:rsid w:val="00AA309C"/>
    <w:rsid w:val="00AA318F"/>
    <w:rsid w:val="00AA3200"/>
    <w:rsid w:val="00AA3327"/>
    <w:rsid w:val="00AA3567"/>
    <w:rsid w:val="00AA3587"/>
    <w:rsid w:val="00AA3596"/>
    <w:rsid w:val="00AA6CB3"/>
    <w:rsid w:val="00AA6EEE"/>
    <w:rsid w:val="00AA75BF"/>
    <w:rsid w:val="00AA7C2B"/>
    <w:rsid w:val="00AB07C3"/>
    <w:rsid w:val="00AB1AD5"/>
    <w:rsid w:val="00AB1C40"/>
    <w:rsid w:val="00AB221B"/>
    <w:rsid w:val="00AB22B3"/>
    <w:rsid w:val="00AB24FC"/>
    <w:rsid w:val="00AB4515"/>
    <w:rsid w:val="00AB5A4E"/>
    <w:rsid w:val="00AB6883"/>
    <w:rsid w:val="00AB69EC"/>
    <w:rsid w:val="00AB6DA2"/>
    <w:rsid w:val="00AB6EFF"/>
    <w:rsid w:val="00AB7196"/>
    <w:rsid w:val="00AC1478"/>
    <w:rsid w:val="00AC23F0"/>
    <w:rsid w:val="00AC2D19"/>
    <w:rsid w:val="00AC2F67"/>
    <w:rsid w:val="00AC3278"/>
    <w:rsid w:val="00AC34E3"/>
    <w:rsid w:val="00AC5456"/>
    <w:rsid w:val="00AC6DD1"/>
    <w:rsid w:val="00AC6F22"/>
    <w:rsid w:val="00AD027A"/>
    <w:rsid w:val="00AD10D9"/>
    <w:rsid w:val="00AD4589"/>
    <w:rsid w:val="00AD4B3C"/>
    <w:rsid w:val="00AD4DBD"/>
    <w:rsid w:val="00AD4F90"/>
    <w:rsid w:val="00AD6F1A"/>
    <w:rsid w:val="00AD721C"/>
    <w:rsid w:val="00AD7407"/>
    <w:rsid w:val="00AD75B3"/>
    <w:rsid w:val="00AE11A5"/>
    <w:rsid w:val="00AE1308"/>
    <w:rsid w:val="00AE1812"/>
    <w:rsid w:val="00AE1F4A"/>
    <w:rsid w:val="00AE2455"/>
    <w:rsid w:val="00AE245E"/>
    <w:rsid w:val="00AE266F"/>
    <w:rsid w:val="00AE3434"/>
    <w:rsid w:val="00AE4241"/>
    <w:rsid w:val="00AE597D"/>
    <w:rsid w:val="00AE5EB3"/>
    <w:rsid w:val="00AE62FD"/>
    <w:rsid w:val="00AF0A10"/>
    <w:rsid w:val="00AF0C6B"/>
    <w:rsid w:val="00AF10C3"/>
    <w:rsid w:val="00AF163A"/>
    <w:rsid w:val="00AF1640"/>
    <w:rsid w:val="00AF1C4D"/>
    <w:rsid w:val="00AF435F"/>
    <w:rsid w:val="00AF44DA"/>
    <w:rsid w:val="00AF474C"/>
    <w:rsid w:val="00AF479D"/>
    <w:rsid w:val="00AF511A"/>
    <w:rsid w:val="00AF53BC"/>
    <w:rsid w:val="00AF57E2"/>
    <w:rsid w:val="00AF58E7"/>
    <w:rsid w:val="00AF5972"/>
    <w:rsid w:val="00AF5DC5"/>
    <w:rsid w:val="00AF66C7"/>
    <w:rsid w:val="00AF697C"/>
    <w:rsid w:val="00AF69FD"/>
    <w:rsid w:val="00AF7FCD"/>
    <w:rsid w:val="00B00647"/>
    <w:rsid w:val="00B00A50"/>
    <w:rsid w:val="00B00C3F"/>
    <w:rsid w:val="00B0114E"/>
    <w:rsid w:val="00B011DE"/>
    <w:rsid w:val="00B01532"/>
    <w:rsid w:val="00B0264D"/>
    <w:rsid w:val="00B0270D"/>
    <w:rsid w:val="00B029D7"/>
    <w:rsid w:val="00B02F02"/>
    <w:rsid w:val="00B030AA"/>
    <w:rsid w:val="00B0323A"/>
    <w:rsid w:val="00B04A6C"/>
    <w:rsid w:val="00B04BF2"/>
    <w:rsid w:val="00B055FF"/>
    <w:rsid w:val="00B05D8E"/>
    <w:rsid w:val="00B05EAC"/>
    <w:rsid w:val="00B0637E"/>
    <w:rsid w:val="00B06A99"/>
    <w:rsid w:val="00B07E47"/>
    <w:rsid w:val="00B07FC7"/>
    <w:rsid w:val="00B104F2"/>
    <w:rsid w:val="00B10665"/>
    <w:rsid w:val="00B11248"/>
    <w:rsid w:val="00B122C0"/>
    <w:rsid w:val="00B124EE"/>
    <w:rsid w:val="00B13C40"/>
    <w:rsid w:val="00B13FAE"/>
    <w:rsid w:val="00B14BDF"/>
    <w:rsid w:val="00B159AD"/>
    <w:rsid w:val="00B16EEA"/>
    <w:rsid w:val="00B16F1F"/>
    <w:rsid w:val="00B1771E"/>
    <w:rsid w:val="00B1794C"/>
    <w:rsid w:val="00B17C2D"/>
    <w:rsid w:val="00B216C8"/>
    <w:rsid w:val="00B2295A"/>
    <w:rsid w:val="00B23B49"/>
    <w:rsid w:val="00B2462B"/>
    <w:rsid w:val="00B24749"/>
    <w:rsid w:val="00B24A72"/>
    <w:rsid w:val="00B24F94"/>
    <w:rsid w:val="00B24FB6"/>
    <w:rsid w:val="00B259D4"/>
    <w:rsid w:val="00B25B0C"/>
    <w:rsid w:val="00B25EB3"/>
    <w:rsid w:val="00B25ED9"/>
    <w:rsid w:val="00B263EC"/>
    <w:rsid w:val="00B272A4"/>
    <w:rsid w:val="00B27579"/>
    <w:rsid w:val="00B27CD8"/>
    <w:rsid w:val="00B301F6"/>
    <w:rsid w:val="00B3043E"/>
    <w:rsid w:val="00B308CC"/>
    <w:rsid w:val="00B30AFC"/>
    <w:rsid w:val="00B30B3D"/>
    <w:rsid w:val="00B30FFF"/>
    <w:rsid w:val="00B316ED"/>
    <w:rsid w:val="00B32020"/>
    <w:rsid w:val="00B329EF"/>
    <w:rsid w:val="00B33171"/>
    <w:rsid w:val="00B338DB"/>
    <w:rsid w:val="00B33A0D"/>
    <w:rsid w:val="00B350BA"/>
    <w:rsid w:val="00B35107"/>
    <w:rsid w:val="00B3562C"/>
    <w:rsid w:val="00B35F46"/>
    <w:rsid w:val="00B36A41"/>
    <w:rsid w:val="00B36ABC"/>
    <w:rsid w:val="00B36CDD"/>
    <w:rsid w:val="00B36D39"/>
    <w:rsid w:val="00B37069"/>
    <w:rsid w:val="00B374E8"/>
    <w:rsid w:val="00B41655"/>
    <w:rsid w:val="00B41682"/>
    <w:rsid w:val="00B41C99"/>
    <w:rsid w:val="00B41F5C"/>
    <w:rsid w:val="00B4209B"/>
    <w:rsid w:val="00B4228C"/>
    <w:rsid w:val="00B4334A"/>
    <w:rsid w:val="00B43617"/>
    <w:rsid w:val="00B43D3C"/>
    <w:rsid w:val="00B43D4B"/>
    <w:rsid w:val="00B43F80"/>
    <w:rsid w:val="00B45D9D"/>
    <w:rsid w:val="00B4693B"/>
    <w:rsid w:val="00B471E9"/>
    <w:rsid w:val="00B47835"/>
    <w:rsid w:val="00B47C4A"/>
    <w:rsid w:val="00B5068E"/>
    <w:rsid w:val="00B51679"/>
    <w:rsid w:val="00B51FBE"/>
    <w:rsid w:val="00B52722"/>
    <w:rsid w:val="00B5281B"/>
    <w:rsid w:val="00B52D29"/>
    <w:rsid w:val="00B531AA"/>
    <w:rsid w:val="00B532BF"/>
    <w:rsid w:val="00B53D4D"/>
    <w:rsid w:val="00B53DBE"/>
    <w:rsid w:val="00B54863"/>
    <w:rsid w:val="00B54F77"/>
    <w:rsid w:val="00B55945"/>
    <w:rsid w:val="00B55FE0"/>
    <w:rsid w:val="00B562C6"/>
    <w:rsid w:val="00B565BC"/>
    <w:rsid w:val="00B5661E"/>
    <w:rsid w:val="00B602F3"/>
    <w:rsid w:val="00B60716"/>
    <w:rsid w:val="00B60CE9"/>
    <w:rsid w:val="00B62442"/>
    <w:rsid w:val="00B6425B"/>
    <w:rsid w:val="00B645C5"/>
    <w:rsid w:val="00B650B6"/>
    <w:rsid w:val="00B6524D"/>
    <w:rsid w:val="00B65317"/>
    <w:rsid w:val="00B65AAF"/>
    <w:rsid w:val="00B664A9"/>
    <w:rsid w:val="00B674F4"/>
    <w:rsid w:val="00B675D0"/>
    <w:rsid w:val="00B67818"/>
    <w:rsid w:val="00B679B9"/>
    <w:rsid w:val="00B679F0"/>
    <w:rsid w:val="00B703CF"/>
    <w:rsid w:val="00B71418"/>
    <w:rsid w:val="00B71CFC"/>
    <w:rsid w:val="00B7215D"/>
    <w:rsid w:val="00B72901"/>
    <w:rsid w:val="00B733AD"/>
    <w:rsid w:val="00B7473F"/>
    <w:rsid w:val="00B74891"/>
    <w:rsid w:val="00B748D1"/>
    <w:rsid w:val="00B7581C"/>
    <w:rsid w:val="00B76309"/>
    <w:rsid w:val="00B76CEA"/>
    <w:rsid w:val="00B77445"/>
    <w:rsid w:val="00B77A8B"/>
    <w:rsid w:val="00B8031E"/>
    <w:rsid w:val="00B80353"/>
    <w:rsid w:val="00B80DFE"/>
    <w:rsid w:val="00B80F35"/>
    <w:rsid w:val="00B80FE5"/>
    <w:rsid w:val="00B8140C"/>
    <w:rsid w:val="00B816BE"/>
    <w:rsid w:val="00B82219"/>
    <w:rsid w:val="00B823F2"/>
    <w:rsid w:val="00B82408"/>
    <w:rsid w:val="00B83787"/>
    <w:rsid w:val="00B8392E"/>
    <w:rsid w:val="00B83CDE"/>
    <w:rsid w:val="00B84243"/>
    <w:rsid w:val="00B84AAE"/>
    <w:rsid w:val="00B84C32"/>
    <w:rsid w:val="00B85145"/>
    <w:rsid w:val="00B85F28"/>
    <w:rsid w:val="00B90573"/>
    <w:rsid w:val="00B90CA8"/>
    <w:rsid w:val="00B90F11"/>
    <w:rsid w:val="00B918FD"/>
    <w:rsid w:val="00B91AB2"/>
    <w:rsid w:val="00B91BD2"/>
    <w:rsid w:val="00B91C32"/>
    <w:rsid w:val="00B9228D"/>
    <w:rsid w:val="00B931EA"/>
    <w:rsid w:val="00B93217"/>
    <w:rsid w:val="00B936DC"/>
    <w:rsid w:val="00B9370A"/>
    <w:rsid w:val="00B9407F"/>
    <w:rsid w:val="00B9506C"/>
    <w:rsid w:val="00B95616"/>
    <w:rsid w:val="00B956C0"/>
    <w:rsid w:val="00B9620A"/>
    <w:rsid w:val="00B96671"/>
    <w:rsid w:val="00B96DD4"/>
    <w:rsid w:val="00B9740F"/>
    <w:rsid w:val="00B97978"/>
    <w:rsid w:val="00BA00F0"/>
    <w:rsid w:val="00BA01AF"/>
    <w:rsid w:val="00BA0A3E"/>
    <w:rsid w:val="00BA11E6"/>
    <w:rsid w:val="00BA1B30"/>
    <w:rsid w:val="00BA221C"/>
    <w:rsid w:val="00BA2B8B"/>
    <w:rsid w:val="00BA2ED3"/>
    <w:rsid w:val="00BA32FC"/>
    <w:rsid w:val="00BA3A4B"/>
    <w:rsid w:val="00BA3D14"/>
    <w:rsid w:val="00BA4059"/>
    <w:rsid w:val="00BA44A7"/>
    <w:rsid w:val="00BA493E"/>
    <w:rsid w:val="00BA50F5"/>
    <w:rsid w:val="00BA56E1"/>
    <w:rsid w:val="00BA6F34"/>
    <w:rsid w:val="00BA7033"/>
    <w:rsid w:val="00BA75F9"/>
    <w:rsid w:val="00BA7D3F"/>
    <w:rsid w:val="00BB1007"/>
    <w:rsid w:val="00BB17D7"/>
    <w:rsid w:val="00BB19F4"/>
    <w:rsid w:val="00BB297D"/>
    <w:rsid w:val="00BB2CEF"/>
    <w:rsid w:val="00BB3719"/>
    <w:rsid w:val="00BB37CF"/>
    <w:rsid w:val="00BB389C"/>
    <w:rsid w:val="00BB3B80"/>
    <w:rsid w:val="00BB4143"/>
    <w:rsid w:val="00BB5A05"/>
    <w:rsid w:val="00BB6379"/>
    <w:rsid w:val="00BB75F7"/>
    <w:rsid w:val="00BC0BE2"/>
    <w:rsid w:val="00BC18D9"/>
    <w:rsid w:val="00BC3A32"/>
    <w:rsid w:val="00BC3C4A"/>
    <w:rsid w:val="00BC40C3"/>
    <w:rsid w:val="00BC4847"/>
    <w:rsid w:val="00BC4BF4"/>
    <w:rsid w:val="00BC4E05"/>
    <w:rsid w:val="00BC5821"/>
    <w:rsid w:val="00BC5D90"/>
    <w:rsid w:val="00BC5F44"/>
    <w:rsid w:val="00BC678C"/>
    <w:rsid w:val="00BC6FA7"/>
    <w:rsid w:val="00BC6FBF"/>
    <w:rsid w:val="00BC7B00"/>
    <w:rsid w:val="00BD11EE"/>
    <w:rsid w:val="00BD1755"/>
    <w:rsid w:val="00BD1856"/>
    <w:rsid w:val="00BD19EE"/>
    <w:rsid w:val="00BD1E88"/>
    <w:rsid w:val="00BD298D"/>
    <w:rsid w:val="00BD2D9B"/>
    <w:rsid w:val="00BD3481"/>
    <w:rsid w:val="00BD3FA2"/>
    <w:rsid w:val="00BD46BD"/>
    <w:rsid w:val="00BD7C8C"/>
    <w:rsid w:val="00BE0179"/>
    <w:rsid w:val="00BE0978"/>
    <w:rsid w:val="00BE13C4"/>
    <w:rsid w:val="00BE15F7"/>
    <w:rsid w:val="00BE2486"/>
    <w:rsid w:val="00BE26E9"/>
    <w:rsid w:val="00BE2973"/>
    <w:rsid w:val="00BE2C36"/>
    <w:rsid w:val="00BE3356"/>
    <w:rsid w:val="00BE4517"/>
    <w:rsid w:val="00BE4605"/>
    <w:rsid w:val="00BE5A92"/>
    <w:rsid w:val="00BE5C1A"/>
    <w:rsid w:val="00BE5E44"/>
    <w:rsid w:val="00BE611C"/>
    <w:rsid w:val="00BE6EFA"/>
    <w:rsid w:val="00BE7053"/>
    <w:rsid w:val="00BE74A6"/>
    <w:rsid w:val="00BE7709"/>
    <w:rsid w:val="00BF04F8"/>
    <w:rsid w:val="00BF0A38"/>
    <w:rsid w:val="00BF14F7"/>
    <w:rsid w:val="00BF1F49"/>
    <w:rsid w:val="00BF2B0A"/>
    <w:rsid w:val="00BF3AC2"/>
    <w:rsid w:val="00BF4638"/>
    <w:rsid w:val="00BF5325"/>
    <w:rsid w:val="00BF576B"/>
    <w:rsid w:val="00BF6040"/>
    <w:rsid w:val="00BF665A"/>
    <w:rsid w:val="00BF67F8"/>
    <w:rsid w:val="00BF686B"/>
    <w:rsid w:val="00BF7C65"/>
    <w:rsid w:val="00BF7CA6"/>
    <w:rsid w:val="00BF7CC0"/>
    <w:rsid w:val="00C00843"/>
    <w:rsid w:val="00C018F7"/>
    <w:rsid w:val="00C03319"/>
    <w:rsid w:val="00C04AED"/>
    <w:rsid w:val="00C04B2E"/>
    <w:rsid w:val="00C061C3"/>
    <w:rsid w:val="00C06E52"/>
    <w:rsid w:val="00C073EF"/>
    <w:rsid w:val="00C07939"/>
    <w:rsid w:val="00C102D5"/>
    <w:rsid w:val="00C103B0"/>
    <w:rsid w:val="00C1250E"/>
    <w:rsid w:val="00C1268D"/>
    <w:rsid w:val="00C12DFC"/>
    <w:rsid w:val="00C13E09"/>
    <w:rsid w:val="00C140AA"/>
    <w:rsid w:val="00C14F36"/>
    <w:rsid w:val="00C15324"/>
    <w:rsid w:val="00C15329"/>
    <w:rsid w:val="00C15D0C"/>
    <w:rsid w:val="00C16120"/>
    <w:rsid w:val="00C17628"/>
    <w:rsid w:val="00C17C82"/>
    <w:rsid w:val="00C17E47"/>
    <w:rsid w:val="00C201E9"/>
    <w:rsid w:val="00C20886"/>
    <w:rsid w:val="00C20AD4"/>
    <w:rsid w:val="00C2127E"/>
    <w:rsid w:val="00C21941"/>
    <w:rsid w:val="00C21DEA"/>
    <w:rsid w:val="00C22CF9"/>
    <w:rsid w:val="00C23017"/>
    <w:rsid w:val="00C2338D"/>
    <w:rsid w:val="00C23400"/>
    <w:rsid w:val="00C23629"/>
    <w:rsid w:val="00C23BED"/>
    <w:rsid w:val="00C2458E"/>
    <w:rsid w:val="00C24E11"/>
    <w:rsid w:val="00C25A52"/>
    <w:rsid w:val="00C26242"/>
    <w:rsid w:val="00C26332"/>
    <w:rsid w:val="00C26A1C"/>
    <w:rsid w:val="00C26D30"/>
    <w:rsid w:val="00C2745F"/>
    <w:rsid w:val="00C30627"/>
    <w:rsid w:val="00C30F6C"/>
    <w:rsid w:val="00C31FE6"/>
    <w:rsid w:val="00C33B93"/>
    <w:rsid w:val="00C34009"/>
    <w:rsid w:val="00C34F92"/>
    <w:rsid w:val="00C35A58"/>
    <w:rsid w:val="00C35BAA"/>
    <w:rsid w:val="00C35C45"/>
    <w:rsid w:val="00C3629F"/>
    <w:rsid w:val="00C36C6D"/>
    <w:rsid w:val="00C370F6"/>
    <w:rsid w:val="00C40691"/>
    <w:rsid w:val="00C409BE"/>
    <w:rsid w:val="00C4110C"/>
    <w:rsid w:val="00C41256"/>
    <w:rsid w:val="00C41383"/>
    <w:rsid w:val="00C417C3"/>
    <w:rsid w:val="00C41A25"/>
    <w:rsid w:val="00C41A7C"/>
    <w:rsid w:val="00C423A7"/>
    <w:rsid w:val="00C42599"/>
    <w:rsid w:val="00C428F3"/>
    <w:rsid w:val="00C42E8E"/>
    <w:rsid w:val="00C43115"/>
    <w:rsid w:val="00C437D9"/>
    <w:rsid w:val="00C43A91"/>
    <w:rsid w:val="00C443CE"/>
    <w:rsid w:val="00C4510A"/>
    <w:rsid w:val="00C456CC"/>
    <w:rsid w:val="00C459BB"/>
    <w:rsid w:val="00C463DB"/>
    <w:rsid w:val="00C46ED1"/>
    <w:rsid w:val="00C4795F"/>
    <w:rsid w:val="00C50DDF"/>
    <w:rsid w:val="00C51170"/>
    <w:rsid w:val="00C520F9"/>
    <w:rsid w:val="00C526B5"/>
    <w:rsid w:val="00C5285D"/>
    <w:rsid w:val="00C52E13"/>
    <w:rsid w:val="00C52F68"/>
    <w:rsid w:val="00C55B82"/>
    <w:rsid w:val="00C55C2C"/>
    <w:rsid w:val="00C55EB0"/>
    <w:rsid w:val="00C56E81"/>
    <w:rsid w:val="00C56F14"/>
    <w:rsid w:val="00C56FCD"/>
    <w:rsid w:val="00C57059"/>
    <w:rsid w:val="00C573AF"/>
    <w:rsid w:val="00C57E3D"/>
    <w:rsid w:val="00C60105"/>
    <w:rsid w:val="00C6029F"/>
    <w:rsid w:val="00C6048F"/>
    <w:rsid w:val="00C60A47"/>
    <w:rsid w:val="00C61BB0"/>
    <w:rsid w:val="00C6217C"/>
    <w:rsid w:val="00C624A1"/>
    <w:rsid w:val="00C627E5"/>
    <w:rsid w:val="00C62CBE"/>
    <w:rsid w:val="00C6327F"/>
    <w:rsid w:val="00C63DD5"/>
    <w:rsid w:val="00C63F87"/>
    <w:rsid w:val="00C642D4"/>
    <w:rsid w:val="00C643AB"/>
    <w:rsid w:val="00C64A7D"/>
    <w:rsid w:val="00C64BE4"/>
    <w:rsid w:val="00C6503D"/>
    <w:rsid w:val="00C651E1"/>
    <w:rsid w:val="00C6527A"/>
    <w:rsid w:val="00C65741"/>
    <w:rsid w:val="00C67576"/>
    <w:rsid w:val="00C67EBF"/>
    <w:rsid w:val="00C70964"/>
    <w:rsid w:val="00C70C27"/>
    <w:rsid w:val="00C70EDD"/>
    <w:rsid w:val="00C71B84"/>
    <w:rsid w:val="00C723AF"/>
    <w:rsid w:val="00C73175"/>
    <w:rsid w:val="00C732AB"/>
    <w:rsid w:val="00C73783"/>
    <w:rsid w:val="00C73EE7"/>
    <w:rsid w:val="00C7428F"/>
    <w:rsid w:val="00C74EC3"/>
    <w:rsid w:val="00C74EF3"/>
    <w:rsid w:val="00C754D9"/>
    <w:rsid w:val="00C75EA1"/>
    <w:rsid w:val="00C76F40"/>
    <w:rsid w:val="00C76F95"/>
    <w:rsid w:val="00C775C0"/>
    <w:rsid w:val="00C77620"/>
    <w:rsid w:val="00C778DB"/>
    <w:rsid w:val="00C77D60"/>
    <w:rsid w:val="00C77E2E"/>
    <w:rsid w:val="00C77FA8"/>
    <w:rsid w:val="00C8024B"/>
    <w:rsid w:val="00C80268"/>
    <w:rsid w:val="00C804B4"/>
    <w:rsid w:val="00C82329"/>
    <w:rsid w:val="00C823CD"/>
    <w:rsid w:val="00C827AE"/>
    <w:rsid w:val="00C830FE"/>
    <w:rsid w:val="00C83628"/>
    <w:rsid w:val="00C84512"/>
    <w:rsid w:val="00C846F6"/>
    <w:rsid w:val="00C84C47"/>
    <w:rsid w:val="00C84E6B"/>
    <w:rsid w:val="00C84E7D"/>
    <w:rsid w:val="00C85901"/>
    <w:rsid w:val="00C8591D"/>
    <w:rsid w:val="00C8597C"/>
    <w:rsid w:val="00C85C79"/>
    <w:rsid w:val="00C87CD2"/>
    <w:rsid w:val="00C87D96"/>
    <w:rsid w:val="00C9002F"/>
    <w:rsid w:val="00C9048D"/>
    <w:rsid w:val="00C90FF5"/>
    <w:rsid w:val="00C919AE"/>
    <w:rsid w:val="00C91E2F"/>
    <w:rsid w:val="00C92252"/>
    <w:rsid w:val="00C924E2"/>
    <w:rsid w:val="00C9251B"/>
    <w:rsid w:val="00C9287C"/>
    <w:rsid w:val="00C92DAB"/>
    <w:rsid w:val="00C933AD"/>
    <w:rsid w:val="00C9451A"/>
    <w:rsid w:val="00C94951"/>
    <w:rsid w:val="00C96719"/>
    <w:rsid w:val="00C96EA9"/>
    <w:rsid w:val="00C970A1"/>
    <w:rsid w:val="00C972E9"/>
    <w:rsid w:val="00CA04F1"/>
    <w:rsid w:val="00CA08F4"/>
    <w:rsid w:val="00CA0AAB"/>
    <w:rsid w:val="00CA21F2"/>
    <w:rsid w:val="00CA2219"/>
    <w:rsid w:val="00CA2482"/>
    <w:rsid w:val="00CA252E"/>
    <w:rsid w:val="00CA26B5"/>
    <w:rsid w:val="00CA2C1C"/>
    <w:rsid w:val="00CA344E"/>
    <w:rsid w:val="00CA3643"/>
    <w:rsid w:val="00CA3BD3"/>
    <w:rsid w:val="00CA406A"/>
    <w:rsid w:val="00CA4AEB"/>
    <w:rsid w:val="00CA56A8"/>
    <w:rsid w:val="00CA5EC8"/>
    <w:rsid w:val="00CA7E09"/>
    <w:rsid w:val="00CB000E"/>
    <w:rsid w:val="00CB03CC"/>
    <w:rsid w:val="00CB072B"/>
    <w:rsid w:val="00CB0738"/>
    <w:rsid w:val="00CB1923"/>
    <w:rsid w:val="00CB1F0E"/>
    <w:rsid w:val="00CB2347"/>
    <w:rsid w:val="00CB28C4"/>
    <w:rsid w:val="00CB2DB8"/>
    <w:rsid w:val="00CB2DEF"/>
    <w:rsid w:val="00CB308E"/>
    <w:rsid w:val="00CB352C"/>
    <w:rsid w:val="00CB3A1D"/>
    <w:rsid w:val="00CB43D3"/>
    <w:rsid w:val="00CB4777"/>
    <w:rsid w:val="00CB5AB5"/>
    <w:rsid w:val="00CB5FB3"/>
    <w:rsid w:val="00CB629A"/>
    <w:rsid w:val="00CB651E"/>
    <w:rsid w:val="00CB7DFA"/>
    <w:rsid w:val="00CC04A9"/>
    <w:rsid w:val="00CC12AF"/>
    <w:rsid w:val="00CC1395"/>
    <w:rsid w:val="00CC2339"/>
    <w:rsid w:val="00CC2A5D"/>
    <w:rsid w:val="00CC4420"/>
    <w:rsid w:val="00CC4BA7"/>
    <w:rsid w:val="00CC5B22"/>
    <w:rsid w:val="00CC5C7A"/>
    <w:rsid w:val="00CC6AD3"/>
    <w:rsid w:val="00CC7447"/>
    <w:rsid w:val="00CD06FA"/>
    <w:rsid w:val="00CD09C1"/>
    <w:rsid w:val="00CD10B2"/>
    <w:rsid w:val="00CD19AC"/>
    <w:rsid w:val="00CD1D55"/>
    <w:rsid w:val="00CD5CA0"/>
    <w:rsid w:val="00CD6127"/>
    <w:rsid w:val="00CD6300"/>
    <w:rsid w:val="00CD665C"/>
    <w:rsid w:val="00CD6DF9"/>
    <w:rsid w:val="00CE02AB"/>
    <w:rsid w:val="00CE08EA"/>
    <w:rsid w:val="00CE0C7A"/>
    <w:rsid w:val="00CE0FE3"/>
    <w:rsid w:val="00CE1076"/>
    <w:rsid w:val="00CE1975"/>
    <w:rsid w:val="00CE1C47"/>
    <w:rsid w:val="00CE1E80"/>
    <w:rsid w:val="00CE2883"/>
    <w:rsid w:val="00CE2A0C"/>
    <w:rsid w:val="00CE2D5A"/>
    <w:rsid w:val="00CE35A7"/>
    <w:rsid w:val="00CE3CD4"/>
    <w:rsid w:val="00CE42D1"/>
    <w:rsid w:val="00CE55B5"/>
    <w:rsid w:val="00CE56E8"/>
    <w:rsid w:val="00CE5C30"/>
    <w:rsid w:val="00CE6394"/>
    <w:rsid w:val="00CE63A2"/>
    <w:rsid w:val="00CE6415"/>
    <w:rsid w:val="00CE6477"/>
    <w:rsid w:val="00CE782D"/>
    <w:rsid w:val="00CE7AD4"/>
    <w:rsid w:val="00CF0B6C"/>
    <w:rsid w:val="00CF0F7A"/>
    <w:rsid w:val="00CF1322"/>
    <w:rsid w:val="00CF1DB9"/>
    <w:rsid w:val="00CF1EF0"/>
    <w:rsid w:val="00CF2510"/>
    <w:rsid w:val="00CF26D3"/>
    <w:rsid w:val="00CF279B"/>
    <w:rsid w:val="00CF2D23"/>
    <w:rsid w:val="00CF3878"/>
    <w:rsid w:val="00CF3DCF"/>
    <w:rsid w:val="00CF40AF"/>
    <w:rsid w:val="00CF420B"/>
    <w:rsid w:val="00CF4330"/>
    <w:rsid w:val="00CF4FC2"/>
    <w:rsid w:val="00CF58D0"/>
    <w:rsid w:val="00CF5E11"/>
    <w:rsid w:val="00CF63A7"/>
    <w:rsid w:val="00CF6A0E"/>
    <w:rsid w:val="00CF6EA4"/>
    <w:rsid w:val="00CF6FAA"/>
    <w:rsid w:val="00CF7AB1"/>
    <w:rsid w:val="00CF7BDC"/>
    <w:rsid w:val="00D00079"/>
    <w:rsid w:val="00D004BE"/>
    <w:rsid w:val="00D005B1"/>
    <w:rsid w:val="00D0140C"/>
    <w:rsid w:val="00D01AF3"/>
    <w:rsid w:val="00D01CA8"/>
    <w:rsid w:val="00D02928"/>
    <w:rsid w:val="00D03065"/>
    <w:rsid w:val="00D037F2"/>
    <w:rsid w:val="00D039A7"/>
    <w:rsid w:val="00D03F01"/>
    <w:rsid w:val="00D0405C"/>
    <w:rsid w:val="00D04FCA"/>
    <w:rsid w:val="00D0565C"/>
    <w:rsid w:val="00D05CB8"/>
    <w:rsid w:val="00D05CF8"/>
    <w:rsid w:val="00D07015"/>
    <w:rsid w:val="00D07970"/>
    <w:rsid w:val="00D103BF"/>
    <w:rsid w:val="00D1095A"/>
    <w:rsid w:val="00D10D4D"/>
    <w:rsid w:val="00D11A3F"/>
    <w:rsid w:val="00D11CEC"/>
    <w:rsid w:val="00D1250A"/>
    <w:rsid w:val="00D12E49"/>
    <w:rsid w:val="00D13059"/>
    <w:rsid w:val="00D1309E"/>
    <w:rsid w:val="00D13250"/>
    <w:rsid w:val="00D13E73"/>
    <w:rsid w:val="00D14A42"/>
    <w:rsid w:val="00D1610F"/>
    <w:rsid w:val="00D163EE"/>
    <w:rsid w:val="00D164EA"/>
    <w:rsid w:val="00D16757"/>
    <w:rsid w:val="00D167E6"/>
    <w:rsid w:val="00D174A8"/>
    <w:rsid w:val="00D17BB1"/>
    <w:rsid w:val="00D20287"/>
    <w:rsid w:val="00D20E16"/>
    <w:rsid w:val="00D212D0"/>
    <w:rsid w:val="00D2162A"/>
    <w:rsid w:val="00D2168D"/>
    <w:rsid w:val="00D216DB"/>
    <w:rsid w:val="00D21793"/>
    <w:rsid w:val="00D22625"/>
    <w:rsid w:val="00D229B1"/>
    <w:rsid w:val="00D22E8F"/>
    <w:rsid w:val="00D23072"/>
    <w:rsid w:val="00D246F0"/>
    <w:rsid w:val="00D2485C"/>
    <w:rsid w:val="00D24EDA"/>
    <w:rsid w:val="00D25F0F"/>
    <w:rsid w:val="00D26095"/>
    <w:rsid w:val="00D27A54"/>
    <w:rsid w:val="00D305CD"/>
    <w:rsid w:val="00D30A1F"/>
    <w:rsid w:val="00D31396"/>
    <w:rsid w:val="00D31C9E"/>
    <w:rsid w:val="00D3213C"/>
    <w:rsid w:val="00D32D80"/>
    <w:rsid w:val="00D336C0"/>
    <w:rsid w:val="00D33805"/>
    <w:rsid w:val="00D338A7"/>
    <w:rsid w:val="00D344D3"/>
    <w:rsid w:val="00D3454B"/>
    <w:rsid w:val="00D35BE5"/>
    <w:rsid w:val="00D368B4"/>
    <w:rsid w:val="00D36B0E"/>
    <w:rsid w:val="00D37A1C"/>
    <w:rsid w:val="00D37F5B"/>
    <w:rsid w:val="00D400DC"/>
    <w:rsid w:val="00D4061A"/>
    <w:rsid w:val="00D40B78"/>
    <w:rsid w:val="00D411C4"/>
    <w:rsid w:val="00D417BB"/>
    <w:rsid w:val="00D41988"/>
    <w:rsid w:val="00D4201B"/>
    <w:rsid w:val="00D422BF"/>
    <w:rsid w:val="00D42937"/>
    <w:rsid w:val="00D42B7D"/>
    <w:rsid w:val="00D43253"/>
    <w:rsid w:val="00D43643"/>
    <w:rsid w:val="00D4463D"/>
    <w:rsid w:val="00D44C9A"/>
    <w:rsid w:val="00D4502B"/>
    <w:rsid w:val="00D459E1"/>
    <w:rsid w:val="00D465EC"/>
    <w:rsid w:val="00D46874"/>
    <w:rsid w:val="00D46B76"/>
    <w:rsid w:val="00D46EC1"/>
    <w:rsid w:val="00D4706B"/>
    <w:rsid w:val="00D47214"/>
    <w:rsid w:val="00D47FFD"/>
    <w:rsid w:val="00D50020"/>
    <w:rsid w:val="00D508F4"/>
    <w:rsid w:val="00D50F00"/>
    <w:rsid w:val="00D51671"/>
    <w:rsid w:val="00D51BB6"/>
    <w:rsid w:val="00D52740"/>
    <w:rsid w:val="00D52B0F"/>
    <w:rsid w:val="00D52D4F"/>
    <w:rsid w:val="00D52E84"/>
    <w:rsid w:val="00D5353A"/>
    <w:rsid w:val="00D54802"/>
    <w:rsid w:val="00D54AC2"/>
    <w:rsid w:val="00D55A57"/>
    <w:rsid w:val="00D56CDC"/>
    <w:rsid w:val="00D56D41"/>
    <w:rsid w:val="00D57077"/>
    <w:rsid w:val="00D57868"/>
    <w:rsid w:val="00D57BB3"/>
    <w:rsid w:val="00D606AB"/>
    <w:rsid w:val="00D60804"/>
    <w:rsid w:val="00D60A58"/>
    <w:rsid w:val="00D61043"/>
    <w:rsid w:val="00D61520"/>
    <w:rsid w:val="00D61561"/>
    <w:rsid w:val="00D6173A"/>
    <w:rsid w:val="00D61842"/>
    <w:rsid w:val="00D61872"/>
    <w:rsid w:val="00D619C1"/>
    <w:rsid w:val="00D61FEA"/>
    <w:rsid w:val="00D622FC"/>
    <w:rsid w:val="00D62B3D"/>
    <w:rsid w:val="00D62DC0"/>
    <w:rsid w:val="00D63131"/>
    <w:rsid w:val="00D63242"/>
    <w:rsid w:val="00D645D9"/>
    <w:rsid w:val="00D64A17"/>
    <w:rsid w:val="00D65510"/>
    <w:rsid w:val="00D65C8A"/>
    <w:rsid w:val="00D65CEE"/>
    <w:rsid w:val="00D669EC"/>
    <w:rsid w:val="00D67C84"/>
    <w:rsid w:val="00D7256B"/>
    <w:rsid w:val="00D725AD"/>
    <w:rsid w:val="00D72934"/>
    <w:rsid w:val="00D732C4"/>
    <w:rsid w:val="00D7332D"/>
    <w:rsid w:val="00D74057"/>
    <w:rsid w:val="00D74A73"/>
    <w:rsid w:val="00D74F76"/>
    <w:rsid w:val="00D75067"/>
    <w:rsid w:val="00D75265"/>
    <w:rsid w:val="00D7551E"/>
    <w:rsid w:val="00D75AAB"/>
    <w:rsid w:val="00D75C3B"/>
    <w:rsid w:val="00D75EFE"/>
    <w:rsid w:val="00D75FA4"/>
    <w:rsid w:val="00D766A4"/>
    <w:rsid w:val="00D76E1E"/>
    <w:rsid w:val="00D81230"/>
    <w:rsid w:val="00D81374"/>
    <w:rsid w:val="00D8196B"/>
    <w:rsid w:val="00D8227F"/>
    <w:rsid w:val="00D828A6"/>
    <w:rsid w:val="00D828BA"/>
    <w:rsid w:val="00D82A09"/>
    <w:rsid w:val="00D82A1F"/>
    <w:rsid w:val="00D835D7"/>
    <w:rsid w:val="00D8361E"/>
    <w:rsid w:val="00D83908"/>
    <w:rsid w:val="00D849F2"/>
    <w:rsid w:val="00D84A5D"/>
    <w:rsid w:val="00D8561C"/>
    <w:rsid w:val="00D857CE"/>
    <w:rsid w:val="00D86071"/>
    <w:rsid w:val="00D86635"/>
    <w:rsid w:val="00D90850"/>
    <w:rsid w:val="00D90EE4"/>
    <w:rsid w:val="00D911E5"/>
    <w:rsid w:val="00D912ED"/>
    <w:rsid w:val="00D91AA0"/>
    <w:rsid w:val="00D92074"/>
    <w:rsid w:val="00D928AB"/>
    <w:rsid w:val="00D92B8C"/>
    <w:rsid w:val="00D92C9E"/>
    <w:rsid w:val="00D930C5"/>
    <w:rsid w:val="00D936BA"/>
    <w:rsid w:val="00D93DFC"/>
    <w:rsid w:val="00D93F71"/>
    <w:rsid w:val="00D94791"/>
    <w:rsid w:val="00D94CFF"/>
    <w:rsid w:val="00D9622F"/>
    <w:rsid w:val="00D96977"/>
    <w:rsid w:val="00D975BD"/>
    <w:rsid w:val="00D9792A"/>
    <w:rsid w:val="00D979F6"/>
    <w:rsid w:val="00D97D02"/>
    <w:rsid w:val="00D97D56"/>
    <w:rsid w:val="00DA07A3"/>
    <w:rsid w:val="00DA09E8"/>
    <w:rsid w:val="00DA11CE"/>
    <w:rsid w:val="00DA1261"/>
    <w:rsid w:val="00DA12F8"/>
    <w:rsid w:val="00DA1EC5"/>
    <w:rsid w:val="00DA28E4"/>
    <w:rsid w:val="00DA2B62"/>
    <w:rsid w:val="00DA39D7"/>
    <w:rsid w:val="00DA3C68"/>
    <w:rsid w:val="00DA3DEA"/>
    <w:rsid w:val="00DA535E"/>
    <w:rsid w:val="00DA54AA"/>
    <w:rsid w:val="00DA5FC7"/>
    <w:rsid w:val="00DA6AB8"/>
    <w:rsid w:val="00DA6B73"/>
    <w:rsid w:val="00DA702F"/>
    <w:rsid w:val="00DA7F9F"/>
    <w:rsid w:val="00DB0136"/>
    <w:rsid w:val="00DB0252"/>
    <w:rsid w:val="00DB0533"/>
    <w:rsid w:val="00DB0C7E"/>
    <w:rsid w:val="00DB0F01"/>
    <w:rsid w:val="00DB0FBC"/>
    <w:rsid w:val="00DB14AB"/>
    <w:rsid w:val="00DB196C"/>
    <w:rsid w:val="00DB19D7"/>
    <w:rsid w:val="00DB1CCB"/>
    <w:rsid w:val="00DB216D"/>
    <w:rsid w:val="00DB2331"/>
    <w:rsid w:val="00DB28EA"/>
    <w:rsid w:val="00DB2C52"/>
    <w:rsid w:val="00DB406C"/>
    <w:rsid w:val="00DB4114"/>
    <w:rsid w:val="00DB5430"/>
    <w:rsid w:val="00DB719D"/>
    <w:rsid w:val="00DB7D04"/>
    <w:rsid w:val="00DC0706"/>
    <w:rsid w:val="00DC093D"/>
    <w:rsid w:val="00DC0FD4"/>
    <w:rsid w:val="00DC129D"/>
    <w:rsid w:val="00DC13D2"/>
    <w:rsid w:val="00DC1588"/>
    <w:rsid w:val="00DC16E9"/>
    <w:rsid w:val="00DC1E73"/>
    <w:rsid w:val="00DC2255"/>
    <w:rsid w:val="00DC241F"/>
    <w:rsid w:val="00DC34FD"/>
    <w:rsid w:val="00DC3689"/>
    <w:rsid w:val="00DC37D4"/>
    <w:rsid w:val="00DC3C78"/>
    <w:rsid w:val="00DC3FBB"/>
    <w:rsid w:val="00DC42A7"/>
    <w:rsid w:val="00DC52AD"/>
    <w:rsid w:val="00DC534B"/>
    <w:rsid w:val="00DC5FC5"/>
    <w:rsid w:val="00DC72D6"/>
    <w:rsid w:val="00DC75FA"/>
    <w:rsid w:val="00DC787C"/>
    <w:rsid w:val="00DD0458"/>
    <w:rsid w:val="00DD05B6"/>
    <w:rsid w:val="00DD0874"/>
    <w:rsid w:val="00DD0AF0"/>
    <w:rsid w:val="00DD121C"/>
    <w:rsid w:val="00DD1D80"/>
    <w:rsid w:val="00DD2DEA"/>
    <w:rsid w:val="00DD34B2"/>
    <w:rsid w:val="00DD3A65"/>
    <w:rsid w:val="00DD3B3E"/>
    <w:rsid w:val="00DD3E66"/>
    <w:rsid w:val="00DD49DD"/>
    <w:rsid w:val="00DD4A40"/>
    <w:rsid w:val="00DD58B8"/>
    <w:rsid w:val="00DD678C"/>
    <w:rsid w:val="00DD6A12"/>
    <w:rsid w:val="00DD6ACA"/>
    <w:rsid w:val="00DD7225"/>
    <w:rsid w:val="00DD72D3"/>
    <w:rsid w:val="00DD7A45"/>
    <w:rsid w:val="00DE0119"/>
    <w:rsid w:val="00DE08ED"/>
    <w:rsid w:val="00DE12AF"/>
    <w:rsid w:val="00DE1BA2"/>
    <w:rsid w:val="00DE1FBE"/>
    <w:rsid w:val="00DE3BB4"/>
    <w:rsid w:val="00DE3E69"/>
    <w:rsid w:val="00DE44EE"/>
    <w:rsid w:val="00DE47FA"/>
    <w:rsid w:val="00DE5612"/>
    <w:rsid w:val="00DE59FB"/>
    <w:rsid w:val="00DE755D"/>
    <w:rsid w:val="00DE761B"/>
    <w:rsid w:val="00DF0348"/>
    <w:rsid w:val="00DF190B"/>
    <w:rsid w:val="00DF1C69"/>
    <w:rsid w:val="00DF210C"/>
    <w:rsid w:val="00DF2F98"/>
    <w:rsid w:val="00DF3595"/>
    <w:rsid w:val="00DF407B"/>
    <w:rsid w:val="00DF42C7"/>
    <w:rsid w:val="00DF42E9"/>
    <w:rsid w:val="00DF4A39"/>
    <w:rsid w:val="00DF4BCA"/>
    <w:rsid w:val="00DF5987"/>
    <w:rsid w:val="00DF602B"/>
    <w:rsid w:val="00DF6908"/>
    <w:rsid w:val="00DF6940"/>
    <w:rsid w:val="00DF6A18"/>
    <w:rsid w:val="00DF6AF2"/>
    <w:rsid w:val="00DF6B35"/>
    <w:rsid w:val="00DF6FE7"/>
    <w:rsid w:val="00DF7AE6"/>
    <w:rsid w:val="00DF7E22"/>
    <w:rsid w:val="00DF7FDE"/>
    <w:rsid w:val="00E00A25"/>
    <w:rsid w:val="00E00E23"/>
    <w:rsid w:val="00E020C9"/>
    <w:rsid w:val="00E02542"/>
    <w:rsid w:val="00E027A6"/>
    <w:rsid w:val="00E0299C"/>
    <w:rsid w:val="00E02D74"/>
    <w:rsid w:val="00E040AB"/>
    <w:rsid w:val="00E044F0"/>
    <w:rsid w:val="00E045A7"/>
    <w:rsid w:val="00E04CF8"/>
    <w:rsid w:val="00E05173"/>
    <w:rsid w:val="00E052A9"/>
    <w:rsid w:val="00E05711"/>
    <w:rsid w:val="00E05864"/>
    <w:rsid w:val="00E05BA2"/>
    <w:rsid w:val="00E07216"/>
    <w:rsid w:val="00E0738A"/>
    <w:rsid w:val="00E077E0"/>
    <w:rsid w:val="00E078E9"/>
    <w:rsid w:val="00E079BE"/>
    <w:rsid w:val="00E07FD8"/>
    <w:rsid w:val="00E10385"/>
    <w:rsid w:val="00E113A2"/>
    <w:rsid w:val="00E114D2"/>
    <w:rsid w:val="00E12298"/>
    <w:rsid w:val="00E1243D"/>
    <w:rsid w:val="00E12944"/>
    <w:rsid w:val="00E12A8F"/>
    <w:rsid w:val="00E134A7"/>
    <w:rsid w:val="00E136BD"/>
    <w:rsid w:val="00E136BF"/>
    <w:rsid w:val="00E14134"/>
    <w:rsid w:val="00E147E9"/>
    <w:rsid w:val="00E14E39"/>
    <w:rsid w:val="00E15235"/>
    <w:rsid w:val="00E16028"/>
    <w:rsid w:val="00E16329"/>
    <w:rsid w:val="00E16634"/>
    <w:rsid w:val="00E16695"/>
    <w:rsid w:val="00E167A4"/>
    <w:rsid w:val="00E169A5"/>
    <w:rsid w:val="00E1756D"/>
    <w:rsid w:val="00E17581"/>
    <w:rsid w:val="00E175DA"/>
    <w:rsid w:val="00E179C7"/>
    <w:rsid w:val="00E17C57"/>
    <w:rsid w:val="00E20641"/>
    <w:rsid w:val="00E206A1"/>
    <w:rsid w:val="00E214CF"/>
    <w:rsid w:val="00E2169F"/>
    <w:rsid w:val="00E21919"/>
    <w:rsid w:val="00E22CBA"/>
    <w:rsid w:val="00E22CC9"/>
    <w:rsid w:val="00E22E38"/>
    <w:rsid w:val="00E233E4"/>
    <w:rsid w:val="00E23AAE"/>
    <w:rsid w:val="00E247F8"/>
    <w:rsid w:val="00E24C65"/>
    <w:rsid w:val="00E262FE"/>
    <w:rsid w:val="00E263D1"/>
    <w:rsid w:val="00E2700D"/>
    <w:rsid w:val="00E2758C"/>
    <w:rsid w:val="00E27E1F"/>
    <w:rsid w:val="00E30426"/>
    <w:rsid w:val="00E3080A"/>
    <w:rsid w:val="00E30D94"/>
    <w:rsid w:val="00E3110E"/>
    <w:rsid w:val="00E31BB0"/>
    <w:rsid w:val="00E32001"/>
    <w:rsid w:val="00E32B22"/>
    <w:rsid w:val="00E3412A"/>
    <w:rsid w:val="00E358C0"/>
    <w:rsid w:val="00E35B54"/>
    <w:rsid w:val="00E37431"/>
    <w:rsid w:val="00E40539"/>
    <w:rsid w:val="00E406E6"/>
    <w:rsid w:val="00E41125"/>
    <w:rsid w:val="00E41C4D"/>
    <w:rsid w:val="00E4236D"/>
    <w:rsid w:val="00E4261D"/>
    <w:rsid w:val="00E4452B"/>
    <w:rsid w:val="00E44806"/>
    <w:rsid w:val="00E44AB5"/>
    <w:rsid w:val="00E452B3"/>
    <w:rsid w:val="00E456FD"/>
    <w:rsid w:val="00E457FF"/>
    <w:rsid w:val="00E45813"/>
    <w:rsid w:val="00E45870"/>
    <w:rsid w:val="00E45A80"/>
    <w:rsid w:val="00E45D26"/>
    <w:rsid w:val="00E46164"/>
    <w:rsid w:val="00E47009"/>
    <w:rsid w:val="00E47896"/>
    <w:rsid w:val="00E505C6"/>
    <w:rsid w:val="00E51ADB"/>
    <w:rsid w:val="00E52101"/>
    <w:rsid w:val="00E524D9"/>
    <w:rsid w:val="00E52A4C"/>
    <w:rsid w:val="00E52B18"/>
    <w:rsid w:val="00E52D80"/>
    <w:rsid w:val="00E53201"/>
    <w:rsid w:val="00E5434C"/>
    <w:rsid w:val="00E56574"/>
    <w:rsid w:val="00E568C4"/>
    <w:rsid w:val="00E56E76"/>
    <w:rsid w:val="00E575C3"/>
    <w:rsid w:val="00E5769E"/>
    <w:rsid w:val="00E6008C"/>
    <w:rsid w:val="00E60544"/>
    <w:rsid w:val="00E6099C"/>
    <w:rsid w:val="00E62125"/>
    <w:rsid w:val="00E623F2"/>
    <w:rsid w:val="00E6416C"/>
    <w:rsid w:val="00E64D7C"/>
    <w:rsid w:val="00E64E9A"/>
    <w:rsid w:val="00E65018"/>
    <w:rsid w:val="00E66A42"/>
    <w:rsid w:val="00E670FB"/>
    <w:rsid w:val="00E675DD"/>
    <w:rsid w:val="00E678AD"/>
    <w:rsid w:val="00E67AC8"/>
    <w:rsid w:val="00E67C46"/>
    <w:rsid w:val="00E700D7"/>
    <w:rsid w:val="00E71A9E"/>
    <w:rsid w:val="00E71B0B"/>
    <w:rsid w:val="00E71F67"/>
    <w:rsid w:val="00E7265E"/>
    <w:rsid w:val="00E733BC"/>
    <w:rsid w:val="00E7367A"/>
    <w:rsid w:val="00E73C63"/>
    <w:rsid w:val="00E74077"/>
    <w:rsid w:val="00E750BA"/>
    <w:rsid w:val="00E75163"/>
    <w:rsid w:val="00E76B5A"/>
    <w:rsid w:val="00E76BDA"/>
    <w:rsid w:val="00E7700E"/>
    <w:rsid w:val="00E771A8"/>
    <w:rsid w:val="00E775F8"/>
    <w:rsid w:val="00E779A5"/>
    <w:rsid w:val="00E77A07"/>
    <w:rsid w:val="00E77A87"/>
    <w:rsid w:val="00E77C13"/>
    <w:rsid w:val="00E77D4C"/>
    <w:rsid w:val="00E81115"/>
    <w:rsid w:val="00E81210"/>
    <w:rsid w:val="00E828CB"/>
    <w:rsid w:val="00E82A4B"/>
    <w:rsid w:val="00E82A56"/>
    <w:rsid w:val="00E835D0"/>
    <w:rsid w:val="00E83883"/>
    <w:rsid w:val="00E8420D"/>
    <w:rsid w:val="00E852D6"/>
    <w:rsid w:val="00E85C2B"/>
    <w:rsid w:val="00E85D3D"/>
    <w:rsid w:val="00E8695F"/>
    <w:rsid w:val="00E86E34"/>
    <w:rsid w:val="00E872DA"/>
    <w:rsid w:val="00E87388"/>
    <w:rsid w:val="00E87BAD"/>
    <w:rsid w:val="00E87E2C"/>
    <w:rsid w:val="00E908DE"/>
    <w:rsid w:val="00E90BAE"/>
    <w:rsid w:val="00E90CA9"/>
    <w:rsid w:val="00E910C5"/>
    <w:rsid w:val="00E91679"/>
    <w:rsid w:val="00E9288B"/>
    <w:rsid w:val="00E92AB3"/>
    <w:rsid w:val="00E93159"/>
    <w:rsid w:val="00E9361D"/>
    <w:rsid w:val="00E93709"/>
    <w:rsid w:val="00E93BCC"/>
    <w:rsid w:val="00E93CC2"/>
    <w:rsid w:val="00E940B8"/>
    <w:rsid w:val="00E9485D"/>
    <w:rsid w:val="00E95A2B"/>
    <w:rsid w:val="00E964C1"/>
    <w:rsid w:val="00E966CD"/>
    <w:rsid w:val="00E967D7"/>
    <w:rsid w:val="00E96BDD"/>
    <w:rsid w:val="00E96D18"/>
    <w:rsid w:val="00E96D8D"/>
    <w:rsid w:val="00E9775A"/>
    <w:rsid w:val="00EA0582"/>
    <w:rsid w:val="00EA12EE"/>
    <w:rsid w:val="00EA1754"/>
    <w:rsid w:val="00EA17FF"/>
    <w:rsid w:val="00EA1C05"/>
    <w:rsid w:val="00EA2488"/>
    <w:rsid w:val="00EA3829"/>
    <w:rsid w:val="00EA38D3"/>
    <w:rsid w:val="00EA3BC8"/>
    <w:rsid w:val="00EA4589"/>
    <w:rsid w:val="00EA4BF7"/>
    <w:rsid w:val="00EA4D01"/>
    <w:rsid w:val="00EA4EC7"/>
    <w:rsid w:val="00EA4FE8"/>
    <w:rsid w:val="00EA5517"/>
    <w:rsid w:val="00EA5E00"/>
    <w:rsid w:val="00EA655B"/>
    <w:rsid w:val="00EA68E8"/>
    <w:rsid w:val="00EA7B94"/>
    <w:rsid w:val="00EA7C85"/>
    <w:rsid w:val="00EB0DE9"/>
    <w:rsid w:val="00EB203E"/>
    <w:rsid w:val="00EB29BC"/>
    <w:rsid w:val="00EB2C64"/>
    <w:rsid w:val="00EB2EE2"/>
    <w:rsid w:val="00EB38C0"/>
    <w:rsid w:val="00EB39AC"/>
    <w:rsid w:val="00EB4008"/>
    <w:rsid w:val="00EB41B7"/>
    <w:rsid w:val="00EB43F9"/>
    <w:rsid w:val="00EB44F1"/>
    <w:rsid w:val="00EB4F35"/>
    <w:rsid w:val="00EB51B2"/>
    <w:rsid w:val="00EB5965"/>
    <w:rsid w:val="00EB6A69"/>
    <w:rsid w:val="00EB6F5A"/>
    <w:rsid w:val="00EB7884"/>
    <w:rsid w:val="00EB7AD4"/>
    <w:rsid w:val="00EC1229"/>
    <w:rsid w:val="00EC1684"/>
    <w:rsid w:val="00EC210B"/>
    <w:rsid w:val="00EC355A"/>
    <w:rsid w:val="00EC451E"/>
    <w:rsid w:val="00EC49F1"/>
    <w:rsid w:val="00EC4CDD"/>
    <w:rsid w:val="00EC5B88"/>
    <w:rsid w:val="00EC694E"/>
    <w:rsid w:val="00EC6B28"/>
    <w:rsid w:val="00EC6D10"/>
    <w:rsid w:val="00EC6D42"/>
    <w:rsid w:val="00ED0171"/>
    <w:rsid w:val="00ED0319"/>
    <w:rsid w:val="00ED0562"/>
    <w:rsid w:val="00ED1203"/>
    <w:rsid w:val="00ED1340"/>
    <w:rsid w:val="00ED16C0"/>
    <w:rsid w:val="00ED18B9"/>
    <w:rsid w:val="00ED2124"/>
    <w:rsid w:val="00ED25B3"/>
    <w:rsid w:val="00ED26DE"/>
    <w:rsid w:val="00ED2CB8"/>
    <w:rsid w:val="00ED31C0"/>
    <w:rsid w:val="00ED3998"/>
    <w:rsid w:val="00ED4BDF"/>
    <w:rsid w:val="00ED4F55"/>
    <w:rsid w:val="00ED674F"/>
    <w:rsid w:val="00ED6CBB"/>
    <w:rsid w:val="00ED716E"/>
    <w:rsid w:val="00ED7379"/>
    <w:rsid w:val="00ED75F3"/>
    <w:rsid w:val="00ED7C81"/>
    <w:rsid w:val="00EE00F5"/>
    <w:rsid w:val="00EE0475"/>
    <w:rsid w:val="00EE0F80"/>
    <w:rsid w:val="00EE1334"/>
    <w:rsid w:val="00EE19FB"/>
    <w:rsid w:val="00EE3D61"/>
    <w:rsid w:val="00EE4317"/>
    <w:rsid w:val="00EE5979"/>
    <w:rsid w:val="00EE71CB"/>
    <w:rsid w:val="00EE722F"/>
    <w:rsid w:val="00EE7648"/>
    <w:rsid w:val="00EE7C4B"/>
    <w:rsid w:val="00EF04AA"/>
    <w:rsid w:val="00EF07CC"/>
    <w:rsid w:val="00EF13DE"/>
    <w:rsid w:val="00EF1899"/>
    <w:rsid w:val="00EF1EAC"/>
    <w:rsid w:val="00EF1F34"/>
    <w:rsid w:val="00EF256D"/>
    <w:rsid w:val="00EF2B3B"/>
    <w:rsid w:val="00EF2C66"/>
    <w:rsid w:val="00EF2D3D"/>
    <w:rsid w:val="00EF2FE1"/>
    <w:rsid w:val="00EF37B5"/>
    <w:rsid w:val="00EF40F5"/>
    <w:rsid w:val="00EF42CE"/>
    <w:rsid w:val="00EF44D0"/>
    <w:rsid w:val="00EF48F9"/>
    <w:rsid w:val="00EF4EA3"/>
    <w:rsid w:val="00EF5370"/>
    <w:rsid w:val="00EF5804"/>
    <w:rsid w:val="00EF6CAB"/>
    <w:rsid w:val="00EF6ECA"/>
    <w:rsid w:val="00EF7A7F"/>
    <w:rsid w:val="00EF7DC2"/>
    <w:rsid w:val="00F0000F"/>
    <w:rsid w:val="00F00664"/>
    <w:rsid w:val="00F00902"/>
    <w:rsid w:val="00F013D3"/>
    <w:rsid w:val="00F01417"/>
    <w:rsid w:val="00F02E46"/>
    <w:rsid w:val="00F03256"/>
    <w:rsid w:val="00F03259"/>
    <w:rsid w:val="00F034A1"/>
    <w:rsid w:val="00F04002"/>
    <w:rsid w:val="00F047C0"/>
    <w:rsid w:val="00F04B8E"/>
    <w:rsid w:val="00F05297"/>
    <w:rsid w:val="00F057A3"/>
    <w:rsid w:val="00F05961"/>
    <w:rsid w:val="00F05A40"/>
    <w:rsid w:val="00F074B7"/>
    <w:rsid w:val="00F07558"/>
    <w:rsid w:val="00F07961"/>
    <w:rsid w:val="00F07A71"/>
    <w:rsid w:val="00F07B64"/>
    <w:rsid w:val="00F07F50"/>
    <w:rsid w:val="00F101C5"/>
    <w:rsid w:val="00F10E5C"/>
    <w:rsid w:val="00F11577"/>
    <w:rsid w:val="00F12360"/>
    <w:rsid w:val="00F12773"/>
    <w:rsid w:val="00F13931"/>
    <w:rsid w:val="00F13DB0"/>
    <w:rsid w:val="00F148AE"/>
    <w:rsid w:val="00F15DF0"/>
    <w:rsid w:val="00F166C4"/>
    <w:rsid w:val="00F172D6"/>
    <w:rsid w:val="00F17561"/>
    <w:rsid w:val="00F177DA"/>
    <w:rsid w:val="00F20C64"/>
    <w:rsid w:val="00F2155B"/>
    <w:rsid w:val="00F21584"/>
    <w:rsid w:val="00F216F3"/>
    <w:rsid w:val="00F21D31"/>
    <w:rsid w:val="00F220FF"/>
    <w:rsid w:val="00F22197"/>
    <w:rsid w:val="00F224A5"/>
    <w:rsid w:val="00F22B4E"/>
    <w:rsid w:val="00F23F40"/>
    <w:rsid w:val="00F24359"/>
    <w:rsid w:val="00F2480D"/>
    <w:rsid w:val="00F24A64"/>
    <w:rsid w:val="00F24A69"/>
    <w:rsid w:val="00F24C72"/>
    <w:rsid w:val="00F2558F"/>
    <w:rsid w:val="00F25689"/>
    <w:rsid w:val="00F2629B"/>
    <w:rsid w:val="00F275F4"/>
    <w:rsid w:val="00F304D3"/>
    <w:rsid w:val="00F30800"/>
    <w:rsid w:val="00F30C9E"/>
    <w:rsid w:val="00F316BC"/>
    <w:rsid w:val="00F33187"/>
    <w:rsid w:val="00F33607"/>
    <w:rsid w:val="00F337F8"/>
    <w:rsid w:val="00F33CDF"/>
    <w:rsid w:val="00F3446D"/>
    <w:rsid w:val="00F34BC8"/>
    <w:rsid w:val="00F35525"/>
    <w:rsid w:val="00F35E71"/>
    <w:rsid w:val="00F3664B"/>
    <w:rsid w:val="00F36D67"/>
    <w:rsid w:val="00F37D16"/>
    <w:rsid w:val="00F37E2D"/>
    <w:rsid w:val="00F40A07"/>
    <w:rsid w:val="00F40B52"/>
    <w:rsid w:val="00F40E0B"/>
    <w:rsid w:val="00F40F5C"/>
    <w:rsid w:val="00F411C5"/>
    <w:rsid w:val="00F41796"/>
    <w:rsid w:val="00F420BC"/>
    <w:rsid w:val="00F4368B"/>
    <w:rsid w:val="00F4486C"/>
    <w:rsid w:val="00F4570D"/>
    <w:rsid w:val="00F461A8"/>
    <w:rsid w:val="00F4643A"/>
    <w:rsid w:val="00F4658D"/>
    <w:rsid w:val="00F47015"/>
    <w:rsid w:val="00F47CCD"/>
    <w:rsid w:val="00F51072"/>
    <w:rsid w:val="00F52E53"/>
    <w:rsid w:val="00F53885"/>
    <w:rsid w:val="00F538E6"/>
    <w:rsid w:val="00F539CF"/>
    <w:rsid w:val="00F53C86"/>
    <w:rsid w:val="00F543E7"/>
    <w:rsid w:val="00F544B6"/>
    <w:rsid w:val="00F54872"/>
    <w:rsid w:val="00F549B8"/>
    <w:rsid w:val="00F550A2"/>
    <w:rsid w:val="00F5693D"/>
    <w:rsid w:val="00F56991"/>
    <w:rsid w:val="00F57987"/>
    <w:rsid w:val="00F57E60"/>
    <w:rsid w:val="00F6008B"/>
    <w:rsid w:val="00F616D1"/>
    <w:rsid w:val="00F61C63"/>
    <w:rsid w:val="00F6206D"/>
    <w:rsid w:val="00F63967"/>
    <w:rsid w:val="00F639C2"/>
    <w:rsid w:val="00F63A7F"/>
    <w:rsid w:val="00F63E8D"/>
    <w:rsid w:val="00F6433C"/>
    <w:rsid w:val="00F64D85"/>
    <w:rsid w:val="00F653CC"/>
    <w:rsid w:val="00F675BF"/>
    <w:rsid w:val="00F67918"/>
    <w:rsid w:val="00F701E8"/>
    <w:rsid w:val="00F712B3"/>
    <w:rsid w:val="00F72E75"/>
    <w:rsid w:val="00F73417"/>
    <w:rsid w:val="00F73445"/>
    <w:rsid w:val="00F73AC9"/>
    <w:rsid w:val="00F73BEF"/>
    <w:rsid w:val="00F746A8"/>
    <w:rsid w:val="00F74FF5"/>
    <w:rsid w:val="00F75C20"/>
    <w:rsid w:val="00F75D18"/>
    <w:rsid w:val="00F75F40"/>
    <w:rsid w:val="00F76075"/>
    <w:rsid w:val="00F769AD"/>
    <w:rsid w:val="00F76AF1"/>
    <w:rsid w:val="00F77005"/>
    <w:rsid w:val="00F770B8"/>
    <w:rsid w:val="00F77373"/>
    <w:rsid w:val="00F77405"/>
    <w:rsid w:val="00F77CEA"/>
    <w:rsid w:val="00F80679"/>
    <w:rsid w:val="00F80CE6"/>
    <w:rsid w:val="00F81105"/>
    <w:rsid w:val="00F81344"/>
    <w:rsid w:val="00F81D3A"/>
    <w:rsid w:val="00F82276"/>
    <w:rsid w:val="00F822C6"/>
    <w:rsid w:val="00F825EC"/>
    <w:rsid w:val="00F82960"/>
    <w:rsid w:val="00F83F7D"/>
    <w:rsid w:val="00F8489E"/>
    <w:rsid w:val="00F84DC0"/>
    <w:rsid w:val="00F854D8"/>
    <w:rsid w:val="00F85611"/>
    <w:rsid w:val="00F859E4"/>
    <w:rsid w:val="00F85ADB"/>
    <w:rsid w:val="00F860C3"/>
    <w:rsid w:val="00F863C5"/>
    <w:rsid w:val="00F86B96"/>
    <w:rsid w:val="00F87977"/>
    <w:rsid w:val="00F901A4"/>
    <w:rsid w:val="00F908F9"/>
    <w:rsid w:val="00F90C56"/>
    <w:rsid w:val="00F90D28"/>
    <w:rsid w:val="00F91CF6"/>
    <w:rsid w:val="00F91CF9"/>
    <w:rsid w:val="00F92AD1"/>
    <w:rsid w:val="00F92F32"/>
    <w:rsid w:val="00F93495"/>
    <w:rsid w:val="00F93B73"/>
    <w:rsid w:val="00F96244"/>
    <w:rsid w:val="00F96474"/>
    <w:rsid w:val="00F967C3"/>
    <w:rsid w:val="00F96DC7"/>
    <w:rsid w:val="00F97DB4"/>
    <w:rsid w:val="00FA069C"/>
    <w:rsid w:val="00FA10C6"/>
    <w:rsid w:val="00FA19FA"/>
    <w:rsid w:val="00FA1A8D"/>
    <w:rsid w:val="00FA1ADA"/>
    <w:rsid w:val="00FA2A66"/>
    <w:rsid w:val="00FA2B42"/>
    <w:rsid w:val="00FA33C2"/>
    <w:rsid w:val="00FA349C"/>
    <w:rsid w:val="00FA3653"/>
    <w:rsid w:val="00FA37A9"/>
    <w:rsid w:val="00FA3FC7"/>
    <w:rsid w:val="00FA4484"/>
    <w:rsid w:val="00FA4E29"/>
    <w:rsid w:val="00FA600F"/>
    <w:rsid w:val="00FA6064"/>
    <w:rsid w:val="00FA612F"/>
    <w:rsid w:val="00FA6643"/>
    <w:rsid w:val="00FA7186"/>
    <w:rsid w:val="00FA7401"/>
    <w:rsid w:val="00FA788E"/>
    <w:rsid w:val="00FA7896"/>
    <w:rsid w:val="00FA7A13"/>
    <w:rsid w:val="00FB0B07"/>
    <w:rsid w:val="00FB0B64"/>
    <w:rsid w:val="00FB0D09"/>
    <w:rsid w:val="00FB1766"/>
    <w:rsid w:val="00FB25F1"/>
    <w:rsid w:val="00FB2CB0"/>
    <w:rsid w:val="00FB36C4"/>
    <w:rsid w:val="00FB391E"/>
    <w:rsid w:val="00FB3FE0"/>
    <w:rsid w:val="00FB40D8"/>
    <w:rsid w:val="00FB411C"/>
    <w:rsid w:val="00FB4838"/>
    <w:rsid w:val="00FB5168"/>
    <w:rsid w:val="00FB52AA"/>
    <w:rsid w:val="00FB5974"/>
    <w:rsid w:val="00FB5F19"/>
    <w:rsid w:val="00FB5F60"/>
    <w:rsid w:val="00FB678E"/>
    <w:rsid w:val="00FB7EF3"/>
    <w:rsid w:val="00FC105D"/>
    <w:rsid w:val="00FC153C"/>
    <w:rsid w:val="00FC1CAA"/>
    <w:rsid w:val="00FC1FFC"/>
    <w:rsid w:val="00FC224F"/>
    <w:rsid w:val="00FC2405"/>
    <w:rsid w:val="00FC30AA"/>
    <w:rsid w:val="00FC3FB6"/>
    <w:rsid w:val="00FC4AFE"/>
    <w:rsid w:val="00FC4DFF"/>
    <w:rsid w:val="00FC57A4"/>
    <w:rsid w:val="00FC5919"/>
    <w:rsid w:val="00FC59AD"/>
    <w:rsid w:val="00FC5C57"/>
    <w:rsid w:val="00FC6233"/>
    <w:rsid w:val="00FC6246"/>
    <w:rsid w:val="00FC62A0"/>
    <w:rsid w:val="00FC6591"/>
    <w:rsid w:val="00FC6B54"/>
    <w:rsid w:val="00FC6FE4"/>
    <w:rsid w:val="00FC73E4"/>
    <w:rsid w:val="00FC7887"/>
    <w:rsid w:val="00FC7AB4"/>
    <w:rsid w:val="00FD1061"/>
    <w:rsid w:val="00FD1462"/>
    <w:rsid w:val="00FD1467"/>
    <w:rsid w:val="00FD1D9A"/>
    <w:rsid w:val="00FD1F14"/>
    <w:rsid w:val="00FD221A"/>
    <w:rsid w:val="00FD25E5"/>
    <w:rsid w:val="00FD2C92"/>
    <w:rsid w:val="00FD2DB4"/>
    <w:rsid w:val="00FD32CF"/>
    <w:rsid w:val="00FD37AF"/>
    <w:rsid w:val="00FD39AD"/>
    <w:rsid w:val="00FD3B5A"/>
    <w:rsid w:val="00FD3FA4"/>
    <w:rsid w:val="00FD53BD"/>
    <w:rsid w:val="00FD5919"/>
    <w:rsid w:val="00FD5FC0"/>
    <w:rsid w:val="00FD619D"/>
    <w:rsid w:val="00FD7488"/>
    <w:rsid w:val="00FD749E"/>
    <w:rsid w:val="00FD74B5"/>
    <w:rsid w:val="00FD7666"/>
    <w:rsid w:val="00FD7AFC"/>
    <w:rsid w:val="00FD7C10"/>
    <w:rsid w:val="00FE07D7"/>
    <w:rsid w:val="00FE08CB"/>
    <w:rsid w:val="00FE1183"/>
    <w:rsid w:val="00FE128A"/>
    <w:rsid w:val="00FE1A32"/>
    <w:rsid w:val="00FE2463"/>
    <w:rsid w:val="00FE2A51"/>
    <w:rsid w:val="00FE308F"/>
    <w:rsid w:val="00FE3221"/>
    <w:rsid w:val="00FE33E7"/>
    <w:rsid w:val="00FE3551"/>
    <w:rsid w:val="00FE383D"/>
    <w:rsid w:val="00FE3A39"/>
    <w:rsid w:val="00FE3B91"/>
    <w:rsid w:val="00FE3BEB"/>
    <w:rsid w:val="00FE4AA4"/>
    <w:rsid w:val="00FE4F0B"/>
    <w:rsid w:val="00FE51A7"/>
    <w:rsid w:val="00FE5254"/>
    <w:rsid w:val="00FE5DE6"/>
    <w:rsid w:val="00FE61D8"/>
    <w:rsid w:val="00FE6530"/>
    <w:rsid w:val="00FE65BC"/>
    <w:rsid w:val="00FE680E"/>
    <w:rsid w:val="00FE6ADC"/>
    <w:rsid w:val="00FE6C6B"/>
    <w:rsid w:val="00FE6FDA"/>
    <w:rsid w:val="00FE70AE"/>
    <w:rsid w:val="00FE7275"/>
    <w:rsid w:val="00FE790D"/>
    <w:rsid w:val="00FF07AC"/>
    <w:rsid w:val="00FF0C96"/>
    <w:rsid w:val="00FF1532"/>
    <w:rsid w:val="00FF2FF1"/>
    <w:rsid w:val="00FF306B"/>
    <w:rsid w:val="00FF36D8"/>
    <w:rsid w:val="00FF37B4"/>
    <w:rsid w:val="00FF3D5D"/>
    <w:rsid w:val="00FF4445"/>
    <w:rsid w:val="00FF4643"/>
    <w:rsid w:val="00FF52A1"/>
    <w:rsid w:val="00FF57AC"/>
    <w:rsid w:val="00FF7307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</o:shapedefaults>
    <o:shapelayout v:ext="edit">
      <o:idmap v:ext="edit" data="1"/>
    </o:shapelayout>
  </w:shapeDefaults>
  <w:decimalSymbol w:val=","/>
  <w:listSeparator w:val=";"/>
  <w15:chartTrackingRefBased/>
  <w15:docId w15:val="{EBFB260F-2628-47A6-8935-484E5052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53F8"/>
    <w:pPr>
      <w:ind w:firstLine="709"/>
    </w:pPr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autoRedefine/>
    <w:qFormat/>
    <w:rsid w:val="00441ADE"/>
    <w:pPr>
      <w:keepNext/>
      <w:tabs>
        <w:tab w:val="left" w:pos="1276"/>
      </w:tabs>
      <w:spacing w:before="120" w:after="120"/>
      <w:ind w:left="1276" w:hanging="709"/>
      <w:outlineLvl w:val="2"/>
    </w:pPr>
    <w:rPr>
      <w:rFonts w:ascii="Arial" w:eastAsia="MS Mincho" w:hAnsi="Arial" w:cs="Arial"/>
      <w:b/>
      <w:sz w:val="28"/>
      <w:szCs w:val="28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Атрибуты"/>
    <w:basedOn w:val="a0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Pr>
      <w:rFonts w:ascii="Georgia" w:hAnsi="Georgia"/>
      <w:sz w:val="18"/>
      <w:szCs w:val="20"/>
    </w:rPr>
  </w:style>
  <w:style w:type="paragraph" w:styleId="a6">
    <w:name w:val="Body Text Indent"/>
    <w:basedOn w:val="a0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paragraph" w:styleId="a7">
    <w:name w:val="Plain Text"/>
    <w:basedOn w:val="a0"/>
    <w:link w:val="a8"/>
    <w:pPr>
      <w:spacing w:line="360" w:lineRule="auto"/>
      <w:jc w:val="both"/>
    </w:pPr>
    <w:rPr>
      <w:noProof/>
      <w:szCs w:val="20"/>
    </w:rPr>
  </w:style>
  <w:style w:type="paragraph" w:styleId="30">
    <w:name w:val="Body Text Indent 3"/>
    <w:basedOn w:val="a0"/>
    <w:pPr>
      <w:ind w:firstLine="567"/>
      <w:jc w:val="both"/>
    </w:pPr>
    <w:rPr>
      <w:szCs w:val="20"/>
    </w:rPr>
  </w:style>
  <w:style w:type="paragraph" w:customStyle="1" w:styleId="2">
    <w:name w:val="мой для 2"/>
    <w:basedOn w:val="20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9">
    <w:name w:val="Body Text"/>
    <w:basedOn w:val="a0"/>
    <w:pPr>
      <w:jc w:val="both"/>
    </w:pPr>
    <w:rPr>
      <w:sz w:val="26"/>
      <w:szCs w:val="20"/>
    </w:rPr>
  </w:style>
  <w:style w:type="paragraph" w:styleId="aa">
    <w:name w:val="header"/>
    <w:basedOn w:val="a0"/>
    <w:pPr>
      <w:tabs>
        <w:tab w:val="center" w:pos="4153"/>
        <w:tab w:val="right" w:pos="8306"/>
      </w:tabs>
    </w:pPr>
  </w:style>
  <w:style w:type="paragraph" w:styleId="ab">
    <w:name w:val="footer"/>
    <w:basedOn w:val="a0"/>
    <w:pPr>
      <w:tabs>
        <w:tab w:val="center" w:pos="4153"/>
        <w:tab w:val="right" w:pos="8306"/>
      </w:tabs>
    </w:pPr>
  </w:style>
  <w:style w:type="character" w:styleId="ac">
    <w:name w:val="page number"/>
    <w:basedOn w:val="a1"/>
  </w:style>
  <w:style w:type="paragraph" w:styleId="10">
    <w:name w:val="toc 1"/>
    <w:basedOn w:val="a0"/>
    <w:next w:val="a0"/>
    <w:autoRedefine/>
    <w:uiPriority w:val="39"/>
    <w:qFormat/>
    <w:rsid w:val="00BC3C4A"/>
    <w:pPr>
      <w:tabs>
        <w:tab w:val="right" w:leader="dot" w:pos="9672"/>
        <w:tab w:val="right" w:leader="dot" w:pos="9781"/>
      </w:tabs>
      <w:ind w:firstLine="567"/>
      <w:jc w:val="both"/>
    </w:pPr>
    <w:rPr>
      <w:rFonts w:eastAsia="MS Mincho"/>
      <w:noProof/>
      <w:lang w:val="en-US"/>
    </w:rPr>
  </w:style>
  <w:style w:type="paragraph" w:styleId="21">
    <w:name w:val="toc 2"/>
    <w:basedOn w:val="a0"/>
    <w:next w:val="a0"/>
    <w:autoRedefine/>
    <w:uiPriority w:val="39"/>
    <w:qFormat/>
    <w:rsid w:val="00DE755D"/>
    <w:pPr>
      <w:tabs>
        <w:tab w:val="right" w:leader="dot" w:pos="9923"/>
      </w:tabs>
      <w:spacing w:before="120"/>
      <w:ind w:left="993" w:right="170" w:hanging="709"/>
    </w:pPr>
    <w:rPr>
      <w:rFonts w:eastAsia="MS Mincho"/>
      <w:b/>
      <w:noProof/>
      <w:sz w:val="30"/>
      <w:szCs w:val="30"/>
    </w:rPr>
  </w:style>
  <w:style w:type="paragraph" w:styleId="31">
    <w:name w:val="toc 3"/>
    <w:basedOn w:val="a0"/>
    <w:next w:val="a0"/>
    <w:autoRedefine/>
    <w:uiPriority w:val="39"/>
    <w:qFormat/>
    <w:rsid w:val="00915CC2"/>
    <w:pPr>
      <w:tabs>
        <w:tab w:val="right" w:leader="dot" w:pos="9923"/>
      </w:tabs>
      <w:spacing w:before="60"/>
      <w:ind w:left="1134" w:right="170" w:hanging="709"/>
    </w:pPr>
    <w:rPr>
      <w:rFonts w:eastAsia="MS Mincho"/>
      <w:noProof/>
      <w:sz w:val="30"/>
      <w:szCs w:val="30"/>
    </w:rPr>
  </w:style>
  <w:style w:type="paragraph" w:styleId="40">
    <w:name w:val="toc 4"/>
    <w:basedOn w:val="a0"/>
    <w:next w:val="a0"/>
    <w:autoRedefine/>
    <w:semiHidden/>
    <w:pPr>
      <w:tabs>
        <w:tab w:val="right" w:leader="dot" w:pos="9742"/>
      </w:tabs>
    </w:pPr>
    <w:rPr>
      <w:rFonts w:eastAsia="MS Mincho"/>
      <w:noProof/>
    </w:rPr>
  </w:style>
  <w:style w:type="paragraph" w:styleId="5">
    <w:name w:val="toc 5"/>
    <w:basedOn w:val="a0"/>
    <w:next w:val="a0"/>
    <w:autoRedefine/>
    <w:semiHidden/>
    <w:pPr>
      <w:ind w:left="960"/>
    </w:pPr>
  </w:style>
  <w:style w:type="paragraph" w:styleId="6">
    <w:name w:val="toc 6"/>
    <w:basedOn w:val="a0"/>
    <w:next w:val="a0"/>
    <w:autoRedefine/>
    <w:semiHidden/>
    <w:pPr>
      <w:ind w:left="1200"/>
    </w:pPr>
  </w:style>
  <w:style w:type="paragraph" w:styleId="7">
    <w:name w:val="toc 7"/>
    <w:basedOn w:val="a0"/>
    <w:next w:val="a0"/>
    <w:autoRedefine/>
    <w:semiHidden/>
    <w:pPr>
      <w:ind w:left="1440"/>
    </w:pPr>
  </w:style>
  <w:style w:type="paragraph" w:styleId="8">
    <w:name w:val="toc 8"/>
    <w:basedOn w:val="a0"/>
    <w:next w:val="a0"/>
    <w:autoRedefine/>
    <w:semiHidden/>
    <w:pPr>
      <w:ind w:left="1680"/>
    </w:pPr>
  </w:style>
  <w:style w:type="paragraph" w:styleId="9">
    <w:name w:val="toc 9"/>
    <w:basedOn w:val="a0"/>
    <w:next w:val="a0"/>
    <w:autoRedefine/>
    <w:semiHidden/>
    <w:pPr>
      <w:ind w:left="19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f">
    <w:name w:val="Balloon Text"/>
    <w:basedOn w:val="a0"/>
    <w:semiHidden/>
    <w:rsid w:val="001929A6"/>
    <w:rPr>
      <w:rFonts w:ascii="Tahoma" w:hAnsi="Tahoma" w:cs="Tahoma"/>
      <w:sz w:val="16"/>
      <w:szCs w:val="16"/>
    </w:rPr>
  </w:style>
  <w:style w:type="character" w:customStyle="1" w:styleId="a8">
    <w:name w:val="Текст Знак"/>
    <w:link w:val="a7"/>
    <w:rsid w:val="00E113A2"/>
    <w:rPr>
      <w:noProof/>
      <w:sz w:val="24"/>
      <w:lang w:val="ru-RU" w:eastAsia="ru-RU" w:bidi="ar-SA"/>
    </w:rPr>
  </w:style>
  <w:style w:type="paragraph" w:styleId="af0">
    <w:name w:val="annotation text"/>
    <w:basedOn w:val="a0"/>
    <w:link w:val="af1"/>
    <w:rsid w:val="00356511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rsid w:val="00356511"/>
  </w:style>
  <w:style w:type="paragraph" w:customStyle="1" w:styleId="125">
    <w:name w:val="Стиль Текст + Первая строка:  125 см Междустр.интервал:  одинарный"/>
    <w:basedOn w:val="a7"/>
    <w:rsid w:val="00D47214"/>
    <w:pPr>
      <w:spacing w:line="240" w:lineRule="auto"/>
      <w:ind w:firstLine="708"/>
    </w:pPr>
  </w:style>
  <w:style w:type="character" w:customStyle="1" w:styleId="32">
    <w:name w:val=" Знак Знак3"/>
    <w:rsid w:val="0029405C"/>
    <w:rPr>
      <w:rFonts w:ascii="Courier New" w:hAnsi="Courier New"/>
      <w:lang w:eastAsia="ar-SA"/>
    </w:rPr>
  </w:style>
  <w:style w:type="paragraph" w:customStyle="1" w:styleId="heading6">
    <w:name w:val="heading 6"/>
    <w:basedOn w:val="a0"/>
    <w:next w:val="a0"/>
    <w:link w:val="heading60"/>
    <w:rsid w:val="00126CFB"/>
    <w:pPr>
      <w:keepNext/>
      <w:ind w:firstLine="0"/>
      <w:outlineLvl w:val="5"/>
    </w:pPr>
    <w:rPr>
      <w:rFonts w:ascii="Courier New" w:hAnsi="Courier New"/>
      <w:szCs w:val="20"/>
    </w:rPr>
  </w:style>
  <w:style w:type="character" w:customStyle="1" w:styleId="heading60">
    <w:name w:val="heading 6 Знак"/>
    <w:basedOn w:val="a1"/>
    <w:link w:val="heading6"/>
    <w:rsid w:val="00126CFB"/>
    <w:rPr>
      <w:rFonts w:ascii="Courier New" w:hAnsi="Courier New"/>
      <w:sz w:val="24"/>
      <w:lang w:val="ru-RU" w:eastAsia="ru-RU" w:bidi="ar-SA"/>
    </w:rPr>
  </w:style>
  <w:style w:type="table" w:styleId="af2">
    <w:name w:val="Table Grid"/>
    <w:basedOn w:val="a2"/>
    <w:rsid w:val="004D53B3"/>
    <w:pPr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Основной текст_"/>
    <w:basedOn w:val="a1"/>
    <w:link w:val="33"/>
    <w:rsid w:val="00065ADF"/>
    <w:rPr>
      <w:sz w:val="23"/>
      <w:szCs w:val="23"/>
      <w:lang w:bidi="ar-SA"/>
    </w:rPr>
  </w:style>
  <w:style w:type="paragraph" w:customStyle="1" w:styleId="33">
    <w:name w:val="Основной текст3"/>
    <w:basedOn w:val="a0"/>
    <w:link w:val="af3"/>
    <w:rsid w:val="00065ADF"/>
    <w:pPr>
      <w:shd w:val="clear" w:color="auto" w:fill="FFFFFF"/>
      <w:spacing w:line="331" w:lineRule="exact"/>
      <w:ind w:hanging="380"/>
    </w:pPr>
    <w:rPr>
      <w:sz w:val="23"/>
      <w:szCs w:val="23"/>
      <w:lang w:val="ru-RU" w:eastAsia="ru-RU"/>
    </w:rPr>
  </w:style>
  <w:style w:type="paragraph" w:styleId="22">
    <w:name w:val="Body Text 2"/>
    <w:basedOn w:val="a0"/>
    <w:rsid w:val="002469C6"/>
    <w:pPr>
      <w:spacing w:after="120" w:line="480" w:lineRule="auto"/>
    </w:pPr>
  </w:style>
  <w:style w:type="paragraph" w:styleId="af4">
    <w:name w:val="TOC Heading"/>
    <w:basedOn w:val="1"/>
    <w:next w:val="a0"/>
    <w:uiPriority w:val="39"/>
    <w:semiHidden/>
    <w:unhideWhenUsed/>
    <w:qFormat/>
    <w:rsid w:val="00F82960"/>
    <w:pPr>
      <w:keepLines/>
      <w:numPr>
        <w:ilvl w:val="0"/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42" Type="http://schemas.openxmlformats.org/officeDocument/2006/relationships/image" Target="media/image29.wmf"/><Relationship Id="rId47" Type="http://schemas.openxmlformats.org/officeDocument/2006/relationships/image" Target="media/image33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84" Type="http://schemas.openxmlformats.org/officeDocument/2006/relationships/theme" Target="theme/theme1.xml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60.png"/><Relationship Id="rId79" Type="http://schemas.openxmlformats.org/officeDocument/2006/relationships/hyperlink" Target="mailto:mail@jais.ru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47.png"/><Relationship Id="rId82" Type="http://schemas.openxmlformats.org/officeDocument/2006/relationships/footer" Target="footer1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oleObject" Target="embeddings/oleObject8.bin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77" Type="http://schemas.openxmlformats.org/officeDocument/2006/relationships/hyperlink" Target="mailto:mnipi@mail.ru" TargetMode="External"/><Relationship Id="rId8" Type="http://schemas.openxmlformats.org/officeDocument/2006/relationships/image" Target="media/image2.jpeg"/><Relationship Id="rId51" Type="http://schemas.openxmlformats.org/officeDocument/2006/relationships/image" Target="media/image37.png"/><Relationship Id="rId72" Type="http://schemas.openxmlformats.org/officeDocument/2006/relationships/image" Target="media/image58.png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oleObject" Target="embeddings/oleObject6.bin"/><Relationship Id="rId41" Type="http://schemas.openxmlformats.org/officeDocument/2006/relationships/image" Target="media/image28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oleObject" Target="embeddings/oleObject1.bin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image" Target="media/image59.png"/><Relationship Id="rId78" Type="http://schemas.openxmlformats.org/officeDocument/2006/relationships/hyperlink" Target="mailto:info@radar1.ru" TargetMode="External"/><Relationship Id="rId8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27.wmf"/><Relationship Id="rId34" Type="http://schemas.openxmlformats.org/officeDocument/2006/relationships/image" Target="media/image22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hyperlink" Target="mailto:oaomnipi@mail.belpak.by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57.png"/><Relationship Id="rId2" Type="http://schemas.openxmlformats.org/officeDocument/2006/relationships/numbering" Target="numbering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oleObject" Target="embeddings/oleObject7.bin"/><Relationship Id="rId45" Type="http://schemas.openxmlformats.org/officeDocument/2006/relationships/image" Target="media/image31.png"/><Relationship Id="rId66" Type="http://schemas.openxmlformats.org/officeDocument/2006/relationships/image" Target="media/image5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62ADD-4A49-4CD3-93E0-F2509041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</Pages>
  <Words>11219</Words>
  <Characters>63953</Characters>
  <Application>Microsoft Office Word</Application>
  <DocSecurity>0</DocSecurity>
  <Lines>532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>Microsoft</Company>
  <LinksUpToDate>false</LinksUpToDate>
  <CharactersWithSpaces>75022</CharactersWithSpaces>
  <SharedDoc>false</SharedDoc>
  <HLinks>
    <vt:vector size="276" baseType="variant">
      <vt:variant>
        <vt:i4>4587626</vt:i4>
      </vt:variant>
      <vt:variant>
        <vt:i4>279</vt:i4>
      </vt:variant>
      <vt:variant>
        <vt:i4>0</vt:i4>
      </vt:variant>
      <vt:variant>
        <vt:i4>5</vt:i4>
      </vt:variant>
      <vt:variant>
        <vt:lpwstr>mailto:mail@jais.ru</vt:lpwstr>
      </vt:variant>
      <vt:variant>
        <vt:lpwstr/>
      </vt:variant>
      <vt:variant>
        <vt:i4>7208961</vt:i4>
      </vt:variant>
      <vt:variant>
        <vt:i4>276</vt:i4>
      </vt:variant>
      <vt:variant>
        <vt:i4>0</vt:i4>
      </vt:variant>
      <vt:variant>
        <vt:i4>5</vt:i4>
      </vt:variant>
      <vt:variant>
        <vt:lpwstr>mailto:info@radar1.ru</vt:lpwstr>
      </vt:variant>
      <vt:variant>
        <vt:lpwstr/>
      </vt:variant>
      <vt:variant>
        <vt:i4>5242987</vt:i4>
      </vt:variant>
      <vt:variant>
        <vt:i4>273</vt:i4>
      </vt:variant>
      <vt:variant>
        <vt:i4>0</vt:i4>
      </vt:variant>
      <vt:variant>
        <vt:i4>5</vt:i4>
      </vt:variant>
      <vt:variant>
        <vt:lpwstr>mailto:mnipi@mail.ru</vt:lpwstr>
      </vt:variant>
      <vt:variant>
        <vt:lpwstr/>
      </vt:variant>
      <vt:variant>
        <vt:i4>589936</vt:i4>
      </vt:variant>
      <vt:variant>
        <vt:i4>270</vt:i4>
      </vt:variant>
      <vt:variant>
        <vt:i4>0</vt:i4>
      </vt:variant>
      <vt:variant>
        <vt:i4>5</vt:i4>
      </vt:variant>
      <vt:variant>
        <vt:lpwstr>mailto:oaomnipi@mail.belpak.by</vt:lpwstr>
      </vt:variant>
      <vt:variant>
        <vt:lpwstr/>
      </vt:variant>
      <vt:variant>
        <vt:i4>1572915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_Toc497122257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_Toc497122256</vt:lpwstr>
      </vt:variant>
      <vt:variant>
        <vt:i4>1572915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_Toc497122255</vt:lpwstr>
      </vt:variant>
      <vt:variant>
        <vt:i4>1572915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_Toc497122254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_Toc497122253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_Toc497122252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_Toc497122251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_Toc497122250</vt:lpwstr>
      </vt:variant>
      <vt:variant>
        <vt:i4>1638451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_Toc497122249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_Toc497122248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_Toc497122247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_Toc497122246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_Toc497122245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_Toc497122244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_Toc497122243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_Toc497122242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_Toc497122241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_Toc497122240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_Toc497122239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_Toc497122238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_Toc497122237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_Toc497122236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_Toc497122235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_Toc497122234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_Toc497122233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_Toc497122232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_Toc497122231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_Toc497122230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_Toc497122229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_Toc497122228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_Toc497122227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_Toc497122226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_Toc497122225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_Toc497122224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_Toc497122223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_Toc497122222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_Toc497122221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_Toc497122220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_Toc497122219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_Toc497122218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_Toc497122217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_Toc497122216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subject/>
  <dc:creator>Лина</dc:creator>
  <cp:keywords/>
  <cp:lastModifiedBy>Sasha</cp:lastModifiedBy>
  <cp:revision>3</cp:revision>
  <cp:lastPrinted>2017-11-22T08:43:00Z</cp:lastPrinted>
  <dcterms:created xsi:type="dcterms:W3CDTF">2018-03-23T13:30:00Z</dcterms:created>
  <dcterms:modified xsi:type="dcterms:W3CDTF">2018-03-23T13:30:00Z</dcterms:modified>
</cp:coreProperties>
</file>